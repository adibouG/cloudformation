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9321" w14:textId="77777777" w:rsidR="00032126" w:rsidRPr="00D7078C" w:rsidRDefault="004B1924" w:rsidP="00301C7A">
      <w:pPr>
        <w:pStyle w:val="enzo-text"/>
      </w:pPr>
      <w:r w:rsidRPr="004B1924">
        <w:rPr>
          <w:noProof/>
        </w:rPr>
        <w:drawing>
          <wp:anchor distT="0" distB="0" distL="114300" distR="114300" simplePos="0" relativeHeight="251707904" behindDoc="1" locked="0" layoutInCell="1" allowOverlap="1" wp14:anchorId="14ADA29A" wp14:editId="6443B25A">
            <wp:simplePos x="0" y="0"/>
            <wp:positionH relativeFrom="column">
              <wp:posOffset>4892675</wp:posOffset>
            </wp:positionH>
            <wp:positionV relativeFrom="paragraph">
              <wp:posOffset>-301716</wp:posOffset>
            </wp:positionV>
            <wp:extent cx="1134110" cy="319768"/>
            <wp:effectExtent l="0" t="0" r="0" b="4445"/>
            <wp:wrapNone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31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23E8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1" layoutInCell="0" allowOverlap="1" wp14:anchorId="141E20AE" wp14:editId="62D881F5">
                <wp:simplePos x="0" y="0"/>
                <wp:positionH relativeFrom="margin">
                  <wp:posOffset>173355</wp:posOffset>
                </wp:positionH>
                <wp:positionV relativeFrom="page">
                  <wp:posOffset>5563870</wp:posOffset>
                </wp:positionV>
                <wp:extent cx="5742305" cy="1478280"/>
                <wp:effectExtent l="0" t="0" r="0" b="0"/>
                <wp:wrapNone/>
                <wp:docPr id="1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9C159" w14:textId="21D67B87" w:rsidR="00805A8A" w:rsidRDefault="00805A8A" w:rsidP="00301C7A">
                            <w:pPr>
                              <w:pStyle w:val="enzo-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20</w:t>
                            </w:r>
                            <w:r w:rsidR="00134FA1">
                              <w:rPr>
                                <w:bCs/>
                              </w:rPr>
                              <w:t>22</w:t>
                            </w:r>
                            <w:r>
                              <w:rPr>
                                <w:bCs/>
                              </w:rPr>
                              <w:t>-</w:t>
                            </w:r>
                            <w:r w:rsidR="00134FA1">
                              <w:rPr>
                                <w:bCs/>
                              </w:rPr>
                              <w:t>04</w:t>
                            </w:r>
                            <w:r>
                              <w:rPr>
                                <w:bCs/>
                              </w:rPr>
                              <w:t>-</w:t>
                            </w:r>
                            <w:r w:rsidR="00405F31">
                              <w:rPr>
                                <w:bCs/>
                              </w:rPr>
                              <w:t>0</w:t>
                            </w:r>
                            <w:r w:rsidR="00134FA1">
                              <w:rPr>
                                <w:bCs/>
                              </w:rPr>
                              <w:t>4</w:t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Initial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version</w:t>
                            </w:r>
                            <w:proofErr w:type="spellEnd"/>
                            <w:r w:rsidR="00134FA1">
                              <w:rPr>
                                <w:bCs/>
                              </w:rPr>
                              <w:t xml:space="preserve"> A Gonzalez</w:t>
                            </w:r>
                          </w:p>
                          <w:p w14:paraId="631B5C61" w14:textId="29151275" w:rsidR="00805A8A" w:rsidRPr="009840D0" w:rsidRDefault="00805A8A" w:rsidP="00301C7A">
                            <w:pPr>
                              <w:pStyle w:val="enzo-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1E20AE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13.65pt;margin-top:438.1pt;width:452.15pt;height:116.4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" o:allowincell="f" filled="f" stroked="f">
                <v:textbox inset="0,0,0,0">
                  <w:txbxContent>
                    <w:p w14:paraId="5C19C159" w14:textId="21D67B87" w:rsidR="00805A8A" w:rsidRDefault="00805A8A" w:rsidP="00301C7A">
                      <w:pPr>
                        <w:pStyle w:val="enzo-text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20</w:t>
                      </w:r>
                      <w:r w:rsidR="00134FA1">
                        <w:rPr>
                          <w:bCs/>
                        </w:rPr>
                        <w:t>22</w:t>
                      </w:r>
                      <w:r>
                        <w:rPr>
                          <w:bCs/>
                        </w:rPr>
                        <w:t>-</w:t>
                      </w:r>
                      <w:r w:rsidR="00134FA1">
                        <w:rPr>
                          <w:bCs/>
                        </w:rPr>
                        <w:t>04</w:t>
                      </w:r>
                      <w:r>
                        <w:rPr>
                          <w:bCs/>
                        </w:rPr>
                        <w:t>-</w:t>
                      </w:r>
                      <w:r w:rsidR="00405F31">
                        <w:rPr>
                          <w:bCs/>
                        </w:rPr>
                        <w:t>0</w:t>
                      </w:r>
                      <w:r w:rsidR="00134FA1">
                        <w:rPr>
                          <w:bCs/>
                        </w:rPr>
                        <w:t>4</w:t>
                      </w:r>
                      <w:r>
                        <w:rPr>
                          <w:bCs/>
                        </w:rPr>
                        <w:tab/>
                        <w:t>Initial version</w:t>
                      </w:r>
                      <w:r w:rsidR="00134FA1">
                        <w:rPr>
                          <w:bCs/>
                        </w:rPr>
                        <w:t xml:space="preserve"> A Gonzalez</w:t>
                      </w:r>
                    </w:p>
                    <w:p w14:paraId="631B5C61" w14:textId="29151275" w:rsidR="00805A8A" w:rsidRPr="009840D0" w:rsidRDefault="00805A8A" w:rsidP="00301C7A">
                      <w:pPr>
                        <w:pStyle w:val="enzo-text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ab/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1123E8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1" layoutInCell="0" allowOverlap="1" wp14:anchorId="26FE9089" wp14:editId="0EFBAD44">
                <wp:simplePos x="0" y="0"/>
                <wp:positionH relativeFrom="margin">
                  <wp:posOffset>173355</wp:posOffset>
                </wp:positionH>
                <wp:positionV relativeFrom="page">
                  <wp:posOffset>5389880</wp:posOffset>
                </wp:positionV>
                <wp:extent cx="1012825" cy="151765"/>
                <wp:effectExtent l="0" t="0" r="0" b="0"/>
                <wp:wrapNone/>
                <wp:docPr id="1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7983A" w14:textId="77777777" w:rsidR="00805A8A" w:rsidRPr="00F00EDB" w:rsidRDefault="00805A8A" w:rsidP="00301C7A">
                            <w:pPr>
                              <w:pStyle w:val="enzo-textsmall"/>
                            </w:pPr>
                            <w:r>
                              <w:t xml:space="preserve">Document </w:t>
                            </w:r>
                            <w:r w:rsidRPr="00F303AA">
                              <w:rPr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E9089" id="Text Box 58" o:spid="_x0000_s1027" type="#_x0000_t202" style="position:absolute;margin-left:13.65pt;margin-top:424.4pt;width:79.75pt;height:11.95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" o:allowincell="f" filled="f" stroked="f">
                <v:textbox inset="0,0,0,0">
                  <w:txbxContent>
                    <w:p w14:paraId="2FE7983A" w14:textId="77777777" w:rsidR="00805A8A" w:rsidRPr="00F00EDB" w:rsidRDefault="00805A8A" w:rsidP="00301C7A">
                      <w:pPr>
                        <w:pStyle w:val="enzo-textsmall"/>
                      </w:pPr>
                      <w:r>
                        <w:t xml:space="preserve">Document </w:t>
                      </w:r>
                      <w:r w:rsidRPr="00F303AA">
                        <w:rPr>
                          <w:lang w:val="en-US"/>
                        </w:rPr>
                        <w:t>History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1123E8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1" layoutInCell="0" allowOverlap="1" wp14:anchorId="6832C6D8" wp14:editId="7F032EB2">
                <wp:simplePos x="0" y="0"/>
                <wp:positionH relativeFrom="margin">
                  <wp:posOffset>173355</wp:posOffset>
                </wp:positionH>
                <wp:positionV relativeFrom="page">
                  <wp:posOffset>1978025</wp:posOffset>
                </wp:positionV>
                <wp:extent cx="5742305" cy="3153410"/>
                <wp:effectExtent l="0" t="0" r="0" b="0"/>
                <wp:wrapNone/>
                <wp:docPr id="1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315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5CB87" w14:textId="5ED1AA0C" w:rsidR="00805A8A" w:rsidRPr="00F303AA" w:rsidRDefault="00CD236C" w:rsidP="00301C7A">
                            <w:pPr>
                              <w:pStyle w:val="enzo-title"/>
                              <w:rPr>
                                <w:rStyle w:val="enzo-textChar"/>
                                <w:color w:val="9F218B" w:themeColor="accent1"/>
                                <w:lang w:val="en-US"/>
                              </w:rPr>
                            </w:pPr>
                            <w:bookmarkStart w:id="0" w:name="_Hlk26542486"/>
                            <w:r>
                              <w:rPr>
                                <w:rStyle w:val="enzo-textChar"/>
                                <w:color w:val="455560" w:themeColor="text2"/>
                                <w:lang w:val="en-US"/>
                              </w:rPr>
                              <w:t xml:space="preserve">Cloud management with AWS </w:t>
                            </w:r>
                            <w:bookmarkEnd w:id="0"/>
                            <w:r>
                              <w:rPr>
                                <w:rStyle w:val="enzo-textChar"/>
                                <w:color w:val="455560" w:themeColor="text2"/>
                                <w:lang w:val="en-US"/>
                              </w:rPr>
                              <w:t>CloudFormation</w:t>
                            </w:r>
                            <w:r w:rsidR="00476220">
                              <w:rPr>
                                <w:rStyle w:val="enzo-textChar"/>
                                <w:color w:val="455560" w:themeColor="text2"/>
                                <w:lang w:val="en-US"/>
                              </w:rPr>
                              <w:t xml:space="preserve"> update and Application deployment</w:t>
                            </w:r>
                          </w:p>
                          <w:p w14:paraId="334DC4BF" w14:textId="21275C81" w:rsidR="00805A8A" w:rsidRPr="00F303AA" w:rsidRDefault="00805A8A" w:rsidP="00301C7A">
                            <w:pPr>
                              <w:pStyle w:val="enzo-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2C6D8" id="Text Box 51" o:spid="_x0000_s1028" type="#_x0000_t202" style="position:absolute;margin-left:13.65pt;margin-top:155.75pt;width:452.15pt;height:248.3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" o:allowincell="f" filled="f" stroked="f">
                <v:textbox inset="0,0,0,0">
                  <w:txbxContent>
                    <w:p w14:paraId="22B5CB87" w14:textId="5ED1AA0C" w:rsidR="00805A8A" w:rsidRPr="00F303AA" w:rsidRDefault="00CD236C" w:rsidP="00301C7A">
                      <w:pPr>
                        <w:pStyle w:val="enzo-title"/>
                        <w:rPr>
                          <w:rStyle w:val="enzo-textChar"/>
                          <w:color w:val="9F218B" w:themeColor="accent1"/>
                          <w:lang w:val="en-US"/>
                        </w:rPr>
                      </w:pPr>
                      <w:bookmarkStart w:id="1" w:name="_Hlk26542486"/>
                      <w:r>
                        <w:rPr>
                          <w:rStyle w:val="enzo-textChar"/>
                          <w:color w:val="455560" w:themeColor="text2"/>
                          <w:lang w:val="en-US"/>
                        </w:rPr>
                        <w:t xml:space="preserve">Cloud management with AWS </w:t>
                      </w:r>
                      <w:bookmarkEnd w:id="1"/>
                      <w:r>
                        <w:rPr>
                          <w:rStyle w:val="enzo-textChar"/>
                          <w:color w:val="455560" w:themeColor="text2"/>
                          <w:lang w:val="en-US"/>
                        </w:rPr>
                        <w:t>CloudFormation</w:t>
                      </w:r>
                      <w:r w:rsidR="00476220">
                        <w:rPr>
                          <w:rStyle w:val="enzo-textChar"/>
                          <w:color w:val="455560" w:themeColor="text2"/>
                          <w:lang w:val="en-US"/>
                        </w:rPr>
                        <w:t xml:space="preserve"> update and Application deployment</w:t>
                      </w:r>
                    </w:p>
                    <w:p w14:paraId="334DC4BF" w14:textId="21275C81" w:rsidR="00805A8A" w:rsidRPr="00F303AA" w:rsidRDefault="00805A8A" w:rsidP="00301C7A">
                      <w:pPr>
                        <w:pStyle w:val="enzo-title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50432677" w14:textId="77777777" w:rsidR="00ED0F3E" w:rsidRDefault="004B1924" w:rsidP="00301C7A">
      <w:pPr>
        <w:pStyle w:val="enzo-text"/>
      </w:pPr>
      <w:r w:rsidRPr="004B1924">
        <w:rPr>
          <w:noProof/>
        </w:rPr>
        <w:drawing>
          <wp:anchor distT="0" distB="0" distL="114300" distR="114300" simplePos="0" relativeHeight="251706880" behindDoc="1" locked="0" layoutInCell="1" allowOverlap="1" wp14:anchorId="382367E3" wp14:editId="415547CE">
            <wp:simplePos x="0" y="0"/>
            <wp:positionH relativeFrom="column">
              <wp:posOffset>-391251</wp:posOffset>
            </wp:positionH>
            <wp:positionV relativeFrom="paragraph">
              <wp:posOffset>1547314</wp:posOffset>
            </wp:positionV>
            <wp:extent cx="463550" cy="496570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23E8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1" layoutInCell="0" allowOverlap="1" wp14:anchorId="7FB08997" wp14:editId="329B6B4E">
                <wp:simplePos x="0" y="0"/>
                <wp:positionH relativeFrom="margin">
                  <wp:posOffset>181610</wp:posOffset>
                </wp:positionH>
                <wp:positionV relativeFrom="page">
                  <wp:posOffset>8629650</wp:posOffset>
                </wp:positionV>
                <wp:extent cx="5590540" cy="1606550"/>
                <wp:effectExtent l="0" t="0" r="0" b="0"/>
                <wp:wrapNone/>
                <wp:docPr id="1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054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C3569" w14:textId="77777777" w:rsidR="00805A8A" w:rsidRPr="00E40DDE" w:rsidRDefault="00805A8A" w:rsidP="00A91530">
                            <w:pPr>
                              <w:pStyle w:val="enzo-textsmall"/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40DDE">
                              <w:rPr>
                                <w:lang w:val="en-US"/>
                              </w:rPr>
                              <w:t xml:space="preserve">This document is copyright protected. No part of this document may be translated, reproduced, stored in a retrieval system or transmitted in any form or by any means, electronic or mechanical, for any purpose, without the express written permission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Enzosystems</w:t>
                            </w:r>
                            <w:proofErr w:type="spellEnd"/>
                            <w:r w:rsidRPr="00E40DDE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549A60E" w14:textId="77777777" w:rsidR="00805A8A" w:rsidRPr="00E40DDE" w:rsidRDefault="00805A8A" w:rsidP="00A91530">
                            <w:pPr>
                              <w:pStyle w:val="enzo-textsmall"/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57447AB" w14:textId="77777777" w:rsidR="00805A8A" w:rsidRPr="00E40DDE" w:rsidRDefault="00805A8A" w:rsidP="00A91530">
                            <w:pPr>
                              <w:pStyle w:val="enzo-textsmall"/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40DDE">
                              <w:rPr>
                                <w:lang w:val="en-US"/>
                              </w:rPr>
                              <w:t xml:space="preserve">Although every precaution has been taken in the preparation of this document,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Enzosystems</w:t>
                            </w:r>
                            <w:proofErr w:type="spellEnd"/>
                            <w:r w:rsidRPr="00E40DDE">
                              <w:rPr>
                                <w:lang w:val="en-US"/>
                              </w:rPr>
                              <w:t xml:space="preserve"> assumes no responsibility for errors or omissions. Neither is any liability assumed for damages resulting from the information contained in this document.</w:t>
                            </w:r>
                          </w:p>
                          <w:p w14:paraId="48EE4A21" w14:textId="77777777" w:rsidR="00805A8A" w:rsidRPr="00E40DDE" w:rsidRDefault="00805A8A" w:rsidP="00A91530">
                            <w:pPr>
                              <w:pStyle w:val="enzo-textsmall"/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89EBA1D" w14:textId="6CD51F81" w:rsidR="00805A8A" w:rsidRPr="00E40DDE" w:rsidRDefault="00805A8A" w:rsidP="00A91530">
                            <w:pPr>
                              <w:pStyle w:val="enzo-textsmall"/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40DDE">
                              <w:rPr>
                                <w:lang w:val="en-US"/>
                              </w:rPr>
                              <w:t xml:space="preserve">Enzo, the Enzo logo, are trademarks of </w:t>
                            </w:r>
                            <w:proofErr w:type="spellStart"/>
                            <w:r w:rsidRPr="00E40DDE">
                              <w:rPr>
                                <w:lang w:val="en-US"/>
                              </w:rPr>
                              <w:t>Enzosystems</w:t>
                            </w:r>
                            <w:proofErr w:type="spellEnd"/>
                            <w:r w:rsidRPr="00E40DDE">
                              <w:rPr>
                                <w:lang w:val="en-US"/>
                              </w:rPr>
                              <w:t xml:space="preserve"> BV. All other brand and product names mentioned in this document are trademarks or registered trademarks of their respective companies, and hereby acknowledged.</w:t>
                            </w:r>
                          </w:p>
                          <w:p w14:paraId="7C56DA7A" w14:textId="77777777" w:rsidR="00805A8A" w:rsidRPr="00E40DDE" w:rsidRDefault="00805A8A" w:rsidP="00A91530">
                            <w:pPr>
                              <w:pStyle w:val="enzo-textsmall"/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B08628C" w14:textId="77777777" w:rsidR="00805A8A" w:rsidRPr="00E40DDE" w:rsidRDefault="00805A8A" w:rsidP="00A91530">
                            <w:pPr>
                              <w:pStyle w:val="enzo-textsmall"/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Enzosystems</w:t>
                            </w:r>
                            <w:proofErr w:type="spellEnd"/>
                            <w:r w:rsidRPr="00E40DDE">
                              <w:rPr>
                                <w:lang w:val="en-US"/>
                              </w:rPr>
                              <w:t xml:space="preserve"> B.V.  </w:t>
                            </w:r>
                            <w:proofErr w:type="gramStart"/>
                            <w:r w:rsidRPr="00E40DDE">
                              <w:rPr>
                                <w:lang w:val="en-US"/>
                              </w:rPr>
                              <w:t xml:space="preserve">|  </w:t>
                            </w:r>
                            <w:proofErr w:type="spellStart"/>
                            <w:r w:rsidRPr="00E40DDE">
                              <w:rPr>
                                <w:lang w:val="en-US"/>
                              </w:rPr>
                              <w:t>DeBinderij</w:t>
                            </w:r>
                            <w:proofErr w:type="spellEnd"/>
                            <w:proofErr w:type="gramEnd"/>
                            <w:r w:rsidRPr="00E40DDE">
                              <w:rPr>
                                <w:lang w:val="en-US"/>
                              </w:rPr>
                              <w:t xml:space="preserve"> 69  |  1321 EC Almere  |  The Netherlands</w:t>
                            </w:r>
                          </w:p>
                          <w:p w14:paraId="7BB961CF" w14:textId="77777777" w:rsidR="00805A8A" w:rsidRPr="00E40DDE" w:rsidRDefault="00ED1F59" w:rsidP="00A91530">
                            <w:pPr>
                              <w:pStyle w:val="enzo-textsmall"/>
                              <w:spacing w:line="240" w:lineRule="auto"/>
                              <w:rPr>
                                <w:lang w:val="en-US"/>
                              </w:rPr>
                            </w:pPr>
                            <w:hyperlink r:id="rId10" w:history="1">
                              <w:r w:rsidR="00805A8A" w:rsidRPr="00D47042">
                                <w:rPr>
                                  <w:lang w:val="en-US"/>
                                </w:rPr>
                                <w:t>www.enzosystems.com</w:t>
                              </w:r>
                            </w:hyperlink>
                            <w:r w:rsidR="00805A8A" w:rsidRPr="00D47042">
                              <w:rPr>
                                <w:lang w:val="en-US"/>
                              </w:rPr>
                              <w:t xml:space="preserve">|  </w:t>
                            </w:r>
                            <w:hyperlink r:id="rId11" w:history="1">
                              <w:r w:rsidR="00805A8A" w:rsidRPr="00D47042">
                                <w:rPr>
                                  <w:lang w:val="en-US"/>
                                </w:rPr>
                                <w:t>info@enzosystems.com</w:t>
                              </w:r>
                            </w:hyperlink>
                            <w:r w:rsidR="00805A8A" w:rsidRPr="00D47042">
                              <w:rPr>
                                <w:lang w:val="en-US"/>
                              </w:rPr>
                              <w:t xml:space="preserve">  |</w:t>
                            </w:r>
                            <w:r w:rsidR="00805A8A">
                              <w:rPr>
                                <w:lang w:val="en-US"/>
                              </w:rPr>
                              <w:t xml:space="preserve">  T. +31 (0) 36 5461040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B08997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9" type="#_x0000_t202" style="position:absolute;margin-left:14.3pt;margin-top:679.5pt;width:440.2pt;height:126.5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" o:allowincell="f" filled="f" stroked="f">
                <v:textbox inset="0,0,0,0">
                  <w:txbxContent>
                    <w:p w14:paraId="0F6C3569" w14:textId="77777777" w:rsidR="00805A8A" w:rsidRPr="00E40DDE" w:rsidRDefault="00805A8A" w:rsidP="00A91530">
                      <w:pPr>
                        <w:pStyle w:val="enzo-textsmall"/>
                        <w:spacing w:line="240" w:lineRule="auto"/>
                        <w:rPr>
                          <w:lang w:val="en-US"/>
                        </w:rPr>
                      </w:pPr>
                      <w:r w:rsidRPr="00E40DDE">
                        <w:rPr>
                          <w:lang w:val="en-US"/>
                        </w:rPr>
                        <w:t xml:space="preserve">This document is copyright protected. No part of this document may be translated, reproduced, stored in a retrieval system or transmitted in any form or by any means, electronic or mechanical, for any purpose, without the express written permission of </w:t>
                      </w:r>
                      <w:proofErr w:type="spellStart"/>
                      <w:r>
                        <w:rPr>
                          <w:lang w:val="en-US"/>
                        </w:rPr>
                        <w:t>Enzosystems</w:t>
                      </w:r>
                      <w:proofErr w:type="spellEnd"/>
                      <w:r w:rsidRPr="00E40DDE">
                        <w:rPr>
                          <w:lang w:val="en-US"/>
                        </w:rPr>
                        <w:t>.</w:t>
                      </w:r>
                    </w:p>
                    <w:p w14:paraId="4549A60E" w14:textId="77777777" w:rsidR="00805A8A" w:rsidRPr="00E40DDE" w:rsidRDefault="00805A8A" w:rsidP="00A91530">
                      <w:pPr>
                        <w:pStyle w:val="enzo-textsmall"/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357447AB" w14:textId="77777777" w:rsidR="00805A8A" w:rsidRPr="00E40DDE" w:rsidRDefault="00805A8A" w:rsidP="00A91530">
                      <w:pPr>
                        <w:pStyle w:val="enzo-textsmall"/>
                        <w:spacing w:line="240" w:lineRule="auto"/>
                        <w:rPr>
                          <w:lang w:val="en-US"/>
                        </w:rPr>
                      </w:pPr>
                      <w:r w:rsidRPr="00E40DDE">
                        <w:rPr>
                          <w:lang w:val="en-US"/>
                        </w:rPr>
                        <w:t xml:space="preserve">Although every precaution has been taken in the preparation of this document, </w:t>
                      </w:r>
                      <w:proofErr w:type="spellStart"/>
                      <w:r>
                        <w:rPr>
                          <w:lang w:val="en-US"/>
                        </w:rPr>
                        <w:t>Enzosystems</w:t>
                      </w:r>
                      <w:proofErr w:type="spellEnd"/>
                      <w:r w:rsidRPr="00E40DDE">
                        <w:rPr>
                          <w:lang w:val="en-US"/>
                        </w:rPr>
                        <w:t xml:space="preserve"> assumes no responsibility for errors or omissions. Neither is any liability assumed for damages resulting from the information contained in this document.</w:t>
                      </w:r>
                    </w:p>
                    <w:p w14:paraId="48EE4A21" w14:textId="77777777" w:rsidR="00805A8A" w:rsidRPr="00E40DDE" w:rsidRDefault="00805A8A" w:rsidP="00A91530">
                      <w:pPr>
                        <w:pStyle w:val="enzo-textsmall"/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789EBA1D" w14:textId="6CD51F81" w:rsidR="00805A8A" w:rsidRPr="00E40DDE" w:rsidRDefault="00805A8A" w:rsidP="00A91530">
                      <w:pPr>
                        <w:pStyle w:val="enzo-textsmall"/>
                        <w:spacing w:line="240" w:lineRule="auto"/>
                        <w:rPr>
                          <w:lang w:val="en-US"/>
                        </w:rPr>
                      </w:pPr>
                      <w:r w:rsidRPr="00E40DDE">
                        <w:rPr>
                          <w:lang w:val="en-US"/>
                        </w:rPr>
                        <w:t xml:space="preserve">Enzo, the Enzo logo, are trademarks of </w:t>
                      </w:r>
                      <w:proofErr w:type="spellStart"/>
                      <w:r w:rsidRPr="00E40DDE">
                        <w:rPr>
                          <w:lang w:val="en-US"/>
                        </w:rPr>
                        <w:t>Enzosystems</w:t>
                      </w:r>
                      <w:proofErr w:type="spellEnd"/>
                      <w:r w:rsidRPr="00E40DDE">
                        <w:rPr>
                          <w:lang w:val="en-US"/>
                        </w:rPr>
                        <w:t xml:space="preserve"> BV. All other brand and product names mentioned in this document are trademarks or registered trademarks of their respective companies, and hereby acknowledged.</w:t>
                      </w:r>
                    </w:p>
                    <w:p w14:paraId="7C56DA7A" w14:textId="77777777" w:rsidR="00805A8A" w:rsidRPr="00E40DDE" w:rsidRDefault="00805A8A" w:rsidP="00A91530">
                      <w:pPr>
                        <w:pStyle w:val="enzo-textsmall"/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2B08628C" w14:textId="77777777" w:rsidR="00805A8A" w:rsidRPr="00E40DDE" w:rsidRDefault="00805A8A" w:rsidP="00A91530">
                      <w:pPr>
                        <w:pStyle w:val="enzo-textsmall"/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Enzosystems</w:t>
                      </w:r>
                      <w:proofErr w:type="spellEnd"/>
                      <w:r w:rsidRPr="00E40DDE">
                        <w:rPr>
                          <w:lang w:val="en-US"/>
                        </w:rPr>
                        <w:t xml:space="preserve"> B.V.  </w:t>
                      </w:r>
                      <w:proofErr w:type="gramStart"/>
                      <w:r w:rsidRPr="00E40DDE">
                        <w:rPr>
                          <w:lang w:val="en-US"/>
                        </w:rPr>
                        <w:t xml:space="preserve">|  </w:t>
                      </w:r>
                      <w:proofErr w:type="spellStart"/>
                      <w:r w:rsidRPr="00E40DDE">
                        <w:rPr>
                          <w:lang w:val="en-US"/>
                        </w:rPr>
                        <w:t>DeBinderij</w:t>
                      </w:r>
                      <w:proofErr w:type="spellEnd"/>
                      <w:proofErr w:type="gramEnd"/>
                      <w:r w:rsidRPr="00E40DDE">
                        <w:rPr>
                          <w:lang w:val="en-US"/>
                        </w:rPr>
                        <w:t xml:space="preserve"> 69  |  1321 EC Almere  |  The Netherlands</w:t>
                      </w:r>
                    </w:p>
                    <w:p w14:paraId="7BB961CF" w14:textId="77777777" w:rsidR="00805A8A" w:rsidRPr="00E40DDE" w:rsidRDefault="00ED1F59" w:rsidP="00A91530">
                      <w:pPr>
                        <w:pStyle w:val="enzo-textsmall"/>
                        <w:spacing w:line="240" w:lineRule="auto"/>
                        <w:rPr>
                          <w:lang w:val="en-US"/>
                        </w:rPr>
                      </w:pPr>
                      <w:hyperlink r:id="rId12" w:history="1">
                        <w:r w:rsidR="00805A8A" w:rsidRPr="00D47042">
                          <w:rPr>
                            <w:lang w:val="en-US"/>
                          </w:rPr>
                          <w:t>www.enzosystems.com</w:t>
                        </w:r>
                      </w:hyperlink>
                      <w:r w:rsidR="00805A8A" w:rsidRPr="00D47042">
                        <w:rPr>
                          <w:lang w:val="en-US"/>
                        </w:rPr>
                        <w:t xml:space="preserve">|  </w:t>
                      </w:r>
                      <w:hyperlink r:id="rId13" w:history="1">
                        <w:r w:rsidR="00805A8A" w:rsidRPr="00D47042">
                          <w:rPr>
                            <w:lang w:val="en-US"/>
                          </w:rPr>
                          <w:t>info@enzosystems.com</w:t>
                        </w:r>
                      </w:hyperlink>
                      <w:r w:rsidR="00805A8A" w:rsidRPr="00D47042">
                        <w:rPr>
                          <w:lang w:val="en-US"/>
                        </w:rPr>
                        <w:t xml:space="preserve">  |</w:t>
                      </w:r>
                      <w:r w:rsidR="00805A8A">
                        <w:rPr>
                          <w:lang w:val="en-US"/>
                        </w:rPr>
                        <w:t xml:space="preserve">  T. +31 (0) 36 5461040 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1123E8">
        <w:rPr>
          <w:noProof/>
        </w:rPr>
        <mc:AlternateContent>
          <mc:Choice Requires="wps">
            <w:drawing>
              <wp:anchor distT="4294967294" distB="4294967294" distL="114300" distR="114300" simplePos="0" relativeHeight="251695616" behindDoc="0" locked="0" layoutInCell="1" allowOverlap="1" wp14:anchorId="0F705625" wp14:editId="63A595DE">
                <wp:simplePos x="0" y="0"/>
                <wp:positionH relativeFrom="column">
                  <wp:posOffset>-805180</wp:posOffset>
                </wp:positionH>
                <wp:positionV relativeFrom="paragraph">
                  <wp:posOffset>4411979</wp:posOffset>
                </wp:positionV>
                <wp:extent cx="107950" cy="0"/>
                <wp:effectExtent l="0" t="0" r="0" b="0"/>
                <wp:wrapNone/>
                <wp:docPr id="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55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8255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8" o:spid="_x0000_s1026" type="#_x0000_t32" style="position:absolute;margin-left:-63.4pt;margin-top:347.4pt;width:8.5pt;height:0;z-index:2516956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" strokecolor="#455560"/>
            </w:pict>
          </mc:Fallback>
        </mc:AlternateContent>
      </w:r>
      <w:r w:rsidR="00032126" w:rsidRPr="00D7078C">
        <w:br w:type="page"/>
      </w:r>
      <w:bookmarkStart w:id="1" w:name="_Toc320264909"/>
      <w:bookmarkStart w:id="2" w:name="_Toc320200813"/>
      <w:bookmarkStart w:id="3" w:name="_Toc320201495"/>
      <w:bookmarkStart w:id="4" w:name="_Toc320264314"/>
      <w:bookmarkStart w:id="5" w:name="_Toc320264408"/>
      <w:bookmarkStart w:id="6" w:name="_Toc320264422"/>
      <w:bookmarkStart w:id="7" w:name="_Toc320266232"/>
      <w:bookmarkStart w:id="8" w:name="_Toc320265942"/>
      <w:bookmarkStart w:id="9" w:name="_Toc320265927"/>
      <w:bookmarkStart w:id="10" w:name="_Toc320265741"/>
      <w:bookmarkStart w:id="11" w:name="_Toc320264910"/>
      <w:bookmarkStart w:id="12" w:name="_Toc320264668"/>
      <w:bookmarkEnd w:id="1"/>
    </w:p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sdt>
      <w:sdtPr>
        <w:rPr>
          <w:color w:val="000000" w:themeColor="text1"/>
          <w:sz w:val="20"/>
          <w:szCs w:val="24"/>
          <w:lang w:val="en-US"/>
        </w:rPr>
        <w:id w:val="-8886472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277607" w14:textId="77777777" w:rsidR="00C66E75" w:rsidRPr="00EC1B9B" w:rsidRDefault="00C66E75">
          <w:pPr>
            <w:pStyle w:val="TOCHeading"/>
            <w:rPr>
              <w:lang w:val="en-US"/>
            </w:rPr>
          </w:pPr>
          <w:r w:rsidRPr="00EC1B9B">
            <w:rPr>
              <w:lang w:val="en-US"/>
            </w:rPr>
            <w:t>Table of Contents</w:t>
          </w:r>
        </w:p>
        <w:p w14:paraId="6F7F2F53" w14:textId="05573D2A" w:rsidR="000B21C9" w:rsidRDefault="00C66E7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84195" w:history="1">
            <w:r w:rsidR="000B21C9" w:rsidRPr="003F419D">
              <w:rPr>
                <w:rStyle w:val="Hyperlink"/>
                <w:noProof/>
              </w:rPr>
              <w:t>1</w:t>
            </w:r>
            <w:r w:rsidR="000B21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B21C9" w:rsidRPr="003F419D">
              <w:rPr>
                <w:rStyle w:val="Hyperlink"/>
                <w:noProof/>
              </w:rPr>
              <w:t>Introduction</w:t>
            </w:r>
            <w:r w:rsidR="000B21C9">
              <w:rPr>
                <w:noProof/>
                <w:webHidden/>
              </w:rPr>
              <w:tab/>
            </w:r>
            <w:r w:rsidR="000B21C9">
              <w:rPr>
                <w:noProof/>
                <w:webHidden/>
              </w:rPr>
              <w:fldChar w:fldCharType="begin"/>
            </w:r>
            <w:r w:rsidR="000B21C9">
              <w:rPr>
                <w:noProof/>
                <w:webHidden/>
              </w:rPr>
              <w:instrText xml:space="preserve"> PAGEREF _Toc27484195 \h </w:instrText>
            </w:r>
            <w:r w:rsidR="000B21C9">
              <w:rPr>
                <w:noProof/>
                <w:webHidden/>
              </w:rPr>
            </w:r>
            <w:r w:rsidR="000B21C9">
              <w:rPr>
                <w:noProof/>
                <w:webHidden/>
              </w:rPr>
              <w:fldChar w:fldCharType="separate"/>
            </w:r>
            <w:r w:rsidR="000B21C9">
              <w:rPr>
                <w:noProof/>
                <w:webHidden/>
              </w:rPr>
              <w:t>3</w:t>
            </w:r>
            <w:r w:rsidR="000B21C9">
              <w:rPr>
                <w:noProof/>
                <w:webHidden/>
              </w:rPr>
              <w:fldChar w:fldCharType="end"/>
            </w:r>
          </w:hyperlink>
        </w:p>
        <w:p w14:paraId="54B2CC9D" w14:textId="62762004" w:rsidR="00D0696C" w:rsidRDefault="00C66E75" w:rsidP="0020319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42187A" w14:textId="77777777" w:rsidR="006721DD" w:rsidRDefault="006721DD">
      <w:pPr>
        <w:spacing w:line="240" w:lineRule="auto"/>
        <w:rPr>
          <w:color w:val="F78F1E"/>
          <w:sz w:val="36"/>
          <w:szCs w:val="48"/>
        </w:rPr>
      </w:pPr>
      <w:r>
        <w:br w:type="page"/>
      </w:r>
    </w:p>
    <w:p w14:paraId="4E6D1E96" w14:textId="3DF933B9" w:rsidR="002206EB" w:rsidRDefault="00B16C34" w:rsidP="00B16C34">
      <w:pPr>
        <w:pStyle w:val="enzo-heading1"/>
      </w:pPr>
      <w:bookmarkStart w:id="13" w:name="_Toc27484195"/>
      <w:r w:rsidRPr="00B16C34">
        <w:lastRenderedPageBreak/>
        <w:t>Intro</w:t>
      </w:r>
      <w:r w:rsidR="00012589">
        <w:t>duction</w:t>
      </w:r>
      <w:bookmarkEnd w:id="13"/>
    </w:p>
    <w:p w14:paraId="19D7F549" w14:textId="070CE60D" w:rsidR="00E20443" w:rsidRDefault="00012589" w:rsidP="00181AEE">
      <w:pPr>
        <w:pStyle w:val="enzo-text"/>
        <w:rPr>
          <w:lang w:val="en-US"/>
        </w:rPr>
      </w:pPr>
      <w:r>
        <w:rPr>
          <w:lang w:val="en-US"/>
        </w:rPr>
        <w:t xml:space="preserve">This document describes </w:t>
      </w:r>
      <w:r w:rsidR="00BC731A">
        <w:rPr>
          <w:lang w:val="en-US"/>
        </w:rPr>
        <w:t xml:space="preserve">how to use the CloudFormation </w:t>
      </w:r>
      <w:r w:rsidR="00405F31">
        <w:rPr>
          <w:lang w:val="en-US"/>
        </w:rPr>
        <w:t xml:space="preserve">model </w:t>
      </w:r>
      <w:r w:rsidR="00BC731A">
        <w:rPr>
          <w:lang w:val="en-US"/>
        </w:rPr>
        <w:t xml:space="preserve">and template along with the AMI and the needed tools for </w:t>
      </w:r>
      <w:r w:rsidR="00134FA1">
        <w:rPr>
          <w:lang w:val="en-US"/>
        </w:rPr>
        <w:t xml:space="preserve">the management of </w:t>
      </w:r>
      <w:r w:rsidR="00BC731A">
        <w:rPr>
          <w:lang w:val="en-US"/>
        </w:rPr>
        <w:t xml:space="preserve">the </w:t>
      </w:r>
      <w:r w:rsidR="00134FA1">
        <w:rPr>
          <w:lang w:val="en-US"/>
        </w:rPr>
        <w:t>Cloud stack</w:t>
      </w:r>
      <w:r w:rsidR="00BC731A">
        <w:rPr>
          <w:lang w:val="en-US"/>
        </w:rPr>
        <w:t>s</w:t>
      </w:r>
      <w:r w:rsidR="00134FA1">
        <w:rPr>
          <w:lang w:val="en-US"/>
        </w:rPr>
        <w:t xml:space="preserve"> and the </w:t>
      </w:r>
      <w:r w:rsidR="00BC731A">
        <w:rPr>
          <w:lang w:val="en-US"/>
        </w:rPr>
        <w:t>application deployment</w:t>
      </w:r>
      <w:r w:rsidR="00405F31">
        <w:rPr>
          <w:lang w:val="en-US"/>
        </w:rPr>
        <w:t>.</w:t>
      </w:r>
    </w:p>
    <w:p w14:paraId="2ED6BC79" w14:textId="370C5DC2" w:rsidR="002F6476" w:rsidRDefault="002F6476" w:rsidP="00181AEE">
      <w:pPr>
        <w:pStyle w:val="enzo-text"/>
        <w:rPr>
          <w:lang w:val="en-US"/>
        </w:rPr>
      </w:pPr>
    </w:p>
    <w:p w14:paraId="7075B191" w14:textId="6E29FC90" w:rsidR="006149C1" w:rsidRDefault="006149C1" w:rsidP="00181AEE">
      <w:pPr>
        <w:pStyle w:val="enzo-text"/>
        <w:rPr>
          <w:lang w:val="en-US"/>
        </w:rPr>
      </w:pPr>
    </w:p>
    <w:p w14:paraId="5BCB07F0" w14:textId="3E6213E2" w:rsidR="006149C1" w:rsidRDefault="006149C1" w:rsidP="00181AEE">
      <w:pPr>
        <w:pStyle w:val="enzo-text"/>
        <w:rPr>
          <w:lang w:val="en-US"/>
        </w:rPr>
      </w:pPr>
      <w:r>
        <w:rPr>
          <w:lang w:val="en-US"/>
        </w:rPr>
        <w:t>VPC Model and templates:</w:t>
      </w:r>
    </w:p>
    <w:p w14:paraId="781C629C" w14:textId="77777777" w:rsidR="006149C1" w:rsidRDefault="006149C1" w:rsidP="00181AEE">
      <w:pPr>
        <w:pStyle w:val="enzo-text"/>
        <w:rPr>
          <w:lang w:val="en-US"/>
        </w:rPr>
      </w:pPr>
    </w:p>
    <w:p w14:paraId="05F33B72" w14:textId="7A76B50B" w:rsidR="002F6476" w:rsidRPr="006149C1" w:rsidRDefault="002F6476" w:rsidP="006149C1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We have 1 template model file for </w:t>
      </w:r>
      <w:r w:rsidR="006149C1">
        <w:rPr>
          <w:lang w:val="en-US"/>
        </w:rPr>
        <w:t xml:space="preserve">building and </w:t>
      </w:r>
      <w:r>
        <w:rPr>
          <w:lang w:val="en-US"/>
        </w:rPr>
        <w:t xml:space="preserve">starting a </w:t>
      </w:r>
      <w:proofErr w:type="spellStart"/>
      <w:r>
        <w:rPr>
          <w:lang w:val="en-US"/>
        </w:rPr>
        <w:t>vpc</w:t>
      </w:r>
      <w:proofErr w:type="spellEnd"/>
      <w:r w:rsidR="006149C1">
        <w:rPr>
          <w:lang w:val="en-US"/>
        </w:rPr>
        <w:t>. F</w:t>
      </w:r>
      <w:r w:rsidRPr="006149C1">
        <w:rPr>
          <w:lang w:val="en-US"/>
        </w:rPr>
        <w:t>rom th</w:t>
      </w:r>
      <w:r w:rsidR="006149C1">
        <w:rPr>
          <w:lang w:val="en-US"/>
        </w:rPr>
        <w:t>is</w:t>
      </w:r>
      <w:r w:rsidRPr="006149C1">
        <w:rPr>
          <w:lang w:val="en-US"/>
        </w:rPr>
        <w:t xml:space="preserve"> model file we can create </w:t>
      </w:r>
      <w:proofErr w:type="spellStart"/>
      <w:r w:rsidRPr="006149C1">
        <w:rPr>
          <w:lang w:val="en-US"/>
        </w:rPr>
        <w:t>cloudformation</w:t>
      </w:r>
      <w:proofErr w:type="spellEnd"/>
      <w:r w:rsidRPr="006149C1">
        <w:rPr>
          <w:lang w:val="en-US"/>
        </w:rPr>
        <w:t xml:space="preserve"> template file</w:t>
      </w:r>
      <w:r w:rsidR="006149C1">
        <w:rPr>
          <w:lang w:val="en-US"/>
        </w:rPr>
        <w:t>s</w:t>
      </w:r>
      <w:r w:rsidRPr="006149C1">
        <w:rPr>
          <w:lang w:val="en-US"/>
        </w:rPr>
        <w:t xml:space="preserve"> of a </w:t>
      </w:r>
      <w:proofErr w:type="spellStart"/>
      <w:r w:rsidRPr="006149C1">
        <w:rPr>
          <w:lang w:val="en-US"/>
        </w:rPr>
        <w:t>vpc</w:t>
      </w:r>
      <w:proofErr w:type="spellEnd"/>
      <w:r w:rsidR="00346ECE" w:rsidRPr="006149C1">
        <w:rPr>
          <w:lang w:val="en-US"/>
        </w:rPr>
        <w:t xml:space="preserve"> stack.</w:t>
      </w:r>
    </w:p>
    <w:p w14:paraId="7745A085" w14:textId="452C083A" w:rsidR="002F6476" w:rsidRDefault="002F6476" w:rsidP="00181AEE">
      <w:pPr>
        <w:pStyle w:val="enzo-text"/>
        <w:rPr>
          <w:lang w:val="en-US"/>
        </w:rPr>
      </w:pPr>
    </w:p>
    <w:p w14:paraId="53999F7A" w14:textId="53A19FD7" w:rsidR="002F6476" w:rsidRDefault="002F6476" w:rsidP="002F6476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 The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model file take only one parameter the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name.</w:t>
      </w:r>
    </w:p>
    <w:p w14:paraId="482E3BC9" w14:textId="77777777" w:rsidR="006149C1" w:rsidRDefault="006149C1" w:rsidP="006149C1">
      <w:pPr>
        <w:pStyle w:val="ListParagraph"/>
      </w:pPr>
    </w:p>
    <w:p w14:paraId="4A8CD71E" w14:textId="03B4DF93" w:rsidR="006149C1" w:rsidRDefault="006149C1" w:rsidP="00E70A8E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Once we have a template file (defining a build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) this template file </w:t>
      </w:r>
      <w:r w:rsidR="008A0D83">
        <w:rPr>
          <w:lang w:val="en-US"/>
        </w:rPr>
        <w:t>can</w:t>
      </w:r>
      <w:r>
        <w:rPr>
          <w:lang w:val="en-US"/>
        </w:rPr>
        <w:t xml:space="preserve"> be uploaded in AWS CloudFormation which verify </w:t>
      </w:r>
      <w:r w:rsidR="008A0D83">
        <w:rPr>
          <w:lang w:val="en-US"/>
        </w:rPr>
        <w:t xml:space="preserve">the file </w:t>
      </w:r>
      <w:r>
        <w:rPr>
          <w:lang w:val="en-US"/>
        </w:rPr>
        <w:t>and build</w:t>
      </w:r>
      <w:r w:rsidR="008A0D83">
        <w:rPr>
          <w:lang w:val="en-US"/>
        </w:rPr>
        <w:t xml:space="preserve"> the </w:t>
      </w:r>
      <w:proofErr w:type="spellStart"/>
      <w:r w:rsidR="008A0D83">
        <w:rPr>
          <w:lang w:val="en-US"/>
        </w:rPr>
        <w:t>vpc</w:t>
      </w:r>
      <w:proofErr w:type="spellEnd"/>
      <w:r>
        <w:rPr>
          <w:lang w:val="en-US"/>
        </w:rPr>
        <w:t xml:space="preserve">. </w:t>
      </w:r>
      <w:r w:rsidR="00DA3429">
        <w:rPr>
          <w:lang w:val="en-US"/>
        </w:rPr>
        <w:t xml:space="preserve">If a template file </w:t>
      </w:r>
      <w:r w:rsidR="008A0D83">
        <w:rPr>
          <w:lang w:val="en-US"/>
        </w:rPr>
        <w:t xml:space="preserve">and its stack </w:t>
      </w:r>
      <w:r w:rsidR="00DA3429">
        <w:rPr>
          <w:lang w:val="en-US"/>
        </w:rPr>
        <w:t xml:space="preserve">with the same name </w:t>
      </w:r>
      <w:r w:rsidR="008A0D83">
        <w:rPr>
          <w:lang w:val="en-US"/>
        </w:rPr>
        <w:t xml:space="preserve">already </w:t>
      </w:r>
      <w:r w:rsidR="00DA3429">
        <w:rPr>
          <w:lang w:val="en-US"/>
        </w:rPr>
        <w:t>exist</w:t>
      </w:r>
      <w:r w:rsidR="008A0D83">
        <w:rPr>
          <w:lang w:val="en-US"/>
        </w:rPr>
        <w:t>, then the template file and the stack resources are updated, otherwise they are created.</w:t>
      </w:r>
    </w:p>
    <w:p w14:paraId="3D4C75FF" w14:textId="77777777" w:rsidR="008A0D83" w:rsidRDefault="008A0D83" w:rsidP="008A0D83">
      <w:pPr>
        <w:pStyle w:val="ListParagraph"/>
      </w:pPr>
    </w:p>
    <w:p w14:paraId="6D5A53C4" w14:textId="395791C7" w:rsidR="008A0D83" w:rsidRDefault="008A0D83" w:rsidP="008A0D83">
      <w:pPr>
        <w:pStyle w:val="enzo-text"/>
        <w:rPr>
          <w:lang w:val="en-US"/>
        </w:rPr>
      </w:pPr>
    </w:p>
    <w:p w14:paraId="6F804679" w14:textId="4890F346" w:rsidR="008A0D83" w:rsidRDefault="008A0D83" w:rsidP="008A0D83">
      <w:pPr>
        <w:pStyle w:val="enzo-text"/>
        <w:rPr>
          <w:lang w:val="en-US"/>
        </w:rPr>
      </w:pPr>
      <w:r>
        <w:rPr>
          <w:lang w:val="en-US"/>
        </w:rPr>
        <w:tab/>
        <w:t>Example:</w:t>
      </w:r>
    </w:p>
    <w:p w14:paraId="7BD1A6CF" w14:textId="34F93FFF" w:rsidR="008A0D83" w:rsidRDefault="008A0D83" w:rsidP="008A0D83">
      <w:pPr>
        <w:pStyle w:val="enzo-text"/>
        <w:rPr>
          <w:lang w:val="en-US"/>
        </w:rPr>
      </w:pPr>
    </w:p>
    <w:p w14:paraId="5918E996" w14:textId="1433DD67" w:rsidR="008A0D83" w:rsidRDefault="008A0D83" w:rsidP="008A0D83">
      <w:pPr>
        <w:pStyle w:val="enzo-text"/>
        <w:rPr>
          <w:lang w:val="en-US"/>
        </w:rPr>
      </w:pPr>
      <w:r>
        <w:rPr>
          <w:lang w:val="en-US"/>
        </w:rPr>
        <w:tab/>
        <w:t xml:space="preserve">We want to create a new </w:t>
      </w:r>
      <w:proofErr w:type="spellStart"/>
      <w:r>
        <w:rPr>
          <w:lang w:val="en-US"/>
        </w:rPr>
        <w:t>vpc</w:t>
      </w:r>
      <w:proofErr w:type="spellEnd"/>
      <w:r w:rsidR="00052AD7">
        <w:rPr>
          <w:lang w:val="en-US"/>
        </w:rPr>
        <w:t xml:space="preserve"> called ‘</w:t>
      </w:r>
      <w:proofErr w:type="spellStart"/>
      <w:r w:rsidR="00052AD7">
        <w:rPr>
          <w:lang w:val="en-US"/>
        </w:rPr>
        <w:t>developmentVpc</w:t>
      </w:r>
      <w:proofErr w:type="spellEnd"/>
      <w:r w:rsidR="00052AD7">
        <w:rPr>
          <w:lang w:val="en-US"/>
        </w:rPr>
        <w:t xml:space="preserve">’.  </w:t>
      </w:r>
    </w:p>
    <w:p w14:paraId="24C1703E" w14:textId="77777777" w:rsidR="00052AD7" w:rsidRDefault="00052AD7" w:rsidP="008A0D83">
      <w:pPr>
        <w:pStyle w:val="enzo-text"/>
        <w:rPr>
          <w:lang w:val="en-US"/>
        </w:rPr>
      </w:pPr>
    </w:p>
    <w:p w14:paraId="52DC87F8" w14:textId="77777777" w:rsidR="00346ECE" w:rsidRDefault="00346ECE" w:rsidP="00346ECE">
      <w:pPr>
        <w:pStyle w:val="enzo-text"/>
        <w:rPr>
          <w:lang w:val="en-US"/>
        </w:rPr>
      </w:pPr>
    </w:p>
    <w:p w14:paraId="01A39344" w14:textId="527DA387" w:rsidR="00346ECE" w:rsidRDefault="00346ECE" w:rsidP="008A7D4F">
      <w:pPr>
        <w:pStyle w:val="enzo-text"/>
        <w:numPr>
          <w:ilvl w:val="0"/>
          <w:numId w:val="42"/>
        </w:numPr>
        <w:rPr>
          <w:lang w:val="en-US"/>
        </w:rPr>
      </w:pPr>
      <w:r w:rsidRPr="00346ECE">
        <w:rPr>
          <w:lang w:val="en-US"/>
        </w:rPr>
        <w:t xml:space="preserve">We have 1 template model file for starting a set of ec2 running an </w:t>
      </w:r>
      <w:proofErr w:type="gramStart"/>
      <w:r w:rsidRPr="00346ECE">
        <w:rPr>
          <w:lang w:val="en-US"/>
        </w:rPr>
        <w:t>application ,</w:t>
      </w:r>
      <w:proofErr w:type="gramEnd"/>
      <w:r w:rsidRPr="00346ECE">
        <w:rPr>
          <w:lang w:val="en-US"/>
        </w:rPr>
        <w:t xml:space="preserve"> from the model file we can create a </w:t>
      </w:r>
      <w:proofErr w:type="spellStart"/>
      <w:r w:rsidRPr="00346ECE">
        <w:rPr>
          <w:lang w:val="en-US"/>
        </w:rPr>
        <w:t>cloudformation</w:t>
      </w:r>
      <w:proofErr w:type="spellEnd"/>
      <w:r w:rsidRPr="00346ECE">
        <w:rPr>
          <w:lang w:val="en-US"/>
        </w:rPr>
        <w:t xml:space="preserve"> template file </w:t>
      </w:r>
      <w:r>
        <w:rPr>
          <w:lang w:val="en-US"/>
        </w:rPr>
        <w:t xml:space="preserve">of an application stack in a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>.</w:t>
      </w:r>
    </w:p>
    <w:p w14:paraId="38F740B8" w14:textId="6E2CDF71" w:rsidR="004A693E" w:rsidRDefault="004A693E" w:rsidP="004A693E">
      <w:pPr>
        <w:pStyle w:val="enzo-text"/>
        <w:ind w:left="720"/>
        <w:rPr>
          <w:lang w:val="en-US"/>
        </w:rPr>
      </w:pPr>
      <w:r>
        <w:rPr>
          <w:lang w:val="en-US"/>
        </w:rPr>
        <w:t xml:space="preserve">The generated template file will set up the stack for an application </w:t>
      </w:r>
    </w:p>
    <w:p w14:paraId="7FA7839D" w14:textId="20D40A80" w:rsidR="00346ECE" w:rsidRPr="00346ECE" w:rsidRDefault="00346ECE" w:rsidP="00346ECE">
      <w:pPr>
        <w:pStyle w:val="enzo-text"/>
        <w:ind w:left="720"/>
        <w:rPr>
          <w:lang w:val="en-US"/>
        </w:rPr>
      </w:pPr>
      <w:r w:rsidRPr="00346ECE">
        <w:rPr>
          <w:lang w:val="en-US"/>
        </w:rPr>
        <w:t xml:space="preserve"> </w:t>
      </w:r>
    </w:p>
    <w:p w14:paraId="587126EE" w14:textId="38394817" w:rsidR="00346ECE" w:rsidRDefault="00346ECE" w:rsidP="00346ECE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 The ec2 model file tak</w:t>
      </w:r>
      <w:r w:rsidR="00DD4920">
        <w:rPr>
          <w:lang w:val="en-US"/>
        </w:rPr>
        <w:t>es few p</w:t>
      </w:r>
      <w:r>
        <w:rPr>
          <w:lang w:val="en-US"/>
        </w:rPr>
        <w:t xml:space="preserve">arameter the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name, the application </w:t>
      </w:r>
      <w:proofErr w:type="gramStart"/>
      <w:r>
        <w:rPr>
          <w:lang w:val="en-US"/>
        </w:rPr>
        <w:t>name ,</w:t>
      </w:r>
      <w:proofErr w:type="gramEnd"/>
      <w:r w:rsidR="004A693E">
        <w:rPr>
          <w:lang w:val="en-US"/>
        </w:rPr>
        <w:t xml:space="preserve"> the application port , the subnets , the key name for the ec2 (optional)</w:t>
      </w:r>
      <w:r w:rsidR="00AA0E51">
        <w:rPr>
          <w:lang w:val="en-US"/>
        </w:rPr>
        <w:t>.</w:t>
      </w:r>
    </w:p>
    <w:p w14:paraId="07EF4CE9" w14:textId="77777777" w:rsidR="00346ECE" w:rsidRDefault="00346ECE" w:rsidP="00346ECE">
      <w:pPr>
        <w:pStyle w:val="enzo-text"/>
        <w:rPr>
          <w:lang w:val="en-US"/>
        </w:rPr>
      </w:pPr>
      <w:r>
        <w:rPr>
          <w:lang w:val="en-US"/>
        </w:rPr>
        <w:t xml:space="preserve"> </w:t>
      </w:r>
    </w:p>
    <w:p w14:paraId="49F2A923" w14:textId="5B3F49BD" w:rsidR="00AA0E51" w:rsidRDefault="00AA0E51" w:rsidP="00AA0E51">
      <w:pPr>
        <w:pStyle w:val="enzo-text"/>
        <w:ind w:firstLine="340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files are available in enzo-n1 and in an S3 bucket.</w:t>
      </w:r>
    </w:p>
    <w:p w14:paraId="25FCBBC4" w14:textId="775BEB09" w:rsidR="00AA0E51" w:rsidRDefault="00AA0E51" w:rsidP="00AA0E51">
      <w:pPr>
        <w:pStyle w:val="enzo-text"/>
        <w:ind w:firstLine="340"/>
        <w:rPr>
          <w:lang w:val="en-US"/>
        </w:rPr>
      </w:pPr>
      <w:r>
        <w:rPr>
          <w:lang w:val="en-US"/>
        </w:rPr>
        <w:t>The template files</w:t>
      </w:r>
      <w:r w:rsidR="00A46EA6">
        <w:rPr>
          <w:lang w:val="en-US"/>
        </w:rPr>
        <w:t xml:space="preserve"> </w:t>
      </w:r>
      <w:r>
        <w:rPr>
          <w:lang w:val="en-US"/>
        </w:rPr>
        <w:t>are available in an S3</w:t>
      </w:r>
      <w:r w:rsidR="00E35437">
        <w:rPr>
          <w:lang w:val="en-US"/>
        </w:rPr>
        <w:t xml:space="preserve"> bucket and </w:t>
      </w:r>
      <w:proofErr w:type="spellStart"/>
      <w:proofErr w:type="gramStart"/>
      <w:r w:rsidR="00E35437">
        <w:rPr>
          <w:lang w:val="en-US"/>
        </w:rPr>
        <w:t>cloud</w:t>
      </w:r>
      <w:r w:rsidR="00A46EA6">
        <w:rPr>
          <w:lang w:val="en-US"/>
        </w:rPr>
        <w:t>for</w:t>
      </w:r>
      <w:r w:rsidR="00E35437">
        <w:rPr>
          <w:lang w:val="en-US"/>
        </w:rPr>
        <w:t>rmation</w:t>
      </w:r>
      <w:proofErr w:type="spellEnd"/>
      <w:r w:rsidR="00E35437">
        <w:rPr>
          <w:lang w:val="en-US"/>
        </w:rPr>
        <w:t xml:space="preserve"> ,</w:t>
      </w:r>
      <w:proofErr w:type="gramEnd"/>
      <w:r w:rsidR="00E35437">
        <w:rPr>
          <w:lang w:val="en-US"/>
        </w:rPr>
        <w:t xml:space="preserve"> a backup is in enzo-n1.</w:t>
      </w:r>
    </w:p>
    <w:p w14:paraId="5D947CB1" w14:textId="088F7120" w:rsidR="00E35437" w:rsidRDefault="00E35437" w:rsidP="00AA0E51">
      <w:pPr>
        <w:pStyle w:val="enzo-text"/>
        <w:ind w:firstLine="340"/>
        <w:rPr>
          <w:lang w:val="en-US"/>
        </w:rPr>
      </w:pPr>
    </w:p>
    <w:p w14:paraId="46F0D076" w14:textId="48C3409F" w:rsidR="00DD4920" w:rsidRDefault="00DD4920" w:rsidP="00AA0E51">
      <w:pPr>
        <w:pStyle w:val="enzo-text"/>
        <w:ind w:firstLine="340"/>
        <w:rPr>
          <w:lang w:val="en-US"/>
        </w:rPr>
      </w:pPr>
      <w:r>
        <w:rPr>
          <w:lang w:val="en-US"/>
        </w:rPr>
        <w:t xml:space="preserve">The model files must stay the same, they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e the base structure for the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stacks. You should always work with a copy and never modify these files directly unless you </w:t>
      </w:r>
      <w:proofErr w:type="spellStart"/>
      <w:r>
        <w:rPr>
          <w:lang w:val="en-US"/>
        </w:rPr>
        <w:t>wan</w:t>
      </w:r>
      <w:proofErr w:type="spellEnd"/>
      <w:r>
        <w:rPr>
          <w:lang w:val="en-US"/>
        </w:rPr>
        <w:t xml:space="preserve"> to change the stack base </w:t>
      </w:r>
      <w:r w:rsidR="00C323D6">
        <w:rPr>
          <w:lang w:val="en-US"/>
        </w:rPr>
        <w:t>structure.</w:t>
      </w:r>
    </w:p>
    <w:p w14:paraId="6F6A6121" w14:textId="77777777" w:rsidR="00E35437" w:rsidRDefault="00E35437" w:rsidP="00AA0E51">
      <w:pPr>
        <w:pStyle w:val="enzo-text"/>
        <w:ind w:firstLine="340"/>
        <w:rPr>
          <w:lang w:val="en-US"/>
        </w:rPr>
      </w:pPr>
    </w:p>
    <w:p w14:paraId="4EF35FB8" w14:textId="1C54C1EA" w:rsidR="00C5450F" w:rsidRDefault="00C5450F" w:rsidP="00181AEE">
      <w:pPr>
        <w:pStyle w:val="enzo-text"/>
        <w:rPr>
          <w:lang w:val="en-US"/>
        </w:rPr>
      </w:pPr>
      <w:r>
        <w:rPr>
          <w:lang w:val="en-US"/>
        </w:rPr>
        <w:t xml:space="preserve">There actually 2 available bash scripts to help filling the </w:t>
      </w:r>
      <w:r w:rsidR="00AA0E51">
        <w:rPr>
          <w:lang w:val="en-US"/>
        </w:rPr>
        <w:t>template file and deploying an application for the application stack.</w:t>
      </w:r>
    </w:p>
    <w:p w14:paraId="52FF0D83" w14:textId="516B0607" w:rsidR="00C5450F" w:rsidRDefault="00AE032B" w:rsidP="00181AEE">
      <w:pPr>
        <w:pStyle w:val="enzo-text"/>
        <w:rPr>
          <w:lang w:val="en-US"/>
        </w:rPr>
      </w:pPr>
      <w:r>
        <w:rPr>
          <w:lang w:val="en-US"/>
        </w:rPr>
        <w:t xml:space="preserve"> </w:t>
      </w:r>
    </w:p>
    <w:p w14:paraId="11D31D74" w14:textId="4057F794" w:rsidR="00AE032B" w:rsidRDefault="00AE032B" w:rsidP="00181AEE">
      <w:pPr>
        <w:pStyle w:val="enzo-tex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script take a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name as argument, </w:t>
      </w:r>
      <w:r w:rsidR="00DD4920">
        <w:rPr>
          <w:lang w:val="en-US"/>
        </w:rPr>
        <w:t xml:space="preserve">it </w:t>
      </w:r>
      <w:proofErr w:type="gramStart"/>
      <w:r w:rsidR="00DD4920">
        <w:rPr>
          <w:lang w:val="en-US"/>
        </w:rPr>
        <w:t>generate</w:t>
      </w:r>
      <w:proofErr w:type="gramEnd"/>
      <w:r w:rsidR="00DD4920">
        <w:rPr>
          <w:lang w:val="en-US"/>
        </w:rPr>
        <w:t xml:space="preserve"> a template file from the model</w:t>
      </w:r>
    </w:p>
    <w:p w14:paraId="06D15ED3" w14:textId="77777777" w:rsidR="00C5450F" w:rsidRDefault="00C5450F" w:rsidP="00181AEE">
      <w:pPr>
        <w:pStyle w:val="enzo-text"/>
        <w:rPr>
          <w:lang w:val="en-US"/>
        </w:rPr>
      </w:pPr>
    </w:p>
    <w:p w14:paraId="02ED9609" w14:textId="5BFF056A" w:rsidR="00D33431" w:rsidRDefault="00D33431" w:rsidP="00181AEE">
      <w:pPr>
        <w:pStyle w:val="enzo-text"/>
        <w:rPr>
          <w:lang w:val="en-US"/>
        </w:rPr>
      </w:pPr>
      <w:r>
        <w:rPr>
          <w:lang w:val="en-US"/>
        </w:rPr>
        <w:t xml:space="preserve">The steps triggered by the </w:t>
      </w:r>
      <w:r w:rsidR="00AE032B">
        <w:rPr>
          <w:lang w:val="en-US"/>
        </w:rPr>
        <w:t>ec2</w:t>
      </w:r>
      <w:r>
        <w:rPr>
          <w:lang w:val="en-US"/>
        </w:rPr>
        <w:t xml:space="preserve"> script are:</w:t>
      </w:r>
    </w:p>
    <w:p w14:paraId="23D30D5F" w14:textId="77777777" w:rsidR="00D33431" w:rsidRDefault="00D33431" w:rsidP="00181AEE">
      <w:pPr>
        <w:pStyle w:val="enzo-text"/>
        <w:rPr>
          <w:lang w:val="en-US"/>
        </w:rPr>
      </w:pPr>
    </w:p>
    <w:p w14:paraId="279717D3" w14:textId="77777777" w:rsidR="00D33431" w:rsidRDefault="00D33431" w:rsidP="00181AEE">
      <w:pPr>
        <w:pStyle w:val="enzo-text"/>
        <w:rPr>
          <w:lang w:val="en-US"/>
        </w:rPr>
      </w:pPr>
      <w:r>
        <w:rPr>
          <w:lang w:val="en-US"/>
        </w:rPr>
        <w:t xml:space="preserve">1-create an AMI from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</w:p>
    <w:p w14:paraId="5D3A0904" w14:textId="77777777" w:rsidR="00D33431" w:rsidRDefault="00D33431" w:rsidP="00181AEE">
      <w:pPr>
        <w:pStyle w:val="enzo-text"/>
        <w:rPr>
          <w:lang w:val="en-US"/>
        </w:rPr>
      </w:pPr>
      <w:r>
        <w:rPr>
          <w:lang w:val="en-US"/>
        </w:rPr>
        <w:t xml:space="preserve">2-create or update the </w:t>
      </w:r>
      <w:proofErr w:type="spellStart"/>
      <w:r>
        <w:rPr>
          <w:lang w:val="en-US"/>
        </w:rPr>
        <w:t>cloudformation</w:t>
      </w:r>
      <w:proofErr w:type="spellEnd"/>
      <w:r>
        <w:rPr>
          <w:lang w:val="en-US"/>
        </w:rPr>
        <w:t xml:space="preserve"> stack for this application ec2s </w:t>
      </w:r>
    </w:p>
    <w:p w14:paraId="78E0E861" w14:textId="03EA83DA" w:rsidR="00D33431" w:rsidRPr="00181AEE" w:rsidRDefault="00D33431" w:rsidP="00181AEE">
      <w:pPr>
        <w:pStyle w:val="enzo-text"/>
        <w:rPr>
          <w:lang w:val="en-US"/>
        </w:rPr>
      </w:pPr>
      <w:r>
        <w:rPr>
          <w:lang w:val="en-US"/>
        </w:rPr>
        <w:t xml:space="preserve">  </w:t>
      </w:r>
    </w:p>
    <w:p w14:paraId="032B064A" w14:textId="46670331" w:rsidR="00181AEE" w:rsidRDefault="00BC731A" w:rsidP="00181AEE">
      <w:pPr>
        <w:pStyle w:val="enzo-heading2"/>
      </w:pPr>
      <w:r>
        <w:lastRenderedPageBreak/>
        <w:t xml:space="preserve">Tools needed </w:t>
      </w:r>
      <w:r w:rsidR="00AE032B">
        <w:t>to use the scripts</w:t>
      </w:r>
    </w:p>
    <w:p w14:paraId="7C77F07C" w14:textId="426F1E9D" w:rsidR="00291EDD" w:rsidRDefault="00291EDD" w:rsidP="00A86BF5">
      <w:pPr>
        <w:pStyle w:val="enzo-textsmall"/>
        <w:rPr>
          <w:lang w:val="en-GB" w:eastAsia="en-NL"/>
        </w:rPr>
      </w:pPr>
    </w:p>
    <w:p w14:paraId="3BF6514A" w14:textId="400ED7BE" w:rsidR="00BC731A" w:rsidRDefault="00BC1C32" w:rsidP="00A86BF5">
      <w:pPr>
        <w:pStyle w:val="enzo-textsmall"/>
        <w:rPr>
          <w:lang w:val="en-GB" w:eastAsia="en-NL"/>
        </w:rPr>
      </w:pPr>
      <w:r>
        <w:rPr>
          <w:lang w:val="en-GB" w:eastAsia="en-NL"/>
        </w:rPr>
        <w:t>AWS CLI</w:t>
      </w:r>
    </w:p>
    <w:p w14:paraId="14777429" w14:textId="6E7DF868" w:rsidR="00BC1C32" w:rsidRDefault="00BC1C32" w:rsidP="00A86BF5">
      <w:pPr>
        <w:pStyle w:val="enzo-textsmall"/>
        <w:rPr>
          <w:lang w:val="en-GB" w:eastAsia="en-NL"/>
        </w:rPr>
      </w:pPr>
      <w:r>
        <w:rPr>
          <w:lang w:val="en-GB" w:eastAsia="en-NL"/>
        </w:rPr>
        <w:t>Packer</w:t>
      </w:r>
      <w:r w:rsidR="00AE032B">
        <w:rPr>
          <w:lang w:val="en-GB" w:eastAsia="en-NL"/>
        </w:rPr>
        <w:t xml:space="preserve"> (for ec2 deployment script)</w:t>
      </w:r>
    </w:p>
    <w:p w14:paraId="61B68F36" w14:textId="77777777" w:rsidR="00BC1C32" w:rsidRDefault="00BC1C32" w:rsidP="00A86BF5">
      <w:pPr>
        <w:pStyle w:val="enzo-textsmall"/>
        <w:rPr>
          <w:lang w:val="en-GB" w:eastAsia="en-NL"/>
        </w:rPr>
      </w:pPr>
    </w:p>
    <w:p w14:paraId="0855C9A4" w14:textId="5ADF396B" w:rsidR="00E86578" w:rsidRDefault="00BC1C32" w:rsidP="00E86578">
      <w:pPr>
        <w:pStyle w:val="enzo-heading3"/>
      </w:pPr>
      <w:r>
        <w:t>Preparation</w:t>
      </w:r>
    </w:p>
    <w:p w14:paraId="40AAA93E" w14:textId="5074BE31" w:rsidR="00BC1C32" w:rsidRDefault="002E1A21" w:rsidP="00D964E0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cli (see the doc</w:t>
      </w:r>
      <w:r w:rsidR="00D964E0">
        <w:rPr>
          <w:lang w:val="en-US"/>
        </w:rPr>
        <w:t xml:space="preserve"> in enzo-n1\</w:t>
      </w:r>
      <w:r w:rsidR="00D964E0" w:rsidRPr="00D964E0">
        <w:rPr>
          <w:lang w:val="en-US"/>
        </w:rPr>
        <w:t>\D2002 Enzo webservices</w:t>
      </w:r>
      <w:r w:rsidR="00D964E0">
        <w:rPr>
          <w:lang w:val="en-US"/>
        </w:rPr>
        <w:t>\</w:t>
      </w:r>
      <w:r w:rsidR="00D964E0" w:rsidRPr="00D964E0">
        <w:rPr>
          <w:lang w:val="en-US"/>
        </w:rPr>
        <w:t xml:space="preserve">AWS CLI </w:t>
      </w:r>
      <w:proofErr w:type="gramStart"/>
      <w:r w:rsidR="00D964E0" w:rsidRPr="00D964E0">
        <w:rPr>
          <w:lang w:val="en-US"/>
        </w:rPr>
        <w:t>Installation</w:t>
      </w:r>
      <w:r w:rsidR="00D964E0">
        <w:rPr>
          <w:lang w:val="en-US"/>
        </w:rPr>
        <w:t>.docx</w:t>
      </w:r>
      <w:r>
        <w:rPr>
          <w:lang w:val="en-US"/>
        </w:rPr>
        <w:t xml:space="preserve"> )</w:t>
      </w:r>
      <w:proofErr w:type="gramEnd"/>
    </w:p>
    <w:p w14:paraId="29B130C0" w14:textId="77777777" w:rsidR="00D964E0" w:rsidRDefault="00D964E0" w:rsidP="00D964E0">
      <w:pPr>
        <w:pStyle w:val="enzo-text"/>
        <w:ind w:left="720"/>
        <w:rPr>
          <w:lang w:val="en-US"/>
        </w:rPr>
      </w:pPr>
    </w:p>
    <w:p w14:paraId="18EDD331" w14:textId="21845687" w:rsidR="00BC1C32" w:rsidRDefault="00BC1C32" w:rsidP="00D964E0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Upload locally the content of </w:t>
      </w:r>
      <w:r w:rsidR="003B37A9">
        <w:rPr>
          <w:lang w:val="en-US"/>
        </w:rPr>
        <w:t xml:space="preserve">one </w:t>
      </w:r>
      <w:r>
        <w:rPr>
          <w:lang w:val="en-US"/>
        </w:rPr>
        <w:t xml:space="preserve">the folder </w:t>
      </w:r>
      <w:r w:rsidR="003B37A9">
        <w:rPr>
          <w:lang w:val="en-US"/>
        </w:rPr>
        <w:t xml:space="preserve">from </w:t>
      </w:r>
      <w:r w:rsidR="003B37A9" w:rsidRPr="003B37A9">
        <w:rPr>
          <w:lang w:val="en-GB"/>
        </w:rPr>
        <w:t>enzo-n1\\D2002 Enzo webservices\</w:t>
      </w:r>
      <w:proofErr w:type="spellStart"/>
      <w:r w:rsidR="003B37A9" w:rsidRPr="003B37A9">
        <w:rPr>
          <w:lang w:val="en-GB"/>
        </w:rPr>
        <w:t>EnzoWebservices</w:t>
      </w:r>
      <w:proofErr w:type="spellEnd"/>
      <w:r w:rsidR="003B37A9" w:rsidRPr="003B37A9">
        <w:rPr>
          <w:lang w:val="en-GB"/>
        </w:rPr>
        <w:t xml:space="preserve"> - </w:t>
      </w:r>
      <w:proofErr w:type="spellStart"/>
      <w:r w:rsidR="003B37A9" w:rsidRPr="003B37A9">
        <w:rPr>
          <w:lang w:val="en-GB"/>
        </w:rPr>
        <w:t>Cloudformation</w:t>
      </w:r>
      <w:proofErr w:type="spellEnd"/>
      <w:r w:rsidR="003B37A9" w:rsidRPr="003B37A9">
        <w:rPr>
          <w:lang w:val="en-GB"/>
        </w:rPr>
        <w:t>\</w:t>
      </w:r>
      <w:proofErr w:type="spellStart"/>
      <w:r w:rsidR="003B37A9" w:rsidRPr="003B37A9">
        <w:rPr>
          <w:lang w:val="en-GB"/>
        </w:rPr>
        <w:t>Cloudformation_newFiles</w:t>
      </w:r>
      <w:proofErr w:type="spellEnd"/>
      <w:r w:rsidR="003B37A9" w:rsidRPr="003B37A9">
        <w:rPr>
          <w:lang w:val="en-US"/>
        </w:rPr>
        <w:t>\</w:t>
      </w:r>
      <w:proofErr w:type="spellStart"/>
      <w:r w:rsidR="003B37A9" w:rsidRPr="003B37A9">
        <w:rPr>
          <w:lang w:val="en-US"/>
        </w:rPr>
        <w:t>CloudFormationScripts</w:t>
      </w:r>
      <w:proofErr w:type="spellEnd"/>
      <w:r w:rsidR="003B37A9">
        <w:rPr>
          <w:lang w:val="en-US"/>
        </w:rPr>
        <w:t xml:space="preserve"> </w:t>
      </w:r>
      <w:r w:rsidR="00A66557">
        <w:rPr>
          <w:lang w:val="en-US"/>
        </w:rPr>
        <w:t>either the VPC stack folder or the APP stack folder according to your needs</w:t>
      </w:r>
    </w:p>
    <w:p w14:paraId="45723162" w14:textId="78F241BE" w:rsidR="00BC1C32" w:rsidRDefault="00BC1C32" w:rsidP="00BC1C32">
      <w:pPr>
        <w:pStyle w:val="enzo-text"/>
        <w:rPr>
          <w:lang w:val="en-US"/>
        </w:rPr>
      </w:pPr>
    </w:p>
    <w:p w14:paraId="76892344" w14:textId="77777777" w:rsidR="003B37A9" w:rsidRDefault="00D964E0" w:rsidP="00D964E0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Y</w:t>
      </w:r>
      <w:r w:rsidR="00A66557">
        <w:rPr>
          <w:lang w:val="en-US"/>
        </w:rPr>
        <w:t xml:space="preserve">ou </w:t>
      </w:r>
      <w:r>
        <w:rPr>
          <w:lang w:val="en-US"/>
        </w:rPr>
        <w:t xml:space="preserve">can create or </w:t>
      </w:r>
      <w:r w:rsidR="00A66557">
        <w:rPr>
          <w:lang w:val="en-US"/>
        </w:rPr>
        <w:t xml:space="preserve">update a </w:t>
      </w:r>
      <w:r w:rsidR="003B37A9">
        <w:rPr>
          <w:lang w:val="en-US"/>
        </w:rPr>
        <w:t>CloudFormation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stack </w:t>
      </w:r>
      <w:r w:rsidR="003B37A9">
        <w:rPr>
          <w:lang w:val="en-US"/>
        </w:rPr>
        <w:t>:</w:t>
      </w:r>
      <w:proofErr w:type="gramEnd"/>
      <w:r w:rsidR="003B37A9">
        <w:rPr>
          <w:lang w:val="en-US"/>
        </w:rPr>
        <w:t xml:space="preserve"> </w:t>
      </w:r>
    </w:p>
    <w:p w14:paraId="061ACF2F" w14:textId="77777777" w:rsidR="003B37A9" w:rsidRDefault="003B37A9" w:rsidP="003B37A9">
      <w:pPr>
        <w:pStyle w:val="ListParagraph"/>
      </w:pPr>
    </w:p>
    <w:p w14:paraId="584EA744" w14:textId="153994FC" w:rsidR="00D964E0" w:rsidRDefault="003B37A9" w:rsidP="00D964E0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1 - </w:t>
      </w:r>
      <w:r w:rsidR="00D964E0">
        <w:rPr>
          <w:lang w:val="en-US"/>
        </w:rPr>
        <w:t>manually</w:t>
      </w:r>
      <w:r>
        <w:rPr>
          <w:lang w:val="en-US"/>
        </w:rPr>
        <w:t xml:space="preserve">, </w:t>
      </w:r>
      <w:proofErr w:type="gramStart"/>
      <w:r w:rsidR="00D964E0">
        <w:rPr>
          <w:lang w:val="en-US"/>
        </w:rPr>
        <w:t>or</w:t>
      </w:r>
      <w:r>
        <w:rPr>
          <w:lang w:val="en-US"/>
        </w:rPr>
        <w:t>,</w:t>
      </w:r>
      <w:r w:rsidR="00D964E0">
        <w:rPr>
          <w:lang w:val="en-US"/>
        </w:rPr>
        <w:t xml:space="preserve"> </w:t>
      </w:r>
      <w:r>
        <w:rPr>
          <w:lang w:val="en-US"/>
        </w:rPr>
        <w:t xml:space="preserve"> 2</w:t>
      </w:r>
      <w:proofErr w:type="gramEnd"/>
      <w:r>
        <w:rPr>
          <w:lang w:val="en-US"/>
        </w:rPr>
        <w:t xml:space="preserve"> - </w:t>
      </w:r>
      <w:r w:rsidR="00D964E0">
        <w:rPr>
          <w:lang w:val="en-US"/>
        </w:rPr>
        <w:t>using the</w:t>
      </w:r>
      <w:r>
        <w:rPr>
          <w:lang w:val="en-US"/>
        </w:rPr>
        <w:t xml:space="preserve"> provided </w:t>
      </w:r>
      <w:r w:rsidR="00D964E0">
        <w:rPr>
          <w:lang w:val="en-US"/>
        </w:rPr>
        <w:t xml:space="preserve"> bash scripts. </w:t>
      </w:r>
    </w:p>
    <w:p w14:paraId="5C73C80C" w14:textId="77777777" w:rsidR="00D964E0" w:rsidRDefault="00D964E0" w:rsidP="00D964E0">
      <w:pPr>
        <w:pStyle w:val="ListParagraph"/>
      </w:pPr>
    </w:p>
    <w:p w14:paraId="12B77B62" w14:textId="17ECBC16" w:rsidR="007E5425" w:rsidRDefault="007E5425" w:rsidP="007E5425">
      <w:pPr>
        <w:pStyle w:val="enzo-heading3"/>
      </w:pPr>
      <w:r>
        <w:t xml:space="preserve">1 - </w:t>
      </w:r>
      <w:r w:rsidR="00D964E0">
        <w:t xml:space="preserve">To </w:t>
      </w:r>
      <w:r w:rsidR="00A66557">
        <w:t>update manually</w:t>
      </w:r>
      <w:r>
        <w:t>:</w:t>
      </w:r>
    </w:p>
    <w:p w14:paraId="240515FA" w14:textId="77777777" w:rsidR="007E5425" w:rsidRDefault="007E5425" w:rsidP="007E5425">
      <w:pPr>
        <w:pStyle w:val="ListParagraph"/>
      </w:pPr>
    </w:p>
    <w:p w14:paraId="042F32F3" w14:textId="296B415E" w:rsidR="00D964E0" w:rsidRDefault="009443B5" w:rsidP="00D964E0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you need to </w:t>
      </w:r>
      <w:r w:rsidR="00D964E0">
        <w:rPr>
          <w:lang w:val="en-US"/>
        </w:rPr>
        <w:t xml:space="preserve">retrieve the CloudFormation </w:t>
      </w:r>
      <w:r w:rsidR="00A66557">
        <w:rPr>
          <w:lang w:val="en-US"/>
        </w:rPr>
        <w:t xml:space="preserve">template file </w:t>
      </w:r>
      <w:r w:rsidR="003B37A9">
        <w:rPr>
          <w:lang w:val="en-US"/>
        </w:rPr>
        <w:t xml:space="preserve">describing </w:t>
      </w:r>
      <w:r w:rsidR="00A66557">
        <w:rPr>
          <w:lang w:val="en-US"/>
        </w:rPr>
        <w:t>th</w:t>
      </w:r>
      <w:r w:rsidR="00D964E0">
        <w:rPr>
          <w:lang w:val="en-US"/>
        </w:rPr>
        <w:t>e</w:t>
      </w:r>
      <w:r w:rsidR="00A66557">
        <w:rPr>
          <w:lang w:val="en-US"/>
        </w:rPr>
        <w:t xml:space="preserve"> stack</w:t>
      </w:r>
      <w:r w:rsidR="00D964E0">
        <w:rPr>
          <w:lang w:val="en-US"/>
        </w:rPr>
        <w:t xml:space="preserve"> </w:t>
      </w:r>
      <w:r>
        <w:rPr>
          <w:lang w:val="en-US"/>
        </w:rPr>
        <w:t xml:space="preserve">you want to </w:t>
      </w:r>
      <w:r w:rsidR="00D964E0">
        <w:rPr>
          <w:lang w:val="en-US"/>
        </w:rPr>
        <w:t>update</w:t>
      </w:r>
      <w:r>
        <w:rPr>
          <w:lang w:val="en-US"/>
        </w:rPr>
        <w:t>. You can get it</w:t>
      </w:r>
      <w:r w:rsidR="00D964E0">
        <w:rPr>
          <w:lang w:val="en-US"/>
        </w:rPr>
        <w:t xml:space="preserve"> from: </w:t>
      </w:r>
    </w:p>
    <w:p w14:paraId="3BAD0C36" w14:textId="47B69E0E" w:rsidR="00D964E0" w:rsidRDefault="00D964E0" w:rsidP="00D964E0">
      <w:pPr>
        <w:pStyle w:val="ListParagraph"/>
      </w:pPr>
      <w:r>
        <w:t>-</w:t>
      </w:r>
      <w:r w:rsidR="001A42C7">
        <w:t>&gt;</w:t>
      </w:r>
      <w:r>
        <w:t xml:space="preserve">The </w:t>
      </w:r>
      <w:r w:rsidR="003B37A9" w:rsidRPr="009443B5">
        <w:rPr>
          <w:b/>
          <w:bCs/>
          <w:i/>
          <w:iCs/>
          <w:u w:val="single"/>
        </w:rPr>
        <w:t>CloudFormation</w:t>
      </w:r>
      <w:r w:rsidRPr="009443B5">
        <w:rPr>
          <w:b/>
          <w:bCs/>
          <w:i/>
          <w:iCs/>
          <w:u w:val="single"/>
        </w:rPr>
        <w:t xml:space="preserve"> console</w:t>
      </w:r>
      <w:r>
        <w:t xml:space="preserve"> (</w:t>
      </w:r>
      <w:proofErr w:type="gramStart"/>
      <w:r w:rsidR="009443B5" w:rsidRPr="009443B5">
        <w:rPr>
          <w:b/>
          <w:bCs/>
        </w:rPr>
        <w:t>WARNING</w:t>
      </w:r>
      <w:r w:rsidR="009443B5">
        <w:t xml:space="preserve"> :</w:t>
      </w:r>
      <w:proofErr w:type="gramEnd"/>
      <w:r w:rsidR="009443B5">
        <w:t xml:space="preserve"> </w:t>
      </w:r>
      <w:r>
        <w:t>copy or download the template locally</w:t>
      </w:r>
      <w:r w:rsidR="001A42C7">
        <w:t xml:space="preserve"> on your machine</w:t>
      </w:r>
      <w:r>
        <w:t xml:space="preserve">, </w:t>
      </w:r>
      <w:r w:rsidRPr="009443B5">
        <w:rPr>
          <w:b/>
          <w:bCs/>
        </w:rPr>
        <w:t xml:space="preserve">don’t modify it directly in </w:t>
      </w:r>
      <w:r w:rsidR="003B37A9" w:rsidRPr="009443B5">
        <w:rPr>
          <w:b/>
          <w:bCs/>
        </w:rPr>
        <w:t>CloudFormation</w:t>
      </w:r>
      <w:r>
        <w:t xml:space="preserve"> to prevent unwanted </w:t>
      </w:r>
      <w:r w:rsidR="001A42C7">
        <w:t>modifications of the AWS environments.)</w:t>
      </w:r>
    </w:p>
    <w:p w14:paraId="21C244AF" w14:textId="1331277E" w:rsidR="00D964E0" w:rsidRDefault="001A42C7" w:rsidP="001A42C7">
      <w:pPr>
        <w:ind w:left="360"/>
      </w:pPr>
      <w:r>
        <w:tab/>
        <w:t xml:space="preserve">-&gt;The S3 bucket named </w:t>
      </w:r>
      <w:proofErr w:type="spellStart"/>
      <w:r w:rsidRPr="009443B5">
        <w:rPr>
          <w:b/>
          <w:bCs/>
          <w:i/>
          <w:iCs/>
          <w:u w:val="single"/>
        </w:rPr>
        <w:t>cloudformationtemplating</w:t>
      </w:r>
      <w:proofErr w:type="spellEnd"/>
    </w:p>
    <w:p w14:paraId="5FC4D5C1" w14:textId="5420BD93" w:rsidR="001A42C7" w:rsidRDefault="001A42C7" w:rsidP="001A42C7">
      <w:pPr>
        <w:ind w:left="360"/>
      </w:pPr>
      <w:r>
        <w:tab/>
        <w:t xml:space="preserve">-&gt;From </w:t>
      </w:r>
      <w:r w:rsidRPr="009443B5">
        <w:rPr>
          <w:b/>
          <w:bCs/>
          <w:i/>
          <w:iCs/>
          <w:u w:val="single"/>
        </w:rPr>
        <w:t>enzo-n1\\D2002 Enzo webservices\</w:t>
      </w:r>
      <w:proofErr w:type="spellStart"/>
      <w:r w:rsidRPr="009443B5">
        <w:rPr>
          <w:b/>
          <w:bCs/>
          <w:i/>
          <w:iCs/>
          <w:u w:val="single"/>
        </w:rPr>
        <w:t>EnzoWebservices</w:t>
      </w:r>
      <w:proofErr w:type="spellEnd"/>
      <w:r w:rsidRPr="009443B5">
        <w:rPr>
          <w:b/>
          <w:bCs/>
          <w:i/>
          <w:iCs/>
          <w:u w:val="single"/>
        </w:rPr>
        <w:t xml:space="preserve"> - </w:t>
      </w:r>
      <w:proofErr w:type="spellStart"/>
      <w:r w:rsidRPr="009443B5">
        <w:rPr>
          <w:b/>
          <w:bCs/>
          <w:i/>
          <w:iCs/>
          <w:u w:val="single"/>
        </w:rPr>
        <w:t>Cloudformation</w:t>
      </w:r>
      <w:proofErr w:type="spellEnd"/>
      <w:r w:rsidRPr="009443B5">
        <w:rPr>
          <w:b/>
          <w:bCs/>
          <w:i/>
          <w:iCs/>
          <w:u w:val="single"/>
        </w:rPr>
        <w:t>\</w:t>
      </w:r>
      <w:proofErr w:type="spellStart"/>
      <w:r w:rsidRPr="009443B5">
        <w:rPr>
          <w:b/>
          <w:bCs/>
          <w:i/>
          <w:iCs/>
          <w:u w:val="single"/>
        </w:rPr>
        <w:t>Cloudformation_newFiles</w:t>
      </w:r>
      <w:proofErr w:type="spellEnd"/>
      <w:r w:rsidRPr="009443B5">
        <w:rPr>
          <w:b/>
          <w:bCs/>
          <w:i/>
          <w:iCs/>
          <w:u w:val="single"/>
        </w:rPr>
        <w:t>\</w:t>
      </w:r>
      <w:proofErr w:type="spellStart"/>
      <w:r w:rsidRPr="009443B5">
        <w:rPr>
          <w:b/>
          <w:bCs/>
          <w:i/>
          <w:iCs/>
          <w:u w:val="single"/>
        </w:rPr>
        <w:t>TemplatesBackup</w:t>
      </w:r>
      <w:proofErr w:type="spellEnd"/>
      <w:r>
        <w:t xml:space="preserve"> </w:t>
      </w:r>
      <w:r w:rsidR="009443B5">
        <w:t xml:space="preserve">(the </w:t>
      </w:r>
      <w:proofErr w:type="spellStart"/>
      <w:r w:rsidR="009443B5">
        <w:t>deploy_stack</w:t>
      </w:r>
      <w:proofErr w:type="spellEnd"/>
      <w:r w:rsidR="009443B5">
        <w:t xml:space="preserve"> scripts try to store a backup file of the template in that directory when it runs)</w:t>
      </w:r>
      <w:r w:rsidR="007E5425">
        <w:t>.</w:t>
      </w:r>
    </w:p>
    <w:p w14:paraId="07159D5A" w14:textId="63423D37" w:rsidR="007E5425" w:rsidRDefault="007E5425" w:rsidP="001A42C7">
      <w:pPr>
        <w:ind w:left="360"/>
      </w:pPr>
    </w:p>
    <w:p w14:paraId="7F3357AB" w14:textId="59FB8999" w:rsidR="007E5425" w:rsidRDefault="007E5425" w:rsidP="001A42C7">
      <w:pPr>
        <w:ind w:left="360"/>
      </w:pPr>
      <w:r>
        <w:t xml:space="preserve">Once your template is filled, you can submit it to CloudFormation using </w:t>
      </w:r>
      <w:r w:rsidRPr="007E5425">
        <w:rPr>
          <w:b/>
          <w:bCs/>
          <w:i/>
          <w:iCs/>
        </w:rPr>
        <w:t>uploadAndUpdateStackFromTemplate.sh</w:t>
      </w:r>
      <w:r>
        <w:t xml:space="preserve"> available in enzo-n1\</w:t>
      </w:r>
      <w:r w:rsidRPr="007E5425">
        <w:t>\D2002 Enzo webservices\</w:t>
      </w:r>
      <w:proofErr w:type="spellStart"/>
      <w:r w:rsidRPr="007E5425">
        <w:t>EnzoWebservices</w:t>
      </w:r>
      <w:proofErr w:type="spellEnd"/>
      <w:r w:rsidRPr="007E5425">
        <w:t xml:space="preserve"> - </w:t>
      </w:r>
      <w:proofErr w:type="spellStart"/>
      <w:r w:rsidRPr="007E5425">
        <w:t>Cloudformation</w:t>
      </w:r>
      <w:proofErr w:type="spellEnd"/>
      <w:r w:rsidRPr="007E5425">
        <w:t>\</w:t>
      </w:r>
      <w:proofErr w:type="spellStart"/>
      <w:r w:rsidRPr="007E5425">
        <w:t>Cloudformation_newFiles</w:t>
      </w:r>
      <w:proofErr w:type="spellEnd"/>
      <w:r w:rsidRPr="007E5425">
        <w:t>\</w:t>
      </w:r>
      <w:proofErr w:type="spellStart"/>
      <w:r w:rsidRPr="007E5425">
        <w:t>CloudFormationScripts</w:t>
      </w:r>
      <w:proofErr w:type="spellEnd"/>
    </w:p>
    <w:p w14:paraId="0138112D" w14:textId="77777777" w:rsidR="000715D5" w:rsidRDefault="000715D5" w:rsidP="001A42C7">
      <w:pPr>
        <w:ind w:left="360"/>
      </w:pPr>
    </w:p>
    <w:p w14:paraId="1C03DAE2" w14:textId="725CA708" w:rsidR="00641BB1" w:rsidRDefault="000715D5" w:rsidP="000715D5">
      <w:pPr>
        <w:pStyle w:val="enzo-text"/>
        <w:ind w:left="360"/>
        <w:rPr>
          <w:lang w:val="en-US"/>
        </w:rPr>
      </w:pPr>
      <w:r>
        <w:rPr>
          <w:lang w:val="en-US"/>
        </w:rPr>
        <w:tab/>
        <w:t>If you want to completely</w:t>
      </w:r>
      <w:r w:rsidR="007E5425" w:rsidRPr="007E5425">
        <w:rPr>
          <w:lang w:val="en-US"/>
        </w:rPr>
        <w:t xml:space="preserve"> </w:t>
      </w:r>
      <w:r w:rsidR="007E5425">
        <w:rPr>
          <w:lang w:val="en-US"/>
        </w:rPr>
        <w:t>update</w:t>
      </w:r>
      <w:r>
        <w:rPr>
          <w:lang w:val="en-US"/>
        </w:rPr>
        <w:t xml:space="preserve"> the stack</w:t>
      </w:r>
      <w:r w:rsidR="007E5425">
        <w:rPr>
          <w:lang w:val="en-US"/>
        </w:rPr>
        <w:t xml:space="preserve"> it might be</w:t>
      </w:r>
      <w:r>
        <w:rPr>
          <w:lang w:val="en-US"/>
        </w:rPr>
        <w:t xml:space="preserve"> then better </w:t>
      </w:r>
      <w:r w:rsidR="007E5425">
        <w:rPr>
          <w:lang w:val="en-US"/>
        </w:rPr>
        <w:t xml:space="preserve">to </w:t>
      </w:r>
      <w:r>
        <w:rPr>
          <w:lang w:val="en-US"/>
        </w:rPr>
        <w:t>start from scratch with the scripts and provide the</w:t>
      </w:r>
      <w:r w:rsidR="007E5425">
        <w:rPr>
          <w:lang w:val="en-US"/>
        </w:rPr>
        <w:t xml:space="preserve"> exact</w:t>
      </w:r>
      <w:r>
        <w:rPr>
          <w:lang w:val="en-US"/>
        </w:rPr>
        <w:t xml:space="preserve"> same stack name</w:t>
      </w:r>
      <w:r w:rsidR="00A66557">
        <w:rPr>
          <w:lang w:val="en-US"/>
        </w:rPr>
        <w:t xml:space="preserve">, use the exact name of the stack </w:t>
      </w:r>
      <w:r>
        <w:rPr>
          <w:lang w:val="en-US"/>
        </w:rPr>
        <w:t xml:space="preserve">and </w:t>
      </w:r>
      <w:r w:rsidR="00641BB1">
        <w:rPr>
          <w:lang w:val="en-US"/>
        </w:rPr>
        <w:t>remov</w:t>
      </w:r>
      <w:r>
        <w:rPr>
          <w:lang w:val="en-US"/>
        </w:rPr>
        <w:t xml:space="preserve">e </w:t>
      </w:r>
      <w:r w:rsidR="00641BB1">
        <w:rPr>
          <w:lang w:val="en-US"/>
        </w:rPr>
        <w:t xml:space="preserve">the </w:t>
      </w:r>
      <w:proofErr w:type="gramStart"/>
      <w:r w:rsidR="00641BB1">
        <w:rPr>
          <w:lang w:val="en-US"/>
        </w:rPr>
        <w:t>prefix</w:t>
      </w:r>
      <w:r>
        <w:rPr>
          <w:lang w:val="en-US"/>
        </w:rPr>
        <w:t xml:space="preserve"> :</w:t>
      </w:r>
      <w:proofErr w:type="gramEnd"/>
    </w:p>
    <w:p w14:paraId="00D11927" w14:textId="40021339" w:rsidR="00A66557" w:rsidRDefault="000715D5" w:rsidP="00BC1C32">
      <w:pPr>
        <w:pStyle w:val="enzo-text"/>
        <w:rPr>
          <w:lang w:val="en-US"/>
        </w:rPr>
      </w:pPr>
      <w:r>
        <w:rPr>
          <w:lang w:val="en-US"/>
        </w:rPr>
        <w:tab/>
        <w:t>-</w:t>
      </w:r>
      <w:r w:rsidR="00641BB1">
        <w:rPr>
          <w:lang w:val="en-US"/>
        </w:rPr>
        <w:t xml:space="preserve">If the stack name </w:t>
      </w:r>
      <w:proofErr w:type="gramStart"/>
      <w:r w:rsidR="00641BB1">
        <w:rPr>
          <w:lang w:val="en-US"/>
        </w:rPr>
        <w:t xml:space="preserve">is </w:t>
      </w:r>
      <w:r w:rsidR="00A66557">
        <w:rPr>
          <w:lang w:val="en-US"/>
        </w:rPr>
        <w:t xml:space="preserve"> </w:t>
      </w:r>
      <w:proofErr w:type="spellStart"/>
      <w:r w:rsidR="00641BB1">
        <w:rPr>
          <w:lang w:val="en-US"/>
        </w:rPr>
        <w:t>vpc</w:t>
      </w:r>
      <w:proofErr w:type="spellEnd"/>
      <w:proofErr w:type="gramEnd"/>
      <w:r w:rsidR="00641BB1">
        <w:rPr>
          <w:lang w:val="en-US"/>
        </w:rPr>
        <w:t>-dev use the name dev</w:t>
      </w:r>
    </w:p>
    <w:p w14:paraId="7F5B5345" w14:textId="4C870CFB" w:rsidR="00641BB1" w:rsidRDefault="000715D5" w:rsidP="00BC1C32">
      <w:pPr>
        <w:pStyle w:val="enzo-text"/>
        <w:rPr>
          <w:lang w:val="en-US"/>
        </w:rPr>
      </w:pPr>
      <w:r>
        <w:rPr>
          <w:lang w:val="en-US"/>
        </w:rPr>
        <w:tab/>
        <w:t>-</w:t>
      </w:r>
      <w:r w:rsidR="00641BB1">
        <w:rPr>
          <w:lang w:val="en-US"/>
        </w:rPr>
        <w:t xml:space="preserve">If the stack name is ec2-messaging-dev use the name messaging </w:t>
      </w:r>
    </w:p>
    <w:p w14:paraId="7409D93D" w14:textId="38DFF41E" w:rsidR="001E493A" w:rsidRDefault="001E493A" w:rsidP="00BC1C32">
      <w:pPr>
        <w:pStyle w:val="enzo-text"/>
        <w:rPr>
          <w:lang w:val="en-US"/>
        </w:rPr>
      </w:pPr>
    </w:p>
    <w:p w14:paraId="02A4FF97" w14:textId="0BFC5207" w:rsidR="001E493A" w:rsidRDefault="001E493A" w:rsidP="00BC1C32">
      <w:pPr>
        <w:pStyle w:val="enzo-text"/>
        <w:rPr>
          <w:lang w:val="en-US"/>
        </w:rPr>
      </w:pPr>
      <w:r>
        <w:rPr>
          <w:lang w:val="en-US"/>
        </w:rPr>
        <w:t xml:space="preserve">Note: Deploying an application manually must be done once the ec2 stack is </w:t>
      </w:r>
      <w:proofErr w:type="gramStart"/>
      <w:r>
        <w:rPr>
          <w:lang w:val="en-US"/>
        </w:rPr>
        <w:t>deployed ,</w:t>
      </w:r>
      <w:proofErr w:type="gramEnd"/>
      <w:r>
        <w:rPr>
          <w:lang w:val="en-US"/>
        </w:rPr>
        <w:t xml:space="preserve"> as it cannot be automated this way.</w:t>
      </w:r>
    </w:p>
    <w:p w14:paraId="69E38C57" w14:textId="598BCF7A" w:rsidR="001E493A" w:rsidRDefault="001E493A" w:rsidP="00BC1C32">
      <w:pPr>
        <w:pStyle w:val="enzo-text"/>
        <w:rPr>
          <w:lang w:val="en-US"/>
        </w:rPr>
      </w:pPr>
    </w:p>
    <w:p w14:paraId="0FCF8BFD" w14:textId="6270594A" w:rsidR="001E493A" w:rsidRDefault="001E493A" w:rsidP="001E493A">
      <w:pPr>
        <w:pStyle w:val="enzo-heading3"/>
        <w:numPr>
          <w:ilvl w:val="2"/>
          <w:numId w:val="11"/>
        </w:numPr>
        <w:tabs>
          <w:tab w:val="clear" w:pos="596"/>
        </w:tabs>
        <w:ind w:left="851" w:hanging="851"/>
      </w:pPr>
      <w:r>
        <w:t xml:space="preserve">2 - To update </w:t>
      </w:r>
      <w:proofErr w:type="gramStart"/>
      <w:r>
        <w:t>automatically :</w:t>
      </w:r>
      <w:proofErr w:type="gramEnd"/>
    </w:p>
    <w:p w14:paraId="63A36E69" w14:textId="77777777" w:rsidR="001E493A" w:rsidRDefault="001E493A" w:rsidP="00BC1C32">
      <w:pPr>
        <w:pStyle w:val="enzo-text"/>
        <w:rPr>
          <w:lang w:val="en-US"/>
        </w:rPr>
      </w:pPr>
    </w:p>
    <w:p w14:paraId="7229EF4E" w14:textId="77777777" w:rsidR="001E493A" w:rsidRDefault="001E493A" w:rsidP="001E493A">
      <w:pPr>
        <w:pStyle w:val="enzo-text"/>
        <w:ind w:left="360"/>
        <w:rPr>
          <w:lang w:val="en-US"/>
        </w:rPr>
      </w:pPr>
      <w:r>
        <w:rPr>
          <w:lang w:val="en-US"/>
        </w:rPr>
        <w:lastRenderedPageBreak/>
        <w:tab/>
        <w:t xml:space="preserve">Same Naming </w:t>
      </w:r>
      <w:proofErr w:type="gramStart"/>
      <w:r>
        <w:rPr>
          <w:lang w:val="en-US"/>
        </w:rPr>
        <w:t>Syntax :</w:t>
      </w:r>
      <w:proofErr w:type="gramEnd"/>
    </w:p>
    <w:p w14:paraId="02C4E30F" w14:textId="77777777" w:rsidR="001E493A" w:rsidRDefault="001E493A" w:rsidP="001E493A">
      <w:pPr>
        <w:pStyle w:val="enzo-text"/>
        <w:ind w:left="360"/>
        <w:rPr>
          <w:lang w:val="en-US"/>
        </w:rPr>
      </w:pPr>
    </w:p>
    <w:p w14:paraId="23C6F581" w14:textId="40E47543" w:rsidR="001E493A" w:rsidRDefault="001E493A" w:rsidP="001E493A">
      <w:pPr>
        <w:pStyle w:val="enzo-text"/>
        <w:ind w:left="360"/>
        <w:rPr>
          <w:lang w:val="en-US"/>
        </w:rPr>
      </w:pPr>
      <w:r>
        <w:rPr>
          <w:lang w:val="en-US"/>
        </w:rPr>
        <w:t xml:space="preserve">the stack name, is build this </w:t>
      </w:r>
      <w:proofErr w:type="gramStart"/>
      <w:r>
        <w:rPr>
          <w:lang w:val="en-US"/>
        </w:rPr>
        <w:t xml:space="preserve">way </w:t>
      </w:r>
      <w:r w:rsidR="007919EE">
        <w:rPr>
          <w:lang w:val="en-US"/>
        </w:rPr>
        <w:t>:</w:t>
      </w:r>
      <w:proofErr w:type="gramEnd"/>
    </w:p>
    <w:p w14:paraId="5CFA20FB" w14:textId="7F282D1B" w:rsidR="007919EE" w:rsidRDefault="001E493A" w:rsidP="001E493A">
      <w:pPr>
        <w:pStyle w:val="enzo-text"/>
        <w:ind w:left="360"/>
        <w:rPr>
          <w:lang w:val="en-US"/>
        </w:rPr>
      </w:pPr>
      <w:r>
        <w:rPr>
          <w:lang w:val="en-US"/>
        </w:rPr>
        <w:t>- I want to create</w:t>
      </w:r>
      <w:r w:rsidR="007919EE">
        <w:rPr>
          <w:lang w:val="en-US"/>
        </w:rPr>
        <w:t>/update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named </w:t>
      </w:r>
      <w:proofErr w:type="gramStart"/>
      <w:r>
        <w:rPr>
          <w:lang w:val="en-US"/>
        </w:rPr>
        <w:t>Dev</w:t>
      </w:r>
      <w:r w:rsidR="007919EE">
        <w:rPr>
          <w:lang w:val="en-US"/>
        </w:rPr>
        <w:t xml:space="preserve"> :</w:t>
      </w:r>
      <w:proofErr w:type="gramEnd"/>
    </w:p>
    <w:p w14:paraId="2EA8D4E8" w14:textId="02D01FDE" w:rsidR="001E493A" w:rsidRDefault="001E493A" w:rsidP="001E493A">
      <w:pPr>
        <w:pStyle w:val="enzo-text"/>
        <w:ind w:left="360"/>
        <w:rPr>
          <w:lang w:val="en-US"/>
        </w:rPr>
      </w:pPr>
      <w:r>
        <w:rPr>
          <w:lang w:val="en-US"/>
        </w:rPr>
        <w:t xml:space="preserve"> I use the </w:t>
      </w:r>
      <w:proofErr w:type="spellStart"/>
      <w:r>
        <w:rPr>
          <w:lang w:val="en-US"/>
        </w:rPr>
        <w:t>deploy_vpc</w:t>
      </w:r>
      <w:proofErr w:type="spellEnd"/>
      <w:r>
        <w:rPr>
          <w:lang w:val="en-US"/>
        </w:rPr>
        <w:t xml:space="preserve"> script, providing the name Dev.</w:t>
      </w:r>
    </w:p>
    <w:p w14:paraId="0C368FED" w14:textId="77777777" w:rsidR="001E493A" w:rsidRDefault="001E493A" w:rsidP="001E493A">
      <w:pPr>
        <w:pStyle w:val="enzo-text"/>
        <w:ind w:left="360"/>
        <w:rPr>
          <w:lang w:val="en-US"/>
        </w:rPr>
      </w:pPr>
      <w:r>
        <w:rPr>
          <w:lang w:val="en-US"/>
        </w:rPr>
        <w:t xml:space="preserve">This will build or update a stack named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-Dev, and build a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with the name Dev</w:t>
      </w:r>
    </w:p>
    <w:p w14:paraId="088E7166" w14:textId="2196DA8B" w:rsidR="001E493A" w:rsidRDefault="001E493A" w:rsidP="001E493A">
      <w:pPr>
        <w:pStyle w:val="enzo-text"/>
        <w:rPr>
          <w:lang w:val="en-US"/>
        </w:rPr>
      </w:pPr>
      <w:r>
        <w:rPr>
          <w:lang w:val="en-US"/>
        </w:rPr>
        <w:tab/>
      </w:r>
    </w:p>
    <w:p w14:paraId="029FCF78" w14:textId="4B6A6C8D" w:rsidR="007919EE" w:rsidRDefault="001E493A" w:rsidP="007919EE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I want to create</w:t>
      </w:r>
      <w:r w:rsidR="007919EE">
        <w:rPr>
          <w:lang w:val="en-US"/>
        </w:rPr>
        <w:t>/update</w:t>
      </w:r>
      <w:r>
        <w:rPr>
          <w:lang w:val="en-US"/>
        </w:rPr>
        <w:t xml:space="preserve"> 2 ec2</w:t>
      </w:r>
      <w:r w:rsidR="007919EE">
        <w:rPr>
          <w:lang w:val="en-US"/>
        </w:rPr>
        <w:t>s</w:t>
      </w:r>
      <w:r>
        <w:rPr>
          <w:lang w:val="en-US"/>
        </w:rPr>
        <w:t xml:space="preserve"> running the Booking app</w:t>
      </w:r>
      <w:r w:rsidR="007919EE">
        <w:rPr>
          <w:lang w:val="en-US"/>
        </w:rPr>
        <w:t xml:space="preserve"> in the Dev </w:t>
      </w:r>
      <w:proofErr w:type="spellStart"/>
      <w:proofErr w:type="gramStart"/>
      <w:r w:rsidR="007919EE">
        <w:rPr>
          <w:lang w:val="en-US"/>
        </w:rPr>
        <w:t>vpc</w:t>
      </w:r>
      <w:proofErr w:type="spellEnd"/>
      <w:r w:rsidR="007919EE">
        <w:rPr>
          <w:lang w:val="en-US"/>
        </w:rPr>
        <w:t xml:space="preserve"> .</w:t>
      </w:r>
      <w:proofErr w:type="gramEnd"/>
    </w:p>
    <w:p w14:paraId="60EA366C" w14:textId="59FA8312" w:rsidR="001E493A" w:rsidRPr="007919EE" w:rsidRDefault="001E493A" w:rsidP="007919EE">
      <w:pPr>
        <w:pStyle w:val="enzo-text"/>
        <w:ind w:left="720"/>
        <w:rPr>
          <w:lang w:val="en-US"/>
        </w:rPr>
      </w:pPr>
      <w:r w:rsidRPr="007919EE">
        <w:rPr>
          <w:lang w:val="en-US"/>
        </w:rPr>
        <w:t>I use the deploy_</w:t>
      </w:r>
      <w:r w:rsidR="007919EE">
        <w:rPr>
          <w:lang w:val="en-US"/>
        </w:rPr>
        <w:t>ec2</w:t>
      </w:r>
      <w:r w:rsidRPr="007919EE">
        <w:rPr>
          <w:lang w:val="en-US"/>
        </w:rPr>
        <w:t xml:space="preserve"> script, providing the </w:t>
      </w:r>
      <w:r w:rsidR="007919EE">
        <w:rPr>
          <w:lang w:val="en-US"/>
        </w:rPr>
        <w:t xml:space="preserve">environment </w:t>
      </w:r>
      <w:r w:rsidRPr="007919EE">
        <w:rPr>
          <w:lang w:val="en-US"/>
        </w:rPr>
        <w:t>name Dev</w:t>
      </w:r>
      <w:r w:rsidR="007919EE">
        <w:rPr>
          <w:lang w:val="en-US"/>
        </w:rPr>
        <w:t xml:space="preserve"> and the app name Booking.  </w:t>
      </w:r>
      <w:r w:rsidRPr="007919EE">
        <w:rPr>
          <w:lang w:val="en-US"/>
        </w:rPr>
        <w:t xml:space="preserve">This will build or update a stack </w:t>
      </w:r>
      <w:proofErr w:type="gramStart"/>
      <w:r w:rsidRPr="007919EE">
        <w:rPr>
          <w:lang w:val="en-US"/>
        </w:rPr>
        <w:t xml:space="preserve">named </w:t>
      </w:r>
      <w:r w:rsidR="007919EE">
        <w:rPr>
          <w:lang w:val="en-US"/>
        </w:rPr>
        <w:t xml:space="preserve"> ec</w:t>
      </w:r>
      <w:proofErr w:type="gramEnd"/>
      <w:r w:rsidR="007919EE">
        <w:rPr>
          <w:lang w:val="en-US"/>
        </w:rPr>
        <w:t>2-Booking-</w:t>
      </w:r>
      <w:r w:rsidRPr="007919EE">
        <w:rPr>
          <w:lang w:val="en-US"/>
        </w:rPr>
        <w:t xml:space="preserve">Dev, and build a </w:t>
      </w:r>
      <w:r w:rsidR="007919EE">
        <w:rPr>
          <w:lang w:val="en-US"/>
        </w:rPr>
        <w:t>2 ec2</w:t>
      </w:r>
      <w:r w:rsidRPr="007919EE">
        <w:rPr>
          <w:lang w:val="en-US"/>
        </w:rPr>
        <w:t xml:space="preserve"> with the name </w:t>
      </w:r>
      <w:r w:rsidR="007919EE">
        <w:rPr>
          <w:lang w:val="en-US"/>
        </w:rPr>
        <w:t xml:space="preserve">Booking in the Dev </w:t>
      </w:r>
      <w:proofErr w:type="spellStart"/>
      <w:r w:rsidR="007919EE">
        <w:rPr>
          <w:lang w:val="en-US"/>
        </w:rPr>
        <w:t>vpc</w:t>
      </w:r>
      <w:proofErr w:type="spellEnd"/>
    </w:p>
    <w:p w14:paraId="373C98CE" w14:textId="77777777" w:rsidR="001E493A" w:rsidRDefault="001E493A" w:rsidP="001E493A">
      <w:pPr>
        <w:ind w:left="360"/>
      </w:pPr>
    </w:p>
    <w:p w14:paraId="73AC71BE" w14:textId="77777777" w:rsidR="001E493A" w:rsidRDefault="001E493A" w:rsidP="001E493A">
      <w:pPr>
        <w:pStyle w:val="enzo-text"/>
        <w:rPr>
          <w:lang w:val="en-US"/>
        </w:rPr>
      </w:pPr>
    </w:p>
    <w:p w14:paraId="29ACB015" w14:textId="77777777" w:rsidR="000715D5" w:rsidRDefault="000715D5" w:rsidP="00BC1C32">
      <w:pPr>
        <w:pStyle w:val="enzo-text"/>
        <w:rPr>
          <w:lang w:val="en-US"/>
        </w:rPr>
      </w:pPr>
    </w:p>
    <w:p w14:paraId="588A93D5" w14:textId="77777777" w:rsidR="007919EE" w:rsidRDefault="000715D5" w:rsidP="007919EE">
      <w:pPr>
        <w:pStyle w:val="enzo-heading3"/>
      </w:pPr>
      <w:r>
        <w:tab/>
      </w:r>
      <w:r w:rsidR="007919EE">
        <w:t xml:space="preserve">To deploy an application with the </w:t>
      </w:r>
      <w:r>
        <w:t xml:space="preserve">ec2 </w:t>
      </w:r>
      <w:proofErr w:type="gramStart"/>
      <w:r>
        <w:t>stack :</w:t>
      </w:r>
      <w:proofErr w:type="gramEnd"/>
      <w:r>
        <w:t xml:space="preserve"> </w:t>
      </w:r>
    </w:p>
    <w:p w14:paraId="75251F06" w14:textId="77777777" w:rsidR="007919EE" w:rsidRDefault="000715D5" w:rsidP="00BC1C32">
      <w:pPr>
        <w:pStyle w:val="enzo-text"/>
        <w:rPr>
          <w:lang w:val="en-US"/>
        </w:rPr>
      </w:pPr>
      <w:r>
        <w:rPr>
          <w:lang w:val="en-US"/>
        </w:rPr>
        <w:t>Prepare</w:t>
      </w:r>
      <w:r w:rsidR="007919EE">
        <w:rPr>
          <w:lang w:val="en-US"/>
        </w:rPr>
        <w:t xml:space="preserve">: </w:t>
      </w:r>
    </w:p>
    <w:p w14:paraId="794BA9FC" w14:textId="77777777" w:rsidR="007919EE" w:rsidRDefault="000715D5" w:rsidP="007919EE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an AWS access </w:t>
      </w:r>
    </w:p>
    <w:p w14:paraId="6F6AD6AA" w14:textId="77777777" w:rsidR="007919EE" w:rsidRDefault="007919EE" w:rsidP="007919EE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and its Aws </w:t>
      </w:r>
      <w:r w:rsidR="000715D5">
        <w:rPr>
          <w:lang w:val="en-US"/>
        </w:rPr>
        <w:t xml:space="preserve">secret key, </w:t>
      </w:r>
    </w:p>
    <w:p w14:paraId="7FA67AFE" w14:textId="77777777" w:rsidR="007919EE" w:rsidRDefault="000715D5" w:rsidP="007919EE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a git repository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</w:p>
    <w:p w14:paraId="60BC9CC6" w14:textId="77777777" w:rsidR="007919EE" w:rsidRDefault="000715D5" w:rsidP="007919EE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credentials,</w:t>
      </w:r>
      <w:r w:rsidR="007919EE">
        <w:rPr>
          <w:lang w:val="en-US"/>
        </w:rPr>
        <w:t>(</w:t>
      </w:r>
      <w:proofErr w:type="gramEnd"/>
      <w:r w:rsidR="007919EE">
        <w:rPr>
          <w:lang w:val="en-US"/>
        </w:rPr>
        <w:t>user/</w:t>
      </w:r>
      <w:proofErr w:type="spellStart"/>
      <w:r w:rsidR="007919EE">
        <w:rPr>
          <w:lang w:val="en-US"/>
        </w:rPr>
        <w:t>pwd</w:t>
      </w:r>
      <w:proofErr w:type="spellEnd"/>
      <w:r w:rsidR="007919EE">
        <w:rPr>
          <w:lang w:val="en-US"/>
        </w:rPr>
        <w:t>)</w:t>
      </w:r>
    </w:p>
    <w:p w14:paraId="420828C0" w14:textId="77777777" w:rsidR="007919EE" w:rsidRDefault="000715D5" w:rsidP="007919EE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application startup command.</w:t>
      </w:r>
    </w:p>
    <w:p w14:paraId="7C89387D" w14:textId="77777777" w:rsidR="007919EE" w:rsidRDefault="007919EE" w:rsidP="007919EE">
      <w:pPr>
        <w:pStyle w:val="enzo-text"/>
        <w:ind w:left="720"/>
        <w:rPr>
          <w:lang w:val="en-US"/>
        </w:rPr>
      </w:pPr>
    </w:p>
    <w:p w14:paraId="2B678265" w14:textId="3AB994AB" w:rsidR="00D33431" w:rsidRDefault="000715D5" w:rsidP="007919EE">
      <w:pPr>
        <w:pStyle w:val="enzo-text"/>
        <w:ind w:left="720"/>
        <w:rPr>
          <w:lang w:val="en-US"/>
        </w:rPr>
      </w:pPr>
      <w:r>
        <w:rPr>
          <w:lang w:val="en-US"/>
        </w:rPr>
        <w:t>You can use these values to fill</w:t>
      </w:r>
      <w:r w:rsidR="00D33431">
        <w:rPr>
          <w:lang w:val="en-US"/>
        </w:rPr>
        <w:t xml:space="preserve"> the </w:t>
      </w:r>
      <w:r w:rsidR="00D33431" w:rsidRPr="00D33431">
        <w:rPr>
          <w:lang w:val="en-US"/>
        </w:rPr>
        <w:t>packerEc2AMIBuilderParameters</w:t>
      </w:r>
      <w:r w:rsidR="00D33431">
        <w:rPr>
          <w:lang w:val="en-US"/>
        </w:rPr>
        <w:t>.json file</w:t>
      </w:r>
      <w:r>
        <w:rPr>
          <w:lang w:val="en-US"/>
        </w:rPr>
        <w:t xml:space="preserve">. If you don’t prefilled this </w:t>
      </w:r>
      <w:proofErr w:type="gramStart"/>
      <w:r>
        <w:rPr>
          <w:lang w:val="en-US"/>
        </w:rPr>
        <w:t>file ,</w:t>
      </w:r>
      <w:proofErr w:type="gramEnd"/>
      <w:r>
        <w:rPr>
          <w:lang w:val="en-US"/>
        </w:rPr>
        <w:t xml:space="preserve"> use the interactive script to provide them during run time.</w:t>
      </w:r>
    </w:p>
    <w:p w14:paraId="6D55A9B6" w14:textId="77777777" w:rsidR="00BC1C32" w:rsidRPr="00BC1C32" w:rsidRDefault="00BC1C32" w:rsidP="00BC1C32">
      <w:pPr>
        <w:pStyle w:val="enzo-text"/>
        <w:rPr>
          <w:lang w:val="en-US"/>
        </w:rPr>
      </w:pPr>
    </w:p>
    <w:p w14:paraId="70D0951B" w14:textId="5734FC0B" w:rsidR="00824950" w:rsidRDefault="00824950" w:rsidP="00405F31">
      <w:pPr>
        <w:pStyle w:val="enzo-text"/>
        <w:rPr>
          <w:lang w:val="en-US"/>
        </w:rPr>
      </w:pPr>
    </w:p>
    <w:p w14:paraId="734247BE" w14:textId="071A9041" w:rsidR="00BE2CD7" w:rsidRDefault="00BE2CD7" w:rsidP="005B1258">
      <w:pPr>
        <w:pStyle w:val="enzo-text"/>
        <w:ind w:left="720"/>
        <w:rPr>
          <w:lang w:val="en-US"/>
        </w:rPr>
      </w:pPr>
    </w:p>
    <w:p w14:paraId="5F7FBD7F" w14:textId="77777777" w:rsidR="00500627" w:rsidRDefault="00500627" w:rsidP="005B1258">
      <w:pPr>
        <w:pStyle w:val="enzo-text"/>
        <w:ind w:left="720"/>
        <w:rPr>
          <w:lang w:val="en-US"/>
        </w:rPr>
      </w:pPr>
      <w:r>
        <w:rPr>
          <w:lang w:val="en-US"/>
        </w:rPr>
        <w:t xml:space="preserve">If you use the </w:t>
      </w:r>
      <w:proofErr w:type="gramStart"/>
      <w:r>
        <w:rPr>
          <w:lang w:val="en-US"/>
        </w:rPr>
        <w:t>deploy_vpcStack.sh ,</w:t>
      </w:r>
      <w:proofErr w:type="gramEnd"/>
      <w:r>
        <w:rPr>
          <w:lang w:val="en-US"/>
        </w:rPr>
        <w:t xml:space="preserve"> the parameter is :</w:t>
      </w:r>
    </w:p>
    <w:p w14:paraId="211CC596" w14:textId="69D7045F" w:rsidR="00500627" w:rsidRDefault="00500627" w:rsidP="0050062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>/stack name, if not provided you are prompted for it</w:t>
      </w:r>
    </w:p>
    <w:p w14:paraId="5B085BF2" w14:textId="480745DE" w:rsidR="00500627" w:rsidRDefault="00500627" w:rsidP="005B1258">
      <w:pPr>
        <w:pStyle w:val="enzo-text"/>
        <w:ind w:left="720"/>
        <w:rPr>
          <w:lang w:val="en-US"/>
        </w:rPr>
      </w:pPr>
    </w:p>
    <w:p w14:paraId="5A1024FF" w14:textId="7E84286E" w:rsidR="00500627" w:rsidRDefault="00500627" w:rsidP="005B1258">
      <w:pPr>
        <w:pStyle w:val="enzo-text"/>
        <w:ind w:left="720"/>
        <w:rPr>
          <w:lang w:val="en-US"/>
        </w:rPr>
      </w:pPr>
      <w:r>
        <w:rPr>
          <w:lang w:val="en-US"/>
        </w:rPr>
        <w:t>Usage:</w:t>
      </w:r>
    </w:p>
    <w:p w14:paraId="54C7E357" w14:textId="2FFE40C3" w:rsidR="00500627" w:rsidRDefault="00500627" w:rsidP="005B1258">
      <w:pPr>
        <w:pStyle w:val="enzo-text"/>
        <w:ind w:left="720"/>
        <w:rPr>
          <w:lang w:val="en-US"/>
        </w:rPr>
      </w:pPr>
      <w:r>
        <w:rPr>
          <w:lang w:val="en-US"/>
        </w:rPr>
        <w:t>.\deploy_vpcStack.sh Dev</w:t>
      </w:r>
    </w:p>
    <w:p w14:paraId="0652251A" w14:textId="2F1011BA" w:rsidR="00BE2CD7" w:rsidRDefault="00BE2CD7" w:rsidP="005B1258">
      <w:pPr>
        <w:pStyle w:val="enzo-text"/>
        <w:ind w:left="720"/>
        <w:rPr>
          <w:lang w:val="en-US"/>
        </w:rPr>
      </w:pPr>
    </w:p>
    <w:p w14:paraId="1684D986" w14:textId="0199B211" w:rsidR="00500627" w:rsidRDefault="00500627" w:rsidP="005B1258">
      <w:pPr>
        <w:pStyle w:val="enzo-text"/>
        <w:ind w:left="720"/>
        <w:rPr>
          <w:lang w:val="en-US"/>
        </w:rPr>
      </w:pPr>
    </w:p>
    <w:p w14:paraId="10689C81" w14:textId="77777777" w:rsidR="00500627" w:rsidRDefault="00500627" w:rsidP="00500627">
      <w:pPr>
        <w:pStyle w:val="enzo-text"/>
        <w:ind w:left="720"/>
        <w:rPr>
          <w:lang w:val="en-US"/>
        </w:rPr>
      </w:pPr>
      <w:r>
        <w:rPr>
          <w:lang w:val="en-US"/>
        </w:rPr>
        <w:t xml:space="preserve">If you use the </w:t>
      </w:r>
      <w:proofErr w:type="gramStart"/>
      <w:r>
        <w:rPr>
          <w:lang w:val="en-US"/>
        </w:rPr>
        <w:t>deploy_ec2Stack.sh ,</w:t>
      </w:r>
      <w:proofErr w:type="gramEnd"/>
      <w:r>
        <w:rPr>
          <w:lang w:val="en-US"/>
        </w:rPr>
        <w:t xml:space="preserve"> the parameters are :</w:t>
      </w:r>
    </w:p>
    <w:p w14:paraId="589630FE" w14:textId="77777777" w:rsidR="00500627" w:rsidRDefault="00500627" w:rsidP="0050062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name,</w:t>
      </w:r>
    </w:p>
    <w:p w14:paraId="7105E3EE" w14:textId="72B6F5C9" w:rsidR="00500627" w:rsidRDefault="00500627" w:rsidP="0050062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subnets to use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>, 2 or 3 ) if not provided you are prompted for it</w:t>
      </w:r>
    </w:p>
    <w:p w14:paraId="0A0607BE" w14:textId="2F8885E4" w:rsidR="00500627" w:rsidRDefault="00500627" w:rsidP="0050062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Application/ec2/stack name</w:t>
      </w:r>
    </w:p>
    <w:p w14:paraId="23854782" w14:textId="551601E5" w:rsidR="00500627" w:rsidRDefault="00500627" w:rsidP="0050062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port for the application to run in and to be open in the Security group, and </w:t>
      </w:r>
      <w:r w:rsidR="00392F9F">
        <w:rPr>
          <w:lang w:val="en-US"/>
        </w:rPr>
        <w:t xml:space="preserve">use for </w:t>
      </w:r>
      <w:r>
        <w:rPr>
          <w:lang w:val="en-US"/>
        </w:rPr>
        <w:t>load balancer</w:t>
      </w:r>
      <w:r w:rsidR="00392F9F">
        <w:rPr>
          <w:lang w:val="en-US"/>
        </w:rPr>
        <w:t xml:space="preserve"> and target groups (note the port 22 is open by default for </w:t>
      </w:r>
      <w:proofErr w:type="spellStart"/>
      <w:r w:rsidR="00392F9F">
        <w:rPr>
          <w:lang w:val="en-US"/>
        </w:rPr>
        <w:t>ssh</w:t>
      </w:r>
      <w:proofErr w:type="spellEnd"/>
      <w:r w:rsidR="00392F9F">
        <w:rPr>
          <w:lang w:val="en-US"/>
        </w:rPr>
        <w:t>)</w:t>
      </w:r>
    </w:p>
    <w:p w14:paraId="485394B1" w14:textId="154F15AD" w:rsidR="00392F9F" w:rsidRDefault="00392F9F" w:rsidP="0050062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load balancer listener path </w:t>
      </w:r>
    </w:p>
    <w:p w14:paraId="15FF5568" w14:textId="0CBE5109" w:rsidR="00392F9F" w:rsidRDefault="00392F9F" w:rsidP="0050062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ec2 </w:t>
      </w:r>
      <w:proofErr w:type="spellStart"/>
      <w:r>
        <w:rPr>
          <w:lang w:val="en-US"/>
        </w:rPr>
        <w:t>keyPair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if not provided the application name is used  </w:t>
      </w:r>
    </w:p>
    <w:p w14:paraId="7C376ECD" w14:textId="4405B3D5" w:rsidR="00392F9F" w:rsidRDefault="00392F9F" w:rsidP="006F55EC">
      <w:pPr>
        <w:pStyle w:val="enzo-text"/>
        <w:ind w:left="720"/>
        <w:rPr>
          <w:lang w:val="en-US"/>
        </w:rPr>
      </w:pPr>
    </w:p>
    <w:p w14:paraId="7E9DC2CC" w14:textId="77777777" w:rsidR="00392F9F" w:rsidRDefault="00392F9F" w:rsidP="00392F9F">
      <w:pPr>
        <w:pStyle w:val="enzo-text"/>
        <w:ind w:left="720"/>
        <w:rPr>
          <w:lang w:val="en-US"/>
        </w:rPr>
      </w:pPr>
    </w:p>
    <w:p w14:paraId="2463B541" w14:textId="77777777" w:rsidR="00500627" w:rsidRDefault="00500627" w:rsidP="00500627">
      <w:pPr>
        <w:pStyle w:val="enzo-text"/>
        <w:ind w:left="720"/>
        <w:rPr>
          <w:lang w:val="en-US"/>
        </w:rPr>
      </w:pPr>
      <w:r>
        <w:rPr>
          <w:lang w:val="en-US"/>
        </w:rPr>
        <w:t>Usage:</w:t>
      </w:r>
    </w:p>
    <w:p w14:paraId="202D3F0E" w14:textId="783D62DA" w:rsidR="00500627" w:rsidRDefault="00500627" w:rsidP="00500627">
      <w:pPr>
        <w:pStyle w:val="enzo-text"/>
        <w:ind w:left="720"/>
        <w:rPr>
          <w:lang w:val="en-US"/>
        </w:rPr>
      </w:pPr>
      <w:r>
        <w:rPr>
          <w:lang w:val="en-US"/>
        </w:rPr>
        <w:t>.\deploy_vpcStack.sh Dev</w:t>
      </w:r>
      <w:r w:rsidR="00392F9F">
        <w:rPr>
          <w:lang w:val="en-US"/>
        </w:rPr>
        <w:t xml:space="preserve"> 2 </w:t>
      </w:r>
      <w:proofErr w:type="spellStart"/>
      <w:r w:rsidR="00392F9F">
        <w:rPr>
          <w:lang w:val="en-US"/>
        </w:rPr>
        <w:t>BookingSystem</w:t>
      </w:r>
      <w:proofErr w:type="spellEnd"/>
      <w:r w:rsidR="00392F9F">
        <w:rPr>
          <w:lang w:val="en-US"/>
        </w:rPr>
        <w:t xml:space="preserve"> 3000 </w:t>
      </w:r>
      <w:proofErr w:type="spellStart"/>
      <w:r w:rsidR="00392F9F">
        <w:rPr>
          <w:lang w:val="en-US"/>
        </w:rPr>
        <w:t>api</w:t>
      </w:r>
      <w:proofErr w:type="spellEnd"/>
      <w:r w:rsidR="00392F9F">
        <w:rPr>
          <w:lang w:val="en-US"/>
        </w:rPr>
        <w:t>/booking Booking</w:t>
      </w:r>
      <w:r w:rsidR="006F55EC">
        <w:rPr>
          <w:lang w:val="en-US"/>
        </w:rPr>
        <w:t xml:space="preserve"> </w:t>
      </w:r>
    </w:p>
    <w:p w14:paraId="0050D520" w14:textId="0F6150B7" w:rsidR="00500627" w:rsidRDefault="00500627" w:rsidP="005B1258">
      <w:pPr>
        <w:pStyle w:val="enzo-text"/>
        <w:ind w:left="720"/>
        <w:rPr>
          <w:lang w:val="en-US"/>
        </w:rPr>
      </w:pPr>
    </w:p>
    <w:p w14:paraId="7282A5FB" w14:textId="30DA4AFE" w:rsidR="00392F9F" w:rsidRDefault="00392F9F" w:rsidP="005B1258">
      <w:pPr>
        <w:pStyle w:val="enzo-text"/>
        <w:ind w:left="720"/>
        <w:rPr>
          <w:lang w:val="en-US"/>
        </w:rPr>
      </w:pPr>
      <w:r>
        <w:rPr>
          <w:lang w:val="en-US"/>
        </w:rPr>
        <w:t xml:space="preserve">You will be prompted if you want to deploy an application with the ec2s. In that case, you need in addition to fill the packerEc2AMIBuilderParameters.json file with: </w:t>
      </w:r>
    </w:p>
    <w:p w14:paraId="67922CC0" w14:textId="208BE5D6" w:rsidR="00392F9F" w:rsidRDefault="00392F9F" w:rsidP="00392F9F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lastRenderedPageBreak/>
        <w:t xml:space="preserve">an AWS access </w:t>
      </w:r>
    </w:p>
    <w:p w14:paraId="6DCBB9C8" w14:textId="77777777" w:rsidR="00392F9F" w:rsidRDefault="00392F9F" w:rsidP="00392F9F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and its Aws secret key, </w:t>
      </w:r>
    </w:p>
    <w:p w14:paraId="3BA32D69" w14:textId="77777777" w:rsidR="00392F9F" w:rsidRDefault="00392F9F" w:rsidP="00392F9F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a git repository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</w:p>
    <w:p w14:paraId="7E11E371" w14:textId="5D704650" w:rsidR="00392F9F" w:rsidRDefault="00392F9F" w:rsidP="00392F9F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credentials,(</w:t>
      </w:r>
      <w:proofErr w:type="gramEnd"/>
      <w:r>
        <w:rPr>
          <w:lang w:val="en-US"/>
        </w:rPr>
        <w:t>user/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)</w:t>
      </w:r>
    </w:p>
    <w:p w14:paraId="37464FB1" w14:textId="27934F2F" w:rsidR="001054D1" w:rsidRDefault="001054D1" w:rsidP="00392F9F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application startup command</w:t>
      </w:r>
    </w:p>
    <w:p w14:paraId="50D55FF9" w14:textId="51F985D9" w:rsidR="00392F9F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ec2 type</w:t>
      </w:r>
    </w:p>
    <w:p w14:paraId="6C90B3CA" w14:textId="77777777" w:rsidR="00C07AE7" w:rsidRDefault="00C07AE7" w:rsidP="00C07AE7">
      <w:pPr>
        <w:pStyle w:val="enzo-text"/>
        <w:ind w:left="720"/>
        <w:rPr>
          <w:lang w:val="en-US"/>
        </w:rPr>
      </w:pPr>
    </w:p>
    <w:p w14:paraId="50257806" w14:textId="7F621B5F" w:rsidR="00392F9F" w:rsidRDefault="00392F9F" w:rsidP="00392F9F">
      <w:pPr>
        <w:pStyle w:val="enzo-text"/>
        <w:ind w:left="720"/>
        <w:rPr>
          <w:lang w:val="en-US"/>
        </w:rPr>
      </w:pPr>
      <w:r>
        <w:rPr>
          <w:lang w:val="en-US"/>
        </w:rPr>
        <w:t>The app name and the env are filled automatically by the script</w:t>
      </w:r>
    </w:p>
    <w:p w14:paraId="71C11839" w14:textId="2EFD2B2D" w:rsidR="00392F9F" w:rsidRDefault="00392F9F" w:rsidP="00392F9F">
      <w:pPr>
        <w:pStyle w:val="enzo-text"/>
        <w:ind w:left="720"/>
        <w:rPr>
          <w:lang w:val="en-US"/>
        </w:rPr>
      </w:pPr>
    </w:p>
    <w:p w14:paraId="416E256E" w14:textId="684D2642" w:rsidR="001054D1" w:rsidRDefault="001054D1" w:rsidP="00392F9F">
      <w:pPr>
        <w:pStyle w:val="enzo-text"/>
        <w:ind w:left="720"/>
        <w:rPr>
          <w:lang w:val="en-US"/>
        </w:rPr>
      </w:pPr>
      <w:r>
        <w:rPr>
          <w:lang w:val="en-US"/>
        </w:rPr>
        <w:t xml:space="preserve">Note, if you didn’t filled this parameter </w:t>
      </w:r>
      <w:proofErr w:type="gramStart"/>
      <w:r>
        <w:rPr>
          <w:lang w:val="en-US"/>
        </w:rPr>
        <w:t>file ,</w:t>
      </w:r>
      <w:proofErr w:type="gramEnd"/>
      <w:r>
        <w:rPr>
          <w:lang w:val="en-US"/>
        </w:rPr>
        <w:t xml:space="preserve"> say no when you are asked about it by the script, this way the script will ask you to provide the values and will use and fill a similar file </w:t>
      </w:r>
      <w:bookmarkStart w:id="14" w:name="_Hlk102742701"/>
      <w:r>
        <w:rPr>
          <w:lang w:val="en-US"/>
        </w:rPr>
        <w:t>packerEc2AMIBuilderParameters_interactive.json</w:t>
      </w:r>
      <w:bookmarkEnd w:id="14"/>
    </w:p>
    <w:p w14:paraId="72C1A06B" w14:textId="595174B2" w:rsidR="001054D1" w:rsidRDefault="001054D1" w:rsidP="00392F9F">
      <w:pPr>
        <w:pStyle w:val="enzo-text"/>
        <w:ind w:left="720"/>
        <w:rPr>
          <w:lang w:val="en-US"/>
        </w:rPr>
      </w:pPr>
    </w:p>
    <w:p w14:paraId="00E6D2F7" w14:textId="77777777" w:rsidR="001054D1" w:rsidRDefault="001054D1" w:rsidP="00392F9F">
      <w:pPr>
        <w:pStyle w:val="enzo-text"/>
        <w:ind w:left="720"/>
        <w:rPr>
          <w:lang w:val="en-US"/>
        </w:rPr>
      </w:pPr>
      <w:r w:rsidRPr="001054D1">
        <w:rPr>
          <w:b/>
          <w:bCs/>
          <w:u w:val="single"/>
          <w:lang w:val="en-US"/>
        </w:rPr>
        <w:t>ATTENTION</w:t>
      </w:r>
      <w:r>
        <w:rPr>
          <w:lang w:val="en-US"/>
        </w:rPr>
        <w:t xml:space="preserve">, </w:t>
      </w:r>
    </w:p>
    <w:p w14:paraId="048B12D5" w14:textId="4A2B79A7" w:rsidR="001054D1" w:rsidRDefault="001054D1" w:rsidP="00392F9F">
      <w:pPr>
        <w:pStyle w:val="enzo-text"/>
        <w:ind w:left="720"/>
        <w:rPr>
          <w:lang w:val="en-US"/>
        </w:rPr>
      </w:pPr>
      <w:r w:rsidRPr="001054D1">
        <w:rPr>
          <w:b/>
          <w:bCs/>
          <w:u w:val="single"/>
          <w:lang w:val="en-US"/>
        </w:rPr>
        <w:t xml:space="preserve">Do not fill the packerEc2AMIBuilderParameters_interactive </w:t>
      </w:r>
      <w:proofErr w:type="gramStart"/>
      <w:r w:rsidRPr="001054D1">
        <w:rPr>
          <w:b/>
          <w:bCs/>
          <w:u w:val="single"/>
          <w:lang w:val="en-US"/>
        </w:rPr>
        <w:t>yourself ,</w:t>
      </w:r>
      <w:proofErr w:type="gramEnd"/>
      <w:r>
        <w:rPr>
          <w:lang w:val="en-US"/>
        </w:rPr>
        <w:t xml:space="preserve"> this one is meant to be filled automatically from the scripts. </w:t>
      </w:r>
    </w:p>
    <w:p w14:paraId="17051350" w14:textId="061C3E34" w:rsidR="001054D1" w:rsidRDefault="001054D1" w:rsidP="00392F9F">
      <w:pPr>
        <w:pStyle w:val="enzo-text"/>
        <w:ind w:left="720"/>
        <w:rPr>
          <w:lang w:val="en-US"/>
        </w:rPr>
      </w:pPr>
      <w:proofErr w:type="gramStart"/>
      <w:r w:rsidRPr="001054D1">
        <w:rPr>
          <w:b/>
          <w:bCs/>
          <w:u w:val="single"/>
          <w:lang w:val="en-US"/>
        </w:rPr>
        <w:t>Use  packerEc2AMIBuilderParameters.json</w:t>
      </w:r>
      <w:proofErr w:type="gramEnd"/>
      <w:r w:rsidRPr="001054D1">
        <w:rPr>
          <w:b/>
          <w:bCs/>
          <w:u w:val="single"/>
          <w:lang w:val="en-US"/>
        </w:rPr>
        <w:t xml:space="preserve"> for manual filling</w:t>
      </w:r>
      <w:r>
        <w:rPr>
          <w:lang w:val="en-US"/>
        </w:rPr>
        <w:t xml:space="preserve"> of the app deployment parameters.</w:t>
      </w:r>
    </w:p>
    <w:p w14:paraId="0A75E7E0" w14:textId="6BF3AF79" w:rsidR="001054D1" w:rsidRDefault="001054D1" w:rsidP="00392F9F">
      <w:pPr>
        <w:pStyle w:val="enzo-text"/>
        <w:ind w:left="720"/>
        <w:rPr>
          <w:lang w:val="en-US"/>
        </w:rPr>
      </w:pPr>
    </w:p>
    <w:p w14:paraId="4D6934EC" w14:textId="77777777" w:rsidR="00C07AE7" w:rsidRPr="00C07AE7" w:rsidRDefault="00C07AE7" w:rsidP="00C07AE7">
      <w:pPr>
        <w:pStyle w:val="enzo-text"/>
        <w:ind w:left="720"/>
        <w:rPr>
          <w:lang w:val="en-US"/>
        </w:rPr>
      </w:pPr>
    </w:p>
    <w:p w14:paraId="582029F5" w14:textId="77777777" w:rsidR="00C07AE7" w:rsidRDefault="00C07AE7" w:rsidP="00C07AE7">
      <w:pPr>
        <w:pStyle w:val="enzo-text"/>
        <w:ind w:left="720"/>
        <w:rPr>
          <w:lang w:val="en-US"/>
        </w:rPr>
      </w:pPr>
      <w:r>
        <w:rPr>
          <w:lang w:val="en-US"/>
        </w:rPr>
        <w:t xml:space="preserve">The deploy_ec2Stack_interactive.sh is the same than the deploy_ec2Stack.sh excepted that it don’t expect </w:t>
      </w:r>
      <w:proofErr w:type="gramStart"/>
      <w:r>
        <w:rPr>
          <w:lang w:val="en-US"/>
        </w:rPr>
        <w:t>argument  and</w:t>
      </w:r>
      <w:proofErr w:type="gramEnd"/>
      <w:r>
        <w:rPr>
          <w:lang w:val="en-US"/>
        </w:rPr>
        <w:t xml:space="preserve"> only ask you to provide the parameters one by one at run time in an interactive way .</w:t>
      </w:r>
    </w:p>
    <w:p w14:paraId="7E9FA426" w14:textId="77777777" w:rsidR="00C07AE7" w:rsidRDefault="00C07AE7" w:rsidP="00392F9F">
      <w:pPr>
        <w:pStyle w:val="enzo-text"/>
        <w:ind w:left="720"/>
        <w:rPr>
          <w:lang w:val="en-US"/>
        </w:rPr>
      </w:pPr>
    </w:p>
    <w:p w14:paraId="54B0C0E5" w14:textId="1BE4FC7E" w:rsidR="006F55EC" w:rsidRDefault="006F55EC" w:rsidP="00392F9F">
      <w:pPr>
        <w:pStyle w:val="enzo-text"/>
        <w:ind w:left="720"/>
        <w:rPr>
          <w:lang w:val="en-US"/>
        </w:rPr>
      </w:pPr>
    </w:p>
    <w:p w14:paraId="1056880C" w14:textId="77777777" w:rsidR="006F55EC" w:rsidRDefault="006F55EC" w:rsidP="00392F9F">
      <w:pPr>
        <w:pStyle w:val="enzo-text"/>
        <w:ind w:left="720"/>
        <w:rPr>
          <w:lang w:val="en-US"/>
        </w:rPr>
      </w:pPr>
      <w:r>
        <w:rPr>
          <w:lang w:val="en-US"/>
        </w:rPr>
        <w:t xml:space="preserve">Ec2 stack deploy steps: </w:t>
      </w:r>
    </w:p>
    <w:p w14:paraId="531A8D37" w14:textId="605F9082" w:rsidR="006F55EC" w:rsidRDefault="006F55EC" w:rsidP="00392F9F">
      <w:pPr>
        <w:pStyle w:val="enzo-text"/>
        <w:ind w:left="720"/>
        <w:rPr>
          <w:lang w:val="en-US"/>
        </w:rPr>
      </w:pPr>
    </w:p>
    <w:p w14:paraId="4D37AEA8" w14:textId="7E0FDB89" w:rsidR="006F55EC" w:rsidRDefault="006F55EC" w:rsidP="006F55EC">
      <w:pPr>
        <w:pStyle w:val="enzo-text"/>
        <w:ind w:left="720"/>
        <w:rPr>
          <w:lang w:val="en-US"/>
        </w:rPr>
      </w:pPr>
    </w:p>
    <w:p w14:paraId="1C6DF534" w14:textId="77777777" w:rsidR="006F55EC" w:rsidRDefault="006F55EC" w:rsidP="006F55EC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script will ask you for the ec2 stack parameters </w:t>
      </w:r>
    </w:p>
    <w:p w14:paraId="3AB72572" w14:textId="6DBA5385" w:rsidR="006F55EC" w:rsidRDefault="006F55EC" w:rsidP="006F55EC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script will ask you if you want to deploy an application from git</w:t>
      </w:r>
    </w:p>
    <w:p w14:paraId="3AECDDA3" w14:textId="37FAB379" w:rsidR="001054D1" w:rsidRDefault="006F55EC" w:rsidP="006F55EC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asks if all the parameters for deploying the app (packerEc2AMIBuilderParameters file)</w:t>
      </w:r>
      <w:r w:rsidR="00C07AE7">
        <w:rPr>
          <w:lang w:val="en-US"/>
        </w:rPr>
        <w:t xml:space="preserve"> are filled.</w:t>
      </w:r>
    </w:p>
    <w:p w14:paraId="0E6B24FC" w14:textId="6AE4241E" w:rsidR="00C07AE7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If no it will prompt for these values and fill the file</w:t>
      </w:r>
    </w:p>
    <w:p w14:paraId="4DB8EE7A" w14:textId="77777777" w:rsidR="00C07AE7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If all ready start the </w:t>
      </w:r>
      <w:proofErr w:type="gramStart"/>
      <w:r>
        <w:rPr>
          <w:lang w:val="en-US"/>
        </w:rPr>
        <w:t>deployment  with</w:t>
      </w:r>
      <w:proofErr w:type="gramEnd"/>
      <w:r>
        <w:rPr>
          <w:lang w:val="en-US"/>
        </w:rPr>
        <w:t xml:space="preserve"> the AMI creation </w:t>
      </w:r>
    </w:p>
    <w:p w14:paraId="4D4A8337" w14:textId="35FDBB8E" w:rsidR="00C07AE7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set an ec2, install </w:t>
      </w:r>
      <w:proofErr w:type="gramStart"/>
      <w:r>
        <w:rPr>
          <w:lang w:val="en-US"/>
        </w:rPr>
        <w:t>git ,</w:t>
      </w:r>
      <w:proofErr w:type="gramEnd"/>
      <w:r>
        <w:rPr>
          <w:lang w:val="en-US"/>
        </w:rPr>
        <w:t xml:space="preserve"> node and pm2 </w:t>
      </w:r>
    </w:p>
    <w:p w14:paraId="654EC5A3" w14:textId="0085646D" w:rsidR="00C07AE7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clone the git repository</w:t>
      </w:r>
    </w:p>
    <w:p w14:paraId="186A5522" w14:textId="3F896ADD" w:rsidR="00C07AE7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install the dependencies</w:t>
      </w:r>
    </w:p>
    <w:p w14:paraId="15D5781B" w14:textId="6295856D" w:rsidR="00C07AE7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set up pm2</w:t>
      </w:r>
    </w:p>
    <w:p w14:paraId="1D2C93EC" w14:textId="14AB69A8" w:rsidR="00C07AE7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generate an AMI from this ec2</w:t>
      </w:r>
    </w:p>
    <w:p w14:paraId="2B86936C" w14:textId="77777777" w:rsidR="00C07AE7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cloudformation</w:t>
      </w:r>
      <w:proofErr w:type="spellEnd"/>
      <w:r>
        <w:rPr>
          <w:lang w:val="en-US"/>
        </w:rPr>
        <w:t xml:space="preserve"> model with the provided values </w:t>
      </w:r>
    </w:p>
    <w:p w14:paraId="0F011134" w14:textId="2CFAC5E4" w:rsidR="00C07AE7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copy a backup on </w:t>
      </w:r>
      <w:proofErr w:type="spellStart"/>
      <w:r>
        <w:rPr>
          <w:lang w:val="en-US"/>
        </w:rPr>
        <w:t>enzo</w:t>
      </w:r>
      <w:proofErr w:type="spellEnd"/>
      <w:r>
        <w:rPr>
          <w:lang w:val="en-US"/>
        </w:rPr>
        <w:t xml:space="preserve"> n1</w:t>
      </w:r>
    </w:p>
    <w:p w14:paraId="2441282A" w14:textId="56651F53" w:rsidR="00C07AE7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upload to s3</w:t>
      </w:r>
    </w:p>
    <w:p w14:paraId="006F8A00" w14:textId="60C7F829" w:rsidR="00C07AE7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submit to </w:t>
      </w:r>
      <w:proofErr w:type="spellStart"/>
      <w:r>
        <w:rPr>
          <w:lang w:val="en-US"/>
        </w:rPr>
        <w:t>cloudformation</w:t>
      </w:r>
      <w:proofErr w:type="spellEnd"/>
    </w:p>
    <w:p w14:paraId="72882019" w14:textId="32A460A6" w:rsidR="00C07AE7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create or update the selected stack </w:t>
      </w:r>
    </w:p>
    <w:p w14:paraId="671C865C" w14:textId="1D009393" w:rsidR="00C07AE7" w:rsidRDefault="00C07AE7" w:rsidP="00C07AE7">
      <w:pPr>
        <w:pStyle w:val="enzo-text"/>
        <w:numPr>
          <w:ilvl w:val="0"/>
          <w:numId w:val="42"/>
        </w:numPr>
        <w:rPr>
          <w:lang w:val="en-US"/>
        </w:rPr>
      </w:pPr>
      <w:r>
        <w:rPr>
          <w:lang w:val="en-US"/>
        </w:rPr>
        <w:t>create or update the associated AWS resources</w:t>
      </w:r>
    </w:p>
    <w:p w14:paraId="75AC0D47" w14:textId="3A2A1FC8" w:rsidR="006F55EC" w:rsidRDefault="006F55EC" w:rsidP="00392F9F">
      <w:pPr>
        <w:pStyle w:val="enzo-text"/>
        <w:ind w:left="720"/>
        <w:rPr>
          <w:lang w:val="en-US"/>
        </w:rPr>
      </w:pPr>
    </w:p>
    <w:p w14:paraId="7D120A07" w14:textId="3817AE99" w:rsidR="00C07AE7" w:rsidRDefault="00C07AE7" w:rsidP="00392F9F">
      <w:pPr>
        <w:pStyle w:val="enzo-text"/>
        <w:ind w:left="720"/>
        <w:rPr>
          <w:lang w:val="en-US"/>
        </w:rPr>
      </w:pPr>
    </w:p>
    <w:p w14:paraId="7F91E763" w14:textId="708C94FB" w:rsidR="00C07AE7" w:rsidRDefault="00C07AE7" w:rsidP="00C07AE7">
      <w:pPr>
        <w:pStyle w:val="enzo-heading2"/>
        <w:numPr>
          <w:ilvl w:val="0"/>
          <w:numId w:val="0"/>
        </w:numPr>
        <w:ind w:left="822"/>
      </w:pPr>
    </w:p>
    <w:p w14:paraId="5C3C5E2A" w14:textId="173AAECC" w:rsidR="00C07AE7" w:rsidRPr="00C07AE7" w:rsidRDefault="00C07AE7" w:rsidP="00C07AE7">
      <w:pPr>
        <w:pStyle w:val="enzo-heading1"/>
      </w:pPr>
      <w:proofErr w:type="spellStart"/>
      <w:r>
        <w:t>Cloudformation</w:t>
      </w:r>
      <w:proofErr w:type="spellEnd"/>
      <w:r>
        <w:t xml:space="preserve"> flow</w:t>
      </w:r>
    </w:p>
    <w:p w14:paraId="10F27CAA" w14:textId="66063D61" w:rsidR="006F55EC" w:rsidRDefault="006F55EC" w:rsidP="00392F9F">
      <w:pPr>
        <w:pStyle w:val="enzo-text"/>
        <w:ind w:left="720"/>
        <w:rPr>
          <w:lang w:val="en-US"/>
        </w:rPr>
      </w:pPr>
    </w:p>
    <w:p w14:paraId="0211A161" w14:textId="19804ABF" w:rsidR="005B1258" w:rsidRDefault="006231FE" w:rsidP="005B1258">
      <w:pPr>
        <w:pStyle w:val="enzo-text"/>
        <w:ind w:left="720"/>
        <w:rPr>
          <w:lang w:val="en-US"/>
        </w:rPr>
      </w:pPr>
      <w:r>
        <w:rPr>
          <w:lang w:val="en-US"/>
        </w:rPr>
        <w:t xml:space="preserve">CloudFormation being used to manage infrastructure, </w:t>
      </w:r>
      <w:r w:rsidR="00FD1E4B">
        <w:rPr>
          <w:lang w:val="en-US"/>
        </w:rPr>
        <w:t xml:space="preserve">we can easily </w:t>
      </w:r>
      <w:proofErr w:type="gramStart"/>
      <w:r w:rsidR="00FD1E4B">
        <w:rPr>
          <w:lang w:val="en-US"/>
        </w:rPr>
        <w:t>add ,</w:t>
      </w:r>
      <w:proofErr w:type="gramEnd"/>
      <w:r w:rsidR="00FD1E4B">
        <w:rPr>
          <w:lang w:val="en-US"/>
        </w:rPr>
        <w:t xml:space="preserve"> remove , update </w:t>
      </w:r>
      <w:proofErr w:type="spellStart"/>
      <w:r w:rsidR="00FD1E4B">
        <w:rPr>
          <w:lang w:val="en-US"/>
        </w:rPr>
        <w:t>aws</w:t>
      </w:r>
      <w:proofErr w:type="spellEnd"/>
      <w:r w:rsidR="00FD1E4B">
        <w:rPr>
          <w:lang w:val="en-US"/>
        </w:rPr>
        <w:t xml:space="preserve"> resources  by updating the file. In that sense it </w:t>
      </w:r>
      <w:r>
        <w:rPr>
          <w:lang w:val="en-US"/>
        </w:rPr>
        <w:t xml:space="preserve">can </w:t>
      </w:r>
      <w:r w:rsidR="00FD1E4B">
        <w:rPr>
          <w:lang w:val="en-US"/>
        </w:rPr>
        <w:t xml:space="preserve">be </w:t>
      </w:r>
      <w:r>
        <w:rPr>
          <w:lang w:val="en-US"/>
        </w:rPr>
        <w:t>use</w:t>
      </w:r>
      <w:r w:rsidR="00FD1E4B">
        <w:rPr>
          <w:lang w:val="en-US"/>
        </w:rPr>
        <w:t>d</w:t>
      </w:r>
      <w:r>
        <w:rPr>
          <w:lang w:val="en-US"/>
        </w:rPr>
        <w:t xml:space="preserve"> to update </w:t>
      </w:r>
      <w:r w:rsidR="00FD1E4B">
        <w:rPr>
          <w:lang w:val="en-US"/>
        </w:rPr>
        <w:t xml:space="preserve">an </w:t>
      </w:r>
      <w:r>
        <w:rPr>
          <w:lang w:val="en-US"/>
        </w:rPr>
        <w:t xml:space="preserve">ec2 running </w:t>
      </w:r>
      <w:r w:rsidR="00FD1E4B">
        <w:rPr>
          <w:lang w:val="en-US"/>
        </w:rPr>
        <w:t xml:space="preserve">an </w:t>
      </w:r>
      <w:r>
        <w:rPr>
          <w:lang w:val="en-US"/>
        </w:rPr>
        <w:t xml:space="preserve">applications </w:t>
      </w:r>
      <w:r w:rsidR="00FD1E4B">
        <w:rPr>
          <w:lang w:val="en-US"/>
        </w:rPr>
        <w:t xml:space="preserve">under the condition that </w:t>
      </w:r>
      <w:r>
        <w:rPr>
          <w:lang w:val="en-US"/>
        </w:rPr>
        <w:t>we use custom AWS AMI images provisioned with our application code</w:t>
      </w:r>
      <w:r w:rsidR="00FD1E4B">
        <w:rPr>
          <w:lang w:val="en-US"/>
        </w:rPr>
        <w:t xml:space="preserve"> for our </w:t>
      </w:r>
      <w:proofErr w:type="gramStart"/>
      <w:r w:rsidR="00FD1E4B">
        <w:rPr>
          <w:lang w:val="en-US"/>
        </w:rPr>
        <w:t>deployments .</w:t>
      </w:r>
      <w:proofErr w:type="gramEnd"/>
    </w:p>
    <w:p w14:paraId="5449DD68" w14:textId="77777777" w:rsidR="00FD1E4B" w:rsidRDefault="00FD1E4B" w:rsidP="005B1258">
      <w:pPr>
        <w:pStyle w:val="enzo-text"/>
        <w:ind w:left="720"/>
        <w:rPr>
          <w:lang w:val="en-US"/>
        </w:rPr>
      </w:pPr>
    </w:p>
    <w:p w14:paraId="45BF325E" w14:textId="77D7E142" w:rsidR="00120769" w:rsidRDefault="005B1258" w:rsidP="00120769">
      <w:pPr>
        <w:pStyle w:val="enzo-text"/>
        <w:ind w:left="720"/>
        <w:rPr>
          <w:lang w:val="en-US"/>
        </w:rPr>
      </w:pPr>
      <w:r>
        <w:rPr>
          <w:lang w:val="en-US"/>
        </w:rPr>
        <w:t xml:space="preserve"> </w:t>
      </w:r>
      <w:r w:rsidR="000316FD">
        <w:rPr>
          <w:lang w:val="en-US"/>
        </w:rPr>
        <w:t xml:space="preserve">An automated deployment </w:t>
      </w:r>
      <w:r w:rsidR="00120769">
        <w:rPr>
          <w:lang w:val="en-US"/>
        </w:rPr>
        <w:t xml:space="preserve">of an application </w:t>
      </w:r>
      <w:r w:rsidR="000316FD">
        <w:rPr>
          <w:lang w:val="en-US"/>
        </w:rPr>
        <w:t xml:space="preserve">using CloudFormation </w:t>
      </w:r>
      <w:r w:rsidR="00470ED0">
        <w:rPr>
          <w:lang w:val="en-US"/>
        </w:rPr>
        <w:t xml:space="preserve">and </w:t>
      </w:r>
      <w:r w:rsidR="00FD1E4B">
        <w:rPr>
          <w:lang w:val="en-US"/>
        </w:rPr>
        <w:t xml:space="preserve">AWS </w:t>
      </w:r>
      <w:r w:rsidR="00470ED0">
        <w:rPr>
          <w:lang w:val="en-US"/>
        </w:rPr>
        <w:t xml:space="preserve">AMI </w:t>
      </w:r>
      <w:r w:rsidR="000316FD">
        <w:rPr>
          <w:lang w:val="en-US"/>
        </w:rPr>
        <w:t xml:space="preserve">is not </w:t>
      </w:r>
      <w:r w:rsidR="00FD1E4B">
        <w:rPr>
          <w:lang w:val="en-US"/>
        </w:rPr>
        <w:t xml:space="preserve">the most </w:t>
      </w:r>
      <w:r w:rsidR="000316FD">
        <w:rPr>
          <w:lang w:val="en-US"/>
        </w:rPr>
        <w:t>straightforward</w:t>
      </w:r>
      <w:r w:rsidR="00FD1E4B">
        <w:rPr>
          <w:lang w:val="en-US"/>
        </w:rPr>
        <w:t xml:space="preserve">. </w:t>
      </w:r>
      <w:r w:rsidR="00120769">
        <w:rPr>
          <w:lang w:val="en-US"/>
        </w:rPr>
        <w:t>The steps/flow is as follow:</w:t>
      </w:r>
    </w:p>
    <w:p w14:paraId="711F34C5" w14:textId="6DE33AD9" w:rsidR="00FD1E4B" w:rsidRDefault="00120769" w:rsidP="00120769">
      <w:pPr>
        <w:pStyle w:val="enzo-text"/>
        <w:numPr>
          <w:ilvl w:val="0"/>
          <w:numId w:val="41"/>
        </w:numPr>
        <w:rPr>
          <w:lang w:val="en-US"/>
        </w:rPr>
      </w:pPr>
      <w:r>
        <w:rPr>
          <w:lang w:val="en-US"/>
        </w:rPr>
        <w:t>Create a new</w:t>
      </w:r>
      <w:r w:rsidR="006231FE">
        <w:rPr>
          <w:lang w:val="en-US"/>
        </w:rPr>
        <w:t xml:space="preserve"> </w:t>
      </w:r>
      <w:r w:rsidR="00FD1E4B">
        <w:rPr>
          <w:lang w:val="en-US"/>
        </w:rPr>
        <w:t xml:space="preserve">AMI provisioned with </w:t>
      </w:r>
      <w:r>
        <w:rPr>
          <w:lang w:val="en-US"/>
        </w:rPr>
        <w:t>the updated code</w:t>
      </w:r>
      <w:r w:rsidR="00F61F70">
        <w:rPr>
          <w:lang w:val="en-US"/>
        </w:rPr>
        <w:t xml:space="preserve"> and Pm2</w:t>
      </w:r>
    </w:p>
    <w:p w14:paraId="4651D77F" w14:textId="1AC1B000" w:rsidR="00120769" w:rsidRDefault="00120769" w:rsidP="00120769">
      <w:pPr>
        <w:pStyle w:val="enzo-text"/>
        <w:numPr>
          <w:ilvl w:val="0"/>
          <w:numId w:val="41"/>
        </w:numPr>
        <w:rPr>
          <w:lang w:val="en-US"/>
        </w:rPr>
      </w:pPr>
      <w:r>
        <w:rPr>
          <w:lang w:val="en-US"/>
        </w:rPr>
        <w:t>retrieve the generated AMI-id.</w:t>
      </w:r>
    </w:p>
    <w:p w14:paraId="13899EAF" w14:textId="29458297" w:rsidR="00FD1E4B" w:rsidRDefault="002813E4" w:rsidP="00120769">
      <w:pPr>
        <w:pStyle w:val="enzo-text"/>
        <w:numPr>
          <w:ilvl w:val="0"/>
          <w:numId w:val="41"/>
        </w:numPr>
        <w:rPr>
          <w:lang w:val="en-US"/>
        </w:rPr>
      </w:pPr>
      <w:r>
        <w:rPr>
          <w:lang w:val="en-US"/>
        </w:rPr>
        <w:t>Push the AMI to AWS</w:t>
      </w:r>
    </w:p>
    <w:p w14:paraId="5A978A04" w14:textId="11D65AA8" w:rsidR="0072003A" w:rsidRDefault="00120769" w:rsidP="0072003A">
      <w:pPr>
        <w:pStyle w:val="enzo-text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cloudformation</w:t>
      </w:r>
      <w:proofErr w:type="spellEnd"/>
      <w:r>
        <w:rPr>
          <w:lang w:val="en-US"/>
        </w:rPr>
        <w:t xml:space="preserve"> file </w:t>
      </w:r>
      <w:r w:rsidR="0072003A">
        <w:rPr>
          <w:lang w:val="en-US"/>
        </w:rPr>
        <w:t>(</w:t>
      </w:r>
      <w:r w:rsidR="002813E4">
        <w:rPr>
          <w:lang w:val="en-US"/>
        </w:rPr>
        <w:t xml:space="preserve">in the </w:t>
      </w:r>
      <w:r w:rsidR="0072003A">
        <w:rPr>
          <w:lang w:val="en-US"/>
        </w:rPr>
        <w:t xml:space="preserve">correct </w:t>
      </w:r>
      <w:r w:rsidR="002813E4">
        <w:rPr>
          <w:lang w:val="en-US"/>
        </w:rPr>
        <w:t xml:space="preserve">way and </w:t>
      </w:r>
      <w:r w:rsidR="0072003A">
        <w:rPr>
          <w:lang w:val="en-US"/>
        </w:rPr>
        <w:t xml:space="preserve">section) </w:t>
      </w:r>
      <w:r>
        <w:rPr>
          <w:lang w:val="en-US"/>
        </w:rPr>
        <w:t>with that new</w:t>
      </w:r>
      <w:r w:rsidR="0072003A">
        <w:rPr>
          <w:lang w:val="en-US"/>
        </w:rPr>
        <w:t xml:space="preserve">ly generated AMI-id </w:t>
      </w:r>
    </w:p>
    <w:p w14:paraId="6DD9DE3D" w14:textId="77777777" w:rsidR="00470ED0" w:rsidRDefault="0072003A" w:rsidP="00470ED0">
      <w:pPr>
        <w:pStyle w:val="enzo-text"/>
        <w:numPr>
          <w:ilvl w:val="0"/>
          <w:numId w:val="41"/>
        </w:numPr>
        <w:rPr>
          <w:lang w:val="en-US"/>
        </w:rPr>
      </w:pPr>
      <w:r w:rsidRPr="0072003A">
        <w:rPr>
          <w:lang w:val="en-US"/>
        </w:rPr>
        <w:t xml:space="preserve">Submit </w:t>
      </w:r>
      <w:r>
        <w:rPr>
          <w:lang w:val="en-US"/>
        </w:rPr>
        <w:t xml:space="preserve">the updated </w:t>
      </w:r>
      <w:proofErr w:type="spellStart"/>
      <w:r>
        <w:rPr>
          <w:lang w:val="en-US"/>
        </w:rPr>
        <w:t>cloudformation</w:t>
      </w:r>
      <w:proofErr w:type="spellEnd"/>
      <w:r>
        <w:rPr>
          <w:lang w:val="en-US"/>
        </w:rPr>
        <w:t xml:space="preserve"> file to AWS </w:t>
      </w:r>
    </w:p>
    <w:p w14:paraId="3BCE4B74" w14:textId="77777777" w:rsidR="00470ED0" w:rsidRDefault="00470ED0" w:rsidP="00470ED0">
      <w:pPr>
        <w:pStyle w:val="enzo-text"/>
        <w:ind w:left="1080"/>
        <w:rPr>
          <w:lang w:val="en-US"/>
        </w:rPr>
      </w:pPr>
    </w:p>
    <w:p w14:paraId="6AF2E98A" w14:textId="77777777" w:rsidR="00470ED0" w:rsidRDefault="00470ED0" w:rsidP="00470ED0">
      <w:pPr>
        <w:pStyle w:val="enzo-text"/>
        <w:rPr>
          <w:lang w:val="en-US"/>
        </w:rPr>
      </w:pPr>
    </w:p>
    <w:p w14:paraId="51F0B751" w14:textId="03F63212" w:rsidR="00470ED0" w:rsidRDefault="00470ED0" w:rsidP="00470ED0">
      <w:pPr>
        <w:pStyle w:val="enzo-text"/>
        <w:rPr>
          <w:lang w:val="en-US"/>
        </w:rPr>
      </w:pPr>
      <w:r w:rsidRPr="00470ED0">
        <w:rPr>
          <w:lang w:val="en-US"/>
        </w:rPr>
        <w:t>Extract of an ec2 description in CloudFormation</w:t>
      </w:r>
    </w:p>
    <w:p w14:paraId="16EB956A" w14:textId="77777777" w:rsidR="00470ED0" w:rsidRPr="00470ED0" w:rsidRDefault="00470ED0" w:rsidP="00470ED0">
      <w:pPr>
        <w:pStyle w:val="enzo-text"/>
        <w:rPr>
          <w:lang w:val="en-US"/>
        </w:rPr>
      </w:pPr>
    </w:p>
    <w:p w14:paraId="2DB806F4" w14:textId="1BA2DC78" w:rsidR="000316FD" w:rsidRPr="00470ED0" w:rsidRDefault="000316FD" w:rsidP="000316FD">
      <w:pPr>
        <w:pStyle w:val="enzo-textsmall"/>
        <w:rPr>
          <w:lang w:val="en-US"/>
        </w:rPr>
      </w:pPr>
      <w:r w:rsidRPr="000316FD">
        <w:rPr>
          <w:lang w:val="en-US"/>
        </w:rPr>
        <w:t xml:space="preserve">      </w:t>
      </w:r>
      <w:r w:rsidRPr="00470ED0">
        <w:rPr>
          <w:lang w:val="en-US"/>
        </w:rPr>
        <w:t>"</w:t>
      </w:r>
      <w:r w:rsidR="00120769" w:rsidRPr="00470ED0">
        <w:rPr>
          <w:lang w:val="en-US"/>
        </w:rPr>
        <w:t>Ec2InstanceName</w:t>
      </w:r>
      <w:proofErr w:type="gramStart"/>
      <w:r w:rsidRPr="00470ED0">
        <w:rPr>
          <w:lang w:val="en-US"/>
        </w:rPr>
        <w:t>":{</w:t>
      </w:r>
      <w:proofErr w:type="gramEnd"/>
    </w:p>
    <w:p w14:paraId="07EF7ABD" w14:textId="77777777" w:rsidR="000316FD" w:rsidRPr="007664B5" w:rsidRDefault="000316FD" w:rsidP="000316FD">
      <w:pPr>
        <w:pStyle w:val="enzo-textsmall"/>
        <w:rPr>
          <w:lang w:val="en-GB"/>
        </w:rPr>
      </w:pPr>
      <w:r w:rsidRPr="00470ED0">
        <w:rPr>
          <w:lang w:val="en-US"/>
        </w:rPr>
        <w:t xml:space="preserve">                </w:t>
      </w:r>
      <w:r w:rsidRPr="007664B5">
        <w:rPr>
          <w:lang w:val="en-GB"/>
        </w:rPr>
        <w:t>"Type</w:t>
      </w:r>
      <w:proofErr w:type="gramStart"/>
      <w:r w:rsidRPr="007664B5">
        <w:rPr>
          <w:lang w:val="en-GB"/>
        </w:rPr>
        <w:t>" :</w:t>
      </w:r>
      <w:proofErr w:type="gramEnd"/>
      <w:r w:rsidRPr="007664B5">
        <w:rPr>
          <w:lang w:val="en-GB"/>
        </w:rPr>
        <w:t xml:space="preserve"> "AWS::EC2::Instance",</w:t>
      </w:r>
    </w:p>
    <w:p w14:paraId="09444BB4" w14:textId="77777777" w:rsidR="000316FD" w:rsidRPr="007664B5" w:rsidRDefault="000316FD" w:rsidP="000316FD">
      <w:pPr>
        <w:pStyle w:val="enzo-textsmall"/>
        <w:rPr>
          <w:lang w:val="en-GB"/>
        </w:rPr>
      </w:pPr>
      <w:r w:rsidRPr="007664B5">
        <w:rPr>
          <w:lang w:val="en-GB"/>
        </w:rPr>
        <w:t xml:space="preserve">                "Properties</w:t>
      </w:r>
      <w:proofErr w:type="gramStart"/>
      <w:r w:rsidRPr="007664B5">
        <w:rPr>
          <w:lang w:val="en-GB"/>
        </w:rPr>
        <w:t>" :</w:t>
      </w:r>
      <w:proofErr w:type="gramEnd"/>
      <w:r w:rsidRPr="007664B5">
        <w:rPr>
          <w:lang w:val="en-GB"/>
        </w:rPr>
        <w:t xml:space="preserve"> {</w:t>
      </w:r>
    </w:p>
    <w:p w14:paraId="1C18DDDB" w14:textId="77777777" w:rsidR="000316FD" w:rsidRPr="007664B5" w:rsidRDefault="000316FD" w:rsidP="000316FD">
      <w:pPr>
        <w:pStyle w:val="enzo-textsmall"/>
        <w:rPr>
          <w:lang w:val="en-GB"/>
        </w:rPr>
      </w:pPr>
      <w:r w:rsidRPr="007664B5">
        <w:rPr>
          <w:lang w:val="en-GB"/>
        </w:rPr>
        <w:t xml:space="preserve">                    "</w:t>
      </w:r>
      <w:proofErr w:type="spellStart"/>
      <w:r w:rsidRPr="007664B5">
        <w:rPr>
          <w:lang w:val="en-GB"/>
        </w:rPr>
        <w:t>AvailabilityZone</w:t>
      </w:r>
      <w:proofErr w:type="spellEnd"/>
      <w:proofErr w:type="gramStart"/>
      <w:r w:rsidRPr="007664B5">
        <w:rPr>
          <w:lang w:val="en-GB"/>
        </w:rPr>
        <w:t>" :</w:t>
      </w:r>
      <w:proofErr w:type="gramEnd"/>
      <w:r w:rsidRPr="007664B5">
        <w:rPr>
          <w:lang w:val="en-GB"/>
        </w:rPr>
        <w:t xml:space="preserve"> "eu-west-1a",</w:t>
      </w:r>
    </w:p>
    <w:p w14:paraId="0103ED82" w14:textId="77777777" w:rsidR="000316FD" w:rsidRPr="007664B5" w:rsidRDefault="000316FD" w:rsidP="000316FD">
      <w:pPr>
        <w:pStyle w:val="enzo-textsmall"/>
        <w:rPr>
          <w:lang w:val="en-GB"/>
        </w:rPr>
      </w:pPr>
      <w:r w:rsidRPr="007664B5">
        <w:rPr>
          <w:lang w:val="en-GB"/>
        </w:rPr>
        <w:t xml:space="preserve">                    </w:t>
      </w:r>
      <w:r w:rsidRPr="007664B5">
        <w:rPr>
          <w:highlight w:val="yellow"/>
          <w:lang w:val="en-GB"/>
        </w:rPr>
        <w:t>"</w:t>
      </w:r>
      <w:proofErr w:type="spellStart"/>
      <w:r w:rsidRPr="007664B5">
        <w:rPr>
          <w:highlight w:val="yellow"/>
          <w:lang w:val="en-GB"/>
        </w:rPr>
        <w:t>ImageId</w:t>
      </w:r>
      <w:proofErr w:type="spellEnd"/>
      <w:proofErr w:type="gramStart"/>
      <w:r w:rsidRPr="007664B5">
        <w:rPr>
          <w:highlight w:val="yellow"/>
          <w:lang w:val="en-GB"/>
        </w:rPr>
        <w:t>" :</w:t>
      </w:r>
      <w:proofErr w:type="gramEnd"/>
      <w:r w:rsidRPr="007664B5">
        <w:rPr>
          <w:highlight w:val="yellow"/>
          <w:lang w:val="en-GB"/>
        </w:rPr>
        <w:t xml:space="preserve"> "ami-0a6610cc81aa75bbf",</w:t>
      </w:r>
    </w:p>
    <w:p w14:paraId="0EBB4AA1" w14:textId="77777777" w:rsidR="000316FD" w:rsidRPr="007664B5" w:rsidRDefault="000316FD" w:rsidP="000316FD">
      <w:pPr>
        <w:pStyle w:val="enzo-textsmall"/>
        <w:rPr>
          <w:lang w:val="en-GB"/>
        </w:rPr>
      </w:pPr>
      <w:r w:rsidRPr="007664B5">
        <w:rPr>
          <w:lang w:val="en-GB"/>
        </w:rPr>
        <w:t xml:space="preserve">                    "</w:t>
      </w:r>
      <w:proofErr w:type="spellStart"/>
      <w:r w:rsidRPr="007664B5">
        <w:rPr>
          <w:lang w:val="en-GB"/>
        </w:rPr>
        <w:t>InstanceInitiatedShutdownBehavior</w:t>
      </w:r>
      <w:proofErr w:type="spellEnd"/>
      <w:proofErr w:type="gramStart"/>
      <w:r w:rsidRPr="007664B5">
        <w:rPr>
          <w:lang w:val="en-GB"/>
        </w:rPr>
        <w:t>" :</w:t>
      </w:r>
      <w:proofErr w:type="gramEnd"/>
      <w:r w:rsidRPr="007664B5">
        <w:rPr>
          <w:lang w:val="en-GB"/>
        </w:rPr>
        <w:t xml:space="preserve"> "stop",</w:t>
      </w:r>
    </w:p>
    <w:p w14:paraId="422AB105" w14:textId="77777777" w:rsidR="000316FD" w:rsidRPr="0072003A" w:rsidRDefault="000316FD" w:rsidP="000316FD">
      <w:pPr>
        <w:pStyle w:val="enzo-textsmall"/>
        <w:rPr>
          <w:lang w:val="en-US"/>
        </w:rPr>
      </w:pPr>
      <w:r w:rsidRPr="007664B5">
        <w:rPr>
          <w:lang w:val="en-GB"/>
        </w:rPr>
        <w:t xml:space="preserve">                    </w:t>
      </w:r>
      <w:r w:rsidRPr="0072003A">
        <w:rPr>
          <w:lang w:val="en-US"/>
        </w:rPr>
        <w:t>"</w:t>
      </w:r>
      <w:proofErr w:type="spellStart"/>
      <w:r w:rsidRPr="0072003A">
        <w:rPr>
          <w:lang w:val="en-US"/>
        </w:rPr>
        <w:t>InstanceType</w:t>
      </w:r>
      <w:proofErr w:type="spellEnd"/>
      <w:proofErr w:type="gramStart"/>
      <w:r w:rsidRPr="0072003A">
        <w:rPr>
          <w:lang w:val="en-US"/>
        </w:rPr>
        <w:t>" :</w:t>
      </w:r>
      <w:proofErr w:type="gramEnd"/>
      <w:r w:rsidRPr="0072003A">
        <w:rPr>
          <w:lang w:val="en-US"/>
        </w:rPr>
        <w:t xml:space="preserve"> "t2.micro",</w:t>
      </w:r>
    </w:p>
    <w:p w14:paraId="7AD5EA70" w14:textId="73D105EC" w:rsidR="000316FD" w:rsidRPr="0072003A" w:rsidRDefault="000316FD" w:rsidP="000316FD">
      <w:pPr>
        <w:pStyle w:val="enzo-textsmall"/>
        <w:rPr>
          <w:lang w:val="en-US"/>
        </w:rPr>
      </w:pPr>
      <w:r w:rsidRPr="0072003A">
        <w:rPr>
          <w:lang w:val="en-US"/>
        </w:rPr>
        <w:t xml:space="preserve">                    "</w:t>
      </w:r>
      <w:proofErr w:type="spellStart"/>
      <w:r w:rsidRPr="0072003A">
        <w:rPr>
          <w:lang w:val="en-US"/>
        </w:rPr>
        <w:t>KeyName</w:t>
      </w:r>
      <w:proofErr w:type="spellEnd"/>
      <w:proofErr w:type="gramStart"/>
      <w:r w:rsidRPr="0072003A">
        <w:rPr>
          <w:lang w:val="en-US"/>
        </w:rPr>
        <w:t>" :</w:t>
      </w:r>
      <w:proofErr w:type="gramEnd"/>
      <w:r w:rsidRPr="0072003A">
        <w:rPr>
          <w:lang w:val="en-US"/>
        </w:rPr>
        <w:t xml:space="preserve"> "</w:t>
      </w:r>
      <w:r w:rsidR="0072003A">
        <w:rPr>
          <w:lang w:val="en-US"/>
        </w:rPr>
        <w:t>Web</w:t>
      </w:r>
      <w:r w:rsidRPr="0072003A">
        <w:rPr>
          <w:lang w:val="en-US"/>
        </w:rPr>
        <w:t>Service</w:t>
      </w:r>
      <w:r w:rsidR="0072003A">
        <w:rPr>
          <w:lang w:val="en-US"/>
        </w:rPr>
        <w:t>1</w:t>
      </w:r>
      <w:r w:rsidRPr="0072003A">
        <w:rPr>
          <w:lang w:val="en-US"/>
        </w:rPr>
        <w:t>",</w:t>
      </w:r>
    </w:p>
    <w:p w14:paraId="7B8FB622" w14:textId="77777777" w:rsidR="000316FD" w:rsidRPr="007664B5" w:rsidRDefault="000316FD" w:rsidP="000316FD">
      <w:pPr>
        <w:pStyle w:val="enzo-textsmall"/>
        <w:rPr>
          <w:lang w:val="en-GB"/>
        </w:rPr>
      </w:pPr>
      <w:r w:rsidRPr="0072003A">
        <w:rPr>
          <w:lang w:val="en-US"/>
        </w:rPr>
        <w:t xml:space="preserve">                    </w:t>
      </w:r>
      <w:r w:rsidRPr="007664B5">
        <w:rPr>
          <w:lang w:val="en-GB"/>
        </w:rPr>
        <w:t>"</w:t>
      </w:r>
      <w:proofErr w:type="spellStart"/>
      <w:r w:rsidRPr="007664B5">
        <w:rPr>
          <w:lang w:val="en-GB"/>
        </w:rPr>
        <w:t>NetworkInterfaces</w:t>
      </w:r>
      <w:proofErr w:type="spellEnd"/>
      <w:proofErr w:type="gramStart"/>
      <w:r w:rsidRPr="007664B5">
        <w:rPr>
          <w:lang w:val="en-GB"/>
        </w:rPr>
        <w:t>" :</w:t>
      </w:r>
      <w:proofErr w:type="gramEnd"/>
      <w:r w:rsidRPr="007664B5">
        <w:rPr>
          <w:lang w:val="en-GB"/>
        </w:rPr>
        <w:t xml:space="preserve"> [ {</w:t>
      </w:r>
    </w:p>
    <w:p w14:paraId="534B2279" w14:textId="6652ABF5" w:rsidR="000316FD" w:rsidRPr="007664B5" w:rsidRDefault="000316FD" w:rsidP="000316FD">
      <w:pPr>
        <w:pStyle w:val="enzo-textsmall"/>
        <w:rPr>
          <w:lang w:val="en-GB"/>
        </w:rPr>
      </w:pPr>
      <w:r w:rsidRPr="007664B5">
        <w:rPr>
          <w:lang w:val="en-GB"/>
        </w:rPr>
        <w:t xml:space="preserve">                        "</w:t>
      </w:r>
      <w:proofErr w:type="spellStart"/>
      <w:r w:rsidRPr="007664B5">
        <w:rPr>
          <w:lang w:val="en-GB"/>
        </w:rPr>
        <w:t>AssociatePublicIpAddress</w:t>
      </w:r>
      <w:proofErr w:type="spellEnd"/>
      <w:proofErr w:type="gramStart"/>
      <w:r w:rsidRPr="007664B5">
        <w:rPr>
          <w:lang w:val="en-GB"/>
        </w:rPr>
        <w:t>" :</w:t>
      </w:r>
      <w:r w:rsidR="0072003A" w:rsidRPr="007664B5">
        <w:rPr>
          <w:lang w:val="en-GB"/>
        </w:rPr>
        <w:t>false</w:t>
      </w:r>
      <w:proofErr w:type="gramEnd"/>
      <w:r w:rsidRPr="007664B5">
        <w:rPr>
          <w:lang w:val="en-GB"/>
        </w:rPr>
        <w:t>,</w:t>
      </w:r>
    </w:p>
    <w:p w14:paraId="047659FF" w14:textId="77777777" w:rsidR="000316FD" w:rsidRPr="007664B5" w:rsidRDefault="000316FD" w:rsidP="000316FD">
      <w:pPr>
        <w:pStyle w:val="enzo-textsmall"/>
        <w:rPr>
          <w:lang w:val="en-GB"/>
        </w:rPr>
      </w:pPr>
      <w:r w:rsidRPr="007664B5">
        <w:rPr>
          <w:lang w:val="en-GB"/>
        </w:rPr>
        <w:t xml:space="preserve">                        "</w:t>
      </w:r>
      <w:proofErr w:type="spellStart"/>
      <w:r w:rsidRPr="007664B5">
        <w:rPr>
          <w:lang w:val="en-GB"/>
        </w:rPr>
        <w:t>DeleteOnTermination</w:t>
      </w:r>
      <w:proofErr w:type="spellEnd"/>
      <w:proofErr w:type="gramStart"/>
      <w:r w:rsidRPr="007664B5">
        <w:rPr>
          <w:lang w:val="en-GB"/>
        </w:rPr>
        <w:t>" :</w:t>
      </w:r>
      <w:proofErr w:type="gramEnd"/>
      <w:r w:rsidRPr="007664B5">
        <w:rPr>
          <w:lang w:val="en-GB"/>
        </w:rPr>
        <w:t xml:space="preserve"> true,</w:t>
      </w:r>
    </w:p>
    <w:p w14:paraId="4B673D8A" w14:textId="4C84B9D4" w:rsidR="000316FD" w:rsidRPr="0072003A" w:rsidRDefault="000316FD" w:rsidP="000316FD">
      <w:pPr>
        <w:pStyle w:val="enzo-textsmall"/>
        <w:rPr>
          <w:lang w:val="en-US"/>
        </w:rPr>
      </w:pPr>
      <w:r w:rsidRPr="0072003A">
        <w:rPr>
          <w:lang w:val="en-US"/>
        </w:rPr>
        <w:t xml:space="preserve">                        "Description</w:t>
      </w:r>
      <w:proofErr w:type="gramStart"/>
      <w:r w:rsidRPr="0072003A">
        <w:rPr>
          <w:lang w:val="en-US"/>
        </w:rPr>
        <w:t>" :</w:t>
      </w:r>
      <w:proofErr w:type="gramEnd"/>
      <w:r w:rsidRPr="0072003A">
        <w:rPr>
          <w:lang w:val="en-US"/>
        </w:rPr>
        <w:t xml:space="preserve"> "Network interfaces for</w:t>
      </w:r>
      <w:r w:rsidR="0072003A" w:rsidRPr="0072003A">
        <w:rPr>
          <w:lang w:val="en-US"/>
        </w:rPr>
        <w:t xml:space="preserve"> </w:t>
      </w:r>
      <w:r w:rsidRPr="0072003A">
        <w:rPr>
          <w:lang w:val="en-US"/>
        </w:rPr>
        <w:t xml:space="preserve"> Webservice instance 1 (eth0).",</w:t>
      </w:r>
    </w:p>
    <w:p w14:paraId="52B0AFEC" w14:textId="77777777" w:rsidR="000316FD" w:rsidRPr="007664B5" w:rsidRDefault="000316FD" w:rsidP="000316FD">
      <w:pPr>
        <w:pStyle w:val="enzo-textsmall"/>
        <w:rPr>
          <w:lang w:val="en-US"/>
        </w:rPr>
      </w:pPr>
      <w:r w:rsidRPr="0072003A">
        <w:rPr>
          <w:lang w:val="en-US"/>
        </w:rPr>
        <w:t xml:space="preserve">                        </w:t>
      </w:r>
      <w:r w:rsidRPr="007664B5">
        <w:rPr>
          <w:lang w:val="en-US"/>
        </w:rPr>
        <w:t>"</w:t>
      </w:r>
      <w:proofErr w:type="spellStart"/>
      <w:r w:rsidRPr="007664B5">
        <w:rPr>
          <w:lang w:val="en-US"/>
        </w:rPr>
        <w:t>DeviceIndex</w:t>
      </w:r>
      <w:proofErr w:type="spellEnd"/>
      <w:proofErr w:type="gramStart"/>
      <w:r w:rsidRPr="007664B5">
        <w:rPr>
          <w:lang w:val="en-US"/>
        </w:rPr>
        <w:t>" :</w:t>
      </w:r>
      <w:proofErr w:type="gramEnd"/>
      <w:r w:rsidRPr="007664B5">
        <w:rPr>
          <w:lang w:val="en-US"/>
        </w:rPr>
        <w:t xml:space="preserve"> 0,</w:t>
      </w:r>
    </w:p>
    <w:p w14:paraId="5F59D3F0" w14:textId="011F76CC" w:rsidR="000316FD" w:rsidRPr="007664B5" w:rsidRDefault="000316FD" w:rsidP="000316FD">
      <w:pPr>
        <w:pStyle w:val="enzo-textsmall"/>
        <w:rPr>
          <w:lang w:val="en-US"/>
        </w:rPr>
      </w:pPr>
      <w:r w:rsidRPr="007664B5">
        <w:rPr>
          <w:lang w:val="en-US"/>
        </w:rPr>
        <w:t xml:space="preserve">                        "</w:t>
      </w:r>
      <w:proofErr w:type="spellStart"/>
      <w:r w:rsidRPr="007664B5">
        <w:rPr>
          <w:lang w:val="en-US"/>
        </w:rPr>
        <w:t>GroupSet</w:t>
      </w:r>
      <w:proofErr w:type="spellEnd"/>
      <w:proofErr w:type="gramStart"/>
      <w:r w:rsidRPr="007664B5">
        <w:rPr>
          <w:lang w:val="en-US"/>
        </w:rPr>
        <w:t>" :</w:t>
      </w:r>
      <w:proofErr w:type="gramEnd"/>
      <w:r w:rsidRPr="007664B5">
        <w:rPr>
          <w:lang w:val="en-US"/>
        </w:rPr>
        <w:t xml:space="preserve"> [ {"Ref": "</w:t>
      </w:r>
      <w:proofErr w:type="spellStart"/>
      <w:r w:rsidRPr="007664B5">
        <w:rPr>
          <w:lang w:val="en-US"/>
        </w:rPr>
        <w:t>PublicSubnets</w:t>
      </w:r>
      <w:proofErr w:type="spellEnd"/>
      <w:r w:rsidRPr="007664B5">
        <w:rPr>
          <w:lang w:val="en-US"/>
        </w:rPr>
        <w:t>"} ],</w:t>
      </w:r>
    </w:p>
    <w:p w14:paraId="14248AE9" w14:textId="2BD720F6" w:rsidR="000316FD" w:rsidRPr="007664B5" w:rsidRDefault="000316FD" w:rsidP="000316FD">
      <w:pPr>
        <w:pStyle w:val="enzo-textsmall"/>
        <w:rPr>
          <w:lang w:val="en-US"/>
        </w:rPr>
      </w:pPr>
      <w:r w:rsidRPr="007664B5">
        <w:rPr>
          <w:lang w:val="en-US"/>
        </w:rPr>
        <w:t xml:space="preserve">                         "</w:t>
      </w:r>
      <w:proofErr w:type="spellStart"/>
      <w:r w:rsidRPr="007664B5">
        <w:rPr>
          <w:lang w:val="en-US"/>
        </w:rPr>
        <w:t>SubnetId</w:t>
      </w:r>
      <w:proofErr w:type="spellEnd"/>
      <w:proofErr w:type="gramStart"/>
      <w:r w:rsidRPr="007664B5">
        <w:rPr>
          <w:lang w:val="en-US"/>
        </w:rPr>
        <w:t>" :</w:t>
      </w:r>
      <w:proofErr w:type="gramEnd"/>
      <w:r w:rsidRPr="007664B5">
        <w:rPr>
          <w:lang w:val="en-US"/>
        </w:rPr>
        <w:t xml:space="preserve"> {"Ref": "Subnetv1"}</w:t>
      </w:r>
    </w:p>
    <w:p w14:paraId="58F1D5A0" w14:textId="77777777" w:rsidR="000316FD" w:rsidRPr="00C5450F" w:rsidRDefault="000316FD" w:rsidP="000316FD">
      <w:pPr>
        <w:pStyle w:val="enzo-textsmall"/>
        <w:rPr>
          <w:lang w:val="en-GB"/>
        </w:rPr>
      </w:pPr>
      <w:r w:rsidRPr="007664B5">
        <w:rPr>
          <w:lang w:val="en-US"/>
        </w:rPr>
        <w:t xml:space="preserve">                    </w:t>
      </w:r>
      <w:r w:rsidRPr="00C5450F">
        <w:rPr>
          <w:lang w:val="en-GB"/>
        </w:rPr>
        <w:t>}],</w:t>
      </w:r>
    </w:p>
    <w:p w14:paraId="398CFED6" w14:textId="1BAB63EC" w:rsidR="000316FD" w:rsidRPr="00C5450F" w:rsidRDefault="000316FD" w:rsidP="000316FD">
      <w:pPr>
        <w:pStyle w:val="enzo-textsmall"/>
        <w:rPr>
          <w:lang w:val="en-GB"/>
        </w:rPr>
      </w:pPr>
      <w:r w:rsidRPr="00C5450F">
        <w:rPr>
          <w:lang w:val="en-GB"/>
        </w:rPr>
        <w:t xml:space="preserve">                    </w:t>
      </w:r>
      <w:r w:rsidRPr="00C5450F">
        <w:rPr>
          <w:highlight w:val="yellow"/>
          <w:lang w:val="en-GB"/>
        </w:rPr>
        <w:t>"</w:t>
      </w:r>
      <w:proofErr w:type="spellStart"/>
      <w:r w:rsidRPr="00C5450F">
        <w:rPr>
          <w:highlight w:val="yellow"/>
          <w:lang w:val="en-GB"/>
        </w:rPr>
        <w:t>UserData</w:t>
      </w:r>
      <w:proofErr w:type="spellEnd"/>
      <w:r w:rsidRPr="00C5450F">
        <w:rPr>
          <w:highlight w:val="yellow"/>
          <w:lang w:val="en-GB"/>
        </w:rPr>
        <w:t>": "IyEvYmluL2Jhc2gKc3VkbyBub2RlIC4vaG9tZS91YnVudHUvRGV2ZWxvcG1lbnQvRW1haWxTZXJ2aWNlL2FwcC5qcyAm"</w:t>
      </w:r>
    </w:p>
    <w:p w14:paraId="71191E66" w14:textId="77777777" w:rsidR="000316FD" w:rsidRPr="00C5450F" w:rsidRDefault="000316FD" w:rsidP="000316FD">
      <w:pPr>
        <w:pStyle w:val="enzo-textsmall"/>
        <w:rPr>
          <w:lang w:val="en-GB"/>
        </w:rPr>
      </w:pPr>
      <w:r w:rsidRPr="00C5450F">
        <w:rPr>
          <w:lang w:val="en-GB"/>
        </w:rPr>
        <w:t xml:space="preserve">                }</w:t>
      </w:r>
    </w:p>
    <w:p w14:paraId="257BDA29" w14:textId="06D060E7" w:rsidR="000316FD" w:rsidRPr="00C5450F" w:rsidRDefault="000316FD" w:rsidP="000316FD">
      <w:pPr>
        <w:pStyle w:val="enzo-textsmall"/>
        <w:rPr>
          <w:lang w:val="en-GB"/>
        </w:rPr>
      </w:pPr>
      <w:r w:rsidRPr="00C5450F">
        <w:rPr>
          <w:lang w:val="en-GB"/>
        </w:rPr>
        <w:t xml:space="preserve">            },</w:t>
      </w:r>
    </w:p>
    <w:p w14:paraId="03223033" w14:textId="1CD76882" w:rsidR="00470ED0" w:rsidRPr="00C5450F" w:rsidRDefault="00470ED0" w:rsidP="000316FD">
      <w:pPr>
        <w:pStyle w:val="enzo-textsmall"/>
        <w:rPr>
          <w:lang w:val="en-GB"/>
        </w:rPr>
      </w:pPr>
    </w:p>
    <w:p w14:paraId="0ED101A5" w14:textId="77777777" w:rsidR="00872903" w:rsidRPr="00C5450F" w:rsidRDefault="00872903" w:rsidP="000316FD">
      <w:pPr>
        <w:pStyle w:val="enzo-textsmall"/>
        <w:rPr>
          <w:lang w:val="en-GB"/>
        </w:rPr>
      </w:pPr>
    </w:p>
    <w:p w14:paraId="3BB25D67" w14:textId="1C3448BE" w:rsidR="00872903" w:rsidRPr="00C5450F" w:rsidRDefault="00872903" w:rsidP="000316FD">
      <w:pPr>
        <w:pStyle w:val="enzo-textsmall"/>
        <w:rPr>
          <w:lang w:val="en-GB"/>
        </w:rPr>
      </w:pPr>
    </w:p>
    <w:p w14:paraId="303C9A9E" w14:textId="2BE6FBF7" w:rsidR="00872903" w:rsidRDefault="00872903" w:rsidP="00470ED0">
      <w:pPr>
        <w:pStyle w:val="enzo-text"/>
        <w:rPr>
          <w:lang w:val="en-US"/>
        </w:rPr>
      </w:pPr>
      <w:r>
        <w:rPr>
          <w:lang w:val="en-US"/>
        </w:rPr>
        <w:t xml:space="preserve">Highlighted are the part that are likely to be updated during a new application release and deployment using AWS AMI </w:t>
      </w:r>
      <w:proofErr w:type="gramStart"/>
      <w:r>
        <w:rPr>
          <w:lang w:val="en-US"/>
        </w:rPr>
        <w:t>images .</w:t>
      </w:r>
      <w:proofErr w:type="gramEnd"/>
    </w:p>
    <w:p w14:paraId="575CFDCF" w14:textId="2581C831" w:rsidR="00256E1E" w:rsidRDefault="00256E1E" w:rsidP="00470ED0">
      <w:pPr>
        <w:pStyle w:val="enzo-text"/>
        <w:rPr>
          <w:lang w:val="en-US"/>
        </w:rPr>
      </w:pPr>
    </w:p>
    <w:p w14:paraId="7EE9B90B" w14:textId="1630542F" w:rsidR="00256E1E" w:rsidRDefault="00256E1E" w:rsidP="00470ED0">
      <w:pPr>
        <w:pStyle w:val="enzo-text"/>
        <w:rPr>
          <w:lang w:val="en-US"/>
        </w:rPr>
      </w:pPr>
      <w:r>
        <w:rPr>
          <w:lang w:val="en-US"/>
        </w:rPr>
        <w:t xml:space="preserve">Using a shell script we will update the file and use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cli command to update the stack</w:t>
      </w:r>
      <w:r w:rsidR="00152DBE">
        <w:rPr>
          <w:lang w:val="en-US"/>
        </w:rPr>
        <w:t xml:space="preserve">, </w:t>
      </w:r>
      <w:proofErr w:type="gramStart"/>
      <w:r w:rsidR="00152DBE">
        <w:rPr>
          <w:lang w:val="en-US"/>
        </w:rPr>
        <w:t>either  using</w:t>
      </w:r>
      <w:proofErr w:type="gramEnd"/>
      <w:r w:rsidR="00152DBE">
        <w:rPr>
          <w:lang w:val="en-US"/>
        </w:rPr>
        <w:t xml:space="preserve"> change-set functionality if the resource support it, otherwise directly modifying the template file.</w:t>
      </w:r>
    </w:p>
    <w:p w14:paraId="20F35614" w14:textId="323A0DD1" w:rsidR="00256E1E" w:rsidRDefault="00256E1E" w:rsidP="00470ED0">
      <w:pPr>
        <w:pStyle w:val="enzo-text"/>
        <w:rPr>
          <w:lang w:val="en-US"/>
        </w:rPr>
      </w:pPr>
    </w:p>
    <w:p w14:paraId="64788FAE" w14:textId="720FD30B" w:rsidR="00872903" w:rsidRDefault="00872903" w:rsidP="00470ED0">
      <w:pPr>
        <w:pStyle w:val="enzo-text"/>
        <w:rPr>
          <w:lang w:val="en-US"/>
        </w:rPr>
      </w:pPr>
    </w:p>
    <w:p w14:paraId="642035D2" w14:textId="21703161" w:rsidR="006231FE" w:rsidRDefault="006231FE" w:rsidP="00122E31">
      <w:pPr>
        <w:pStyle w:val="enzo-heading1"/>
      </w:pPr>
      <w:r>
        <w:lastRenderedPageBreak/>
        <w:t>Packer</w:t>
      </w:r>
    </w:p>
    <w:p w14:paraId="791947EC" w14:textId="3FF8452B" w:rsidR="00470ED0" w:rsidRDefault="00872903" w:rsidP="00470ED0">
      <w:pPr>
        <w:pStyle w:val="enzo-text"/>
        <w:rPr>
          <w:lang w:val="en-US"/>
        </w:rPr>
      </w:pPr>
      <w:r>
        <w:rPr>
          <w:lang w:val="en-US"/>
        </w:rPr>
        <w:t xml:space="preserve"> </w:t>
      </w:r>
      <w:r w:rsidR="00470ED0" w:rsidRPr="00470ED0">
        <w:rPr>
          <w:lang w:val="en-US"/>
        </w:rPr>
        <w:t>To generate the AMI w</w:t>
      </w:r>
      <w:r w:rsidR="00470ED0">
        <w:rPr>
          <w:lang w:val="en-US"/>
        </w:rPr>
        <w:t xml:space="preserve">e </w:t>
      </w:r>
      <w:r>
        <w:rPr>
          <w:lang w:val="en-US"/>
        </w:rPr>
        <w:t xml:space="preserve">can use the AWS </w:t>
      </w:r>
      <w:proofErr w:type="gramStart"/>
      <w:r>
        <w:rPr>
          <w:lang w:val="en-US"/>
        </w:rPr>
        <w:t>console ,</w:t>
      </w:r>
      <w:proofErr w:type="gramEnd"/>
      <w:r>
        <w:rPr>
          <w:lang w:val="en-US"/>
        </w:rPr>
        <w:t xml:space="preserve"> the AWS CLI  </w:t>
      </w:r>
      <w:r w:rsidR="00470ED0">
        <w:rPr>
          <w:lang w:val="en-US"/>
        </w:rPr>
        <w:t>o</w:t>
      </w:r>
      <w:r>
        <w:rPr>
          <w:lang w:val="en-US"/>
        </w:rPr>
        <w:t xml:space="preserve">r an application </w:t>
      </w:r>
      <w:r w:rsidR="00470ED0">
        <w:rPr>
          <w:lang w:val="en-US"/>
        </w:rPr>
        <w:t>named Packer</w:t>
      </w:r>
      <w:r>
        <w:rPr>
          <w:lang w:val="en-US"/>
        </w:rPr>
        <w:t>.</w:t>
      </w:r>
      <w:r w:rsidR="00470ED0">
        <w:rPr>
          <w:lang w:val="en-US"/>
        </w:rPr>
        <w:t xml:space="preserve"> </w:t>
      </w:r>
      <w:r>
        <w:rPr>
          <w:lang w:val="en-US"/>
        </w:rPr>
        <w:t xml:space="preserve">Packer </w:t>
      </w:r>
      <w:r w:rsidR="00470ED0">
        <w:rPr>
          <w:lang w:val="en-US"/>
        </w:rPr>
        <w:t xml:space="preserve">is an application used to generate various Image </w:t>
      </w:r>
      <w:proofErr w:type="gramStart"/>
      <w:r w:rsidR="00470ED0">
        <w:rPr>
          <w:lang w:val="en-US"/>
        </w:rPr>
        <w:t>type</w:t>
      </w:r>
      <w:r>
        <w:rPr>
          <w:lang w:val="en-US"/>
        </w:rPr>
        <w:t>s  such</w:t>
      </w:r>
      <w:proofErr w:type="gramEnd"/>
      <w:r>
        <w:rPr>
          <w:lang w:val="en-US"/>
        </w:rPr>
        <w:t xml:space="preserve"> as </w:t>
      </w:r>
      <w:r w:rsidR="00470ED0">
        <w:rPr>
          <w:lang w:val="en-US"/>
        </w:rPr>
        <w:t xml:space="preserve">Docker Image , AWS AMI image …. </w:t>
      </w:r>
    </w:p>
    <w:p w14:paraId="2B6CEC1C" w14:textId="2B4E3339" w:rsidR="00A96C8F" w:rsidRDefault="00A96C8F" w:rsidP="00470ED0">
      <w:pPr>
        <w:pStyle w:val="enzo-text"/>
        <w:rPr>
          <w:lang w:val="en-US"/>
        </w:rPr>
      </w:pPr>
      <w:r>
        <w:rPr>
          <w:lang w:val="en-US"/>
        </w:rPr>
        <w:t xml:space="preserve">After a code </w:t>
      </w:r>
      <w:r w:rsidR="00872903">
        <w:rPr>
          <w:lang w:val="en-US"/>
        </w:rPr>
        <w:t xml:space="preserve">repository </w:t>
      </w:r>
      <w:proofErr w:type="gramStart"/>
      <w:r>
        <w:rPr>
          <w:lang w:val="en-US"/>
        </w:rPr>
        <w:t>update,</w:t>
      </w:r>
      <w:r w:rsidR="00872903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872903">
        <w:rPr>
          <w:lang w:val="en-US"/>
        </w:rPr>
        <w:t>we</w:t>
      </w:r>
      <w:proofErr w:type="gramEnd"/>
      <w:r w:rsidR="00872903">
        <w:rPr>
          <w:lang w:val="en-US"/>
        </w:rPr>
        <w:t xml:space="preserve"> </w:t>
      </w:r>
      <w:r>
        <w:rPr>
          <w:lang w:val="en-US"/>
        </w:rPr>
        <w:t>trigger</w:t>
      </w:r>
      <w:r w:rsidR="00872903">
        <w:rPr>
          <w:lang w:val="en-US"/>
        </w:rPr>
        <w:t xml:space="preserve"> a script </w:t>
      </w:r>
      <w:r>
        <w:rPr>
          <w:lang w:val="en-US"/>
        </w:rPr>
        <w:t>t</w:t>
      </w:r>
      <w:r w:rsidR="00872903">
        <w:rPr>
          <w:lang w:val="en-US"/>
        </w:rPr>
        <w:t>hat will</w:t>
      </w:r>
      <w:r>
        <w:rPr>
          <w:lang w:val="en-US"/>
        </w:rPr>
        <w:t xml:space="preserve"> use packer </w:t>
      </w:r>
      <w:r w:rsidR="00872903">
        <w:rPr>
          <w:lang w:val="en-US"/>
        </w:rPr>
        <w:t xml:space="preserve">and provide it with </w:t>
      </w:r>
      <w:r w:rsidR="006231FE">
        <w:rPr>
          <w:lang w:val="en-US"/>
        </w:rPr>
        <w:t xml:space="preserve"> various parameters as inputs . </w:t>
      </w:r>
      <w:proofErr w:type="gramStart"/>
      <w:r w:rsidR="006231FE">
        <w:rPr>
          <w:lang w:val="en-US"/>
        </w:rPr>
        <w:t>This  step</w:t>
      </w:r>
      <w:proofErr w:type="gramEnd"/>
      <w:r w:rsidR="006231FE">
        <w:rPr>
          <w:lang w:val="en-US"/>
        </w:rPr>
        <w:t xml:space="preserve"> is </w:t>
      </w:r>
      <w:r>
        <w:rPr>
          <w:lang w:val="en-US"/>
        </w:rPr>
        <w:t>to use the code from the updated repository</w:t>
      </w:r>
      <w:r w:rsidR="006231FE">
        <w:rPr>
          <w:lang w:val="en-US"/>
        </w:rPr>
        <w:t>,</w:t>
      </w:r>
      <w:r>
        <w:rPr>
          <w:lang w:val="en-US"/>
        </w:rPr>
        <w:t xml:space="preserve"> generate a new AMI from it</w:t>
      </w:r>
      <w:r w:rsidR="006231FE">
        <w:rPr>
          <w:lang w:val="en-US"/>
        </w:rPr>
        <w:t>, and push it to AWS</w:t>
      </w:r>
      <w:r>
        <w:rPr>
          <w:lang w:val="en-US"/>
        </w:rPr>
        <w:t xml:space="preserve">. </w:t>
      </w:r>
    </w:p>
    <w:p w14:paraId="57FF9D65" w14:textId="26A511DC" w:rsidR="00470ED0" w:rsidRDefault="00A96C8F" w:rsidP="00470ED0">
      <w:pPr>
        <w:pStyle w:val="enzo-text"/>
        <w:rPr>
          <w:lang w:val="en-US"/>
        </w:rPr>
      </w:pPr>
      <w:r>
        <w:rPr>
          <w:lang w:val="en-US"/>
        </w:rPr>
        <w:t xml:space="preserve">This new AMI is uploaded to AWS and available as part of the list of available </w:t>
      </w:r>
      <w:proofErr w:type="gramStart"/>
      <w:r>
        <w:rPr>
          <w:lang w:val="en-US"/>
        </w:rPr>
        <w:t>AMI</w:t>
      </w:r>
      <w:proofErr w:type="gramEnd"/>
      <w:r>
        <w:rPr>
          <w:lang w:val="en-US"/>
        </w:rPr>
        <w:t xml:space="preserve">. And we retrieve the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id .</w:t>
      </w:r>
      <w:proofErr w:type="gramEnd"/>
    </w:p>
    <w:p w14:paraId="25AADFD1" w14:textId="494F59A1" w:rsidR="00A96C8F" w:rsidRDefault="00A96C8F" w:rsidP="00470ED0">
      <w:pPr>
        <w:pStyle w:val="enzo-text"/>
        <w:rPr>
          <w:lang w:val="en-US"/>
        </w:rPr>
      </w:pPr>
      <w:r>
        <w:rPr>
          <w:lang w:val="en-US"/>
        </w:rPr>
        <w:t xml:space="preserve">We then use this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id to update the </w:t>
      </w:r>
      <w:proofErr w:type="spellStart"/>
      <w:r>
        <w:rPr>
          <w:lang w:val="en-US"/>
        </w:rPr>
        <w:t>cloudformation</w:t>
      </w:r>
      <w:proofErr w:type="spellEnd"/>
      <w:r>
        <w:rPr>
          <w:lang w:val="en-US"/>
        </w:rPr>
        <w:t xml:space="preserve"> file and submit it to AWS.</w:t>
      </w:r>
    </w:p>
    <w:p w14:paraId="6DBBB9E2" w14:textId="45F6271D" w:rsidR="00A96C8F" w:rsidRDefault="00A96C8F" w:rsidP="00470ED0">
      <w:pPr>
        <w:pStyle w:val="enzo-text"/>
        <w:rPr>
          <w:lang w:val="en-US"/>
        </w:rPr>
      </w:pPr>
    </w:p>
    <w:p w14:paraId="0F475463" w14:textId="6BF1D78D" w:rsidR="00A96C8F" w:rsidRDefault="00A96C8F" w:rsidP="00470ED0">
      <w:pPr>
        <w:pStyle w:val="enzo-text"/>
        <w:rPr>
          <w:lang w:val="en-US"/>
        </w:rPr>
      </w:pPr>
      <w:r>
        <w:rPr>
          <w:lang w:val="en-US"/>
        </w:rPr>
        <w:t xml:space="preserve">If all succeed and </w:t>
      </w:r>
      <w:r w:rsidR="00152DBE">
        <w:rPr>
          <w:lang w:val="en-US"/>
        </w:rPr>
        <w:t xml:space="preserve">get </w:t>
      </w:r>
      <w:r w:rsidR="002F27B7">
        <w:rPr>
          <w:lang w:val="en-US"/>
        </w:rPr>
        <w:t>validated by AWS, the stack is updated and the ec2 is replaced by a new one using the specified AMI id.</w:t>
      </w:r>
    </w:p>
    <w:p w14:paraId="08E880D5" w14:textId="77777777" w:rsidR="00152DBE" w:rsidRDefault="00152DBE" w:rsidP="00470ED0">
      <w:pPr>
        <w:pStyle w:val="enzo-text"/>
        <w:rPr>
          <w:lang w:val="en-US"/>
        </w:rPr>
      </w:pPr>
    </w:p>
    <w:p w14:paraId="3F6D8306" w14:textId="2FD46C2F" w:rsidR="00152DBE" w:rsidRDefault="006C3DD1" w:rsidP="00470ED0">
      <w:pPr>
        <w:pStyle w:val="enzo-text"/>
        <w:rPr>
          <w:lang w:val="en-US"/>
        </w:rPr>
      </w:pPr>
      <w:r w:rsidRPr="00BE2CD7">
        <w:rPr>
          <w:noProof/>
          <w:lang w:val="en-US"/>
        </w:rPr>
        <w:drawing>
          <wp:inline distT="0" distB="0" distL="0" distR="0" wp14:anchorId="0347092A" wp14:editId="1DBCD08B">
            <wp:extent cx="5615940" cy="19500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6120" w14:textId="6B9D49A4" w:rsidR="00152DBE" w:rsidRDefault="00152DBE" w:rsidP="00122E31">
      <w:pPr>
        <w:pStyle w:val="enzo-heading1"/>
      </w:pPr>
      <w:r>
        <w:t xml:space="preserve">Alternative </w:t>
      </w:r>
      <w:r w:rsidR="006C3DD1">
        <w:t>using Docker Image for the application and CloudFormation for the Aws architecture</w:t>
      </w:r>
      <w:r>
        <w:t>:</w:t>
      </w:r>
    </w:p>
    <w:p w14:paraId="0321618C" w14:textId="77777777" w:rsidR="002F27B7" w:rsidRDefault="002F27B7" w:rsidP="00573068">
      <w:pPr>
        <w:pStyle w:val="enzo-text"/>
        <w:rPr>
          <w:lang w:val="en-US"/>
        </w:rPr>
      </w:pPr>
    </w:p>
    <w:p w14:paraId="45CEDE4D" w14:textId="5E0503DF" w:rsidR="00122E31" w:rsidRDefault="00470ED0" w:rsidP="00573068">
      <w:pPr>
        <w:pStyle w:val="enzo-text"/>
        <w:rPr>
          <w:lang w:val="en-US"/>
        </w:rPr>
      </w:pPr>
      <w:r w:rsidRPr="00470ED0">
        <w:rPr>
          <w:lang w:val="en-US"/>
        </w:rPr>
        <w:t>Another method is</w:t>
      </w:r>
      <w:r w:rsidR="00152DBE">
        <w:rPr>
          <w:lang w:val="en-US"/>
        </w:rPr>
        <w:t xml:space="preserve"> to keep the </w:t>
      </w:r>
      <w:proofErr w:type="spellStart"/>
      <w:r w:rsidR="00152DBE">
        <w:rPr>
          <w:lang w:val="en-US"/>
        </w:rPr>
        <w:t>cloudformation</w:t>
      </w:r>
      <w:proofErr w:type="spellEnd"/>
      <w:r w:rsidR="00152DBE">
        <w:rPr>
          <w:lang w:val="en-US"/>
        </w:rPr>
        <w:t xml:space="preserve"> stack managing the infrastructure but not </w:t>
      </w:r>
      <w:proofErr w:type="gramStart"/>
      <w:r w:rsidR="00152DBE">
        <w:rPr>
          <w:lang w:val="en-US"/>
        </w:rPr>
        <w:t>the  applications</w:t>
      </w:r>
      <w:proofErr w:type="gramEnd"/>
      <w:r w:rsidR="00152DBE">
        <w:rPr>
          <w:lang w:val="en-US"/>
        </w:rPr>
        <w:t xml:space="preserve"> hosted and run  on this infrastructure. </w:t>
      </w:r>
      <w:proofErr w:type="gramStart"/>
      <w:r w:rsidR="00152DBE">
        <w:rPr>
          <w:lang w:val="en-US"/>
        </w:rPr>
        <w:t xml:space="preserve">We </w:t>
      </w:r>
      <w:r w:rsidR="00122E31">
        <w:rPr>
          <w:lang w:val="en-US"/>
        </w:rPr>
        <w:t xml:space="preserve"> won’t</w:t>
      </w:r>
      <w:proofErr w:type="gramEnd"/>
      <w:r w:rsidR="00122E31">
        <w:rPr>
          <w:lang w:val="en-US"/>
        </w:rPr>
        <w:t xml:space="preserve"> be using custom AWS AMI provisioned with our application code but</w:t>
      </w:r>
      <w:r w:rsidRPr="00470ED0">
        <w:rPr>
          <w:lang w:val="en-US"/>
        </w:rPr>
        <w:t xml:space="preserve"> doc</w:t>
      </w:r>
      <w:r>
        <w:rPr>
          <w:lang w:val="en-US"/>
        </w:rPr>
        <w:t xml:space="preserve">ker </w:t>
      </w:r>
      <w:r w:rsidR="00122E31">
        <w:rPr>
          <w:lang w:val="en-US"/>
        </w:rPr>
        <w:t>i</w:t>
      </w:r>
      <w:r>
        <w:rPr>
          <w:lang w:val="en-US"/>
        </w:rPr>
        <w:t>mage</w:t>
      </w:r>
      <w:r w:rsidR="00122E31">
        <w:rPr>
          <w:lang w:val="en-US"/>
        </w:rPr>
        <w:t xml:space="preserve">s  and the docker service available on the ec2 to run the applications. Also instead of the AMI to store our application </w:t>
      </w:r>
      <w:proofErr w:type="gramStart"/>
      <w:r w:rsidR="00122E31">
        <w:rPr>
          <w:lang w:val="en-US"/>
        </w:rPr>
        <w:t>images  we</w:t>
      </w:r>
      <w:proofErr w:type="gramEnd"/>
      <w:r w:rsidR="00122E31">
        <w:rPr>
          <w:lang w:val="en-US"/>
        </w:rPr>
        <w:t xml:space="preserve"> will use a </w:t>
      </w:r>
      <w:r w:rsidR="002F27B7">
        <w:rPr>
          <w:lang w:val="en-US"/>
        </w:rPr>
        <w:t>docker image repositor</w:t>
      </w:r>
      <w:r w:rsidR="00122E31">
        <w:rPr>
          <w:lang w:val="en-US"/>
        </w:rPr>
        <w:t>y.</w:t>
      </w:r>
    </w:p>
    <w:p w14:paraId="3C32402C" w14:textId="6ED3F9AA" w:rsidR="002F27B7" w:rsidRDefault="002F27B7" w:rsidP="00573068">
      <w:pPr>
        <w:pStyle w:val="enzo-text"/>
        <w:rPr>
          <w:lang w:val="en-US"/>
        </w:rPr>
      </w:pPr>
      <w:r>
        <w:rPr>
          <w:lang w:val="en-US"/>
        </w:rPr>
        <w:t>In that case we use CloudFormation only to manage the infrastructure and the servers running the docker images.</w:t>
      </w:r>
    </w:p>
    <w:p w14:paraId="47AF08E7" w14:textId="3A053CE9" w:rsidR="002F27B7" w:rsidRDefault="002F27B7" w:rsidP="00573068">
      <w:pPr>
        <w:pStyle w:val="enzo-text"/>
        <w:rPr>
          <w:lang w:val="en-US"/>
        </w:rPr>
      </w:pPr>
      <w:r>
        <w:rPr>
          <w:lang w:val="en-US"/>
        </w:rPr>
        <w:t>The application layer is provided by the docker service running on the ec2 or on a</w:t>
      </w:r>
      <w:r w:rsidR="00646FC3">
        <w:rPr>
          <w:lang w:val="en-US"/>
        </w:rPr>
        <w:t>n</w:t>
      </w:r>
      <w:r>
        <w:rPr>
          <w:lang w:val="en-US"/>
        </w:rPr>
        <w:t xml:space="preserve"> AWS lambda. </w:t>
      </w:r>
    </w:p>
    <w:p w14:paraId="24F604EC" w14:textId="0CAB70D5" w:rsidR="00646FC3" w:rsidRDefault="00646FC3" w:rsidP="00573068">
      <w:pPr>
        <w:pStyle w:val="enzo-text"/>
        <w:rPr>
          <w:lang w:val="en-US"/>
        </w:rPr>
      </w:pPr>
      <w:r>
        <w:rPr>
          <w:lang w:val="en-US"/>
        </w:rPr>
        <w:t>This way a</w:t>
      </w:r>
      <w:r w:rsidR="002F27B7">
        <w:rPr>
          <w:lang w:val="en-US"/>
        </w:rPr>
        <w:t xml:space="preserve"> new Docker Image generat</w:t>
      </w:r>
      <w:r>
        <w:rPr>
          <w:lang w:val="en-US"/>
        </w:rPr>
        <w:t xml:space="preserve">ion is triggered </w:t>
      </w:r>
      <w:r w:rsidR="00F14332">
        <w:rPr>
          <w:lang w:val="en-US"/>
        </w:rPr>
        <w:t xml:space="preserve">after a code repository update and </w:t>
      </w:r>
      <w:r>
        <w:rPr>
          <w:lang w:val="en-US"/>
        </w:rPr>
        <w:t xml:space="preserve">we restart the </w:t>
      </w:r>
      <w:r w:rsidR="00F14332">
        <w:rPr>
          <w:lang w:val="en-US"/>
        </w:rPr>
        <w:t xml:space="preserve">docker service running this specific application to load and run the last image of the application. </w:t>
      </w:r>
    </w:p>
    <w:p w14:paraId="28144198" w14:textId="2C25301F" w:rsidR="006C3DD1" w:rsidRDefault="006C3DD1" w:rsidP="00573068">
      <w:pPr>
        <w:pStyle w:val="enzo-text"/>
        <w:rPr>
          <w:lang w:val="en-US"/>
        </w:rPr>
      </w:pPr>
      <w:r w:rsidRPr="00BE2CD7">
        <w:rPr>
          <w:noProof/>
          <w:lang w:val="en-US"/>
        </w:rPr>
        <w:lastRenderedPageBreak/>
        <w:drawing>
          <wp:inline distT="0" distB="0" distL="0" distR="0" wp14:anchorId="29B3EF2D" wp14:editId="2CD38521">
            <wp:extent cx="5615940" cy="22117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82F0" w14:textId="77777777" w:rsidR="00646FC3" w:rsidRDefault="00646FC3" w:rsidP="00573068">
      <w:pPr>
        <w:pStyle w:val="enzo-text"/>
        <w:rPr>
          <w:lang w:val="en-US"/>
        </w:rPr>
      </w:pPr>
    </w:p>
    <w:p w14:paraId="0A510977" w14:textId="0D27A548" w:rsidR="00646FC3" w:rsidRDefault="00646FC3" w:rsidP="00573068">
      <w:pPr>
        <w:pStyle w:val="enzo-text"/>
        <w:rPr>
          <w:lang w:val="en-US"/>
        </w:rPr>
      </w:pPr>
      <w:r>
        <w:rPr>
          <w:lang w:val="en-US"/>
        </w:rPr>
        <w:t>Note:</w:t>
      </w:r>
    </w:p>
    <w:p w14:paraId="4C92A20C" w14:textId="1B45D5E3" w:rsidR="00F14332" w:rsidRDefault="00F14332" w:rsidP="00573068">
      <w:pPr>
        <w:pStyle w:val="enzo-text"/>
        <w:rPr>
          <w:lang w:val="en-US"/>
        </w:rPr>
      </w:pPr>
      <w:r>
        <w:rPr>
          <w:lang w:val="en-US"/>
        </w:rPr>
        <w:t xml:space="preserve">The docker service can also be started </w:t>
      </w:r>
      <w:r w:rsidR="00646FC3">
        <w:rPr>
          <w:lang w:val="en-US"/>
        </w:rPr>
        <w:t xml:space="preserve">and </w:t>
      </w:r>
      <w:r>
        <w:rPr>
          <w:lang w:val="en-US"/>
        </w:rPr>
        <w:t xml:space="preserve">the image to run </w:t>
      </w:r>
      <w:r w:rsidR="00646FC3">
        <w:rPr>
          <w:lang w:val="en-US"/>
        </w:rPr>
        <w:t xml:space="preserve">to be </w:t>
      </w:r>
      <w:r>
        <w:rPr>
          <w:lang w:val="en-US"/>
        </w:rPr>
        <w:t xml:space="preserve">specified in the </w:t>
      </w:r>
      <w:proofErr w:type="spellStart"/>
      <w:r>
        <w:rPr>
          <w:lang w:val="en-US"/>
        </w:rPr>
        <w:t>cloudformation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userdata</w:t>
      </w:r>
      <w:proofErr w:type="spellEnd"/>
      <w:r w:rsidR="00953FA8">
        <w:rPr>
          <w:lang w:val="en-US"/>
        </w:rPr>
        <w:t xml:space="preserve"> </w:t>
      </w:r>
      <w:r>
        <w:rPr>
          <w:lang w:val="en-US"/>
        </w:rPr>
        <w:t xml:space="preserve">property of the ec2 descriptions. But </w:t>
      </w:r>
      <w:r w:rsidR="002E5902">
        <w:rPr>
          <w:lang w:val="en-US"/>
        </w:rPr>
        <w:t>as the ec2</w:t>
      </w:r>
      <w:r w:rsidR="00953FA8">
        <w:rPr>
          <w:lang w:val="en-US"/>
        </w:rPr>
        <w:t xml:space="preserve"> don’t need to be </w:t>
      </w:r>
      <w:r w:rsidR="002E5902">
        <w:rPr>
          <w:lang w:val="en-US"/>
        </w:rPr>
        <w:t xml:space="preserve">recreated in that case is </w:t>
      </w:r>
      <w:r w:rsidR="00646FC3">
        <w:rPr>
          <w:lang w:val="en-US"/>
        </w:rPr>
        <w:t xml:space="preserve">better not to include this data in the CloudFormation template and keep </w:t>
      </w:r>
      <w:proofErr w:type="gramStart"/>
      <w:r w:rsidR="00646FC3">
        <w:rPr>
          <w:lang w:val="en-US"/>
        </w:rPr>
        <w:t>it  to</w:t>
      </w:r>
      <w:proofErr w:type="gramEnd"/>
      <w:r w:rsidR="00646FC3">
        <w:rPr>
          <w:lang w:val="en-US"/>
        </w:rPr>
        <w:t xml:space="preserve"> describe the architecture only</w:t>
      </w:r>
      <w:r w:rsidR="006C3DD1">
        <w:rPr>
          <w:lang w:val="en-US"/>
        </w:rPr>
        <w:t>. This is a good way to decouple the application layer from the architectural layer.</w:t>
      </w:r>
    </w:p>
    <w:p w14:paraId="612B1D6F" w14:textId="0244666C" w:rsidR="006C3DD1" w:rsidRDefault="006C3DD1" w:rsidP="00573068">
      <w:pPr>
        <w:pStyle w:val="enzo-text"/>
        <w:rPr>
          <w:lang w:val="en-US"/>
        </w:rPr>
      </w:pPr>
      <w:r>
        <w:rPr>
          <w:lang w:val="en-US"/>
        </w:rPr>
        <w:t xml:space="preserve">Updates and maintenance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easier, but that lead to different technologies usage for achieving the same purposes. </w:t>
      </w:r>
    </w:p>
    <w:p w14:paraId="4E945A46" w14:textId="0C1F0B86" w:rsidR="00F14332" w:rsidRDefault="00F14332" w:rsidP="00573068">
      <w:pPr>
        <w:pStyle w:val="enzo-text"/>
        <w:rPr>
          <w:lang w:val="en-US"/>
        </w:rPr>
      </w:pPr>
    </w:p>
    <w:p w14:paraId="1E09C4C3" w14:textId="1336A25D" w:rsidR="006C3DD1" w:rsidRDefault="00374CF5" w:rsidP="00573068">
      <w:pPr>
        <w:pStyle w:val="enzo-text"/>
        <w:rPr>
          <w:lang w:val="en-US"/>
        </w:rPr>
      </w:pPr>
      <w:r>
        <w:rPr>
          <w:lang w:val="en-US"/>
        </w:rPr>
        <w:t xml:space="preserve">This also allow to make the </w:t>
      </w:r>
      <w:r w:rsidR="006A68FE">
        <w:rPr>
          <w:lang w:val="en-US"/>
        </w:rPr>
        <w:t xml:space="preserve">child </w:t>
      </w:r>
      <w:proofErr w:type="spellStart"/>
      <w:r>
        <w:rPr>
          <w:lang w:val="en-US"/>
        </w:rPr>
        <w:t>cloudformation</w:t>
      </w:r>
      <w:proofErr w:type="spellEnd"/>
      <w:r>
        <w:rPr>
          <w:lang w:val="en-US"/>
        </w:rPr>
        <w:t xml:space="preserve"> templat</w:t>
      </w:r>
      <w:r w:rsidR="006A68FE">
        <w:rPr>
          <w:lang w:val="en-US"/>
        </w:rPr>
        <w:t>ing</w:t>
      </w:r>
      <w:r>
        <w:rPr>
          <w:lang w:val="en-US"/>
        </w:rPr>
        <w:t xml:space="preserve"> more generics and reusable. </w:t>
      </w:r>
    </w:p>
    <w:p w14:paraId="7010CF92" w14:textId="4FF7FC44" w:rsidR="00BE2CD7" w:rsidRDefault="00BE2CD7" w:rsidP="00573068">
      <w:pPr>
        <w:pStyle w:val="enzo-text"/>
        <w:rPr>
          <w:lang w:val="en-US"/>
        </w:rPr>
      </w:pPr>
    </w:p>
    <w:p w14:paraId="779589A7" w14:textId="3ECEBA6A" w:rsidR="00BE2CD7" w:rsidRDefault="00BE2CD7" w:rsidP="00573068">
      <w:pPr>
        <w:pStyle w:val="enzo-text"/>
        <w:rPr>
          <w:lang w:val="en-US"/>
        </w:rPr>
      </w:pPr>
    </w:p>
    <w:p w14:paraId="1BD239F8" w14:textId="77777777" w:rsidR="00BE2CD7" w:rsidRDefault="00BE2CD7" w:rsidP="00573068">
      <w:pPr>
        <w:pStyle w:val="enzo-text"/>
        <w:rPr>
          <w:lang w:val="en-US"/>
        </w:rPr>
      </w:pPr>
    </w:p>
    <w:p w14:paraId="559B65CB" w14:textId="1D161A3A" w:rsidR="00BE2CD7" w:rsidRDefault="00BE2CD7" w:rsidP="00BE2CD7">
      <w:pPr>
        <w:pStyle w:val="enzo-heading1"/>
      </w:pPr>
      <w:r>
        <w:t xml:space="preserve">Method Compare </w:t>
      </w:r>
    </w:p>
    <w:p w14:paraId="73C7E87D" w14:textId="07FD8876" w:rsidR="00BE2CD7" w:rsidRDefault="00BE2CD7" w:rsidP="00BE2CD7">
      <w:pPr>
        <w:pStyle w:val="enzo-text"/>
        <w:rPr>
          <w:lang w:val="en-US"/>
        </w:rPr>
      </w:pPr>
      <w:r>
        <w:rPr>
          <w:lang w:val="en-US"/>
        </w:rPr>
        <w:t>Application Update flow using Cloud formation</w:t>
      </w:r>
    </w:p>
    <w:p w14:paraId="3D496238" w14:textId="6581DF3F" w:rsidR="00BE2CD7" w:rsidRDefault="00BE2CD7" w:rsidP="00BE2CD7">
      <w:pPr>
        <w:pStyle w:val="enzo-text"/>
        <w:rPr>
          <w:lang w:val="en-US"/>
        </w:rPr>
      </w:pPr>
      <w:r w:rsidRPr="00BE2CD7">
        <w:rPr>
          <w:noProof/>
          <w:lang w:val="en-US"/>
        </w:rPr>
        <w:drawing>
          <wp:inline distT="0" distB="0" distL="0" distR="0" wp14:anchorId="28B4B5D7" wp14:editId="2820615A">
            <wp:extent cx="5615940" cy="19500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A77B" w14:textId="77777777" w:rsidR="00BE2CD7" w:rsidRDefault="00BE2CD7" w:rsidP="00BE2CD7">
      <w:pPr>
        <w:pStyle w:val="enzo-text"/>
        <w:rPr>
          <w:lang w:val="en-US"/>
        </w:rPr>
      </w:pPr>
    </w:p>
    <w:p w14:paraId="21358656" w14:textId="641A090E" w:rsidR="00BE2CD7" w:rsidRDefault="00BE2CD7" w:rsidP="00BE2CD7">
      <w:pPr>
        <w:pStyle w:val="enzo-text"/>
        <w:rPr>
          <w:lang w:val="en-US"/>
        </w:rPr>
      </w:pPr>
      <w:r>
        <w:rPr>
          <w:lang w:val="en-US"/>
        </w:rPr>
        <w:t xml:space="preserve">Application Update flow using Docker </w:t>
      </w:r>
    </w:p>
    <w:p w14:paraId="345D1B3B" w14:textId="46F82678" w:rsidR="00BE2CD7" w:rsidRDefault="00BE2CD7" w:rsidP="00A60B76">
      <w:pPr>
        <w:pStyle w:val="enzo-text"/>
        <w:rPr>
          <w:lang w:val="en-US"/>
        </w:rPr>
      </w:pPr>
      <w:r w:rsidRPr="00BE2CD7">
        <w:rPr>
          <w:noProof/>
          <w:lang w:val="en-US"/>
        </w:rPr>
        <w:lastRenderedPageBreak/>
        <w:drawing>
          <wp:inline distT="0" distB="0" distL="0" distR="0" wp14:anchorId="64B7C897" wp14:editId="6A01E382">
            <wp:extent cx="5615940" cy="22117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A289" w14:textId="37820532" w:rsidR="00A60B76" w:rsidRDefault="00A60B76" w:rsidP="00A60B76">
      <w:pPr>
        <w:pStyle w:val="enzo-text"/>
        <w:rPr>
          <w:lang w:val="en-US"/>
        </w:rPr>
      </w:pPr>
    </w:p>
    <w:p w14:paraId="120E29C1" w14:textId="46FD2D6B" w:rsidR="00A60B76" w:rsidRPr="00A60B76" w:rsidRDefault="00A60B76" w:rsidP="00A60B76">
      <w:pPr>
        <w:pStyle w:val="enzo-text"/>
        <w:rPr>
          <w:lang w:val="en-US"/>
        </w:rPr>
      </w:pPr>
    </w:p>
    <w:p w14:paraId="0A389A4A" w14:textId="79C436D6" w:rsidR="00497972" w:rsidRDefault="00AE1B57" w:rsidP="00BE2CD7">
      <w:pPr>
        <w:pStyle w:val="enzo-heading1"/>
      </w:pPr>
      <w:r w:rsidRPr="00470ED0">
        <w:br w:type="page"/>
      </w:r>
    </w:p>
    <w:p w14:paraId="7778BAA8" w14:textId="77777777" w:rsidR="00A60B76" w:rsidRPr="00A60B76" w:rsidRDefault="00A60B76" w:rsidP="00A60B76">
      <w:pPr>
        <w:pStyle w:val="enzo-text"/>
        <w:rPr>
          <w:lang w:val="en-US"/>
        </w:rPr>
      </w:pPr>
    </w:p>
    <w:p w14:paraId="13E799B5" w14:textId="7174F357" w:rsidR="00CB1325" w:rsidRPr="000B21C9" w:rsidRDefault="00CB1325" w:rsidP="000B21C9">
      <w:pPr>
        <w:spacing w:line="240" w:lineRule="auto"/>
        <w:rPr>
          <w:color w:val="F78F1E"/>
          <w:sz w:val="36"/>
          <w:szCs w:val="48"/>
        </w:rPr>
      </w:pPr>
    </w:p>
    <w:sectPr w:rsidR="00CB1325" w:rsidRPr="000B21C9" w:rsidSect="00FF5543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247" w:right="1531" w:bottom="964" w:left="153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029E5" w14:textId="77777777" w:rsidR="007E0886" w:rsidRDefault="007E0886" w:rsidP="00237028">
      <w:r>
        <w:separator/>
      </w:r>
    </w:p>
    <w:p w14:paraId="71A42622" w14:textId="77777777" w:rsidR="007E0886" w:rsidRDefault="007E0886" w:rsidP="00237028"/>
    <w:p w14:paraId="4157CE94" w14:textId="77777777" w:rsidR="007E0886" w:rsidRDefault="007E0886" w:rsidP="00237028"/>
  </w:endnote>
  <w:endnote w:type="continuationSeparator" w:id="0">
    <w:p w14:paraId="7AFFEB39" w14:textId="77777777" w:rsidR="007E0886" w:rsidRDefault="007E0886" w:rsidP="00237028">
      <w:r>
        <w:continuationSeparator/>
      </w:r>
    </w:p>
    <w:p w14:paraId="46EFD561" w14:textId="77777777" w:rsidR="007E0886" w:rsidRDefault="007E0886" w:rsidP="00237028"/>
    <w:p w14:paraId="79D9C4D3" w14:textId="77777777" w:rsidR="007E0886" w:rsidRDefault="007E0886" w:rsidP="002370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2735"/>
      <w:docPartObj>
        <w:docPartGallery w:val="Page Numbers (Bottom of Page)"/>
        <w:docPartUnique/>
      </w:docPartObj>
    </w:sdtPr>
    <w:sdtEndPr/>
    <w:sdtContent>
      <w:p w14:paraId="6B0D8CB7" w14:textId="77777777" w:rsidR="00805A8A" w:rsidRDefault="00805A8A" w:rsidP="00237028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C40AB" w14:textId="77777777" w:rsidR="00805A8A" w:rsidRPr="00525C7F" w:rsidRDefault="00805A8A" w:rsidP="00237028">
    <w:r w:rsidRPr="00CB5697">
      <w:t>©</w:t>
    </w:r>
    <w:proofErr w:type="spellStart"/>
    <w:r>
      <w:t>Enzosystems</w:t>
    </w:r>
    <w:proofErr w:type="spellEnd"/>
    <w:r>
      <w:t xml:space="preserve"> B.V.</w:t>
    </w:r>
  </w:p>
  <w:p w14:paraId="79A9A115" w14:textId="77777777" w:rsidR="00805A8A" w:rsidRDefault="00805A8A" w:rsidP="00237028"/>
  <w:p w14:paraId="7B958EF9" w14:textId="77777777" w:rsidR="00805A8A" w:rsidRDefault="00805A8A" w:rsidP="0023702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6254" w14:textId="77777777" w:rsidR="00805A8A" w:rsidRDefault="00805A8A" w:rsidP="00301C7A">
    <w:pPr>
      <w:pStyle w:val="enzo-textsmall"/>
    </w:pPr>
    <w:r w:rsidRPr="00E40DDE">
      <w:rPr>
        <w:lang w:val="en-US"/>
      </w:rPr>
      <w:t xml:space="preserve">© </w:t>
    </w:r>
    <w:proofErr w:type="spellStart"/>
    <w:r>
      <w:rPr>
        <w:lang w:val="en-US"/>
      </w:rPr>
      <w:t>Enzosystems</w:t>
    </w:r>
    <w:proofErr w:type="spellEnd"/>
    <w:r w:rsidRPr="00E40DDE">
      <w:rPr>
        <w:lang w:val="en-US"/>
      </w:rPr>
      <w:t xml:space="preserve"> B.V. All rights reserved.</w:t>
    </w:r>
    <w:r w:rsidRPr="00FB7A19">
      <w:ptab w:relativeTo="margin" w:alignment="right" w:leader="none"/>
    </w:r>
    <w:r>
      <w:fldChar w:fldCharType="begin"/>
    </w:r>
    <w:r w:rsidRPr="00E40DDE">
      <w:rPr>
        <w:lang w:val="en-US"/>
      </w:rPr>
      <w:instrText xml:space="preserve"> PAGE  \* Arabic  \* MERGEFORMAT </w:instrText>
    </w:r>
    <w:r>
      <w:fldChar w:fldCharType="separate"/>
    </w:r>
    <w:r w:rsidR="00497972" w:rsidRPr="00497972">
      <w:rPr>
        <w:noProof/>
        <w:lang w:val="nl"/>
      </w:rPr>
      <w:t>4</w:t>
    </w:r>
    <w:r>
      <w:fldChar w:fldCharType="end"/>
    </w:r>
  </w:p>
  <w:p w14:paraId="1B9A123A" w14:textId="77777777" w:rsidR="00805A8A" w:rsidRDefault="00805A8A" w:rsidP="00237028"/>
  <w:p w14:paraId="00B9E928" w14:textId="77777777" w:rsidR="00805A8A" w:rsidRDefault="00805A8A" w:rsidP="002370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A967" w14:textId="77777777" w:rsidR="007E0886" w:rsidRDefault="007E0886" w:rsidP="00237028">
      <w:r>
        <w:separator/>
      </w:r>
    </w:p>
    <w:p w14:paraId="302FAE2F" w14:textId="77777777" w:rsidR="007E0886" w:rsidRDefault="007E0886" w:rsidP="00237028"/>
    <w:p w14:paraId="303A0BC7" w14:textId="77777777" w:rsidR="007E0886" w:rsidRDefault="007E0886" w:rsidP="00237028"/>
  </w:footnote>
  <w:footnote w:type="continuationSeparator" w:id="0">
    <w:p w14:paraId="3C58E2B0" w14:textId="77777777" w:rsidR="007E0886" w:rsidRDefault="007E0886" w:rsidP="00237028">
      <w:r>
        <w:continuationSeparator/>
      </w:r>
    </w:p>
    <w:p w14:paraId="38FD4936" w14:textId="77777777" w:rsidR="007E0886" w:rsidRDefault="007E0886" w:rsidP="00237028"/>
    <w:p w14:paraId="67EE7D33" w14:textId="77777777" w:rsidR="007E0886" w:rsidRDefault="007E0886" w:rsidP="002370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2734"/>
      <w:docPartObj>
        <w:docPartGallery w:val="Page Numbers (Top of Page)"/>
        <w:docPartUnique/>
      </w:docPartObj>
    </w:sdtPr>
    <w:sdtEndPr/>
    <w:sdtContent>
      <w:p w14:paraId="467E77C3" w14:textId="77777777" w:rsidR="00805A8A" w:rsidRDefault="00805A8A" w:rsidP="00237028"/>
      <w:p w14:paraId="7CC53E04" w14:textId="77777777" w:rsidR="00805A8A" w:rsidRDefault="00ED1F59" w:rsidP="00237028"/>
    </w:sdtContent>
  </w:sdt>
  <w:p w14:paraId="35E918EA" w14:textId="77777777" w:rsidR="00805A8A" w:rsidRDefault="00805A8A" w:rsidP="00237028"/>
  <w:p w14:paraId="4A6D8D6B" w14:textId="77777777" w:rsidR="00805A8A" w:rsidRDefault="00805A8A" w:rsidP="00237028"/>
  <w:p w14:paraId="67D7157D" w14:textId="77777777" w:rsidR="00805A8A" w:rsidRDefault="00805A8A" w:rsidP="0023702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57D9" w14:textId="77777777" w:rsidR="00805A8A" w:rsidRDefault="00805A8A" w:rsidP="00237028"/>
  <w:p w14:paraId="384AF553" w14:textId="77777777" w:rsidR="00805A8A" w:rsidRDefault="00805A8A" w:rsidP="00237028"/>
  <w:p w14:paraId="2EB254A9" w14:textId="77777777" w:rsidR="00805A8A" w:rsidRDefault="00805A8A" w:rsidP="00237028"/>
  <w:p w14:paraId="0A669344" w14:textId="77777777" w:rsidR="00805A8A" w:rsidRDefault="00805A8A" w:rsidP="002370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755" type="#_x0000_t75" alt="http://vignette2.wikia.nocookie.net/age-of-ishtaria/images/f/f2/Warning-icon-hi.png/revision/latest?cb=20141214024456" style="width:13.8pt;height:12.75pt;visibility:visible" o:bullet="t">
        <v:imagedata r:id="rId1" o:title="latest?cb=20141214024456"/>
      </v:shape>
    </w:pict>
  </w:numPicBullet>
  <w:abstractNum w:abstractNumId="0" w15:restartNumberingAfterBreak="0">
    <w:nsid w:val="0AB27E72"/>
    <w:multiLevelType w:val="hybridMultilevel"/>
    <w:tmpl w:val="57E693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EC43D2"/>
    <w:multiLevelType w:val="hybridMultilevel"/>
    <w:tmpl w:val="AE24430E"/>
    <w:lvl w:ilvl="0" w:tplc="42423F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3F60"/>
    <w:multiLevelType w:val="multilevel"/>
    <w:tmpl w:val="F2240486"/>
    <w:lvl w:ilvl="0">
      <w:start w:val="1"/>
      <w:numFmt w:val="decimal"/>
      <w:pStyle w:val="enzo-li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—"/>
      <w:lvlJc w:val="left"/>
      <w:pPr>
        <w:ind w:left="680" w:hanging="340"/>
      </w:pPr>
      <w:rPr>
        <w:rFonts w:ascii="Arial" w:hAnsi="Arial" w:hint="default"/>
      </w:rPr>
    </w:lvl>
    <w:lvl w:ilvl="2">
      <w:start w:val="1"/>
      <w:numFmt w:val="bullet"/>
      <w:lvlText w:val="—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—"/>
      <w:lvlJc w:val="left"/>
      <w:pPr>
        <w:ind w:left="1360" w:hanging="340"/>
      </w:pPr>
      <w:rPr>
        <w:rFonts w:ascii="Arial" w:hAnsi="Arial" w:hint="default"/>
      </w:rPr>
    </w:lvl>
    <w:lvl w:ilvl="4">
      <w:start w:val="1"/>
      <w:numFmt w:val="bullet"/>
      <w:lvlText w:val="—"/>
      <w:lvlJc w:val="left"/>
      <w:pPr>
        <w:ind w:left="1700" w:hanging="340"/>
      </w:pPr>
      <w:rPr>
        <w:rFonts w:ascii="Arial" w:hAnsi="Arial" w:hint="default"/>
      </w:rPr>
    </w:lvl>
    <w:lvl w:ilvl="5">
      <w:start w:val="1"/>
      <w:numFmt w:val="bullet"/>
      <w:lvlText w:val="—"/>
      <w:lvlJc w:val="left"/>
      <w:pPr>
        <w:ind w:left="2040" w:hanging="340"/>
      </w:pPr>
      <w:rPr>
        <w:rFonts w:ascii="Arial" w:hAnsi="Arial" w:hint="default"/>
      </w:rPr>
    </w:lvl>
    <w:lvl w:ilvl="6">
      <w:start w:val="1"/>
      <w:numFmt w:val="bullet"/>
      <w:lvlText w:val="—"/>
      <w:lvlJc w:val="left"/>
      <w:pPr>
        <w:ind w:left="2380" w:hanging="340"/>
      </w:pPr>
      <w:rPr>
        <w:rFonts w:ascii="Arial" w:hAnsi="Arial" w:hint="default"/>
      </w:rPr>
    </w:lvl>
    <w:lvl w:ilvl="7">
      <w:start w:val="1"/>
      <w:numFmt w:val="bullet"/>
      <w:lvlText w:val="—"/>
      <w:lvlJc w:val="left"/>
      <w:pPr>
        <w:ind w:left="2720" w:hanging="340"/>
      </w:pPr>
      <w:rPr>
        <w:rFonts w:ascii="Arial" w:hAnsi="Arial" w:hint="default"/>
      </w:rPr>
    </w:lvl>
    <w:lvl w:ilvl="8">
      <w:start w:val="1"/>
      <w:numFmt w:val="bullet"/>
      <w:lvlText w:val="—"/>
      <w:lvlJc w:val="left"/>
      <w:pPr>
        <w:ind w:left="3060" w:hanging="340"/>
      </w:pPr>
      <w:rPr>
        <w:rFonts w:ascii="Arial" w:hAnsi="Arial" w:hint="default"/>
      </w:rPr>
    </w:lvl>
  </w:abstractNum>
  <w:abstractNum w:abstractNumId="3" w15:restartNumberingAfterBreak="0">
    <w:nsid w:val="13281924"/>
    <w:multiLevelType w:val="hybridMultilevel"/>
    <w:tmpl w:val="AF4691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25ED"/>
    <w:multiLevelType w:val="multilevel"/>
    <w:tmpl w:val="CD663E0C"/>
    <w:styleLink w:val="Opmaakprofiel1"/>
    <w:lvl w:ilvl="0">
      <w:numFmt w:val="bullet"/>
      <w:lvlText w:val="–"/>
      <w:lvlJc w:val="left"/>
      <w:pPr>
        <w:ind w:left="36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24612"/>
    <w:multiLevelType w:val="hybridMultilevel"/>
    <w:tmpl w:val="E916AD3A"/>
    <w:lvl w:ilvl="0" w:tplc="1C46ED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3386D"/>
    <w:multiLevelType w:val="hybridMultilevel"/>
    <w:tmpl w:val="B5AE87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07C66"/>
    <w:multiLevelType w:val="hybridMultilevel"/>
    <w:tmpl w:val="424843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63E4"/>
    <w:multiLevelType w:val="hybridMultilevel"/>
    <w:tmpl w:val="35B004F0"/>
    <w:lvl w:ilvl="0" w:tplc="E016446C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76127"/>
    <w:multiLevelType w:val="hybridMultilevel"/>
    <w:tmpl w:val="B1B01B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76086"/>
    <w:multiLevelType w:val="multilevel"/>
    <w:tmpl w:val="FA08985E"/>
    <w:styleLink w:val="test-list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default"/>
      </w:rPr>
    </w:lvl>
  </w:abstractNum>
  <w:abstractNum w:abstractNumId="11" w15:restartNumberingAfterBreak="0">
    <w:nsid w:val="29F019AE"/>
    <w:multiLevelType w:val="multilevel"/>
    <w:tmpl w:val="3A66B3E6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color w:val="F78F1E"/>
        <w:sz w:val="36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color w:val="F78F1E" w:themeColor="background2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 w:val="0"/>
        <w:i w:val="0"/>
        <w:color w:val="455560"/>
        <w:sz w:val="24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2" w15:restartNumberingAfterBreak="0">
    <w:nsid w:val="2D414269"/>
    <w:multiLevelType w:val="hybridMultilevel"/>
    <w:tmpl w:val="799CE382"/>
    <w:lvl w:ilvl="0" w:tplc="B928C7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A2A44"/>
    <w:multiLevelType w:val="multilevel"/>
    <w:tmpl w:val="121658E8"/>
    <w:styleLink w:val="enzo-liststyle"/>
    <w:lvl w:ilvl="0">
      <w:start w:val="1"/>
      <w:numFmt w:val="bullet"/>
      <w:lvlText w:val="–"/>
      <w:lvlJc w:val="left"/>
      <w:pPr>
        <w:tabs>
          <w:tab w:val="num" w:pos="227"/>
        </w:tabs>
        <w:ind w:left="227" w:hanging="227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454"/>
        </w:tabs>
        <w:ind w:left="454" w:hanging="22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681"/>
        </w:tabs>
        <w:ind w:left="681" w:hanging="22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num" w:pos="1135"/>
        </w:tabs>
        <w:ind w:left="1135" w:hanging="22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tabs>
          <w:tab w:val="num" w:pos="1589"/>
        </w:tabs>
        <w:ind w:left="1589" w:hanging="22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tabs>
          <w:tab w:val="num" w:pos="2043"/>
        </w:tabs>
        <w:ind w:left="2043" w:hanging="227"/>
      </w:pPr>
      <w:rPr>
        <w:rFonts w:ascii="Arial" w:hAnsi="Arial" w:hint="default"/>
      </w:rPr>
    </w:lvl>
  </w:abstractNum>
  <w:abstractNum w:abstractNumId="14" w15:restartNumberingAfterBreak="0">
    <w:nsid w:val="45F62822"/>
    <w:multiLevelType w:val="hybridMultilevel"/>
    <w:tmpl w:val="D3C4C4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E2273"/>
    <w:multiLevelType w:val="hybridMultilevel"/>
    <w:tmpl w:val="74CC25CA"/>
    <w:lvl w:ilvl="0" w:tplc="52BE9D0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60E04"/>
    <w:multiLevelType w:val="multilevel"/>
    <w:tmpl w:val="B3E03CB4"/>
    <w:lvl w:ilvl="0">
      <w:start w:val="1"/>
      <w:numFmt w:val="bullet"/>
      <w:pStyle w:val="enzo-list0"/>
      <w:lvlText w:val="—"/>
      <w:lvlJc w:val="left"/>
      <w:pPr>
        <w:ind w:left="340" w:hanging="340"/>
      </w:pPr>
      <w:rPr>
        <w:rFonts w:ascii="Arial" w:hAnsi="Arial" w:hint="default"/>
      </w:rPr>
    </w:lvl>
    <w:lvl w:ilvl="1">
      <w:start w:val="1"/>
      <w:numFmt w:val="bullet"/>
      <w:lvlText w:val="—"/>
      <w:lvlJc w:val="left"/>
      <w:pPr>
        <w:ind w:left="680" w:hanging="340"/>
      </w:pPr>
      <w:rPr>
        <w:rFonts w:ascii="Arial" w:hAnsi="Arial" w:hint="default"/>
      </w:rPr>
    </w:lvl>
    <w:lvl w:ilvl="2">
      <w:start w:val="1"/>
      <w:numFmt w:val="bullet"/>
      <w:lvlText w:val="—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—"/>
      <w:lvlJc w:val="left"/>
      <w:pPr>
        <w:ind w:left="1360" w:hanging="340"/>
      </w:pPr>
      <w:rPr>
        <w:rFonts w:ascii="Arial" w:hAnsi="Arial" w:hint="default"/>
      </w:rPr>
    </w:lvl>
    <w:lvl w:ilvl="4">
      <w:start w:val="1"/>
      <w:numFmt w:val="bullet"/>
      <w:lvlText w:val="—"/>
      <w:lvlJc w:val="left"/>
      <w:pPr>
        <w:ind w:left="1700" w:hanging="340"/>
      </w:pPr>
      <w:rPr>
        <w:rFonts w:ascii="Arial" w:hAnsi="Arial" w:hint="default"/>
      </w:rPr>
    </w:lvl>
    <w:lvl w:ilvl="5">
      <w:start w:val="1"/>
      <w:numFmt w:val="bullet"/>
      <w:lvlText w:val="—"/>
      <w:lvlJc w:val="left"/>
      <w:pPr>
        <w:ind w:left="2040" w:hanging="340"/>
      </w:pPr>
      <w:rPr>
        <w:rFonts w:ascii="Arial" w:hAnsi="Arial" w:hint="default"/>
      </w:rPr>
    </w:lvl>
    <w:lvl w:ilvl="6">
      <w:start w:val="1"/>
      <w:numFmt w:val="bullet"/>
      <w:lvlText w:val="—"/>
      <w:lvlJc w:val="left"/>
      <w:pPr>
        <w:ind w:left="2380" w:hanging="340"/>
      </w:pPr>
      <w:rPr>
        <w:rFonts w:ascii="Arial" w:hAnsi="Arial" w:hint="default"/>
      </w:rPr>
    </w:lvl>
    <w:lvl w:ilvl="7">
      <w:start w:val="1"/>
      <w:numFmt w:val="bullet"/>
      <w:lvlText w:val="—"/>
      <w:lvlJc w:val="left"/>
      <w:pPr>
        <w:ind w:left="2720" w:hanging="340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3060" w:hanging="340"/>
      </w:pPr>
      <w:rPr>
        <w:rFonts w:ascii="Arial" w:hAnsi="Arial" w:hint="default"/>
      </w:rPr>
    </w:lvl>
  </w:abstractNum>
  <w:abstractNum w:abstractNumId="17" w15:restartNumberingAfterBreak="0">
    <w:nsid w:val="49725E29"/>
    <w:multiLevelType w:val="hybridMultilevel"/>
    <w:tmpl w:val="20B07256"/>
    <w:lvl w:ilvl="0" w:tplc="F0E883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852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F86C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2ADB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C8E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2C37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663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EF4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90F4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BFC48F1"/>
    <w:multiLevelType w:val="hybridMultilevel"/>
    <w:tmpl w:val="0F84941E"/>
    <w:lvl w:ilvl="0" w:tplc="DCBEE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D67CDF"/>
    <w:multiLevelType w:val="multilevel"/>
    <w:tmpl w:val="87F06E66"/>
    <w:lvl w:ilvl="0">
      <w:start w:val="1"/>
      <w:numFmt w:val="decimal"/>
      <w:lvlText w:val="%1."/>
      <w:lvlJc w:val="left"/>
      <w:pPr>
        <w:tabs>
          <w:tab w:val="num" w:pos="454"/>
        </w:tabs>
        <w:ind w:left="22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81"/>
        </w:tabs>
        <w:ind w:left="454" w:hanging="22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08"/>
        </w:tabs>
        <w:ind w:left="681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35"/>
        </w:tabs>
        <w:ind w:left="908" w:hanging="22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362"/>
        </w:tabs>
        <w:ind w:left="1135" w:hanging="22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1589"/>
        </w:tabs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16"/>
        </w:tabs>
        <w:ind w:left="1589" w:hanging="22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043"/>
        </w:tabs>
        <w:ind w:left="1816" w:hanging="22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270"/>
        </w:tabs>
        <w:ind w:left="2043" w:hanging="227"/>
      </w:pPr>
      <w:rPr>
        <w:rFonts w:hint="default"/>
      </w:rPr>
    </w:lvl>
  </w:abstractNum>
  <w:abstractNum w:abstractNumId="20" w15:restartNumberingAfterBreak="0">
    <w:nsid w:val="565240D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2783C50"/>
    <w:multiLevelType w:val="multilevel"/>
    <w:tmpl w:val="56C8A592"/>
    <w:lvl w:ilvl="0">
      <w:start w:val="1"/>
      <w:numFmt w:val="decimal"/>
      <w:pStyle w:val="enzo-heading1"/>
      <w:lvlText w:val="%1"/>
      <w:lvlJc w:val="left"/>
      <w:pPr>
        <w:tabs>
          <w:tab w:val="num" w:pos="822"/>
        </w:tabs>
        <w:ind w:left="822" w:hanging="680"/>
      </w:pPr>
      <w:rPr>
        <w:rFonts w:ascii="Arial" w:hAnsi="Arial" w:hint="default"/>
        <w:b w:val="0"/>
        <w:i w:val="0"/>
        <w:color w:val="F78F1E"/>
        <w:sz w:val="36"/>
      </w:rPr>
    </w:lvl>
    <w:lvl w:ilvl="1">
      <w:start w:val="1"/>
      <w:numFmt w:val="decimal"/>
      <w:pStyle w:val="enzo-heading2"/>
      <w:lvlText w:val="%1.%2"/>
      <w:lvlJc w:val="left"/>
      <w:pPr>
        <w:tabs>
          <w:tab w:val="num" w:pos="8477"/>
        </w:tabs>
        <w:ind w:left="8477" w:hanging="680"/>
      </w:pPr>
      <w:rPr>
        <w:rFonts w:ascii="Arial" w:hAnsi="Arial" w:hint="default"/>
        <w:b w:val="0"/>
        <w:i w:val="0"/>
        <w:color w:val="F78F1E"/>
        <w:sz w:val="24"/>
        <w:szCs w:val="24"/>
      </w:rPr>
    </w:lvl>
    <w:lvl w:ilvl="2">
      <w:start w:val="1"/>
      <w:numFmt w:val="decimal"/>
      <w:pStyle w:val="enzo-heading3"/>
      <w:lvlText w:val="%1.%2.%3"/>
      <w:lvlJc w:val="left"/>
      <w:pPr>
        <w:tabs>
          <w:tab w:val="num" w:pos="596"/>
        </w:tabs>
        <w:ind w:left="142" w:firstLine="0"/>
      </w:pPr>
      <w:rPr>
        <w:rFonts w:ascii="Arial" w:hAnsi="Arial" w:hint="default"/>
        <w:b w:val="0"/>
        <w:i w:val="0"/>
        <w:color w:val="455560"/>
        <w:sz w:val="24"/>
      </w:rPr>
    </w:lvl>
    <w:lvl w:ilvl="3">
      <w:start w:val="1"/>
      <w:numFmt w:val="decimal"/>
      <w:lvlText w:val="%1.%2.%3.%4"/>
      <w:lvlJc w:val="left"/>
      <w:pPr>
        <w:ind w:left="822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2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2" w:hanging="680"/>
      </w:pPr>
      <w:rPr>
        <w:rFonts w:hint="default"/>
      </w:rPr>
    </w:lvl>
  </w:abstractNum>
  <w:abstractNum w:abstractNumId="22" w15:restartNumberingAfterBreak="0">
    <w:nsid w:val="7AF60C8F"/>
    <w:multiLevelType w:val="hybridMultilevel"/>
    <w:tmpl w:val="16DC3BD6"/>
    <w:lvl w:ilvl="0" w:tplc="FD0C4A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067F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E2B2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CC6E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1EA9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1822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8EC8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4858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24FE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0166058">
    <w:abstractNumId w:val="11"/>
  </w:num>
  <w:num w:numId="2" w16cid:durableId="1755738095">
    <w:abstractNumId w:val="4"/>
  </w:num>
  <w:num w:numId="3" w16cid:durableId="460880696">
    <w:abstractNumId w:val="13"/>
  </w:num>
  <w:num w:numId="4" w16cid:durableId="719668201">
    <w:abstractNumId w:val="19"/>
  </w:num>
  <w:num w:numId="5" w16cid:durableId="2076271503">
    <w:abstractNumId w:val="10"/>
  </w:num>
  <w:num w:numId="6" w16cid:durableId="709182689">
    <w:abstractNumId w:val="2"/>
  </w:num>
  <w:num w:numId="7" w16cid:durableId="1765148398">
    <w:abstractNumId w:val="16"/>
  </w:num>
  <w:num w:numId="8" w16cid:durableId="19320088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21896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57984551">
    <w:abstractNumId w:val="20"/>
  </w:num>
  <w:num w:numId="11" w16cid:durableId="382679722">
    <w:abstractNumId w:val="21"/>
  </w:num>
  <w:num w:numId="12" w16cid:durableId="431781236">
    <w:abstractNumId w:val="21"/>
  </w:num>
  <w:num w:numId="13" w16cid:durableId="895701052">
    <w:abstractNumId w:val="21"/>
  </w:num>
  <w:num w:numId="14" w16cid:durableId="280383162">
    <w:abstractNumId w:val="21"/>
  </w:num>
  <w:num w:numId="15" w16cid:durableId="1688750374">
    <w:abstractNumId w:val="21"/>
  </w:num>
  <w:num w:numId="16" w16cid:durableId="279650085">
    <w:abstractNumId w:val="21"/>
  </w:num>
  <w:num w:numId="17" w16cid:durableId="461339788">
    <w:abstractNumId w:val="21"/>
  </w:num>
  <w:num w:numId="18" w16cid:durableId="2140417159">
    <w:abstractNumId w:val="16"/>
  </w:num>
  <w:num w:numId="19" w16cid:durableId="736323476">
    <w:abstractNumId w:val="2"/>
  </w:num>
  <w:num w:numId="20" w16cid:durableId="991175777">
    <w:abstractNumId w:val="13"/>
  </w:num>
  <w:num w:numId="21" w16cid:durableId="1384645098">
    <w:abstractNumId w:val="21"/>
  </w:num>
  <w:num w:numId="22" w16cid:durableId="402527197">
    <w:abstractNumId w:val="21"/>
  </w:num>
  <w:num w:numId="23" w16cid:durableId="111100257">
    <w:abstractNumId w:val="21"/>
  </w:num>
  <w:num w:numId="24" w16cid:durableId="1205674658">
    <w:abstractNumId w:val="16"/>
  </w:num>
  <w:num w:numId="25" w16cid:durableId="1099328364">
    <w:abstractNumId w:val="2"/>
  </w:num>
  <w:num w:numId="26" w16cid:durableId="2069641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27246412">
    <w:abstractNumId w:val="22"/>
  </w:num>
  <w:num w:numId="28" w16cid:durableId="180314254">
    <w:abstractNumId w:val="12"/>
  </w:num>
  <w:num w:numId="29" w16cid:durableId="331952596">
    <w:abstractNumId w:val="17"/>
  </w:num>
  <w:num w:numId="30" w16cid:durableId="582106510">
    <w:abstractNumId w:val="21"/>
  </w:num>
  <w:num w:numId="31" w16cid:durableId="611743832">
    <w:abstractNumId w:val="3"/>
  </w:num>
  <w:num w:numId="32" w16cid:durableId="1662194022">
    <w:abstractNumId w:val="5"/>
  </w:num>
  <w:num w:numId="33" w16cid:durableId="599072048">
    <w:abstractNumId w:val="21"/>
  </w:num>
  <w:num w:numId="34" w16cid:durableId="1968511150">
    <w:abstractNumId w:val="6"/>
  </w:num>
  <w:num w:numId="35" w16cid:durableId="304161419">
    <w:abstractNumId w:val="7"/>
  </w:num>
  <w:num w:numId="36" w16cid:durableId="751395637">
    <w:abstractNumId w:val="8"/>
  </w:num>
  <w:num w:numId="37" w16cid:durableId="318388036">
    <w:abstractNumId w:val="0"/>
  </w:num>
  <w:num w:numId="38" w16cid:durableId="562911956">
    <w:abstractNumId w:val="9"/>
  </w:num>
  <w:num w:numId="39" w16cid:durableId="567883670">
    <w:abstractNumId w:val="14"/>
  </w:num>
  <w:num w:numId="40" w16cid:durableId="2054692155">
    <w:abstractNumId w:val="1"/>
  </w:num>
  <w:num w:numId="41" w16cid:durableId="1003901306">
    <w:abstractNumId w:val="18"/>
  </w:num>
  <w:num w:numId="42" w16cid:durableId="940645818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34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f78f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042"/>
    <w:rsid w:val="00003CF2"/>
    <w:rsid w:val="00004128"/>
    <w:rsid w:val="000063DB"/>
    <w:rsid w:val="00006B4C"/>
    <w:rsid w:val="000071AF"/>
    <w:rsid w:val="000107D6"/>
    <w:rsid w:val="00010CB4"/>
    <w:rsid w:val="0001159F"/>
    <w:rsid w:val="00011822"/>
    <w:rsid w:val="00012589"/>
    <w:rsid w:val="00013B38"/>
    <w:rsid w:val="00013E2C"/>
    <w:rsid w:val="00014DB5"/>
    <w:rsid w:val="00015C3F"/>
    <w:rsid w:val="00017B40"/>
    <w:rsid w:val="00017F85"/>
    <w:rsid w:val="00020185"/>
    <w:rsid w:val="00022B2B"/>
    <w:rsid w:val="00023B84"/>
    <w:rsid w:val="0002594E"/>
    <w:rsid w:val="000259E2"/>
    <w:rsid w:val="000261D2"/>
    <w:rsid w:val="000316FD"/>
    <w:rsid w:val="00032126"/>
    <w:rsid w:val="00032562"/>
    <w:rsid w:val="0003310F"/>
    <w:rsid w:val="000331D8"/>
    <w:rsid w:val="0003423B"/>
    <w:rsid w:val="00036396"/>
    <w:rsid w:val="00042384"/>
    <w:rsid w:val="00042681"/>
    <w:rsid w:val="00043096"/>
    <w:rsid w:val="00043A9D"/>
    <w:rsid w:val="00044060"/>
    <w:rsid w:val="0004555A"/>
    <w:rsid w:val="0004635D"/>
    <w:rsid w:val="00047113"/>
    <w:rsid w:val="00050212"/>
    <w:rsid w:val="000514E4"/>
    <w:rsid w:val="00052AB0"/>
    <w:rsid w:val="00052AD7"/>
    <w:rsid w:val="00060108"/>
    <w:rsid w:val="00062774"/>
    <w:rsid w:val="000628B1"/>
    <w:rsid w:val="000629A7"/>
    <w:rsid w:val="00062EC4"/>
    <w:rsid w:val="00065728"/>
    <w:rsid w:val="000672F5"/>
    <w:rsid w:val="0006759E"/>
    <w:rsid w:val="000715D5"/>
    <w:rsid w:val="00071FA0"/>
    <w:rsid w:val="00074D30"/>
    <w:rsid w:val="000754B9"/>
    <w:rsid w:val="00075C4B"/>
    <w:rsid w:val="00076ABE"/>
    <w:rsid w:val="00077887"/>
    <w:rsid w:val="00082361"/>
    <w:rsid w:val="000826E3"/>
    <w:rsid w:val="000827C0"/>
    <w:rsid w:val="00082F11"/>
    <w:rsid w:val="00083072"/>
    <w:rsid w:val="00083C2A"/>
    <w:rsid w:val="000862EE"/>
    <w:rsid w:val="00086657"/>
    <w:rsid w:val="0008713F"/>
    <w:rsid w:val="000946A6"/>
    <w:rsid w:val="00094DAB"/>
    <w:rsid w:val="00095B86"/>
    <w:rsid w:val="000960CA"/>
    <w:rsid w:val="00097FB0"/>
    <w:rsid w:val="000A0221"/>
    <w:rsid w:val="000A2B1E"/>
    <w:rsid w:val="000A3598"/>
    <w:rsid w:val="000A7E28"/>
    <w:rsid w:val="000B00BB"/>
    <w:rsid w:val="000B21C9"/>
    <w:rsid w:val="000B299D"/>
    <w:rsid w:val="000B3301"/>
    <w:rsid w:val="000B5019"/>
    <w:rsid w:val="000B59A6"/>
    <w:rsid w:val="000B5D3D"/>
    <w:rsid w:val="000B6028"/>
    <w:rsid w:val="000C293D"/>
    <w:rsid w:val="000C408F"/>
    <w:rsid w:val="000C48F6"/>
    <w:rsid w:val="000C4ABD"/>
    <w:rsid w:val="000C4E99"/>
    <w:rsid w:val="000C5ECD"/>
    <w:rsid w:val="000C784E"/>
    <w:rsid w:val="000C7A35"/>
    <w:rsid w:val="000D330A"/>
    <w:rsid w:val="000D61E4"/>
    <w:rsid w:val="000D767F"/>
    <w:rsid w:val="000D76D1"/>
    <w:rsid w:val="000D7757"/>
    <w:rsid w:val="000D7DE4"/>
    <w:rsid w:val="000E105B"/>
    <w:rsid w:val="000E2E01"/>
    <w:rsid w:val="000E6C97"/>
    <w:rsid w:val="000E6F3C"/>
    <w:rsid w:val="000F0EBB"/>
    <w:rsid w:val="000F20E4"/>
    <w:rsid w:val="000F2116"/>
    <w:rsid w:val="000F27A2"/>
    <w:rsid w:val="000F28E7"/>
    <w:rsid w:val="000F3942"/>
    <w:rsid w:val="000F7304"/>
    <w:rsid w:val="000F7808"/>
    <w:rsid w:val="00101762"/>
    <w:rsid w:val="00102D1E"/>
    <w:rsid w:val="00102E14"/>
    <w:rsid w:val="00103199"/>
    <w:rsid w:val="0010325C"/>
    <w:rsid w:val="001033AA"/>
    <w:rsid w:val="0010399B"/>
    <w:rsid w:val="00104FEF"/>
    <w:rsid w:val="001054D1"/>
    <w:rsid w:val="001059E1"/>
    <w:rsid w:val="00107C70"/>
    <w:rsid w:val="00111AE5"/>
    <w:rsid w:val="00111B6B"/>
    <w:rsid w:val="00111BAD"/>
    <w:rsid w:val="001123E8"/>
    <w:rsid w:val="00113D54"/>
    <w:rsid w:val="001143CC"/>
    <w:rsid w:val="00120769"/>
    <w:rsid w:val="001215D7"/>
    <w:rsid w:val="00122E31"/>
    <w:rsid w:val="00123260"/>
    <w:rsid w:val="00124BD3"/>
    <w:rsid w:val="00125F2A"/>
    <w:rsid w:val="0012612D"/>
    <w:rsid w:val="00130078"/>
    <w:rsid w:val="00132B7D"/>
    <w:rsid w:val="00132B97"/>
    <w:rsid w:val="00134FA1"/>
    <w:rsid w:val="001369A4"/>
    <w:rsid w:val="0014079D"/>
    <w:rsid w:val="00140894"/>
    <w:rsid w:val="0014164B"/>
    <w:rsid w:val="00144E04"/>
    <w:rsid w:val="001466CE"/>
    <w:rsid w:val="00146D6D"/>
    <w:rsid w:val="00146D7F"/>
    <w:rsid w:val="00152DBE"/>
    <w:rsid w:val="00153B62"/>
    <w:rsid w:val="00154217"/>
    <w:rsid w:val="00157535"/>
    <w:rsid w:val="00157D2D"/>
    <w:rsid w:val="00162FEF"/>
    <w:rsid w:val="00163A0D"/>
    <w:rsid w:val="0016601F"/>
    <w:rsid w:val="00166364"/>
    <w:rsid w:val="001674C1"/>
    <w:rsid w:val="001675E0"/>
    <w:rsid w:val="00171991"/>
    <w:rsid w:val="001733F7"/>
    <w:rsid w:val="00176AF9"/>
    <w:rsid w:val="00180737"/>
    <w:rsid w:val="00181AEE"/>
    <w:rsid w:val="001830F2"/>
    <w:rsid w:val="00184BD1"/>
    <w:rsid w:val="0018710A"/>
    <w:rsid w:val="001946D2"/>
    <w:rsid w:val="001A406E"/>
    <w:rsid w:val="001A42C7"/>
    <w:rsid w:val="001A522D"/>
    <w:rsid w:val="001A7E42"/>
    <w:rsid w:val="001A7E99"/>
    <w:rsid w:val="001B016B"/>
    <w:rsid w:val="001B1AF5"/>
    <w:rsid w:val="001B2811"/>
    <w:rsid w:val="001B5DE7"/>
    <w:rsid w:val="001C2993"/>
    <w:rsid w:val="001C2A64"/>
    <w:rsid w:val="001C2DC1"/>
    <w:rsid w:val="001C5FF8"/>
    <w:rsid w:val="001C6D60"/>
    <w:rsid w:val="001C7611"/>
    <w:rsid w:val="001D0508"/>
    <w:rsid w:val="001D086F"/>
    <w:rsid w:val="001D13B6"/>
    <w:rsid w:val="001D1E94"/>
    <w:rsid w:val="001D2E94"/>
    <w:rsid w:val="001D3617"/>
    <w:rsid w:val="001E0C1D"/>
    <w:rsid w:val="001E0C9A"/>
    <w:rsid w:val="001E2A79"/>
    <w:rsid w:val="001E3C71"/>
    <w:rsid w:val="001E3E26"/>
    <w:rsid w:val="001E4038"/>
    <w:rsid w:val="001E460F"/>
    <w:rsid w:val="001E473E"/>
    <w:rsid w:val="001E493A"/>
    <w:rsid w:val="001E74C0"/>
    <w:rsid w:val="001E76FF"/>
    <w:rsid w:val="001F1AD9"/>
    <w:rsid w:val="001F24FE"/>
    <w:rsid w:val="001F2F99"/>
    <w:rsid w:val="001F3047"/>
    <w:rsid w:val="001F33F8"/>
    <w:rsid w:val="001F5245"/>
    <w:rsid w:val="001F52A2"/>
    <w:rsid w:val="001F686B"/>
    <w:rsid w:val="001F7157"/>
    <w:rsid w:val="001F73F6"/>
    <w:rsid w:val="001F769D"/>
    <w:rsid w:val="001F7F48"/>
    <w:rsid w:val="0020020E"/>
    <w:rsid w:val="00201050"/>
    <w:rsid w:val="00201161"/>
    <w:rsid w:val="00201714"/>
    <w:rsid w:val="00203191"/>
    <w:rsid w:val="002064C7"/>
    <w:rsid w:val="002119BA"/>
    <w:rsid w:val="00211F16"/>
    <w:rsid w:val="002132BA"/>
    <w:rsid w:val="00213E8B"/>
    <w:rsid w:val="002143FA"/>
    <w:rsid w:val="00215BE6"/>
    <w:rsid w:val="00215E85"/>
    <w:rsid w:val="00217399"/>
    <w:rsid w:val="002206EB"/>
    <w:rsid w:val="00220EAA"/>
    <w:rsid w:val="00220FA1"/>
    <w:rsid w:val="00221091"/>
    <w:rsid w:val="00221C32"/>
    <w:rsid w:val="00221EE7"/>
    <w:rsid w:val="00223360"/>
    <w:rsid w:val="00224F38"/>
    <w:rsid w:val="00226717"/>
    <w:rsid w:val="002300D3"/>
    <w:rsid w:val="00230B6C"/>
    <w:rsid w:val="00231BB6"/>
    <w:rsid w:val="002328FA"/>
    <w:rsid w:val="002347C1"/>
    <w:rsid w:val="00236FE9"/>
    <w:rsid w:val="00237028"/>
    <w:rsid w:val="00241177"/>
    <w:rsid w:val="002411FE"/>
    <w:rsid w:val="00241982"/>
    <w:rsid w:val="0024235A"/>
    <w:rsid w:val="00242DD7"/>
    <w:rsid w:val="00245E20"/>
    <w:rsid w:val="002479DB"/>
    <w:rsid w:val="00247BD7"/>
    <w:rsid w:val="002514B3"/>
    <w:rsid w:val="0025227C"/>
    <w:rsid w:val="00252EC6"/>
    <w:rsid w:val="002538C4"/>
    <w:rsid w:val="0025523B"/>
    <w:rsid w:val="00255DEA"/>
    <w:rsid w:val="00256E1E"/>
    <w:rsid w:val="00257195"/>
    <w:rsid w:val="0026106C"/>
    <w:rsid w:val="00261609"/>
    <w:rsid w:val="0026168A"/>
    <w:rsid w:val="0026575C"/>
    <w:rsid w:val="00266EEF"/>
    <w:rsid w:val="0026780F"/>
    <w:rsid w:val="002727C3"/>
    <w:rsid w:val="00273FBB"/>
    <w:rsid w:val="00274B01"/>
    <w:rsid w:val="0027502D"/>
    <w:rsid w:val="002752D0"/>
    <w:rsid w:val="002761A1"/>
    <w:rsid w:val="00277622"/>
    <w:rsid w:val="002813E4"/>
    <w:rsid w:val="002818F6"/>
    <w:rsid w:val="00282028"/>
    <w:rsid w:val="00287BDB"/>
    <w:rsid w:val="00290830"/>
    <w:rsid w:val="00290B25"/>
    <w:rsid w:val="00291539"/>
    <w:rsid w:val="00291590"/>
    <w:rsid w:val="00291EDD"/>
    <w:rsid w:val="002922CE"/>
    <w:rsid w:val="00293692"/>
    <w:rsid w:val="00294C62"/>
    <w:rsid w:val="00296061"/>
    <w:rsid w:val="00296B9A"/>
    <w:rsid w:val="00297502"/>
    <w:rsid w:val="002A2530"/>
    <w:rsid w:val="002A3B6D"/>
    <w:rsid w:val="002A40B4"/>
    <w:rsid w:val="002A6A2A"/>
    <w:rsid w:val="002A745D"/>
    <w:rsid w:val="002B4F9C"/>
    <w:rsid w:val="002B78D8"/>
    <w:rsid w:val="002C2EC9"/>
    <w:rsid w:val="002C660F"/>
    <w:rsid w:val="002C6D85"/>
    <w:rsid w:val="002C7AD3"/>
    <w:rsid w:val="002D4479"/>
    <w:rsid w:val="002D4757"/>
    <w:rsid w:val="002D5ABA"/>
    <w:rsid w:val="002D5FC5"/>
    <w:rsid w:val="002D6D29"/>
    <w:rsid w:val="002D767C"/>
    <w:rsid w:val="002E1A21"/>
    <w:rsid w:val="002E2010"/>
    <w:rsid w:val="002E2476"/>
    <w:rsid w:val="002E5902"/>
    <w:rsid w:val="002E7DAE"/>
    <w:rsid w:val="002E7F26"/>
    <w:rsid w:val="002F0596"/>
    <w:rsid w:val="002F27B7"/>
    <w:rsid w:val="002F2F73"/>
    <w:rsid w:val="002F5B54"/>
    <w:rsid w:val="002F6476"/>
    <w:rsid w:val="002F6760"/>
    <w:rsid w:val="002F6D30"/>
    <w:rsid w:val="002F7316"/>
    <w:rsid w:val="002F7635"/>
    <w:rsid w:val="002F77A8"/>
    <w:rsid w:val="002F7A35"/>
    <w:rsid w:val="00300D8F"/>
    <w:rsid w:val="00301C7A"/>
    <w:rsid w:val="00306CAF"/>
    <w:rsid w:val="003113DB"/>
    <w:rsid w:val="0031176C"/>
    <w:rsid w:val="00312F61"/>
    <w:rsid w:val="00314147"/>
    <w:rsid w:val="00315FF8"/>
    <w:rsid w:val="00316C42"/>
    <w:rsid w:val="00322D74"/>
    <w:rsid w:val="003262CD"/>
    <w:rsid w:val="003303F4"/>
    <w:rsid w:val="00331059"/>
    <w:rsid w:val="00331145"/>
    <w:rsid w:val="003321AA"/>
    <w:rsid w:val="003334FC"/>
    <w:rsid w:val="00336223"/>
    <w:rsid w:val="00336246"/>
    <w:rsid w:val="00336A14"/>
    <w:rsid w:val="003373A2"/>
    <w:rsid w:val="00337627"/>
    <w:rsid w:val="003407BE"/>
    <w:rsid w:val="00341172"/>
    <w:rsid w:val="00343406"/>
    <w:rsid w:val="00344268"/>
    <w:rsid w:val="00345147"/>
    <w:rsid w:val="003452FF"/>
    <w:rsid w:val="00346E81"/>
    <w:rsid w:val="00346ECE"/>
    <w:rsid w:val="003477A5"/>
    <w:rsid w:val="003512B8"/>
    <w:rsid w:val="00351684"/>
    <w:rsid w:val="00351BB6"/>
    <w:rsid w:val="003547DE"/>
    <w:rsid w:val="00354DD9"/>
    <w:rsid w:val="00360643"/>
    <w:rsid w:val="0036115D"/>
    <w:rsid w:val="00366276"/>
    <w:rsid w:val="003666E6"/>
    <w:rsid w:val="0037181D"/>
    <w:rsid w:val="00371A23"/>
    <w:rsid w:val="00373AE8"/>
    <w:rsid w:val="00374CF5"/>
    <w:rsid w:val="003757FA"/>
    <w:rsid w:val="00375E99"/>
    <w:rsid w:val="00377217"/>
    <w:rsid w:val="00382BED"/>
    <w:rsid w:val="003858D1"/>
    <w:rsid w:val="00386CC8"/>
    <w:rsid w:val="00386F16"/>
    <w:rsid w:val="0038778A"/>
    <w:rsid w:val="00387E65"/>
    <w:rsid w:val="00392F9F"/>
    <w:rsid w:val="00394204"/>
    <w:rsid w:val="00394477"/>
    <w:rsid w:val="00394E3A"/>
    <w:rsid w:val="003A0893"/>
    <w:rsid w:val="003A157E"/>
    <w:rsid w:val="003A1713"/>
    <w:rsid w:val="003A192A"/>
    <w:rsid w:val="003A252A"/>
    <w:rsid w:val="003A3331"/>
    <w:rsid w:val="003A7169"/>
    <w:rsid w:val="003B0157"/>
    <w:rsid w:val="003B0A17"/>
    <w:rsid w:val="003B37A9"/>
    <w:rsid w:val="003B4A55"/>
    <w:rsid w:val="003B657F"/>
    <w:rsid w:val="003B691B"/>
    <w:rsid w:val="003B6DC9"/>
    <w:rsid w:val="003B6F1B"/>
    <w:rsid w:val="003B77F4"/>
    <w:rsid w:val="003C08C5"/>
    <w:rsid w:val="003C17C9"/>
    <w:rsid w:val="003C23EA"/>
    <w:rsid w:val="003C3120"/>
    <w:rsid w:val="003C3D5A"/>
    <w:rsid w:val="003C44C2"/>
    <w:rsid w:val="003C7266"/>
    <w:rsid w:val="003D2115"/>
    <w:rsid w:val="003D30FD"/>
    <w:rsid w:val="003D408E"/>
    <w:rsid w:val="003D4A9F"/>
    <w:rsid w:val="003D507F"/>
    <w:rsid w:val="003D617F"/>
    <w:rsid w:val="003D6AFD"/>
    <w:rsid w:val="003D70E1"/>
    <w:rsid w:val="003D7B58"/>
    <w:rsid w:val="003E010C"/>
    <w:rsid w:val="003E0ACB"/>
    <w:rsid w:val="003E0C3E"/>
    <w:rsid w:val="003E16C9"/>
    <w:rsid w:val="003E2277"/>
    <w:rsid w:val="003E47EF"/>
    <w:rsid w:val="003E4DD3"/>
    <w:rsid w:val="003E7D47"/>
    <w:rsid w:val="003E7EDA"/>
    <w:rsid w:val="003F0DFD"/>
    <w:rsid w:val="003F3F2C"/>
    <w:rsid w:val="003F5F1E"/>
    <w:rsid w:val="003F6869"/>
    <w:rsid w:val="00400D39"/>
    <w:rsid w:val="004018EF"/>
    <w:rsid w:val="004027C2"/>
    <w:rsid w:val="00403ACB"/>
    <w:rsid w:val="00405F31"/>
    <w:rsid w:val="00411399"/>
    <w:rsid w:val="00412784"/>
    <w:rsid w:val="00412870"/>
    <w:rsid w:val="00414140"/>
    <w:rsid w:val="004150EC"/>
    <w:rsid w:val="004161C4"/>
    <w:rsid w:val="00416603"/>
    <w:rsid w:val="0041754F"/>
    <w:rsid w:val="00420AD2"/>
    <w:rsid w:val="00422CDF"/>
    <w:rsid w:val="0042458B"/>
    <w:rsid w:val="0042463B"/>
    <w:rsid w:val="00425B1D"/>
    <w:rsid w:val="00426689"/>
    <w:rsid w:val="00426E6E"/>
    <w:rsid w:val="004359B2"/>
    <w:rsid w:val="0043638B"/>
    <w:rsid w:val="00440711"/>
    <w:rsid w:val="00442C9C"/>
    <w:rsid w:val="00444325"/>
    <w:rsid w:val="004471B5"/>
    <w:rsid w:val="004504B9"/>
    <w:rsid w:val="0045131A"/>
    <w:rsid w:val="004519B2"/>
    <w:rsid w:val="00451E90"/>
    <w:rsid w:val="00455CBD"/>
    <w:rsid w:val="00460B50"/>
    <w:rsid w:val="00460BFA"/>
    <w:rsid w:val="00461324"/>
    <w:rsid w:val="00461C0F"/>
    <w:rsid w:val="00462996"/>
    <w:rsid w:val="00465DB3"/>
    <w:rsid w:val="00470AE2"/>
    <w:rsid w:val="00470ED0"/>
    <w:rsid w:val="004712FC"/>
    <w:rsid w:val="00472604"/>
    <w:rsid w:val="00472AE5"/>
    <w:rsid w:val="004742F5"/>
    <w:rsid w:val="00476220"/>
    <w:rsid w:val="004772D8"/>
    <w:rsid w:val="0047735B"/>
    <w:rsid w:val="00477950"/>
    <w:rsid w:val="004818F8"/>
    <w:rsid w:val="00483671"/>
    <w:rsid w:val="00484010"/>
    <w:rsid w:val="0048466D"/>
    <w:rsid w:val="00484787"/>
    <w:rsid w:val="00484881"/>
    <w:rsid w:val="00486582"/>
    <w:rsid w:val="00490E8A"/>
    <w:rsid w:val="004923BD"/>
    <w:rsid w:val="00493EBC"/>
    <w:rsid w:val="00495C07"/>
    <w:rsid w:val="00497972"/>
    <w:rsid w:val="004A0D09"/>
    <w:rsid w:val="004A2DA8"/>
    <w:rsid w:val="004A3999"/>
    <w:rsid w:val="004A5067"/>
    <w:rsid w:val="004A6603"/>
    <w:rsid w:val="004A693E"/>
    <w:rsid w:val="004A7296"/>
    <w:rsid w:val="004A7460"/>
    <w:rsid w:val="004B1924"/>
    <w:rsid w:val="004B55B5"/>
    <w:rsid w:val="004B6190"/>
    <w:rsid w:val="004B64C9"/>
    <w:rsid w:val="004B6C0A"/>
    <w:rsid w:val="004B6CB7"/>
    <w:rsid w:val="004B7F97"/>
    <w:rsid w:val="004C05C9"/>
    <w:rsid w:val="004C080A"/>
    <w:rsid w:val="004C1830"/>
    <w:rsid w:val="004C3C09"/>
    <w:rsid w:val="004C6677"/>
    <w:rsid w:val="004C6BA0"/>
    <w:rsid w:val="004C7E40"/>
    <w:rsid w:val="004C7F78"/>
    <w:rsid w:val="004D3D4F"/>
    <w:rsid w:val="004D4264"/>
    <w:rsid w:val="004D4D56"/>
    <w:rsid w:val="004E026A"/>
    <w:rsid w:val="004E0388"/>
    <w:rsid w:val="004E0A7B"/>
    <w:rsid w:val="004E325C"/>
    <w:rsid w:val="004E32A5"/>
    <w:rsid w:val="004E3E20"/>
    <w:rsid w:val="004E5B10"/>
    <w:rsid w:val="004F0F03"/>
    <w:rsid w:val="004F0F56"/>
    <w:rsid w:val="004F279B"/>
    <w:rsid w:val="004F4518"/>
    <w:rsid w:val="004F4A2C"/>
    <w:rsid w:val="004F4D95"/>
    <w:rsid w:val="004F687E"/>
    <w:rsid w:val="004F765D"/>
    <w:rsid w:val="00500627"/>
    <w:rsid w:val="005031AD"/>
    <w:rsid w:val="00504D15"/>
    <w:rsid w:val="00506B85"/>
    <w:rsid w:val="00506D9F"/>
    <w:rsid w:val="005073B1"/>
    <w:rsid w:val="00507963"/>
    <w:rsid w:val="00510566"/>
    <w:rsid w:val="00511084"/>
    <w:rsid w:val="005143F5"/>
    <w:rsid w:val="00514C91"/>
    <w:rsid w:val="00515213"/>
    <w:rsid w:val="00516D3E"/>
    <w:rsid w:val="005212BC"/>
    <w:rsid w:val="00525C7F"/>
    <w:rsid w:val="005318C7"/>
    <w:rsid w:val="00532776"/>
    <w:rsid w:val="00537A18"/>
    <w:rsid w:val="00540246"/>
    <w:rsid w:val="00543750"/>
    <w:rsid w:val="005441AC"/>
    <w:rsid w:val="00545287"/>
    <w:rsid w:val="005473D8"/>
    <w:rsid w:val="00550C5F"/>
    <w:rsid w:val="00551403"/>
    <w:rsid w:val="00551A4A"/>
    <w:rsid w:val="00552092"/>
    <w:rsid w:val="00553973"/>
    <w:rsid w:val="00553D4D"/>
    <w:rsid w:val="005546C3"/>
    <w:rsid w:val="00557390"/>
    <w:rsid w:val="0055798E"/>
    <w:rsid w:val="00560977"/>
    <w:rsid w:val="005670AC"/>
    <w:rsid w:val="00567767"/>
    <w:rsid w:val="005679AA"/>
    <w:rsid w:val="00570C06"/>
    <w:rsid w:val="00571AE4"/>
    <w:rsid w:val="00573068"/>
    <w:rsid w:val="00575134"/>
    <w:rsid w:val="005753A1"/>
    <w:rsid w:val="0057646F"/>
    <w:rsid w:val="00576622"/>
    <w:rsid w:val="00577829"/>
    <w:rsid w:val="00577D2A"/>
    <w:rsid w:val="00581037"/>
    <w:rsid w:val="005814FB"/>
    <w:rsid w:val="00581FF8"/>
    <w:rsid w:val="005864CE"/>
    <w:rsid w:val="00590EC0"/>
    <w:rsid w:val="00592D2A"/>
    <w:rsid w:val="00592E3A"/>
    <w:rsid w:val="005935EB"/>
    <w:rsid w:val="0059405B"/>
    <w:rsid w:val="005956B1"/>
    <w:rsid w:val="0059612B"/>
    <w:rsid w:val="005963F0"/>
    <w:rsid w:val="00597D51"/>
    <w:rsid w:val="005A0ABD"/>
    <w:rsid w:val="005A3C22"/>
    <w:rsid w:val="005A4318"/>
    <w:rsid w:val="005A4329"/>
    <w:rsid w:val="005A4C88"/>
    <w:rsid w:val="005A6305"/>
    <w:rsid w:val="005A6A7C"/>
    <w:rsid w:val="005A75C2"/>
    <w:rsid w:val="005A7B7D"/>
    <w:rsid w:val="005B09C0"/>
    <w:rsid w:val="005B1258"/>
    <w:rsid w:val="005B2C61"/>
    <w:rsid w:val="005B4A0D"/>
    <w:rsid w:val="005B63D2"/>
    <w:rsid w:val="005B70BC"/>
    <w:rsid w:val="005B7AF6"/>
    <w:rsid w:val="005C03FC"/>
    <w:rsid w:val="005C1EAC"/>
    <w:rsid w:val="005C1FAC"/>
    <w:rsid w:val="005C2EC0"/>
    <w:rsid w:val="005C3F09"/>
    <w:rsid w:val="005C4234"/>
    <w:rsid w:val="005C4919"/>
    <w:rsid w:val="005C57A3"/>
    <w:rsid w:val="005C7D44"/>
    <w:rsid w:val="005D0525"/>
    <w:rsid w:val="005D0CAE"/>
    <w:rsid w:val="005D283D"/>
    <w:rsid w:val="005D4F25"/>
    <w:rsid w:val="005D4F5D"/>
    <w:rsid w:val="005D53BC"/>
    <w:rsid w:val="005D55B3"/>
    <w:rsid w:val="005D55BA"/>
    <w:rsid w:val="005D687C"/>
    <w:rsid w:val="005E25D0"/>
    <w:rsid w:val="005E29D4"/>
    <w:rsid w:val="005E33FB"/>
    <w:rsid w:val="005E454C"/>
    <w:rsid w:val="005E47D2"/>
    <w:rsid w:val="005E5BFC"/>
    <w:rsid w:val="005E5E1A"/>
    <w:rsid w:val="005E6B8D"/>
    <w:rsid w:val="005F2A7B"/>
    <w:rsid w:val="00602AB4"/>
    <w:rsid w:val="00602F8A"/>
    <w:rsid w:val="00603017"/>
    <w:rsid w:val="00604A46"/>
    <w:rsid w:val="00604F87"/>
    <w:rsid w:val="00606204"/>
    <w:rsid w:val="006071AF"/>
    <w:rsid w:val="00613360"/>
    <w:rsid w:val="006149C1"/>
    <w:rsid w:val="00615565"/>
    <w:rsid w:val="00615BEA"/>
    <w:rsid w:val="006162D8"/>
    <w:rsid w:val="00616D0A"/>
    <w:rsid w:val="00617423"/>
    <w:rsid w:val="00621AC3"/>
    <w:rsid w:val="006231FE"/>
    <w:rsid w:val="0062522B"/>
    <w:rsid w:val="00625866"/>
    <w:rsid w:val="00626080"/>
    <w:rsid w:val="0063097C"/>
    <w:rsid w:val="006330F7"/>
    <w:rsid w:val="00633DC1"/>
    <w:rsid w:val="0063481C"/>
    <w:rsid w:val="0063614A"/>
    <w:rsid w:val="006369A7"/>
    <w:rsid w:val="006417ED"/>
    <w:rsid w:val="00641BB1"/>
    <w:rsid w:val="00642187"/>
    <w:rsid w:val="00643063"/>
    <w:rsid w:val="006436D4"/>
    <w:rsid w:val="00643BE0"/>
    <w:rsid w:val="00643E09"/>
    <w:rsid w:val="0064562F"/>
    <w:rsid w:val="00645C7D"/>
    <w:rsid w:val="00646FC3"/>
    <w:rsid w:val="0065128D"/>
    <w:rsid w:val="00652825"/>
    <w:rsid w:val="00656DC1"/>
    <w:rsid w:val="006601CC"/>
    <w:rsid w:val="006611B0"/>
    <w:rsid w:val="006614BE"/>
    <w:rsid w:val="00663852"/>
    <w:rsid w:val="00663F0B"/>
    <w:rsid w:val="006642F7"/>
    <w:rsid w:val="00664DF3"/>
    <w:rsid w:val="00665652"/>
    <w:rsid w:val="006658D7"/>
    <w:rsid w:val="0066658E"/>
    <w:rsid w:val="00670AD3"/>
    <w:rsid w:val="00671E72"/>
    <w:rsid w:val="006721DD"/>
    <w:rsid w:val="006722F9"/>
    <w:rsid w:val="00672E04"/>
    <w:rsid w:val="00674434"/>
    <w:rsid w:val="00674DB1"/>
    <w:rsid w:val="00676AF1"/>
    <w:rsid w:val="0068163E"/>
    <w:rsid w:val="00682690"/>
    <w:rsid w:val="0068302A"/>
    <w:rsid w:val="00683E5E"/>
    <w:rsid w:val="00684652"/>
    <w:rsid w:val="006865BA"/>
    <w:rsid w:val="0068703B"/>
    <w:rsid w:val="006910D9"/>
    <w:rsid w:val="00694EC5"/>
    <w:rsid w:val="00695816"/>
    <w:rsid w:val="0069614F"/>
    <w:rsid w:val="006A0D35"/>
    <w:rsid w:val="006A1E45"/>
    <w:rsid w:val="006A5265"/>
    <w:rsid w:val="006A6682"/>
    <w:rsid w:val="006A68FE"/>
    <w:rsid w:val="006A7044"/>
    <w:rsid w:val="006A76D2"/>
    <w:rsid w:val="006A7E14"/>
    <w:rsid w:val="006B16D3"/>
    <w:rsid w:val="006B24C0"/>
    <w:rsid w:val="006B3805"/>
    <w:rsid w:val="006B3E4F"/>
    <w:rsid w:val="006B5332"/>
    <w:rsid w:val="006B6551"/>
    <w:rsid w:val="006B7E6A"/>
    <w:rsid w:val="006C09D3"/>
    <w:rsid w:val="006C0A30"/>
    <w:rsid w:val="006C0E3D"/>
    <w:rsid w:val="006C1B91"/>
    <w:rsid w:val="006C35A5"/>
    <w:rsid w:val="006C3DD1"/>
    <w:rsid w:val="006C47DE"/>
    <w:rsid w:val="006C52AC"/>
    <w:rsid w:val="006D09BD"/>
    <w:rsid w:val="006D1CB7"/>
    <w:rsid w:val="006D237A"/>
    <w:rsid w:val="006D3BF4"/>
    <w:rsid w:val="006D6134"/>
    <w:rsid w:val="006D6EDC"/>
    <w:rsid w:val="006D73B6"/>
    <w:rsid w:val="006D7C09"/>
    <w:rsid w:val="006D7F9E"/>
    <w:rsid w:val="006E4931"/>
    <w:rsid w:val="006E5697"/>
    <w:rsid w:val="006E5F07"/>
    <w:rsid w:val="006E5FDD"/>
    <w:rsid w:val="006E71F6"/>
    <w:rsid w:val="006E7377"/>
    <w:rsid w:val="006F1458"/>
    <w:rsid w:val="006F15AB"/>
    <w:rsid w:val="006F4355"/>
    <w:rsid w:val="006F486A"/>
    <w:rsid w:val="006F53EC"/>
    <w:rsid w:val="006F55EC"/>
    <w:rsid w:val="006F79E0"/>
    <w:rsid w:val="00702711"/>
    <w:rsid w:val="00702AC3"/>
    <w:rsid w:val="00704AAE"/>
    <w:rsid w:val="0070612F"/>
    <w:rsid w:val="007074EB"/>
    <w:rsid w:val="00707A4F"/>
    <w:rsid w:val="00711E79"/>
    <w:rsid w:val="00712BE7"/>
    <w:rsid w:val="007130A5"/>
    <w:rsid w:val="007134CC"/>
    <w:rsid w:val="00717A49"/>
    <w:rsid w:val="0072003A"/>
    <w:rsid w:val="007209BA"/>
    <w:rsid w:val="00723968"/>
    <w:rsid w:val="00727142"/>
    <w:rsid w:val="0073032F"/>
    <w:rsid w:val="00732F8C"/>
    <w:rsid w:val="00733733"/>
    <w:rsid w:val="00733AC6"/>
    <w:rsid w:val="0073610E"/>
    <w:rsid w:val="00736592"/>
    <w:rsid w:val="00737BB2"/>
    <w:rsid w:val="00741502"/>
    <w:rsid w:val="00741B8B"/>
    <w:rsid w:val="00743D51"/>
    <w:rsid w:val="00745B1B"/>
    <w:rsid w:val="007465E7"/>
    <w:rsid w:val="00747FCB"/>
    <w:rsid w:val="00751AF8"/>
    <w:rsid w:val="00751F4D"/>
    <w:rsid w:val="00752B2B"/>
    <w:rsid w:val="00753FFE"/>
    <w:rsid w:val="007545F5"/>
    <w:rsid w:val="00754C4F"/>
    <w:rsid w:val="0075665F"/>
    <w:rsid w:val="00756C25"/>
    <w:rsid w:val="0075706F"/>
    <w:rsid w:val="00760CE1"/>
    <w:rsid w:val="007619D3"/>
    <w:rsid w:val="00762FA4"/>
    <w:rsid w:val="007645CA"/>
    <w:rsid w:val="007653C4"/>
    <w:rsid w:val="00766156"/>
    <w:rsid w:val="007662BD"/>
    <w:rsid w:val="007663D3"/>
    <w:rsid w:val="007664B5"/>
    <w:rsid w:val="00767DE2"/>
    <w:rsid w:val="00773773"/>
    <w:rsid w:val="00773DAB"/>
    <w:rsid w:val="0077521F"/>
    <w:rsid w:val="007752BD"/>
    <w:rsid w:val="00781E5A"/>
    <w:rsid w:val="00782688"/>
    <w:rsid w:val="0078367F"/>
    <w:rsid w:val="00783A81"/>
    <w:rsid w:val="0078545B"/>
    <w:rsid w:val="0078729B"/>
    <w:rsid w:val="00790FBD"/>
    <w:rsid w:val="007919EE"/>
    <w:rsid w:val="007959CD"/>
    <w:rsid w:val="00796959"/>
    <w:rsid w:val="007975BC"/>
    <w:rsid w:val="0079784C"/>
    <w:rsid w:val="007978C2"/>
    <w:rsid w:val="00797BC9"/>
    <w:rsid w:val="007A04CA"/>
    <w:rsid w:val="007A11EA"/>
    <w:rsid w:val="007A1899"/>
    <w:rsid w:val="007A1952"/>
    <w:rsid w:val="007A21E1"/>
    <w:rsid w:val="007A252E"/>
    <w:rsid w:val="007A292B"/>
    <w:rsid w:val="007A4767"/>
    <w:rsid w:val="007A5504"/>
    <w:rsid w:val="007A6DDC"/>
    <w:rsid w:val="007A704C"/>
    <w:rsid w:val="007B1972"/>
    <w:rsid w:val="007B22A2"/>
    <w:rsid w:val="007B4C0E"/>
    <w:rsid w:val="007B4DA0"/>
    <w:rsid w:val="007B6D96"/>
    <w:rsid w:val="007B753D"/>
    <w:rsid w:val="007B75E4"/>
    <w:rsid w:val="007B77B5"/>
    <w:rsid w:val="007C0BC9"/>
    <w:rsid w:val="007C31CF"/>
    <w:rsid w:val="007C337E"/>
    <w:rsid w:val="007C49F3"/>
    <w:rsid w:val="007C65CC"/>
    <w:rsid w:val="007C7269"/>
    <w:rsid w:val="007D0A20"/>
    <w:rsid w:val="007D1982"/>
    <w:rsid w:val="007D2E57"/>
    <w:rsid w:val="007D3BDE"/>
    <w:rsid w:val="007D3DCE"/>
    <w:rsid w:val="007D4BB7"/>
    <w:rsid w:val="007D4CCD"/>
    <w:rsid w:val="007D5738"/>
    <w:rsid w:val="007D5AE0"/>
    <w:rsid w:val="007D68D3"/>
    <w:rsid w:val="007E0536"/>
    <w:rsid w:val="007E0886"/>
    <w:rsid w:val="007E2942"/>
    <w:rsid w:val="007E2C7F"/>
    <w:rsid w:val="007E5425"/>
    <w:rsid w:val="007E5EA9"/>
    <w:rsid w:val="007F0DA0"/>
    <w:rsid w:val="007F1B5C"/>
    <w:rsid w:val="007F7152"/>
    <w:rsid w:val="007F74EF"/>
    <w:rsid w:val="00804214"/>
    <w:rsid w:val="008043F4"/>
    <w:rsid w:val="0080476D"/>
    <w:rsid w:val="00805A8A"/>
    <w:rsid w:val="00805CD7"/>
    <w:rsid w:val="0080748B"/>
    <w:rsid w:val="00807C7C"/>
    <w:rsid w:val="008101D8"/>
    <w:rsid w:val="008107C4"/>
    <w:rsid w:val="00810F23"/>
    <w:rsid w:val="00810FE4"/>
    <w:rsid w:val="00812D75"/>
    <w:rsid w:val="00814A62"/>
    <w:rsid w:val="00815C7B"/>
    <w:rsid w:val="00815EC2"/>
    <w:rsid w:val="0082248C"/>
    <w:rsid w:val="00823AAB"/>
    <w:rsid w:val="00824950"/>
    <w:rsid w:val="00824D85"/>
    <w:rsid w:val="008254A2"/>
    <w:rsid w:val="00825E59"/>
    <w:rsid w:val="00831D0F"/>
    <w:rsid w:val="00836583"/>
    <w:rsid w:val="008409F8"/>
    <w:rsid w:val="00841DC4"/>
    <w:rsid w:val="00842E5D"/>
    <w:rsid w:val="00844D05"/>
    <w:rsid w:val="0084542F"/>
    <w:rsid w:val="0084622F"/>
    <w:rsid w:val="00846796"/>
    <w:rsid w:val="008509AC"/>
    <w:rsid w:val="008522AB"/>
    <w:rsid w:val="008522D5"/>
    <w:rsid w:val="00855666"/>
    <w:rsid w:val="008618DD"/>
    <w:rsid w:val="00863F6A"/>
    <w:rsid w:val="00866EC9"/>
    <w:rsid w:val="008679A1"/>
    <w:rsid w:val="00872903"/>
    <w:rsid w:val="00872C91"/>
    <w:rsid w:val="00873DD3"/>
    <w:rsid w:val="0088264C"/>
    <w:rsid w:val="0088536F"/>
    <w:rsid w:val="00892083"/>
    <w:rsid w:val="00892F3C"/>
    <w:rsid w:val="0089596C"/>
    <w:rsid w:val="00895E2F"/>
    <w:rsid w:val="008964FC"/>
    <w:rsid w:val="0089757B"/>
    <w:rsid w:val="008A0D83"/>
    <w:rsid w:val="008A3523"/>
    <w:rsid w:val="008A747B"/>
    <w:rsid w:val="008A7706"/>
    <w:rsid w:val="008A7816"/>
    <w:rsid w:val="008B1E04"/>
    <w:rsid w:val="008B2B9B"/>
    <w:rsid w:val="008B4251"/>
    <w:rsid w:val="008B5D9C"/>
    <w:rsid w:val="008B646D"/>
    <w:rsid w:val="008B722F"/>
    <w:rsid w:val="008C08B2"/>
    <w:rsid w:val="008C1712"/>
    <w:rsid w:val="008C1CAA"/>
    <w:rsid w:val="008C231A"/>
    <w:rsid w:val="008C3E88"/>
    <w:rsid w:val="008C71C6"/>
    <w:rsid w:val="008D01EC"/>
    <w:rsid w:val="008D388D"/>
    <w:rsid w:val="008D4A48"/>
    <w:rsid w:val="008D4D06"/>
    <w:rsid w:val="008D56DC"/>
    <w:rsid w:val="008D7BA7"/>
    <w:rsid w:val="008E028D"/>
    <w:rsid w:val="008E1E28"/>
    <w:rsid w:val="008E344E"/>
    <w:rsid w:val="008E3A72"/>
    <w:rsid w:val="008E4181"/>
    <w:rsid w:val="008E4291"/>
    <w:rsid w:val="008E4575"/>
    <w:rsid w:val="008E462E"/>
    <w:rsid w:val="008E5ADB"/>
    <w:rsid w:val="008E730B"/>
    <w:rsid w:val="008E74A4"/>
    <w:rsid w:val="008F0C4C"/>
    <w:rsid w:val="008F3BD7"/>
    <w:rsid w:val="008F48F5"/>
    <w:rsid w:val="008F5DC4"/>
    <w:rsid w:val="008F60B0"/>
    <w:rsid w:val="008F70F4"/>
    <w:rsid w:val="008F7EC9"/>
    <w:rsid w:val="00901343"/>
    <w:rsid w:val="0090219A"/>
    <w:rsid w:val="00902A2C"/>
    <w:rsid w:val="00902D45"/>
    <w:rsid w:val="00910033"/>
    <w:rsid w:val="00910A14"/>
    <w:rsid w:val="009125D1"/>
    <w:rsid w:val="00913CD9"/>
    <w:rsid w:val="00917F00"/>
    <w:rsid w:val="00921C4F"/>
    <w:rsid w:val="0092217F"/>
    <w:rsid w:val="0092477F"/>
    <w:rsid w:val="00927FA5"/>
    <w:rsid w:val="009300D5"/>
    <w:rsid w:val="00932E84"/>
    <w:rsid w:val="0093346D"/>
    <w:rsid w:val="00935779"/>
    <w:rsid w:val="009374CA"/>
    <w:rsid w:val="00937788"/>
    <w:rsid w:val="009378AF"/>
    <w:rsid w:val="009412A7"/>
    <w:rsid w:val="00941954"/>
    <w:rsid w:val="00941CFB"/>
    <w:rsid w:val="00941D57"/>
    <w:rsid w:val="00942346"/>
    <w:rsid w:val="009443B5"/>
    <w:rsid w:val="00947BA3"/>
    <w:rsid w:val="009504A6"/>
    <w:rsid w:val="00950DBB"/>
    <w:rsid w:val="00951F83"/>
    <w:rsid w:val="00952683"/>
    <w:rsid w:val="0095325A"/>
    <w:rsid w:val="00953FA8"/>
    <w:rsid w:val="00954344"/>
    <w:rsid w:val="009545EB"/>
    <w:rsid w:val="00955211"/>
    <w:rsid w:val="009557C2"/>
    <w:rsid w:val="00956B6B"/>
    <w:rsid w:val="0096060D"/>
    <w:rsid w:val="00960A16"/>
    <w:rsid w:val="00962094"/>
    <w:rsid w:val="00964F51"/>
    <w:rsid w:val="00965CC2"/>
    <w:rsid w:val="00967AB7"/>
    <w:rsid w:val="00970B40"/>
    <w:rsid w:val="00971159"/>
    <w:rsid w:val="009713B0"/>
    <w:rsid w:val="00973E06"/>
    <w:rsid w:val="0097474D"/>
    <w:rsid w:val="00975057"/>
    <w:rsid w:val="00977388"/>
    <w:rsid w:val="00981B36"/>
    <w:rsid w:val="009837FF"/>
    <w:rsid w:val="00983A27"/>
    <w:rsid w:val="009840D0"/>
    <w:rsid w:val="00984ACF"/>
    <w:rsid w:val="00984E16"/>
    <w:rsid w:val="0098716A"/>
    <w:rsid w:val="0099238A"/>
    <w:rsid w:val="00993018"/>
    <w:rsid w:val="00996F40"/>
    <w:rsid w:val="009A12D3"/>
    <w:rsid w:val="009A28D8"/>
    <w:rsid w:val="009A359F"/>
    <w:rsid w:val="009A54C5"/>
    <w:rsid w:val="009A5F96"/>
    <w:rsid w:val="009A6D3A"/>
    <w:rsid w:val="009A76BC"/>
    <w:rsid w:val="009A7C6C"/>
    <w:rsid w:val="009B01BC"/>
    <w:rsid w:val="009B2200"/>
    <w:rsid w:val="009B2609"/>
    <w:rsid w:val="009B479E"/>
    <w:rsid w:val="009B711F"/>
    <w:rsid w:val="009B7A70"/>
    <w:rsid w:val="009C2889"/>
    <w:rsid w:val="009C331E"/>
    <w:rsid w:val="009C4E52"/>
    <w:rsid w:val="009C6764"/>
    <w:rsid w:val="009C7AA7"/>
    <w:rsid w:val="009C7FAD"/>
    <w:rsid w:val="009D18FF"/>
    <w:rsid w:val="009D44AD"/>
    <w:rsid w:val="009E10B2"/>
    <w:rsid w:val="009E2FFD"/>
    <w:rsid w:val="009E43EE"/>
    <w:rsid w:val="009E4DBF"/>
    <w:rsid w:val="009E61A0"/>
    <w:rsid w:val="009E6EBF"/>
    <w:rsid w:val="009F095F"/>
    <w:rsid w:val="009F33E6"/>
    <w:rsid w:val="009F4255"/>
    <w:rsid w:val="009F77B6"/>
    <w:rsid w:val="009F7B8C"/>
    <w:rsid w:val="009F7EE6"/>
    <w:rsid w:val="00A001EB"/>
    <w:rsid w:val="00A005A0"/>
    <w:rsid w:val="00A02E77"/>
    <w:rsid w:val="00A03FC1"/>
    <w:rsid w:val="00A06CB1"/>
    <w:rsid w:val="00A10CF1"/>
    <w:rsid w:val="00A119C5"/>
    <w:rsid w:val="00A12C87"/>
    <w:rsid w:val="00A13B7C"/>
    <w:rsid w:val="00A17A82"/>
    <w:rsid w:val="00A20B52"/>
    <w:rsid w:val="00A21440"/>
    <w:rsid w:val="00A218F5"/>
    <w:rsid w:val="00A2285D"/>
    <w:rsid w:val="00A2569C"/>
    <w:rsid w:val="00A25EF2"/>
    <w:rsid w:val="00A26C79"/>
    <w:rsid w:val="00A33525"/>
    <w:rsid w:val="00A33659"/>
    <w:rsid w:val="00A34E93"/>
    <w:rsid w:val="00A35B3E"/>
    <w:rsid w:val="00A40C8A"/>
    <w:rsid w:val="00A4165F"/>
    <w:rsid w:val="00A45341"/>
    <w:rsid w:val="00A468D6"/>
    <w:rsid w:val="00A46EA6"/>
    <w:rsid w:val="00A51061"/>
    <w:rsid w:val="00A5290F"/>
    <w:rsid w:val="00A53484"/>
    <w:rsid w:val="00A54113"/>
    <w:rsid w:val="00A54140"/>
    <w:rsid w:val="00A5435F"/>
    <w:rsid w:val="00A54385"/>
    <w:rsid w:val="00A56366"/>
    <w:rsid w:val="00A56DB5"/>
    <w:rsid w:val="00A60B76"/>
    <w:rsid w:val="00A621DF"/>
    <w:rsid w:val="00A634BC"/>
    <w:rsid w:val="00A63EB8"/>
    <w:rsid w:val="00A65692"/>
    <w:rsid w:val="00A66557"/>
    <w:rsid w:val="00A6736F"/>
    <w:rsid w:val="00A70CD0"/>
    <w:rsid w:val="00A71C4F"/>
    <w:rsid w:val="00A736AD"/>
    <w:rsid w:val="00A74889"/>
    <w:rsid w:val="00A807EF"/>
    <w:rsid w:val="00A80CC7"/>
    <w:rsid w:val="00A81994"/>
    <w:rsid w:val="00A82E10"/>
    <w:rsid w:val="00A83C69"/>
    <w:rsid w:val="00A83D53"/>
    <w:rsid w:val="00A8407D"/>
    <w:rsid w:val="00A8559B"/>
    <w:rsid w:val="00A85720"/>
    <w:rsid w:val="00A85C44"/>
    <w:rsid w:val="00A86BF5"/>
    <w:rsid w:val="00A87B94"/>
    <w:rsid w:val="00A90A52"/>
    <w:rsid w:val="00A91530"/>
    <w:rsid w:val="00A93E92"/>
    <w:rsid w:val="00A96C8F"/>
    <w:rsid w:val="00AA0E51"/>
    <w:rsid w:val="00AA2490"/>
    <w:rsid w:val="00AA469D"/>
    <w:rsid w:val="00AB1487"/>
    <w:rsid w:val="00AB2D56"/>
    <w:rsid w:val="00AB347D"/>
    <w:rsid w:val="00AB467A"/>
    <w:rsid w:val="00AB4F67"/>
    <w:rsid w:val="00AB572F"/>
    <w:rsid w:val="00AB5BE8"/>
    <w:rsid w:val="00AB7916"/>
    <w:rsid w:val="00AB7A8B"/>
    <w:rsid w:val="00AC25C0"/>
    <w:rsid w:val="00AC544A"/>
    <w:rsid w:val="00AC6089"/>
    <w:rsid w:val="00AC63C9"/>
    <w:rsid w:val="00AC73FE"/>
    <w:rsid w:val="00AD053E"/>
    <w:rsid w:val="00AD155C"/>
    <w:rsid w:val="00AD1F4E"/>
    <w:rsid w:val="00AD35E8"/>
    <w:rsid w:val="00AD4005"/>
    <w:rsid w:val="00AD6556"/>
    <w:rsid w:val="00AD7F71"/>
    <w:rsid w:val="00AE032B"/>
    <w:rsid w:val="00AE0A4B"/>
    <w:rsid w:val="00AE1B57"/>
    <w:rsid w:val="00AE2AA3"/>
    <w:rsid w:val="00AE584E"/>
    <w:rsid w:val="00AE60EC"/>
    <w:rsid w:val="00AE6120"/>
    <w:rsid w:val="00AE69A4"/>
    <w:rsid w:val="00AF0652"/>
    <w:rsid w:val="00AF0865"/>
    <w:rsid w:val="00AF3935"/>
    <w:rsid w:val="00AF5BEF"/>
    <w:rsid w:val="00AF73E4"/>
    <w:rsid w:val="00B001C5"/>
    <w:rsid w:val="00B00D0D"/>
    <w:rsid w:val="00B01059"/>
    <w:rsid w:val="00B020B8"/>
    <w:rsid w:val="00B04E7B"/>
    <w:rsid w:val="00B075D9"/>
    <w:rsid w:val="00B100F5"/>
    <w:rsid w:val="00B12ADF"/>
    <w:rsid w:val="00B15E31"/>
    <w:rsid w:val="00B16C34"/>
    <w:rsid w:val="00B176E1"/>
    <w:rsid w:val="00B17742"/>
    <w:rsid w:val="00B17B7A"/>
    <w:rsid w:val="00B20583"/>
    <w:rsid w:val="00B225B1"/>
    <w:rsid w:val="00B229B9"/>
    <w:rsid w:val="00B23B32"/>
    <w:rsid w:val="00B23BA4"/>
    <w:rsid w:val="00B23F17"/>
    <w:rsid w:val="00B2424D"/>
    <w:rsid w:val="00B243D5"/>
    <w:rsid w:val="00B24531"/>
    <w:rsid w:val="00B268FB"/>
    <w:rsid w:val="00B278AA"/>
    <w:rsid w:val="00B30922"/>
    <w:rsid w:val="00B30A0D"/>
    <w:rsid w:val="00B31280"/>
    <w:rsid w:val="00B3152F"/>
    <w:rsid w:val="00B31D09"/>
    <w:rsid w:val="00B32408"/>
    <w:rsid w:val="00B33693"/>
    <w:rsid w:val="00B3407A"/>
    <w:rsid w:val="00B349A7"/>
    <w:rsid w:val="00B34DA0"/>
    <w:rsid w:val="00B352C3"/>
    <w:rsid w:val="00B35493"/>
    <w:rsid w:val="00B36376"/>
    <w:rsid w:val="00B37B9B"/>
    <w:rsid w:val="00B403DD"/>
    <w:rsid w:val="00B43399"/>
    <w:rsid w:val="00B4746A"/>
    <w:rsid w:val="00B479D4"/>
    <w:rsid w:val="00B47A8E"/>
    <w:rsid w:val="00B50152"/>
    <w:rsid w:val="00B51850"/>
    <w:rsid w:val="00B56AB9"/>
    <w:rsid w:val="00B5755C"/>
    <w:rsid w:val="00B60792"/>
    <w:rsid w:val="00B61991"/>
    <w:rsid w:val="00B621D1"/>
    <w:rsid w:val="00B623BD"/>
    <w:rsid w:val="00B627FD"/>
    <w:rsid w:val="00B65382"/>
    <w:rsid w:val="00B65B0F"/>
    <w:rsid w:val="00B663B5"/>
    <w:rsid w:val="00B671BC"/>
    <w:rsid w:val="00B70A24"/>
    <w:rsid w:val="00B7162A"/>
    <w:rsid w:val="00B72239"/>
    <w:rsid w:val="00B73E2E"/>
    <w:rsid w:val="00B746D8"/>
    <w:rsid w:val="00B7480F"/>
    <w:rsid w:val="00B74A19"/>
    <w:rsid w:val="00B767CB"/>
    <w:rsid w:val="00B77F39"/>
    <w:rsid w:val="00B8078E"/>
    <w:rsid w:val="00B82344"/>
    <w:rsid w:val="00B82EA5"/>
    <w:rsid w:val="00B855DC"/>
    <w:rsid w:val="00B85E00"/>
    <w:rsid w:val="00B9063D"/>
    <w:rsid w:val="00B90876"/>
    <w:rsid w:val="00B91596"/>
    <w:rsid w:val="00B9216E"/>
    <w:rsid w:val="00B925EC"/>
    <w:rsid w:val="00B926E3"/>
    <w:rsid w:val="00B92F3A"/>
    <w:rsid w:val="00BA0700"/>
    <w:rsid w:val="00BA19BA"/>
    <w:rsid w:val="00BA2A92"/>
    <w:rsid w:val="00BA2AE1"/>
    <w:rsid w:val="00BA30EF"/>
    <w:rsid w:val="00BA3AEC"/>
    <w:rsid w:val="00BA548C"/>
    <w:rsid w:val="00BA5892"/>
    <w:rsid w:val="00BA597C"/>
    <w:rsid w:val="00BA5EA5"/>
    <w:rsid w:val="00BA77F6"/>
    <w:rsid w:val="00BB0554"/>
    <w:rsid w:val="00BB1271"/>
    <w:rsid w:val="00BB28D6"/>
    <w:rsid w:val="00BB37F2"/>
    <w:rsid w:val="00BB5570"/>
    <w:rsid w:val="00BB6830"/>
    <w:rsid w:val="00BC1C32"/>
    <w:rsid w:val="00BC304A"/>
    <w:rsid w:val="00BC38FD"/>
    <w:rsid w:val="00BC3D83"/>
    <w:rsid w:val="00BC515F"/>
    <w:rsid w:val="00BC5B04"/>
    <w:rsid w:val="00BC731A"/>
    <w:rsid w:val="00BC79B3"/>
    <w:rsid w:val="00BD1092"/>
    <w:rsid w:val="00BD10E6"/>
    <w:rsid w:val="00BE03DC"/>
    <w:rsid w:val="00BE0AD3"/>
    <w:rsid w:val="00BE1849"/>
    <w:rsid w:val="00BE19A0"/>
    <w:rsid w:val="00BE2CD7"/>
    <w:rsid w:val="00BE3D9A"/>
    <w:rsid w:val="00BE4E97"/>
    <w:rsid w:val="00BF2823"/>
    <w:rsid w:val="00BF3F8D"/>
    <w:rsid w:val="00BF4D38"/>
    <w:rsid w:val="00BF6E78"/>
    <w:rsid w:val="00C02B5F"/>
    <w:rsid w:val="00C02D86"/>
    <w:rsid w:val="00C05454"/>
    <w:rsid w:val="00C05D55"/>
    <w:rsid w:val="00C07AE7"/>
    <w:rsid w:val="00C118E2"/>
    <w:rsid w:val="00C1193B"/>
    <w:rsid w:val="00C12AF1"/>
    <w:rsid w:val="00C12C54"/>
    <w:rsid w:val="00C155C1"/>
    <w:rsid w:val="00C1630D"/>
    <w:rsid w:val="00C20871"/>
    <w:rsid w:val="00C2211D"/>
    <w:rsid w:val="00C234E5"/>
    <w:rsid w:val="00C27D9A"/>
    <w:rsid w:val="00C30CC4"/>
    <w:rsid w:val="00C323D6"/>
    <w:rsid w:val="00C325DC"/>
    <w:rsid w:val="00C32601"/>
    <w:rsid w:val="00C34D96"/>
    <w:rsid w:val="00C3522B"/>
    <w:rsid w:val="00C35FC5"/>
    <w:rsid w:val="00C36BF7"/>
    <w:rsid w:val="00C37ED4"/>
    <w:rsid w:val="00C37F71"/>
    <w:rsid w:val="00C40295"/>
    <w:rsid w:val="00C407CD"/>
    <w:rsid w:val="00C451CF"/>
    <w:rsid w:val="00C457E2"/>
    <w:rsid w:val="00C473FA"/>
    <w:rsid w:val="00C478DD"/>
    <w:rsid w:val="00C47C2E"/>
    <w:rsid w:val="00C51238"/>
    <w:rsid w:val="00C53D2D"/>
    <w:rsid w:val="00C542B0"/>
    <w:rsid w:val="00C5450F"/>
    <w:rsid w:val="00C55048"/>
    <w:rsid w:val="00C56BBB"/>
    <w:rsid w:val="00C578CA"/>
    <w:rsid w:val="00C60D2D"/>
    <w:rsid w:val="00C6365C"/>
    <w:rsid w:val="00C63805"/>
    <w:rsid w:val="00C63FE6"/>
    <w:rsid w:val="00C65C62"/>
    <w:rsid w:val="00C66E75"/>
    <w:rsid w:val="00C71F57"/>
    <w:rsid w:val="00C75047"/>
    <w:rsid w:val="00C7577F"/>
    <w:rsid w:val="00C814B7"/>
    <w:rsid w:val="00C84079"/>
    <w:rsid w:val="00C841A8"/>
    <w:rsid w:val="00C86A84"/>
    <w:rsid w:val="00C9444F"/>
    <w:rsid w:val="00C9446C"/>
    <w:rsid w:val="00C94A27"/>
    <w:rsid w:val="00C94C57"/>
    <w:rsid w:val="00C95189"/>
    <w:rsid w:val="00C954A4"/>
    <w:rsid w:val="00C969E0"/>
    <w:rsid w:val="00C97A9A"/>
    <w:rsid w:val="00CA3C63"/>
    <w:rsid w:val="00CA69FA"/>
    <w:rsid w:val="00CA6D92"/>
    <w:rsid w:val="00CA77FA"/>
    <w:rsid w:val="00CA7946"/>
    <w:rsid w:val="00CB0332"/>
    <w:rsid w:val="00CB0F96"/>
    <w:rsid w:val="00CB1167"/>
    <w:rsid w:val="00CB1173"/>
    <w:rsid w:val="00CB1325"/>
    <w:rsid w:val="00CB2677"/>
    <w:rsid w:val="00CB464A"/>
    <w:rsid w:val="00CB5697"/>
    <w:rsid w:val="00CB704B"/>
    <w:rsid w:val="00CC03A5"/>
    <w:rsid w:val="00CC18F4"/>
    <w:rsid w:val="00CC21EC"/>
    <w:rsid w:val="00CC25AA"/>
    <w:rsid w:val="00CC2C8A"/>
    <w:rsid w:val="00CC44D5"/>
    <w:rsid w:val="00CC5085"/>
    <w:rsid w:val="00CC55B9"/>
    <w:rsid w:val="00CD006A"/>
    <w:rsid w:val="00CD0D16"/>
    <w:rsid w:val="00CD12A8"/>
    <w:rsid w:val="00CD20D6"/>
    <w:rsid w:val="00CD236C"/>
    <w:rsid w:val="00CD291C"/>
    <w:rsid w:val="00CD4CB6"/>
    <w:rsid w:val="00CD7F7A"/>
    <w:rsid w:val="00CE00A4"/>
    <w:rsid w:val="00CE10D8"/>
    <w:rsid w:val="00CE2EC4"/>
    <w:rsid w:val="00CE34F0"/>
    <w:rsid w:val="00CE4711"/>
    <w:rsid w:val="00CE4752"/>
    <w:rsid w:val="00CE60FF"/>
    <w:rsid w:val="00CF079C"/>
    <w:rsid w:val="00CF2556"/>
    <w:rsid w:val="00CF5BA7"/>
    <w:rsid w:val="00D00387"/>
    <w:rsid w:val="00D02B1D"/>
    <w:rsid w:val="00D042E0"/>
    <w:rsid w:val="00D04A4B"/>
    <w:rsid w:val="00D05336"/>
    <w:rsid w:val="00D05812"/>
    <w:rsid w:val="00D0696C"/>
    <w:rsid w:val="00D11A2F"/>
    <w:rsid w:val="00D13A6C"/>
    <w:rsid w:val="00D151AD"/>
    <w:rsid w:val="00D1736D"/>
    <w:rsid w:val="00D17CA2"/>
    <w:rsid w:val="00D20BFB"/>
    <w:rsid w:val="00D23ADF"/>
    <w:rsid w:val="00D23DB7"/>
    <w:rsid w:val="00D25361"/>
    <w:rsid w:val="00D2599B"/>
    <w:rsid w:val="00D26825"/>
    <w:rsid w:val="00D31210"/>
    <w:rsid w:val="00D32B54"/>
    <w:rsid w:val="00D32CCB"/>
    <w:rsid w:val="00D33431"/>
    <w:rsid w:val="00D35B34"/>
    <w:rsid w:val="00D41713"/>
    <w:rsid w:val="00D42C47"/>
    <w:rsid w:val="00D44A70"/>
    <w:rsid w:val="00D45124"/>
    <w:rsid w:val="00D45908"/>
    <w:rsid w:val="00D47042"/>
    <w:rsid w:val="00D477CE"/>
    <w:rsid w:val="00D50EB9"/>
    <w:rsid w:val="00D51AC2"/>
    <w:rsid w:val="00D524EC"/>
    <w:rsid w:val="00D52B71"/>
    <w:rsid w:val="00D53184"/>
    <w:rsid w:val="00D56AD5"/>
    <w:rsid w:val="00D56EBA"/>
    <w:rsid w:val="00D60EF7"/>
    <w:rsid w:val="00D612A2"/>
    <w:rsid w:val="00D63BDD"/>
    <w:rsid w:val="00D64E82"/>
    <w:rsid w:val="00D65D1D"/>
    <w:rsid w:val="00D7078C"/>
    <w:rsid w:val="00D731FD"/>
    <w:rsid w:val="00D7383B"/>
    <w:rsid w:val="00D74309"/>
    <w:rsid w:val="00D74C53"/>
    <w:rsid w:val="00D80D86"/>
    <w:rsid w:val="00D83960"/>
    <w:rsid w:val="00D85168"/>
    <w:rsid w:val="00D90F07"/>
    <w:rsid w:val="00D925A2"/>
    <w:rsid w:val="00D93780"/>
    <w:rsid w:val="00D94084"/>
    <w:rsid w:val="00D948B1"/>
    <w:rsid w:val="00D964E0"/>
    <w:rsid w:val="00DA0116"/>
    <w:rsid w:val="00DA0766"/>
    <w:rsid w:val="00DA0EB7"/>
    <w:rsid w:val="00DA0F2E"/>
    <w:rsid w:val="00DA1EE6"/>
    <w:rsid w:val="00DA3429"/>
    <w:rsid w:val="00DA3A94"/>
    <w:rsid w:val="00DA3CE4"/>
    <w:rsid w:val="00DA48AF"/>
    <w:rsid w:val="00DA6DD7"/>
    <w:rsid w:val="00DB2F10"/>
    <w:rsid w:val="00DB4207"/>
    <w:rsid w:val="00DB5334"/>
    <w:rsid w:val="00DB5D90"/>
    <w:rsid w:val="00DB5F56"/>
    <w:rsid w:val="00DC0B11"/>
    <w:rsid w:val="00DC1964"/>
    <w:rsid w:val="00DC2565"/>
    <w:rsid w:val="00DC2C9A"/>
    <w:rsid w:val="00DC398D"/>
    <w:rsid w:val="00DC4BA5"/>
    <w:rsid w:val="00DC6687"/>
    <w:rsid w:val="00DD35FC"/>
    <w:rsid w:val="00DD38D2"/>
    <w:rsid w:val="00DD4920"/>
    <w:rsid w:val="00DD58A7"/>
    <w:rsid w:val="00DD7919"/>
    <w:rsid w:val="00DE05D9"/>
    <w:rsid w:val="00DE0C56"/>
    <w:rsid w:val="00DE144F"/>
    <w:rsid w:val="00DE16EA"/>
    <w:rsid w:val="00DE31AA"/>
    <w:rsid w:val="00DE59BA"/>
    <w:rsid w:val="00DE74F4"/>
    <w:rsid w:val="00DF19F1"/>
    <w:rsid w:val="00DF3946"/>
    <w:rsid w:val="00DF49FA"/>
    <w:rsid w:val="00DF5E9B"/>
    <w:rsid w:val="00DF6150"/>
    <w:rsid w:val="00E03C03"/>
    <w:rsid w:val="00E04573"/>
    <w:rsid w:val="00E05A9A"/>
    <w:rsid w:val="00E06051"/>
    <w:rsid w:val="00E06D2F"/>
    <w:rsid w:val="00E101BC"/>
    <w:rsid w:val="00E10333"/>
    <w:rsid w:val="00E12DDE"/>
    <w:rsid w:val="00E1394B"/>
    <w:rsid w:val="00E153E6"/>
    <w:rsid w:val="00E20443"/>
    <w:rsid w:val="00E20DF2"/>
    <w:rsid w:val="00E26208"/>
    <w:rsid w:val="00E321EF"/>
    <w:rsid w:val="00E332F2"/>
    <w:rsid w:val="00E33713"/>
    <w:rsid w:val="00E33982"/>
    <w:rsid w:val="00E33AB3"/>
    <w:rsid w:val="00E35220"/>
    <w:rsid w:val="00E35437"/>
    <w:rsid w:val="00E3672F"/>
    <w:rsid w:val="00E37331"/>
    <w:rsid w:val="00E37B49"/>
    <w:rsid w:val="00E40397"/>
    <w:rsid w:val="00E40B99"/>
    <w:rsid w:val="00E40DDE"/>
    <w:rsid w:val="00E41612"/>
    <w:rsid w:val="00E417C8"/>
    <w:rsid w:val="00E45EAB"/>
    <w:rsid w:val="00E46C6C"/>
    <w:rsid w:val="00E51792"/>
    <w:rsid w:val="00E520AA"/>
    <w:rsid w:val="00E5283D"/>
    <w:rsid w:val="00E52941"/>
    <w:rsid w:val="00E533F3"/>
    <w:rsid w:val="00E54618"/>
    <w:rsid w:val="00E54651"/>
    <w:rsid w:val="00E54E3A"/>
    <w:rsid w:val="00E57B39"/>
    <w:rsid w:val="00E60359"/>
    <w:rsid w:val="00E616BC"/>
    <w:rsid w:val="00E63AC9"/>
    <w:rsid w:val="00E6532F"/>
    <w:rsid w:val="00E74A30"/>
    <w:rsid w:val="00E75994"/>
    <w:rsid w:val="00E77400"/>
    <w:rsid w:val="00E77942"/>
    <w:rsid w:val="00E82C88"/>
    <w:rsid w:val="00E82FE6"/>
    <w:rsid w:val="00E83809"/>
    <w:rsid w:val="00E84E45"/>
    <w:rsid w:val="00E851EC"/>
    <w:rsid w:val="00E85E59"/>
    <w:rsid w:val="00E86578"/>
    <w:rsid w:val="00E95580"/>
    <w:rsid w:val="00E96011"/>
    <w:rsid w:val="00E973A3"/>
    <w:rsid w:val="00EA1557"/>
    <w:rsid w:val="00EA21C1"/>
    <w:rsid w:val="00EA3412"/>
    <w:rsid w:val="00EA3937"/>
    <w:rsid w:val="00EA506B"/>
    <w:rsid w:val="00EA5F1D"/>
    <w:rsid w:val="00EA6868"/>
    <w:rsid w:val="00EA7809"/>
    <w:rsid w:val="00EB1D40"/>
    <w:rsid w:val="00EB274C"/>
    <w:rsid w:val="00EB40BD"/>
    <w:rsid w:val="00EB46B1"/>
    <w:rsid w:val="00EB53EF"/>
    <w:rsid w:val="00EB61B9"/>
    <w:rsid w:val="00EB6BEC"/>
    <w:rsid w:val="00EB6C88"/>
    <w:rsid w:val="00EB6EA4"/>
    <w:rsid w:val="00EB7597"/>
    <w:rsid w:val="00EB7873"/>
    <w:rsid w:val="00EB7DC6"/>
    <w:rsid w:val="00EC110D"/>
    <w:rsid w:val="00EC1B9B"/>
    <w:rsid w:val="00EC4009"/>
    <w:rsid w:val="00EC6408"/>
    <w:rsid w:val="00EC729A"/>
    <w:rsid w:val="00EC79EE"/>
    <w:rsid w:val="00ED0F3E"/>
    <w:rsid w:val="00ED165B"/>
    <w:rsid w:val="00ED1F59"/>
    <w:rsid w:val="00ED36D5"/>
    <w:rsid w:val="00ED386F"/>
    <w:rsid w:val="00ED4B59"/>
    <w:rsid w:val="00EE196A"/>
    <w:rsid w:val="00EE1AB4"/>
    <w:rsid w:val="00EE2B3E"/>
    <w:rsid w:val="00EE517F"/>
    <w:rsid w:val="00EE741D"/>
    <w:rsid w:val="00EE79E5"/>
    <w:rsid w:val="00EE7AD8"/>
    <w:rsid w:val="00EF1050"/>
    <w:rsid w:val="00EF2E1F"/>
    <w:rsid w:val="00EF4051"/>
    <w:rsid w:val="00EF4243"/>
    <w:rsid w:val="00EF4380"/>
    <w:rsid w:val="00EF511B"/>
    <w:rsid w:val="00EF53FE"/>
    <w:rsid w:val="00EF6C1F"/>
    <w:rsid w:val="00EF721E"/>
    <w:rsid w:val="00EF7249"/>
    <w:rsid w:val="00EF7761"/>
    <w:rsid w:val="00F00EDB"/>
    <w:rsid w:val="00F01D3E"/>
    <w:rsid w:val="00F045C5"/>
    <w:rsid w:val="00F052F0"/>
    <w:rsid w:val="00F0670D"/>
    <w:rsid w:val="00F0685A"/>
    <w:rsid w:val="00F068A5"/>
    <w:rsid w:val="00F06971"/>
    <w:rsid w:val="00F14332"/>
    <w:rsid w:val="00F14BC2"/>
    <w:rsid w:val="00F153CF"/>
    <w:rsid w:val="00F16ADC"/>
    <w:rsid w:val="00F1764F"/>
    <w:rsid w:val="00F203D6"/>
    <w:rsid w:val="00F2232E"/>
    <w:rsid w:val="00F2298D"/>
    <w:rsid w:val="00F250CA"/>
    <w:rsid w:val="00F25595"/>
    <w:rsid w:val="00F25E94"/>
    <w:rsid w:val="00F2632A"/>
    <w:rsid w:val="00F26F17"/>
    <w:rsid w:val="00F30150"/>
    <w:rsid w:val="00F3026C"/>
    <w:rsid w:val="00F303AA"/>
    <w:rsid w:val="00F322F8"/>
    <w:rsid w:val="00F324E7"/>
    <w:rsid w:val="00F32AA4"/>
    <w:rsid w:val="00F34433"/>
    <w:rsid w:val="00F347F2"/>
    <w:rsid w:val="00F34D1F"/>
    <w:rsid w:val="00F35244"/>
    <w:rsid w:val="00F35466"/>
    <w:rsid w:val="00F3569E"/>
    <w:rsid w:val="00F50032"/>
    <w:rsid w:val="00F50FB2"/>
    <w:rsid w:val="00F512FB"/>
    <w:rsid w:val="00F5131C"/>
    <w:rsid w:val="00F61F70"/>
    <w:rsid w:val="00F646FC"/>
    <w:rsid w:val="00F6787E"/>
    <w:rsid w:val="00F67EFC"/>
    <w:rsid w:val="00F71442"/>
    <w:rsid w:val="00F726AD"/>
    <w:rsid w:val="00F76330"/>
    <w:rsid w:val="00F80297"/>
    <w:rsid w:val="00F8051D"/>
    <w:rsid w:val="00F80EDC"/>
    <w:rsid w:val="00F832EA"/>
    <w:rsid w:val="00F85A7C"/>
    <w:rsid w:val="00F86D12"/>
    <w:rsid w:val="00F8732D"/>
    <w:rsid w:val="00F90298"/>
    <w:rsid w:val="00F90A31"/>
    <w:rsid w:val="00F94020"/>
    <w:rsid w:val="00F9419C"/>
    <w:rsid w:val="00F942E9"/>
    <w:rsid w:val="00F94C1B"/>
    <w:rsid w:val="00FA46F0"/>
    <w:rsid w:val="00FA591D"/>
    <w:rsid w:val="00FA6D7D"/>
    <w:rsid w:val="00FB0705"/>
    <w:rsid w:val="00FB092F"/>
    <w:rsid w:val="00FB21A4"/>
    <w:rsid w:val="00FB37E1"/>
    <w:rsid w:val="00FB3A03"/>
    <w:rsid w:val="00FB3C66"/>
    <w:rsid w:val="00FB76C4"/>
    <w:rsid w:val="00FB7A19"/>
    <w:rsid w:val="00FC015D"/>
    <w:rsid w:val="00FC1E4E"/>
    <w:rsid w:val="00FC22E4"/>
    <w:rsid w:val="00FC354C"/>
    <w:rsid w:val="00FC63B0"/>
    <w:rsid w:val="00FC6AA9"/>
    <w:rsid w:val="00FC6C78"/>
    <w:rsid w:val="00FC6C85"/>
    <w:rsid w:val="00FC75CD"/>
    <w:rsid w:val="00FD0F87"/>
    <w:rsid w:val="00FD1E4B"/>
    <w:rsid w:val="00FD2B87"/>
    <w:rsid w:val="00FD735D"/>
    <w:rsid w:val="00FE10A3"/>
    <w:rsid w:val="00FE3451"/>
    <w:rsid w:val="00FE3EFD"/>
    <w:rsid w:val="00FE7B70"/>
    <w:rsid w:val="00FF5329"/>
    <w:rsid w:val="00FF5543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8f1e"/>
    </o:shapedefaults>
    <o:shapelayout v:ext="edit">
      <o:idmap v:ext="edit" data="1"/>
    </o:shapelayout>
  </w:shapeDefaults>
  <w:decimalSymbol w:val=","/>
  <w:listSeparator w:val=","/>
  <w14:docId w14:val="1E9DD427"/>
  <w15:docId w15:val="{DC36CD5F-20FC-469E-AB2D-C18C63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E493A"/>
    <w:pPr>
      <w:spacing w:line="300" w:lineRule="auto"/>
    </w:pPr>
    <w:rPr>
      <w:color w:val="000000" w:themeColor="text1"/>
      <w:szCs w:val="24"/>
      <w:lang w:val="en-US"/>
    </w:rPr>
  </w:style>
  <w:style w:type="paragraph" w:styleId="Heading1">
    <w:name w:val="heading 1"/>
    <w:basedOn w:val="enzo-text"/>
    <w:next w:val="enzo-text"/>
    <w:link w:val="Heading1Char"/>
    <w:uiPriority w:val="9"/>
    <w:qFormat/>
    <w:rsid w:val="00412870"/>
    <w:pPr>
      <w:keepNext/>
      <w:outlineLvl w:val="0"/>
    </w:pPr>
    <w:rPr>
      <w:rFonts w:cs="Arial"/>
      <w:b/>
      <w:bCs/>
    </w:rPr>
  </w:style>
  <w:style w:type="paragraph" w:styleId="Heading2">
    <w:name w:val="heading 2"/>
    <w:basedOn w:val="enzo-text"/>
    <w:next w:val="enzo-text"/>
    <w:link w:val="Heading2Char"/>
    <w:uiPriority w:val="9"/>
    <w:qFormat/>
    <w:rsid w:val="00412870"/>
    <w:pPr>
      <w:keepNext/>
      <w:outlineLvl w:val="1"/>
    </w:pPr>
    <w:rPr>
      <w:b/>
      <w:sz w:val="72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51A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F218B" w:themeColor="accent1"/>
      <w:lang w:val="nl-NL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1A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F218B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51A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E104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51A4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E104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51A4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51A4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51A4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zo-text">
    <w:name w:val="enzo-text"/>
    <w:basedOn w:val="Normal"/>
    <w:link w:val="enzo-textChar"/>
    <w:qFormat/>
    <w:rsid w:val="00301C7A"/>
    <w:rPr>
      <w:color w:val="000000"/>
      <w:szCs w:val="20"/>
      <w:lang w:val="nl-NL"/>
    </w:rPr>
  </w:style>
  <w:style w:type="table" w:styleId="TableColorful1">
    <w:name w:val="Table Colorful 1"/>
    <w:basedOn w:val="TableNormal"/>
    <w:rsid w:val="00E337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E3371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zo-title">
    <w:name w:val="enzo-title"/>
    <w:basedOn w:val="enzo-text"/>
    <w:link w:val="enzo-titleChar"/>
    <w:qFormat/>
    <w:rsid w:val="00166364"/>
    <w:pPr>
      <w:spacing w:line="240" w:lineRule="auto"/>
    </w:pPr>
    <w:rPr>
      <w:color w:val="F78F1E"/>
      <w:sz w:val="72"/>
      <w:szCs w:val="72"/>
    </w:rPr>
  </w:style>
  <w:style w:type="paragraph" w:customStyle="1" w:styleId="enzo-textsmall">
    <w:name w:val="enzo-text small"/>
    <w:basedOn w:val="enzo-text"/>
    <w:qFormat/>
    <w:rsid w:val="00551A4A"/>
    <w:rPr>
      <w:rFonts w:cs="Arial"/>
      <w:color w:val="455560" w:themeColor="text2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11F16"/>
    <w:rPr>
      <w:b/>
      <w:color w:val="000000" w:themeColor="text1"/>
      <w:sz w:val="72"/>
      <w:szCs w:val="24"/>
      <w:lang w:val="en-US"/>
    </w:rPr>
  </w:style>
  <w:style w:type="paragraph" w:customStyle="1" w:styleId="enzo-heading1">
    <w:name w:val="enzo-heading 1#"/>
    <w:basedOn w:val="enzo-heading10"/>
    <w:next w:val="enzo-text"/>
    <w:link w:val="enzo-heading1Char"/>
    <w:autoRedefine/>
    <w:qFormat/>
    <w:rsid w:val="005B1258"/>
    <w:pPr>
      <w:numPr>
        <w:numId w:val="23"/>
      </w:numPr>
      <w:spacing w:before="480"/>
      <w:ind w:hanging="822"/>
      <w:outlineLvl w:val="0"/>
    </w:pPr>
    <w:rPr>
      <w:lang w:val="en-US"/>
    </w:rPr>
  </w:style>
  <w:style w:type="paragraph" w:customStyle="1" w:styleId="enzo-heading10">
    <w:name w:val="enzo-heading 1"/>
    <w:basedOn w:val="enzo-text"/>
    <w:next w:val="enzo-text"/>
    <w:qFormat/>
    <w:rsid w:val="00166364"/>
    <w:pPr>
      <w:keepNext/>
      <w:spacing w:before="360" w:after="240"/>
    </w:pPr>
    <w:rPr>
      <w:color w:val="F78F1E"/>
      <w:sz w:val="36"/>
      <w:szCs w:val="48"/>
    </w:rPr>
  </w:style>
  <w:style w:type="character" w:customStyle="1" w:styleId="enzo-textChar">
    <w:name w:val="enzo-text Char"/>
    <w:basedOn w:val="DefaultParagraphFont"/>
    <w:link w:val="enzo-text"/>
    <w:rsid w:val="00301C7A"/>
    <w:rPr>
      <w:color w:val="000000"/>
    </w:rPr>
  </w:style>
  <w:style w:type="character" w:customStyle="1" w:styleId="enzo-heading1Char">
    <w:name w:val="enzo-heading 1# Char"/>
    <w:basedOn w:val="enzo-textChar"/>
    <w:link w:val="enzo-heading1"/>
    <w:rsid w:val="005B1258"/>
    <w:rPr>
      <w:color w:val="F78F1E"/>
      <w:sz w:val="36"/>
      <w:szCs w:val="48"/>
      <w:lang w:val="en-US"/>
    </w:rPr>
  </w:style>
  <w:style w:type="paragraph" w:customStyle="1" w:styleId="enzo-heading20">
    <w:name w:val="enzo-heading 2"/>
    <w:basedOn w:val="enzo-text"/>
    <w:next w:val="enzo-text"/>
    <w:qFormat/>
    <w:rsid w:val="00166364"/>
    <w:pPr>
      <w:keepNext/>
      <w:spacing w:before="240" w:after="120"/>
    </w:pPr>
    <w:rPr>
      <w:color w:val="F78F1E"/>
      <w:sz w:val="24"/>
      <w:szCs w:val="36"/>
      <w:lang w:val="en-US"/>
    </w:rPr>
  </w:style>
  <w:style w:type="paragraph" w:customStyle="1" w:styleId="enzo-heading2">
    <w:name w:val="enzo-heading 2#"/>
    <w:basedOn w:val="enzo-heading20"/>
    <w:next w:val="enzo-text"/>
    <w:qFormat/>
    <w:rsid w:val="00B16C34"/>
    <w:pPr>
      <w:numPr>
        <w:ilvl w:val="1"/>
        <w:numId w:val="23"/>
      </w:numPr>
      <w:tabs>
        <w:tab w:val="clear" w:pos="8477"/>
        <w:tab w:val="num" w:pos="822"/>
      </w:tabs>
      <w:ind w:left="822" w:hanging="822"/>
      <w:outlineLvl w:val="1"/>
    </w:pPr>
  </w:style>
  <w:style w:type="paragraph" w:customStyle="1" w:styleId="enzo-heading30">
    <w:name w:val="enzo-heading 3"/>
    <w:basedOn w:val="enzo-heading20"/>
    <w:next w:val="enzo-text"/>
    <w:qFormat/>
    <w:rsid w:val="00551A4A"/>
    <w:rPr>
      <w:color w:val="455560" w:themeColor="text2"/>
    </w:rPr>
  </w:style>
  <w:style w:type="paragraph" w:customStyle="1" w:styleId="enzo-heading3">
    <w:name w:val="enzo-heading 3#"/>
    <w:basedOn w:val="enzo-heading30"/>
    <w:next w:val="enzo-text"/>
    <w:qFormat/>
    <w:rsid w:val="0036115D"/>
    <w:pPr>
      <w:numPr>
        <w:ilvl w:val="2"/>
        <w:numId w:val="23"/>
      </w:numPr>
      <w:tabs>
        <w:tab w:val="clear" w:pos="596"/>
        <w:tab w:val="left" w:pos="851"/>
      </w:tabs>
      <w:ind w:left="851" w:hanging="851"/>
    </w:pPr>
  </w:style>
  <w:style w:type="numbering" w:customStyle="1" w:styleId="enzo-liststyle">
    <w:name w:val="enzo-liststyle"/>
    <w:uiPriority w:val="99"/>
    <w:rsid w:val="003B77F4"/>
    <w:pPr>
      <w:numPr>
        <w:numId w:val="3"/>
      </w:numPr>
    </w:pPr>
  </w:style>
  <w:style w:type="table" w:styleId="TableContemporary">
    <w:name w:val="Table Contemporary"/>
    <w:aliases w:val="enzo-table"/>
    <w:basedOn w:val="TableNormal"/>
    <w:rsid w:val="00CE34F0"/>
    <w:rPr>
      <w:sz w:val="18"/>
    </w:rPr>
    <w:tblPr>
      <w:tblStyleRowBandSize w:val="1"/>
      <w:tblBorders>
        <w:insideV w:val="single" w:sz="18" w:space="0" w:color="FFFFFF" w:themeColor="background1"/>
      </w:tblBorders>
      <w:tblCellMar>
        <w:top w:w="48" w:type="dxa"/>
        <w:bottom w:w="4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ing4Char">
    <w:name w:val="Heading 4 Char"/>
    <w:basedOn w:val="DefaultParagraphFont"/>
    <w:link w:val="Heading4"/>
    <w:semiHidden/>
    <w:rsid w:val="00551A4A"/>
    <w:rPr>
      <w:rFonts w:asciiTheme="majorHAnsi" w:eastAsiaTheme="majorEastAsia" w:hAnsiTheme="majorHAnsi" w:cstheme="majorBidi"/>
      <w:b/>
      <w:bCs/>
      <w:i/>
      <w:iCs/>
      <w:color w:val="9F218B" w:themeColor="accent1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551A4A"/>
    <w:rPr>
      <w:rFonts w:asciiTheme="majorHAnsi" w:eastAsiaTheme="majorEastAsia" w:hAnsiTheme="majorHAnsi" w:cstheme="majorBidi"/>
      <w:color w:val="4E1044" w:themeColor="accent1" w:themeShade="7F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551A4A"/>
    <w:rPr>
      <w:rFonts w:asciiTheme="majorHAnsi" w:eastAsiaTheme="majorEastAsia" w:hAnsiTheme="majorHAnsi" w:cstheme="majorBidi"/>
      <w:i/>
      <w:iCs/>
      <w:color w:val="4E1044" w:themeColor="accent1" w:themeShade="7F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551A4A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551A4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551A4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BalloonText">
    <w:name w:val="Balloon Text"/>
    <w:basedOn w:val="Normal"/>
    <w:link w:val="BalloonTextChar"/>
    <w:rsid w:val="003B77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7F4"/>
    <w:rPr>
      <w:rFonts w:ascii="Tahoma" w:hAnsi="Tahoma" w:cs="Tahoma"/>
      <w:color w:val="000000" w:themeColor="text1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F77B6"/>
    <w:rPr>
      <w:color w:val="000000" w:themeColor="hyperlink"/>
      <w:u w:val="single"/>
    </w:rPr>
  </w:style>
  <w:style w:type="table" w:styleId="TableGrid">
    <w:name w:val="Table Grid"/>
    <w:basedOn w:val="TableNormal"/>
    <w:uiPriority w:val="59"/>
    <w:rsid w:val="00EA5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zo-code">
    <w:name w:val="enzo-code"/>
    <w:basedOn w:val="enzo-text"/>
    <w:rsid w:val="007645CA"/>
    <w:pPr>
      <w:shd w:val="clear" w:color="auto" w:fill="F2F2F2" w:themeFill="accent5"/>
      <w:spacing w:line="240" w:lineRule="auto"/>
    </w:pPr>
    <w:rPr>
      <w:rFonts w:ascii="Consolas" w:hAnsi="Consolas" w:cs="Consolas"/>
      <w:sz w:val="18"/>
      <w:szCs w:val="18"/>
      <w:lang w:val="en-US"/>
    </w:rPr>
  </w:style>
  <w:style w:type="numbering" w:customStyle="1" w:styleId="Opmaakprofiel1">
    <w:name w:val="Opmaakprofiel1"/>
    <w:uiPriority w:val="99"/>
    <w:rsid w:val="00CB1173"/>
    <w:pPr>
      <w:numPr>
        <w:numId w:val="2"/>
      </w:numPr>
    </w:pPr>
  </w:style>
  <w:style w:type="paragraph" w:customStyle="1" w:styleId="enzo-list0">
    <w:name w:val="enzo-list"/>
    <w:basedOn w:val="enzo-text"/>
    <w:qFormat/>
    <w:rsid w:val="00551A4A"/>
    <w:pPr>
      <w:numPr>
        <w:numId w:val="24"/>
      </w:numPr>
    </w:pPr>
  </w:style>
  <w:style w:type="paragraph" w:customStyle="1" w:styleId="enzo-list">
    <w:name w:val="enzo-list #"/>
    <w:basedOn w:val="enzo-text"/>
    <w:qFormat/>
    <w:rsid w:val="00551A4A"/>
    <w:pPr>
      <w:numPr>
        <w:numId w:val="25"/>
      </w:numPr>
    </w:pPr>
    <w:rPr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551A4A"/>
    <w:rPr>
      <w:rFonts w:asciiTheme="majorHAnsi" w:eastAsiaTheme="majorEastAsia" w:hAnsiTheme="majorHAnsi" w:cstheme="majorBidi"/>
      <w:b/>
      <w:bCs/>
      <w:color w:val="9F218B" w:themeColor="accent1"/>
      <w:szCs w:val="24"/>
    </w:rPr>
  </w:style>
  <w:style w:type="paragraph" w:styleId="TOC2">
    <w:name w:val="toc 2"/>
    <w:aliases w:val="enzo-toc 2"/>
    <w:basedOn w:val="TOC1"/>
    <w:next w:val="enzo-text"/>
    <w:autoRedefine/>
    <w:uiPriority w:val="39"/>
    <w:rsid w:val="003B77F4"/>
  </w:style>
  <w:style w:type="paragraph" w:styleId="TOC1">
    <w:name w:val="toc 1"/>
    <w:aliases w:val="enzo-toc 1"/>
    <w:basedOn w:val="enzo-text"/>
    <w:next w:val="enzo-text"/>
    <w:autoRedefine/>
    <w:uiPriority w:val="39"/>
    <w:rsid w:val="00203191"/>
    <w:pPr>
      <w:tabs>
        <w:tab w:val="right" w:leader="dot" w:pos="8845"/>
      </w:tabs>
      <w:spacing w:after="100"/>
      <w:ind w:left="680" w:hanging="680"/>
    </w:pPr>
  </w:style>
  <w:style w:type="paragraph" w:styleId="TOC3">
    <w:name w:val="toc 3"/>
    <w:aliases w:val="enzo-toc 3"/>
    <w:basedOn w:val="TOC1"/>
    <w:next w:val="enzo-text"/>
    <w:autoRedefine/>
    <w:uiPriority w:val="39"/>
    <w:rsid w:val="003B77F4"/>
  </w:style>
  <w:style w:type="paragraph" w:styleId="TOCHeading">
    <w:name w:val="TOC Heading"/>
    <w:aliases w:val="enzo-toc title"/>
    <w:basedOn w:val="enzo-title"/>
    <w:next w:val="enzo-text"/>
    <w:uiPriority w:val="39"/>
    <w:unhideWhenUsed/>
    <w:qFormat/>
    <w:rsid w:val="00551A4A"/>
    <w:pPr>
      <w:spacing w:after="240"/>
    </w:pPr>
    <w:rPr>
      <w:color w:val="455560" w:themeColor="text2"/>
    </w:rPr>
  </w:style>
  <w:style w:type="character" w:customStyle="1" w:styleId="enzo-titleChar">
    <w:name w:val="enzo-title Char"/>
    <w:basedOn w:val="enzo-textChar"/>
    <w:link w:val="enzo-title"/>
    <w:rsid w:val="00166364"/>
    <w:rPr>
      <w:color w:val="F78F1E"/>
      <w:sz w:val="72"/>
      <w:szCs w:val="72"/>
    </w:rPr>
  </w:style>
  <w:style w:type="numbering" w:customStyle="1" w:styleId="test-list">
    <w:name w:val="test-list #"/>
    <w:uiPriority w:val="99"/>
    <w:rsid w:val="00747FC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rsid w:val="004B6C0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C0A"/>
    <w:rPr>
      <w:color w:val="000000" w:themeColor="text1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4B6C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C0A"/>
    <w:rPr>
      <w:color w:val="000000" w:themeColor="text1"/>
      <w:szCs w:val="24"/>
      <w:lang w:val="en-US"/>
    </w:rPr>
  </w:style>
  <w:style w:type="character" w:customStyle="1" w:styleId="A7">
    <w:name w:val="A7"/>
    <w:uiPriority w:val="99"/>
    <w:rsid w:val="00301C7A"/>
    <w:rPr>
      <w:rFonts w:cs="Myriad Pro"/>
      <w:b/>
      <w:bCs/>
      <w:color w:val="000000"/>
      <w:sz w:val="20"/>
      <w:szCs w:val="20"/>
    </w:rPr>
  </w:style>
  <w:style w:type="paragraph" w:customStyle="1" w:styleId="Opmaakprofielenzo-textVet">
    <w:name w:val="Opmaakprofiel enzo-text + Vet"/>
    <w:basedOn w:val="enzo-text"/>
    <w:rsid w:val="0027502D"/>
    <w:pPr>
      <w:spacing w:line="720" w:lineRule="auto"/>
    </w:pPr>
    <w:rPr>
      <w:b/>
      <w:bCs/>
    </w:rPr>
  </w:style>
  <w:style w:type="paragraph" w:styleId="ListParagraph">
    <w:name w:val="List Paragraph"/>
    <w:basedOn w:val="Normal"/>
    <w:uiPriority w:val="34"/>
    <w:rsid w:val="00B349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3AA"/>
    <w:rPr>
      <w:rFonts w:cs="Arial"/>
      <w:b/>
      <w:bCs/>
      <w:color w:val="000000"/>
    </w:rPr>
  </w:style>
  <w:style w:type="paragraph" w:styleId="NormalWeb">
    <w:name w:val="Normal (Web)"/>
    <w:basedOn w:val="Normal"/>
    <w:uiPriority w:val="99"/>
    <w:semiHidden/>
    <w:unhideWhenUsed/>
    <w:rsid w:val="00F303AA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</w:rPr>
  </w:style>
  <w:style w:type="character" w:customStyle="1" w:styleId="apple-tab-span">
    <w:name w:val="apple-tab-span"/>
    <w:basedOn w:val="DefaultParagraphFont"/>
    <w:rsid w:val="00F303AA"/>
  </w:style>
  <w:style w:type="paragraph" w:customStyle="1" w:styleId="Comment">
    <w:name w:val="Comment"/>
    <w:basedOn w:val="Normal"/>
    <w:link w:val="CommentChar"/>
    <w:qFormat/>
    <w:rsid w:val="00A54140"/>
    <w:rPr>
      <w:i/>
      <w:color w:val="CCCCCC" w:themeColor="accent6"/>
    </w:rPr>
  </w:style>
  <w:style w:type="character" w:customStyle="1" w:styleId="CommentChar">
    <w:name w:val="Comment Char"/>
    <w:basedOn w:val="DefaultParagraphFont"/>
    <w:link w:val="Comment"/>
    <w:rsid w:val="00A54140"/>
    <w:rPr>
      <w:i/>
      <w:color w:val="CCCCCC" w:themeColor="accent6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283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A9D"/>
    <w:rPr>
      <w:rFonts w:ascii="Courier New" w:hAnsi="Courier New" w:cs="Courier New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043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info@enzosystems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nzosystems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enzosystems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enzosystems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Sjablonen\Div\Software%20Design%20Specification.dotx" TargetMode="External"/></Relationships>
</file>

<file path=word/theme/theme1.xml><?xml version="1.0" encoding="utf-8"?>
<a:theme xmlns:a="http://schemas.openxmlformats.org/drawingml/2006/main" name="Office-thema">
  <a:themeElements>
    <a:clrScheme name="enzo-colors">
      <a:dk1>
        <a:sysClr val="windowText" lastClr="000000"/>
      </a:dk1>
      <a:lt1>
        <a:sysClr val="window" lastClr="FFFFFF"/>
      </a:lt1>
      <a:dk2>
        <a:srgbClr val="455560"/>
      </a:dk2>
      <a:lt2>
        <a:srgbClr val="F78F1E"/>
      </a:lt2>
      <a:accent1>
        <a:srgbClr val="9F218B"/>
      </a:accent1>
      <a:accent2>
        <a:srgbClr val="E33535"/>
      </a:accent2>
      <a:accent3>
        <a:srgbClr val="409133"/>
      </a:accent3>
      <a:accent4>
        <a:srgbClr val="305CBF"/>
      </a:accent4>
      <a:accent5>
        <a:srgbClr val="F2F2F2"/>
      </a:accent5>
      <a:accent6>
        <a:srgbClr val="CCCCCC"/>
      </a:accent6>
      <a:hlink>
        <a:srgbClr val="000000"/>
      </a:hlink>
      <a:folHlink>
        <a:srgbClr val="000000"/>
      </a:folHlink>
    </a:clrScheme>
    <a:fontScheme name="enzo-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C6C8D-DF8C-4FB5-A0C2-05DA54319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Design Specification.dotx</Template>
  <TotalTime>1</TotalTime>
  <Pages>11</Pages>
  <Words>1876</Words>
  <Characters>9866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Enzo Interactive Media BV</Company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de Vries</dc:creator>
  <cp:keywords/>
  <dc:description/>
  <cp:lastModifiedBy>Adrien Gonzalez</cp:lastModifiedBy>
  <cp:revision>2</cp:revision>
  <cp:lastPrinted>2019-09-25T11:35:00Z</cp:lastPrinted>
  <dcterms:created xsi:type="dcterms:W3CDTF">2022-05-19T11:03:00Z</dcterms:created>
  <dcterms:modified xsi:type="dcterms:W3CDTF">2022-05-19T11:03:00Z</dcterms:modified>
</cp:coreProperties>
</file>