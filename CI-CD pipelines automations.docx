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9321" w14:textId="77777777" w:rsidR="00032126" w:rsidRPr="00D7078C" w:rsidRDefault="004B1924" w:rsidP="00301C7A">
      <w:pPr>
        <w:pStyle w:val="enzo-text"/>
      </w:pPr>
      <w:r w:rsidRPr="004B1924">
        <w:rPr>
          <w:noProof/>
        </w:rPr>
        <w:drawing>
          <wp:anchor distT="0" distB="0" distL="114300" distR="114300" simplePos="0" relativeHeight="251707904" behindDoc="1" locked="0" layoutInCell="1" allowOverlap="1" wp14:anchorId="14ADA29A" wp14:editId="6443B25A">
            <wp:simplePos x="0" y="0"/>
            <wp:positionH relativeFrom="column">
              <wp:posOffset>4892675</wp:posOffset>
            </wp:positionH>
            <wp:positionV relativeFrom="paragraph">
              <wp:posOffset>-301716</wp:posOffset>
            </wp:positionV>
            <wp:extent cx="1134110" cy="319768"/>
            <wp:effectExtent l="0" t="0" r="0" b="4445"/>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4110" cy="319768"/>
                    </a:xfrm>
                    <a:prstGeom prst="rect">
                      <a:avLst/>
                    </a:prstGeom>
                    <a:noFill/>
                    <a:ln>
                      <a:noFill/>
                    </a:ln>
                  </pic:spPr>
                </pic:pic>
              </a:graphicData>
            </a:graphic>
          </wp:anchor>
        </w:drawing>
      </w:r>
      <w:r w:rsidR="001123E8">
        <w:rPr>
          <w:noProof/>
        </w:rPr>
        <mc:AlternateContent>
          <mc:Choice Requires="wps">
            <w:drawing>
              <wp:anchor distT="0" distB="0" distL="114300" distR="114300" simplePos="0" relativeHeight="251690496" behindDoc="0" locked="1" layoutInCell="0" allowOverlap="1" wp14:anchorId="141E20AE" wp14:editId="62D881F5">
                <wp:simplePos x="0" y="0"/>
                <wp:positionH relativeFrom="margin">
                  <wp:posOffset>173355</wp:posOffset>
                </wp:positionH>
                <wp:positionV relativeFrom="page">
                  <wp:posOffset>5563870</wp:posOffset>
                </wp:positionV>
                <wp:extent cx="5742305" cy="1478280"/>
                <wp:effectExtent l="0" t="0" r="0" b="0"/>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9C159" w14:textId="304F4D17" w:rsidR="00805A8A" w:rsidRDefault="00805A8A" w:rsidP="00301C7A">
                            <w:pPr>
                              <w:pStyle w:val="enzo-text"/>
                              <w:rPr>
                                <w:bCs/>
                              </w:rPr>
                            </w:pPr>
                            <w:r>
                              <w:rPr>
                                <w:bCs/>
                              </w:rPr>
                              <w:t>20</w:t>
                            </w:r>
                            <w:r w:rsidR="00134FA1">
                              <w:rPr>
                                <w:bCs/>
                              </w:rPr>
                              <w:t>22</w:t>
                            </w:r>
                            <w:r>
                              <w:rPr>
                                <w:bCs/>
                              </w:rPr>
                              <w:t>-</w:t>
                            </w:r>
                            <w:r w:rsidR="00134FA1">
                              <w:rPr>
                                <w:bCs/>
                              </w:rPr>
                              <w:t>0</w:t>
                            </w:r>
                            <w:r w:rsidR="00D5656C">
                              <w:rPr>
                                <w:bCs/>
                              </w:rPr>
                              <w:t>5</w:t>
                            </w:r>
                            <w:r>
                              <w:rPr>
                                <w:bCs/>
                              </w:rPr>
                              <w:t>-</w:t>
                            </w:r>
                            <w:r w:rsidR="00D5656C">
                              <w:rPr>
                                <w:bCs/>
                              </w:rPr>
                              <w:t>17</w:t>
                            </w:r>
                            <w:r>
                              <w:rPr>
                                <w:bCs/>
                              </w:rPr>
                              <w:tab/>
                            </w:r>
                            <w:proofErr w:type="spellStart"/>
                            <w:r>
                              <w:rPr>
                                <w:bCs/>
                              </w:rPr>
                              <w:t>Initial</w:t>
                            </w:r>
                            <w:proofErr w:type="spellEnd"/>
                            <w:r>
                              <w:rPr>
                                <w:bCs/>
                              </w:rPr>
                              <w:t xml:space="preserve"> </w:t>
                            </w:r>
                            <w:proofErr w:type="spellStart"/>
                            <w:r>
                              <w:rPr>
                                <w:bCs/>
                              </w:rPr>
                              <w:t>version</w:t>
                            </w:r>
                            <w:proofErr w:type="spellEnd"/>
                            <w:r w:rsidR="00134FA1">
                              <w:rPr>
                                <w:bCs/>
                              </w:rPr>
                              <w:t xml:space="preserve"> A Gonzalez</w:t>
                            </w:r>
                          </w:p>
                          <w:p w14:paraId="631B5C61" w14:textId="29151275" w:rsidR="00805A8A" w:rsidRPr="009840D0" w:rsidRDefault="00805A8A" w:rsidP="00301C7A">
                            <w:pPr>
                              <w:pStyle w:val="enzo-text"/>
                              <w:rPr>
                                <w:bCs/>
                              </w:rPr>
                            </w:pPr>
                            <w:r>
                              <w:rPr>
                                <w:bC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E20AE" id="_x0000_t202" coordsize="21600,21600" o:spt="202" path="m,l,21600r21600,l21600,xe">
                <v:stroke joinstyle="miter"/>
                <v:path gradientshapeok="t" o:connecttype="rect"/>
              </v:shapetype>
              <v:shape id="Text Box 59" o:spid="_x0000_s1026" type="#_x0000_t202" style="position:absolute;margin-left:13.65pt;margin-top:438.1pt;width:452.15pt;height:116.4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" o:allowincell="f" filled="f" stroked="f">
                <v:textbox inset="0,0,0,0">
                  <w:txbxContent>
                    <w:p w14:paraId="5C19C159" w14:textId="304F4D17" w:rsidR="00805A8A" w:rsidRDefault="00805A8A" w:rsidP="00301C7A">
                      <w:pPr>
                        <w:pStyle w:val="enzo-text"/>
                        <w:rPr>
                          <w:bCs/>
                        </w:rPr>
                      </w:pPr>
                      <w:r>
                        <w:rPr>
                          <w:bCs/>
                        </w:rPr>
                        <w:t>20</w:t>
                      </w:r>
                      <w:r w:rsidR="00134FA1">
                        <w:rPr>
                          <w:bCs/>
                        </w:rPr>
                        <w:t>22</w:t>
                      </w:r>
                      <w:r>
                        <w:rPr>
                          <w:bCs/>
                        </w:rPr>
                        <w:t>-</w:t>
                      </w:r>
                      <w:r w:rsidR="00134FA1">
                        <w:rPr>
                          <w:bCs/>
                        </w:rPr>
                        <w:t>0</w:t>
                      </w:r>
                      <w:r w:rsidR="00D5656C">
                        <w:rPr>
                          <w:bCs/>
                        </w:rPr>
                        <w:t>5</w:t>
                      </w:r>
                      <w:r>
                        <w:rPr>
                          <w:bCs/>
                        </w:rPr>
                        <w:t>-</w:t>
                      </w:r>
                      <w:r w:rsidR="00D5656C">
                        <w:rPr>
                          <w:bCs/>
                        </w:rPr>
                        <w:t>17</w:t>
                      </w:r>
                      <w:r>
                        <w:rPr>
                          <w:bCs/>
                        </w:rPr>
                        <w:tab/>
                      </w:r>
                      <w:proofErr w:type="spellStart"/>
                      <w:r>
                        <w:rPr>
                          <w:bCs/>
                        </w:rPr>
                        <w:t>Initial</w:t>
                      </w:r>
                      <w:proofErr w:type="spellEnd"/>
                      <w:r>
                        <w:rPr>
                          <w:bCs/>
                        </w:rPr>
                        <w:t xml:space="preserve"> </w:t>
                      </w:r>
                      <w:proofErr w:type="spellStart"/>
                      <w:r>
                        <w:rPr>
                          <w:bCs/>
                        </w:rPr>
                        <w:t>version</w:t>
                      </w:r>
                      <w:proofErr w:type="spellEnd"/>
                      <w:r w:rsidR="00134FA1">
                        <w:rPr>
                          <w:bCs/>
                        </w:rPr>
                        <w:t xml:space="preserve"> A Gonzalez</w:t>
                      </w:r>
                    </w:p>
                    <w:p w14:paraId="631B5C61" w14:textId="29151275" w:rsidR="00805A8A" w:rsidRPr="009840D0" w:rsidRDefault="00805A8A" w:rsidP="00301C7A">
                      <w:pPr>
                        <w:pStyle w:val="enzo-text"/>
                        <w:rPr>
                          <w:bCs/>
                        </w:rPr>
                      </w:pPr>
                      <w:r>
                        <w:rPr>
                          <w:bCs/>
                        </w:rPr>
                        <w:tab/>
                      </w:r>
                    </w:p>
                  </w:txbxContent>
                </v:textbox>
                <w10:wrap anchorx="margin" anchory="page"/>
                <w10:anchorlock/>
              </v:shape>
            </w:pict>
          </mc:Fallback>
        </mc:AlternateContent>
      </w:r>
      <w:r w:rsidR="001123E8">
        <w:rPr>
          <w:noProof/>
        </w:rPr>
        <mc:AlternateContent>
          <mc:Choice Requires="wps">
            <w:drawing>
              <wp:anchor distT="0" distB="0" distL="114300" distR="114300" simplePos="0" relativeHeight="251689472" behindDoc="0" locked="1" layoutInCell="0" allowOverlap="1" wp14:anchorId="26FE9089" wp14:editId="0EFBAD44">
                <wp:simplePos x="0" y="0"/>
                <wp:positionH relativeFrom="margin">
                  <wp:posOffset>173355</wp:posOffset>
                </wp:positionH>
                <wp:positionV relativeFrom="page">
                  <wp:posOffset>5389880</wp:posOffset>
                </wp:positionV>
                <wp:extent cx="1012825" cy="151765"/>
                <wp:effectExtent l="0" t="0" r="0" b="0"/>
                <wp:wrapNone/>
                <wp:docPr id="1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7983A" w14:textId="77777777" w:rsidR="00805A8A" w:rsidRPr="00F00EDB" w:rsidRDefault="00805A8A" w:rsidP="00301C7A">
                            <w:pPr>
                              <w:pStyle w:val="enzo-textsmall"/>
                            </w:pPr>
                            <w:r>
                              <w:t xml:space="preserve">Document </w:t>
                            </w:r>
                            <w:r w:rsidRPr="00F303AA">
                              <w:rPr>
                                <w:lang w:val="en-US"/>
                              </w:rPr>
                              <w:t>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E9089" id="Text Box 58" o:spid="_x0000_s1027" type="#_x0000_t202" style="position:absolute;margin-left:13.65pt;margin-top:424.4pt;width:79.75pt;height:11.9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" o:allowincell="f" filled="f" stroked="f">
                <v:textbox inset="0,0,0,0">
                  <w:txbxContent>
                    <w:p w14:paraId="2FE7983A" w14:textId="77777777" w:rsidR="00805A8A" w:rsidRPr="00F00EDB" w:rsidRDefault="00805A8A" w:rsidP="00301C7A">
                      <w:pPr>
                        <w:pStyle w:val="enzo-textsmall"/>
                      </w:pPr>
                      <w:r>
                        <w:t xml:space="preserve">Document </w:t>
                      </w:r>
                      <w:r w:rsidRPr="00F303AA">
                        <w:rPr>
                          <w:lang w:val="en-US"/>
                        </w:rPr>
                        <w:t>History</w:t>
                      </w:r>
                    </w:p>
                  </w:txbxContent>
                </v:textbox>
                <w10:wrap anchorx="margin" anchory="page"/>
                <w10:anchorlock/>
              </v:shape>
            </w:pict>
          </mc:Fallback>
        </mc:AlternateContent>
      </w:r>
      <w:r w:rsidR="001123E8">
        <w:rPr>
          <w:noProof/>
        </w:rPr>
        <mc:AlternateContent>
          <mc:Choice Requires="wps">
            <w:drawing>
              <wp:anchor distT="0" distB="0" distL="114300" distR="114300" simplePos="0" relativeHeight="251684352" behindDoc="0" locked="1" layoutInCell="0" allowOverlap="1" wp14:anchorId="6832C6D8" wp14:editId="7F032EB2">
                <wp:simplePos x="0" y="0"/>
                <wp:positionH relativeFrom="margin">
                  <wp:posOffset>173355</wp:posOffset>
                </wp:positionH>
                <wp:positionV relativeFrom="page">
                  <wp:posOffset>1978025</wp:posOffset>
                </wp:positionV>
                <wp:extent cx="5742305" cy="3153410"/>
                <wp:effectExtent l="0" t="0" r="0" b="0"/>
                <wp:wrapNone/>
                <wp:docPr id="1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15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5CB87" w14:textId="4FB3C64D" w:rsidR="00805A8A" w:rsidRDefault="00805A8A" w:rsidP="00301C7A">
                            <w:pPr>
                              <w:pStyle w:val="enzo-title"/>
                              <w:rPr>
                                <w:rStyle w:val="enzo-textChar"/>
                                <w:color w:val="455560" w:themeColor="text2"/>
                                <w:lang w:val="en-US"/>
                              </w:rPr>
                            </w:pPr>
                          </w:p>
                          <w:p w14:paraId="3A5922DA" w14:textId="1CC5FA69" w:rsidR="00B05F1A" w:rsidRPr="00F303AA" w:rsidRDefault="00B05F1A" w:rsidP="00301C7A">
                            <w:pPr>
                              <w:pStyle w:val="enzo-title"/>
                              <w:rPr>
                                <w:rStyle w:val="enzo-textChar"/>
                                <w:color w:val="9F218B" w:themeColor="accent1"/>
                                <w:lang w:val="en-US"/>
                              </w:rPr>
                            </w:pPr>
                            <w:r>
                              <w:rPr>
                                <w:rStyle w:val="enzo-textChar"/>
                                <w:color w:val="455560" w:themeColor="text2"/>
                                <w:lang w:val="en-US"/>
                              </w:rPr>
                              <w:t>CI/CD for AWS and GitLab</w:t>
                            </w:r>
                          </w:p>
                          <w:p w14:paraId="334DC4BF" w14:textId="21275C81" w:rsidR="00805A8A" w:rsidRPr="00F303AA" w:rsidRDefault="00805A8A" w:rsidP="00301C7A">
                            <w:pPr>
                              <w:pStyle w:val="enzo-title"/>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2C6D8" id="_x0000_t202" coordsize="21600,21600" o:spt="202" path="m,l,21600r21600,l21600,xe">
                <v:stroke joinstyle="miter"/>
                <v:path gradientshapeok="t" o:connecttype="rect"/>
              </v:shapetype>
              <v:shape id="Text Box 51" o:spid="_x0000_s1028" type="#_x0000_t202" style="position:absolute;margin-left:13.65pt;margin-top:155.75pt;width:452.15pt;height:248.3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" o:allowincell="f" filled="f" stroked="f">
                <v:textbox inset="0,0,0,0">
                  <w:txbxContent>
                    <w:p w14:paraId="22B5CB87" w14:textId="4FB3C64D" w:rsidR="00805A8A" w:rsidRDefault="00805A8A" w:rsidP="00301C7A">
                      <w:pPr>
                        <w:pStyle w:val="enzo-title"/>
                        <w:rPr>
                          <w:rStyle w:val="enzo-textChar"/>
                          <w:color w:val="455560" w:themeColor="text2"/>
                          <w:lang w:val="en-US"/>
                        </w:rPr>
                      </w:pPr>
                    </w:p>
                    <w:p w14:paraId="3A5922DA" w14:textId="1CC5FA69" w:rsidR="00B05F1A" w:rsidRPr="00F303AA" w:rsidRDefault="00B05F1A" w:rsidP="00301C7A">
                      <w:pPr>
                        <w:pStyle w:val="enzo-title"/>
                        <w:rPr>
                          <w:rStyle w:val="enzo-textChar"/>
                          <w:color w:val="9F218B" w:themeColor="accent1"/>
                          <w:lang w:val="en-US"/>
                        </w:rPr>
                      </w:pPr>
                      <w:r>
                        <w:rPr>
                          <w:rStyle w:val="enzo-textChar"/>
                          <w:color w:val="455560" w:themeColor="text2"/>
                          <w:lang w:val="en-US"/>
                        </w:rPr>
                        <w:t>CI/CD for AWS and GitLab</w:t>
                      </w:r>
                    </w:p>
                    <w:p w14:paraId="334DC4BF" w14:textId="21275C81" w:rsidR="00805A8A" w:rsidRPr="00F303AA" w:rsidRDefault="00805A8A" w:rsidP="00301C7A">
                      <w:pPr>
                        <w:pStyle w:val="enzo-title"/>
                        <w:rPr>
                          <w:lang w:val="en-US"/>
                        </w:rPr>
                      </w:pPr>
                    </w:p>
                  </w:txbxContent>
                </v:textbox>
                <w10:wrap anchorx="margin" anchory="page"/>
                <w10:anchorlock/>
              </v:shape>
            </w:pict>
          </mc:Fallback>
        </mc:AlternateContent>
      </w:r>
    </w:p>
    <w:p w14:paraId="50432677" w14:textId="77777777" w:rsidR="00ED0F3E" w:rsidRDefault="004B1924" w:rsidP="00301C7A">
      <w:pPr>
        <w:pStyle w:val="enzo-text"/>
      </w:pPr>
      <w:r w:rsidRPr="004B1924">
        <w:rPr>
          <w:noProof/>
        </w:rPr>
        <w:drawing>
          <wp:anchor distT="0" distB="0" distL="114300" distR="114300" simplePos="0" relativeHeight="251706880" behindDoc="1" locked="0" layoutInCell="1" allowOverlap="1" wp14:anchorId="382367E3" wp14:editId="415547CE">
            <wp:simplePos x="0" y="0"/>
            <wp:positionH relativeFrom="column">
              <wp:posOffset>-391251</wp:posOffset>
            </wp:positionH>
            <wp:positionV relativeFrom="paragraph">
              <wp:posOffset>1547314</wp:posOffset>
            </wp:positionV>
            <wp:extent cx="463550" cy="496570"/>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550" cy="496570"/>
                    </a:xfrm>
                    <a:prstGeom prst="rect">
                      <a:avLst/>
                    </a:prstGeom>
                    <a:noFill/>
                    <a:ln>
                      <a:noFill/>
                    </a:ln>
                  </pic:spPr>
                </pic:pic>
              </a:graphicData>
            </a:graphic>
          </wp:anchor>
        </w:drawing>
      </w:r>
      <w:r w:rsidR="001123E8">
        <w:rPr>
          <w:noProof/>
        </w:rPr>
        <mc:AlternateContent>
          <mc:Choice Requires="wps">
            <w:drawing>
              <wp:anchor distT="0" distB="0" distL="114300" distR="114300" simplePos="0" relativeHeight="251703808" behindDoc="0" locked="1" layoutInCell="0" allowOverlap="1" wp14:anchorId="7FB08997" wp14:editId="329B6B4E">
                <wp:simplePos x="0" y="0"/>
                <wp:positionH relativeFrom="margin">
                  <wp:posOffset>181610</wp:posOffset>
                </wp:positionH>
                <wp:positionV relativeFrom="page">
                  <wp:posOffset>8629650</wp:posOffset>
                </wp:positionV>
                <wp:extent cx="5590540" cy="1606550"/>
                <wp:effectExtent l="0" t="0" r="0" b="0"/>
                <wp:wrapNone/>
                <wp:docPr id="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160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3569" w14:textId="77777777" w:rsidR="00805A8A" w:rsidRPr="00E40DDE" w:rsidRDefault="00805A8A" w:rsidP="00A91530">
                            <w:pPr>
                              <w:pStyle w:val="enzo-textsmall"/>
                              <w:spacing w:line="240" w:lineRule="auto"/>
                              <w:rPr>
                                <w:lang w:val="en-US"/>
                              </w:rPr>
                            </w:pPr>
                            <w:r w:rsidRPr="00E40DDE">
                              <w:rPr>
                                <w:lang w:val="en-US"/>
                              </w:rPr>
                              <w:t xml:space="preserve">This document is copyright protected. No part of this document may be translated, reproduced, stored in a retrieval system or transmitted in any form or by any means, electronic or mechanical, for any purpose, without the express written permission of </w:t>
                            </w:r>
                            <w:r>
                              <w:rPr>
                                <w:lang w:val="en-US"/>
                              </w:rPr>
                              <w:t>Enzosystems</w:t>
                            </w:r>
                            <w:r w:rsidRPr="00E40DDE">
                              <w:rPr>
                                <w:lang w:val="en-US"/>
                              </w:rPr>
                              <w:t>.</w:t>
                            </w:r>
                          </w:p>
                          <w:p w14:paraId="4549A60E" w14:textId="77777777" w:rsidR="00805A8A" w:rsidRPr="00E40DDE" w:rsidRDefault="00805A8A" w:rsidP="00A91530">
                            <w:pPr>
                              <w:pStyle w:val="enzo-textsmall"/>
                              <w:spacing w:line="240" w:lineRule="auto"/>
                              <w:rPr>
                                <w:lang w:val="en-US"/>
                              </w:rPr>
                            </w:pPr>
                          </w:p>
                          <w:p w14:paraId="357447AB" w14:textId="77777777" w:rsidR="00805A8A" w:rsidRPr="00E40DDE" w:rsidRDefault="00805A8A" w:rsidP="00A91530">
                            <w:pPr>
                              <w:pStyle w:val="enzo-textsmall"/>
                              <w:spacing w:line="240" w:lineRule="auto"/>
                              <w:rPr>
                                <w:lang w:val="en-US"/>
                              </w:rPr>
                            </w:pPr>
                            <w:r w:rsidRPr="00E40DDE">
                              <w:rPr>
                                <w:lang w:val="en-US"/>
                              </w:rPr>
                              <w:t xml:space="preserve">Although every precaution has been taken in the preparation of this document, </w:t>
                            </w:r>
                            <w:r>
                              <w:rPr>
                                <w:lang w:val="en-US"/>
                              </w:rPr>
                              <w:t>Enzosystems</w:t>
                            </w:r>
                            <w:r w:rsidRPr="00E40DDE">
                              <w:rPr>
                                <w:lang w:val="en-US"/>
                              </w:rPr>
                              <w:t xml:space="preserve"> assumes no responsibility for errors or omissions. Neither is any liability assumed for damages resulting from the information contained in this document.</w:t>
                            </w:r>
                          </w:p>
                          <w:p w14:paraId="48EE4A21" w14:textId="77777777" w:rsidR="00805A8A" w:rsidRPr="00E40DDE" w:rsidRDefault="00805A8A" w:rsidP="00A91530">
                            <w:pPr>
                              <w:pStyle w:val="enzo-textsmall"/>
                              <w:spacing w:line="240" w:lineRule="auto"/>
                              <w:rPr>
                                <w:lang w:val="en-US"/>
                              </w:rPr>
                            </w:pPr>
                          </w:p>
                          <w:p w14:paraId="789EBA1D" w14:textId="6CD51F81" w:rsidR="00805A8A" w:rsidRPr="00E40DDE" w:rsidRDefault="00805A8A" w:rsidP="00A91530">
                            <w:pPr>
                              <w:pStyle w:val="enzo-textsmall"/>
                              <w:spacing w:line="240" w:lineRule="auto"/>
                              <w:rPr>
                                <w:lang w:val="en-US"/>
                              </w:rPr>
                            </w:pPr>
                            <w:r w:rsidRPr="00E40DDE">
                              <w:rPr>
                                <w:lang w:val="en-US"/>
                              </w:rPr>
                              <w:t>Enzo, the Enzo logo, are trademarks of Enzosystems BV. All other brand and product names mentioned in this document are trademarks or registered trademarks of their respective companies, and hereby acknowledged.</w:t>
                            </w:r>
                          </w:p>
                          <w:p w14:paraId="7C56DA7A" w14:textId="77777777" w:rsidR="00805A8A" w:rsidRPr="00E40DDE" w:rsidRDefault="00805A8A" w:rsidP="00A91530">
                            <w:pPr>
                              <w:pStyle w:val="enzo-textsmall"/>
                              <w:spacing w:line="240" w:lineRule="auto"/>
                              <w:rPr>
                                <w:lang w:val="en-US"/>
                              </w:rPr>
                            </w:pPr>
                          </w:p>
                          <w:p w14:paraId="2B08628C" w14:textId="77777777" w:rsidR="00805A8A" w:rsidRPr="00E40DDE" w:rsidRDefault="00805A8A" w:rsidP="00A91530">
                            <w:pPr>
                              <w:pStyle w:val="enzo-textsmall"/>
                              <w:spacing w:line="240" w:lineRule="auto"/>
                              <w:rPr>
                                <w:lang w:val="en-US"/>
                              </w:rPr>
                            </w:pPr>
                            <w:r>
                              <w:rPr>
                                <w:lang w:val="en-US"/>
                              </w:rPr>
                              <w:t>Enzosystems</w:t>
                            </w:r>
                            <w:r w:rsidRPr="00E40DDE">
                              <w:rPr>
                                <w:lang w:val="en-US"/>
                              </w:rPr>
                              <w:t xml:space="preserve"> B.V.  </w:t>
                            </w:r>
                            <w:proofErr w:type="gramStart"/>
                            <w:r w:rsidRPr="00E40DDE">
                              <w:rPr>
                                <w:lang w:val="en-US"/>
                              </w:rPr>
                              <w:t xml:space="preserve">|  </w:t>
                            </w:r>
                            <w:proofErr w:type="spellStart"/>
                            <w:r w:rsidRPr="00E40DDE">
                              <w:rPr>
                                <w:lang w:val="en-US"/>
                              </w:rPr>
                              <w:t>DeBinderij</w:t>
                            </w:r>
                            <w:proofErr w:type="spellEnd"/>
                            <w:proofErr w:type="gramEnd"/>
                            <w:r w:rsidRPr="00E40DDE">
                              <w:rPr>
                                <w:lang w:val="en-US"/>
                              </w:rPr>
                              <w:t xml:space="preserve"> 69  |  1321 EC Almere  |  The Netherlands</w:t>
                            </w:r>
                          </w:p>
                          <w:p w14:paraId="7BB961CF" w14:textId="77777777" w:rsidR="00805A8A" w:rsidRPr="00E40DDE" w:rsidRDefault="00DE283F" w:rsidP="00A91530">
                            <w:pPr>
                              <w:pStyle w:val="enzo-textsmall"/>
                              <w:spacing w:line="240" w:lineRule="auto"/>
                              <w:rPr>
                                <w:lang w:val="en-US"/>
                              </w:rPr>
                            </w:pPr>
                            <w:hyperlink r:id="rId10" w:history="1">
                              <w:r w:rsidR="00805A8A" w:rsidRPr="00D47042">
                                <w:rPr>
                                  <w:lang w:val="en-US"/>
                                </w:rPr>
                                <w:t>www.enzosystems.com</w:t>
                              </w:r>
                            </w:hyperlink>
                            <w:r w:rsidR="00805A8A" w:rsidRPr="00D47042">
                              <w:rPr>
                                <w:lang w:val="en-US"/>
                              </w:rPr>
                              <w:t xml:space="preserve">|  </w:t>
                            </w:r>
                            <w:hyperlink r:id="rId11" w:history="1">
                              <w:r w:rsidR="00805A8A" w:rsidRPr="00D47042">
                                <w:rPr>
                                  <w:lang w:val="en-US"/>
                                </w:rPr>
                                <w:t>info@enzosystems.com</w:t>
                              </w:r>
                            </w:hyperlink>
                            <w:r w:rsidR="00805A8A" w:rsidRPr="00D47042">
                              <w:rPr>
                                <w:lang w:val="en-US"/>
                              </w:rPr>
                              <w:t xml:space="preserve">  |</w:t>
                            </w:r>
                            <w:r w:rsidR="00805A8A">
                              <w:rPr>
                                <w:lang w:val="en-US"/>
                              </w:rPr>
                              <w:t xml:space="preserve">  T. +31 (0) 36 5461040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08997" id="_x0000_t202" coordsize="21600,21600" o:spt="202" path="m,l,21600r21600,l21600,xe">
                <v:stroke joinstyle="miter"/>
                <v:path gradientshapeok="t" o:connecttype="rect"/>
              </v:shapetype>
              <v:shape id="Text Box 78" o:spid="_x0000_s1029" type="#_x0000_t202" style="position:absolute;margin-left:14.3pt;margin-top:679.5pt;width:440.2pt;height:126.5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" o:allowincell="f" filled="f" stroked="f">
                <v:textbox inset="0,0,0,0">
                  <w:txbxContent>
                    <w:p w14:paraId="0F6C3569" w14:textId="77777777" w:rsidR="00805A8A" w:rsidRPr="00E40DDE" w:rsidRDefault="00805A8A" w:rsidP="00A91530">
                      <w:pPr>
                        <w:pStyle w:val="enzo-textsmall"/>
                        <w:spacing w:line="240" w:lineRule="auto"/>
                        <w:rPr>
                          <w:lang w:val="en-US"/>
                        </w:rPr>
                      </w:pPr>
                      <w:r w:rsidRPr="00E40DDE">
                        <w:rPr>
                          <w:lang w:val="en-US"/>
                        </w:rPr>
                        <w:t xml:space="preserve">This document is copyright protected. No part of this document may be translated, reproduced, stored in a retrieval system or transmitted in any form or by any means, electronic or mechanical, for any purpose, without the express written permission of </w:t>
                      </w:r>
                      <w:r>
                        <w:rPr>
                          <w:lang w:val="en-US"/>
                        </w:rPr>
                        <w:t>Enzosystems</w:t>
                      </w:r>
                      <w:r w:rsidRPr="00E40DDE">
                        <w:rPr>
                          <w:lang w:val="en-US"/>
                        </w:rPr>
                        <w:t>.</w:t>
                      </w:r>
                    </w:p>
                    <w:p w14:paraId="4549A60E" w14:textId="77777777" w:rsidR="00805A8A" w:rsidRPr="00E40DDE" w:rsidRDefault="00805A8A" w:rsidP="00A91530">
                      <w:pPr>
                        <w:pStyle w:val="enzo-textsmall"/>
                        <w:spacing w:line="240" w:lineRule="auto"/>
                        <w:rPr>
                          <w:lang w:val="en-US"/>
                        </w:rPr>
                      </w:pPr>
                    </w:p>
                    <w:p w14:paraId="357447AB" w14:textId="77777777" w:rsidR="00805A8A" w:rsidRPr="00E40DDE" w:rsidRDefault="00805A8A" w:rsidP="00A91530">
                      <w:pPr>
                        <w:pStyle w:val="enzo-textsmall"/>
                        <w:spacing w:line="240" w:lineRule="auto"/>
                        <w:rPr>
                          <w:lang w:val="en-US"/>
                        </w:rPr>
                      </w:pPr>
                      <w:r w:rsidRPr="00E40DDE">
                        <w:rPr>
                          <w:lang w:val="en-US"/>
                        </w:rPr>
                        <w:t xml:space="preserve">Although every precaution has been taken in the preparation of this document, </w:t>
                      </w:r>
                      <w:r>
                        <w:rPr>
                          <w:lang w:val="en-US"/>
                        </w:rPr>
                        <w:t>Enzosystems</w:t>
                      </w:r>
                      <w:r w:rsidRPr="00E40DDE">
                        <w:rPr>
                          <w:lang w:val="en-US"/>
                        </w:rPr>
                        <w:t xml:space="preserve"> assumes no responsibility for errors or omissions. Neither is any liability assumed for damages resulting from the information contained in this document.</w:t>
                      </w:r>
                    </w:p>
                    <w:p w14:paraId="48EE4A21" w14:textId="77777777" w:rsidR="00805A8A" w:rsidRPr="00E40DDE" w:rsidRDefault="00805A8A" w:rsidP="00A91530">
                      <w:pPr>
                        <w:pStyle w:val="enzo-textsmall"/>
                        <w:spacing w:line="240" w:lineRule="auto"/>
                        <w:rPr>
                          <w:lang w:val="en-US"/>
                        </w:rPr>
                      </w:pPr>
                    </w:p>
                    <w:p w14:paraId="789EBA1D" w14:textId="6CD51F81" w:rsidR="00805A8A" w:rsidRPr="00E40DDE" w:rsidRDefault="00805A8A" w:rsidP="00A91530">
                      <w:pPr>
                        <w:pStyle w:val="enzo-textsmall"/>
                        <w:spacing w:line="240" w:lineRule="auto"/>
                        <w:rPr>
                          <w:lang w:val="en-US"/>
                        </w:rPr>
                      </w:pPr>
                      <w:r w:rsidRPr="00E40DDE">
                        <w:rPr>
                          <w:lang w:val="en-US"/>
                        </w:rPr>
                        <w:t>Enzo, the Enzo logo, are trademarks of Enzosystems BV. All other brand and product names mentioned in this document are trademarks or registered trademarks of their respective companies, and hereby acknowledged.</w:t>
                      </w:r>
                    </w:p>
                    <w:p w14:paraId="7C56DA7A" w14:textId="77777777" w:rsidR="00805A8A" w:rsidRPr="00E40DDE" w:rsidRDefault="00805A8A" w:rsidP="00A91530">
                      <w:pPr>
                        <w:pStyle w:val="enzo-textsmall"/>
                        <w:spacing w:line="240" w:lineRule="auto"/>
                        <w:rPr>
                          <w:lang w:val="en-US"/>
                        </w:rPr>
                      </w:pPr>
                    </w:p>
                    <w:p w14:paraId="2B08628C" w14:textId="77777777" w:rsidR="00805A8A" w:rsidRPr="00E40DDE" w:rsidRDefault="00805A8A" w:rsidP="00A91530">
                      <w:pPr>
                        <w:pStyle w:val="enzo-textsmall"/>
                        <w:spacing w:line="240" w:lineRule="auto"/>
                        <w:rPr>
                          <w:lang w:val="en-US"/>
                        </w:rPr>
                      </w:pPr>
                      <w:r>
                        <w:rPr>
                          <w:lang w:val="en-US"/>
                        </w:rPr>
                        <w:t>Enzosystems</w:t>
                      </w:r>
                      <w:r w:rsidRPr="00E40DDE">
                        <w:rPr>
                          <w:lang w:val="en-US"/>
                        </w:rPr>
                        <w:t xml:space="preserve"> B.V.  </w:t>
                      </w:r>
                      <w:proofErr w:type="gramStart"/>
                      <w:r w:rsidRPr="00E40DDE">
                        <w:rPr>
                          <w:lang w:val="en-US"/>
                        </w:rPr>
                        <w:t xml:space="preserve">|  </w:t>
                      </w:r>
                      <w:proofErr w:type="spellStart"/>
                      <w:r w:rsidRPr="00E40DDE">
                        <w:rPr>
                          <w:lang w:val="en-US"/>
                        </w:rPr>
                        <w:t>DeBinderij</w:t>
                      </w:r>
                      <w:proofErr w:type="spellEnd"/>
                      <w:proofErr w:type="gramEnd"/>
                      <w:r w:rsidRPr="00E40DDE">
                        <w:rPr>
                          <w:lang w:val="en-US"/>
                        </w:rPr>
                        <w:t xml:space="preserve"> 69  |  1321 EC Almere  |  The Netherlands</w:t>
                      </w:r>
                    </w:p>
                    <w:p w14:paraId="7BB961CF" w14:textId="77777777" w:rsidR="00805A8A" w:rsidRPr="00E40DDE" w:rsidRDefault="00DE283F" w:rsidP="00A91530">
                      <w:pPr>
                        <w:pStyle w:val="enzo-textsmall"/>
                        <w:spacing w:line="240" w:lineRule="auto"/>
                        <w:rPr>
                          <w:lang w:val="en-US"/>
                        </w:rPr>
                      </w:pPr>
                      <w:hyperlink r:id="rId12" w:history="1">
                        <w:r w:rsidR="00805A8A" w:rsidRPr="00D47042">
                          <w:rPr>
                            <w:lang w:val="en-US"/>
                          </w:rPr>
                          <w:t>www.enzosystems.com</w:t>
                        </w:r>
                      </w:hyperlink>
                      <w:r w:rsidR="00805A8A" w:rsidRPr="00D47042">
                        <w:rPr>
                          <w:lang w:val="en-US"/>
                        </w:rPr>
                        <w:t xml:space="preserve">|  </w:t>
                      </w:r>
                      <w:hyperlink r:id="rId13" w:history="1">
                        <w:r w:rsidR="00805A8A" w:rsidRPr="00D47042">
                          <w:rPr>
                            <w:lang w:val="en-US"/>
                          </w:rPr>
                          <w:t>info@enzosystems.com</w:t>
                        </w:r>
                      </w:hyperlink>
                      <w:r w:rsidR="00805A8A" w:rsidRPr="00D47042">
                        <w:rPr>
                          <w:lang w:val="en-US"/>
                        </w:rPr>
                        <w:t xml:space="preserve">  |</w:t>
                      </w:r>
                      <w:r w:rsidR="00805A8A">
                        <w:rPr>
                          <w:lang w:val="en-US"/>
                        </w:rPr>
                        <w:t xml:space="preserve">  T. +31 (0) 36 5461040 </w:t>
                      </w:r>
                    </w:p>
                  </w:txbxContent>
                </v:textbox>
                <w10:wrap anchorx="margin" anchory="page"/>
                <w10:anchorlock/>
              </v:shape>
            </w:pict>
          </mc:Fallback>
        </mc:AlternateContent>
      </w:r>
      <w:r w:rsidR="001123E8">
        <w:rPr>
          <w:noProof/>
        </w:rPr>
        <mc:AlternateContent>
          <mc:Choice Requires="wps">
            <w:drawing>
              <wp:anchor distT="4294967294" distB="4294967294" distL="114300" distR="114300" simplePos="0" relativeHeight="251695616" behindDoc="0" locked="0" layoutInCell="1" allowOverlap="1" wp14:anchorId="0F705625" wp14:editId="63A595DE">
                <wp:simplePos x="0" y="0"/>
                <wp:positionH relativeFrom="column">
                  <wp:posOffset>-805180</wp:posOffset>
                </wp:positionH>
                <wp:positionV relativeFrom="paragraph">
                  <wp:posOffset>4411979</wp:posOffset>
                </wp:positionV>
                <wp:extent cx="107950" cy="0"/>
                <wp:effectExtent l="0" t="0" r="0" b="0"/>
                <wp:wrapNone/>
                <wp:docPr id="7"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4555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5575" id="_x0000_t32" coordsize="21600,21600" o:spt="32" o:oned="t" path="m,l21600,21600e" filled="f">
                <v:path arrowok="t" fillok="f" o:connecttype="none"/>
                <o:lock v:ext="edit" shapetype="t"/>
              </v:shapetype>
              <v:shape id="AutoShape 68" o:spid="_x0000_s1026" type="#_x0000_t32" style="position:absolute;margin-left:-63.4pt;margin-top:347.4pt;width:8.5pt;height:0;z-index:2516956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" strokecolor="#455560"/>
            </w:pict>
          </mc:Fallback>
        </mc:AlternateContent>
      </w:r>
      <w:r w:rsidR="00032126" w:rsidRPr="00D7078C">
        <w:br w:type="page"/>
      </w:r>
      <w:bookmarkStart w:id="0" w:name="_Toc320264909"/>
      <w:bookmarkStart w:id="1" w:name="_Toc320200813"/>
      <w:bookmarkStart w:id="2" w:name="_Toc320201495"/>
      <w:bookmarkStart w:id="3" w:name="_Toc320264314"/>
      <w:bookmarkStart w:id="4" w:name="_Toc320264408"/>
      <w:bookmarkStart w:id="5" w:name="_Toc320264422"/>
      <w:bookmarkStart w:id="6" w:name="_Toc320266232"/>
      <w:bookmarkStart w:id="7" w:name="_Toc320265942"/>
      <w:bookmarkStart w:id="8" w:name="_Toc320265927"/>
      <w:bookmarkStart w:id="9" w:name="_Toc320265741"/>
      <w:bookmarkStart w:id="10" w:name="_Toc320264910"/>
      <w:bookmarkStart w:id="11" w:name="_Toc320264668"/>
      <w:bookmarkEnd w:id="0"/>
    </w:p>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sdt>
      <w:sdtPr>
        <w:rPr>
          <w:color w:val="000000" w:themeColor="text1"/>
          <w:sz w:val="20"/>
          <w:szCs w:val="24"/>
          <w:lang w:val="en-US"/>
        </w:rPr>
        <w:id w:val="-888647258"/>
        <w:docPartObj>
          <w:docPartGallery w:val="Table of Contents"/>
          <w:docPartUnique/>
        </w:docPartObj>
      </w:sdtPr>
      <w:sdtEndPr>
        <w:rPr>
          <w:b/>
          <w:bCs/>
          <w:noProof/>
        </w:rPr>
      </w:sdtEndPr>
      <w:sdtContent>
        <w:p w14:paraId="3B277607" w14:textId="03C0A573" w:rsidR="00C66E75" w:rsidRPr="00EC1B9B" w:rsidRDefault="00C66E75">
          <w:pPr>
            <w:pStyle w:val="TOCHeading"/>
            <w:rPr>
              <w:lang w:val="en-US"/>
            </w:rPr>
          </w:pPr>
          <w:r w:rsidRPr="00EC1B9B">
            <w:rPr>
              <w:lang w:val="en-US"/>
            </w:rPr>
            <w:t>Table of Contents</w:t>
          </w:r>
        </w:p>
        <w:p w14:paraId="05D96685" w14:textId="4C5ED44B" w:rsidR="008108D6" w:rsidRDefault="00C66E75">
          <w:pPr>
            <w:pStyle w:val="TOC1"/>
            <w:rPr>
              <w:rFonts w:asciiTheme="minorHAnsi" w:eastAsiaTheme="minorEastAsia" w:hAnsiTheme="minorHAnsi" w:cstheme="minorBidi"/>
              <w:noProof/>
              <w:color w:val="auto"/>
              <w:sz w:val="22"/>
              <w:szCs w:val="22"/>
              <w:lang w:val="en-NL" w:eastAsia="en-NL"/>
            </w:rPr>
          </w:pPr>
          <w:r>
            <w:fldChar w:fldCharType="begin"/>
          </w:r>
          <w:r>
            <w:instrText xml:space="preserve"> TOC \o "1-3" \h \z \u </w:instrText>
          </w:r>
          <w:r>
            <w:fldChar w:fldCharType="separate"/>
          </w:r>
          <w:hyperlink w:anchor="_Toc103780260" w:history="1">
            <w:r w:rsidR="008108D6" w:rsidRPr="009926D3">
              <w:rPr>
                <w:rStyle w:val="Hyperlink"/>
                <w:noProof/>
              </w:rPr>
              <w:t>1</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Introduction</w:t>
            </w:r>
            <w:r w:rsidR="008108D6">
              <w:rPr>
                <w:noProof/>
                <w:webHidden/>
              </w:rPr>
              <w:tab/>
            </w:r>
            <w:r w:rsidR="008108D6">
              <w:rPr>
                <w:noProof/>
                <w:webHidden/>
              </w:rPr>
              <w:fldChar w:fldCharType="begin"/>
            </w:r>
            <w:r w:rsidR="008108D6">
              <w:rPr>
                <w:noProof/>
                <w:webHidden/>
              </w:rPr>
              <w:instrText xml:space="preserve"> PAGEREF _Toc103780260 \h </w:instrText>
            </w:r>
            <w:r w:rsidR="008108D6">
              <w:rPr>
                <w:noProof/>
                <w:webHidden/>
              </w:rPr>
            </w:r>
            <w:r w:rsidR="008108D6">
              <w:rPr>
                <w:noProof/>
                <w:webHidden/>
              </w:rPr>
              <w:fldChar w:fldCharType="separate"/>
            </w:r>
            <w:r w:rsidR="008108D6">
              <w:rPr>
                <w:noProof/>
                <w:webHidden/>
              </w:rPr>
              <w:t>3</w:t>
            </w:r>
            <w:r w:rsidR="008108D6">
              <w:rPr>
                <w:noProof/>
                <w:webHidden/>
              </w:rPr>
              <w:fldChar w:fldCharType="end"/>
            </w:r>
          </w:hyperlink>
        </w:p>
        <w:p w14:paraId="003EB7E3" w14:textId="5D127A41"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1" w:history="1">
            <w:r w:rsidR="008108D6" w:rsidRPr="009926D3">
              <w:rPr>
                <w:rStyle w:val="Hyperlink"/>
                <w:noProof/>
              </w:rPr>
              <w:t>2</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Gitlab Runners and repository set up</w:t>
            </w:r>
            <w:r w:rsidR="008108D6">
              <w:rPr>
                <w:noProof/>
                <w:webHidden/>
              </w:rPr>
              <w:tab/>
            </w:r>
            <w:r w:rsidR="008108D6">
              <w:rPr>
                <w:noProof/>
                <w:webHidden/>
              </w:rPr>
              <w:fldChar w:fldCharType="begin"/>
            </w:r>
            <w:r w:rsidR="008108D6">
              <w:rPr>
                <w:noProof/>
                <w:webHidden/>
              </w:rPr>
              <w:instrText xml:space="preserve"> PAGEREF _Toc103780261 \h </w:instrText>
            </w:r>
            <w:r w:rsidR="008108D6">
              <w:rPr>
                <w:noProof/>
                <w:webHidden/>
              </w:rPr>
            </w:r>
            <w:r w:rsidR="008108D6">
              <w:rPr>
                <w:noProof/>
                <w:webHidden/>
              </w:rPr>
              <w:fldChar w:fldCharType="separate"/>
            </w:r>
            <w:r w:rsidR="008108D6">
              <w:rPr>
                <w:noProof/>
                <w:webHidden/>
              </w:rPr>
              <w:t>4</w:t>
            </w:r>
            <w:r w:rsidR="008108D6">
              <w:rPr>
                <w:noProof/>
                <w:webHidden/>
              </w:rPr>
              <w:fldChar w:fldCharType="end"/>
            </w:r>
          </w:hyperlink>
        </w:p>
        <w:p w14:paraId="01214274" w14:textId="7A9971C6"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2" w:history="1">
            <w:r w:rsidR="008108D6" w:rsidRPr="009926D3">
              <w:rPr>
                <w:rStyle w:val="Hyperlink"/>
                <w:noProof/>
              </w:rPr>
              <w:t>3</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.gitlab-ci.yaml file overview</w:t>
            </w:r>
            <w:r w:rsidR="008108D6">
              <w:rPr>
                <w:noProof/>
                <w:webHidden/>
              </w:rPr>
              <w:tab/>
            </w:r>
            <w:r w:rsidR="008108D6">
              <w:rPr>
                <w:noProof/>
                <w:webHidden/>
              </w:rPr>
              <w:fldChar w:fldCharType="begin"/>
            </w:r>
            <w:r w:rsidR="008108D6">
              <w:rPr>
                <w:noProof/>
                <w:webHidden/>
              </w:rPr>
              <w:instrText xml:space="preserve"> PAGEREF _Toc103780262 \h </w:instrText>
            </w:r>
            <w:r w:rsidR="008108D6">
              <w:rPr>
                <w:noProof/>
                <w:webHidden/>
              </w:rPr>
            </w:r>
            <w:r w:rsidR="008108D6">
              <w:rPr>
                <w:noProof/>
                <w:webHidden/>
              </w:rPr>
              <w:fldChar w:fldCharType="separate"/>
            </w:r>
            <w:r w:rsidR="008108D6">
              <w:rPr>
                <w:noProof/>
                <w:webHidden/>
              </w:rPr>
              <w:t>6</w:t>
            </w:r>
            <w:r w:rsidR="008108D6">
              <w:rPr>
                <w:noProof/>
                <w:webHidden/>
              </w:rPr>
              <w:fldChar w:fldCharType="end"/>
            </w:r>
          </w:hyperlink>
        </w:p>
        <w:p w14:paraId="73FF1E73" w14:textId="576AC248"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3" w:history="1">
            <w:r w:rsidR="008108D6" w:rsidRPr="009926D3">
              <w:rPr>
                <w:rStyle w:val="Hyperlink"/>
                <w:noProof/>
                <w:lang w:val="en-GB"/>
              </w:rPr>
              <w:t>4</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lang w:val="en-GB"/>
              </w:rPr>
              <w:t>About the Dockerfile</w:t>
            </w:r>
            <w:r w:rsidR="008108D6">
              <w:rPr>
                <w:noProof/>
                <w:webHidden/>
              </w:rPr>
              <w:tab/>
            </w:r>
            <w:r w:rsidR="008108D6">
              <w:rPr>
                <w:noProof/>
                <w:webHidden/>
              </w:rPr>
              <w:fldChar w:fldCharType="begin"/>
            </w:r>
            <w:r w:rsidR="008108D6">
              <w:rPr>
                <w:noProof/>
                <w:webHidden/>
              </w:rPr>
              <w:instrText xml:space="preserve"> PAGEREF _Toc103780263 \h </w:instrText>
            </w:r>
            <w:r w:rsidR="008108D6">
              <w:rPr>
                <w:noProof/>
                <w:webHidden/>
              </w:rPr>
            </w:r>
            <w:r w:rsidR="008108D6">
              <w:rPr>
                <w:noProof/>
                <w:webHidden/>
              </w:rPr>
              <w:fldChar w:fldCharType="separate"/>
            </w:r>
            <w:r w:rsidR="008108D6">
              <w:rPr>
                <w:noProof/>
                <w:webHidden/>
              </w:rPr>
              <w:t>9</w:t>
            </w:r>
            <w:r w:rsidR="008108D6">
              <w:rPr>
                <w:noProof/>
                <w:webHidden/>
              </w:rPr>
              <w:fldChar w:fldCharType="end"/>
            </w:r>
          </w:hyperlink>
        </w:p>
        <w:p w14:paraId="1D4026D7" w14:textId="59DF2560"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4" w:history="1">
            <w:r w:rsidR="008108D6" w:rsidRPr="009926D3">
              <w:rPr>
                <w:rStyle w:val="Hyperlink"/>
                <w:noProof/>
                <w:lang w:val="en-GB"/>
              </w:rPr>
              <w:t>5</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lang w:val="en-GB"/>
              </w:rPr>
              <w:t>CI conclusion:</w:t>
            </w:r>
            <w:r w:rsidR="008108D6">
              <w:rPr>
                <w:noProof/>
                <w:webHidden/>
              </w:rPr>
              <w:tab/>
            </w:r>
            <w:r w:rsidR="008108D6">
              <w:rPr>
                <w:noProof/>
                <w:webHidden/>
              </w:rPr>
              <w:fldChar w:fldCharType="begin"/>
            </w:r>
            <w:r w:rsidR="008108D6">
              <w:rPr>
                <w:noProof/>
                <w:webHidden/>
              </w:rPr>
              <w:instrText xml:space="preserve"> PAGEREF _Toc103780264 \h </w:instrText>
            </w:r>
            <w:r w:rsidR="008108D6">
              <w:rPr>
                <w:noProof/>
                <w:webHidden/>
              </w:rPr>
            </w:r>
            <w:r w:rsidR="008108D6">
              <w:rPr>
                <w:noProof/>
                <w:webHidden/>
              </w:rPr>
              <w:fldChar w:fldCharType="separate"/>
            </w:r>
            <w:r w:rsidR="008108D6">
              <w:rPr>
                <w:noProof/>
                <w:webHidden/>
              </w:rPr>
              <w:t>10</w:t>
            </w:r>
            <w:r w:rsidR="008108D6">
              <w:rPr>
                <w:noProof/>
                <w:webHidden/>
              </w:rPr>
              <w:fldChar w:fldCharType="end"/>
            </w:r>
          </w:hyperlink>
        </w:p>
        <w:p w14:paraId="411EC51F" w14:textId="55ADC792"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5" w:history="1">
            <w:r w:rsidR="008108D6" w:rsidRPr="009926D3">
              <w:rPr>
                <w:rStyle w:val="Hyperlink"/>
                <w:noProof/>
              </w:rPr>
              <w:t>6</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Method 1: Gitlab Runners and ssh through a bastion machine</w:t>
            </w:r>
            <w:r w:rsidR="008108D6">
              <w:rPr>
                <w:noProof/>
                <w:webHidden/>
              </w:rPr>
              <w:tab/>
            </w:r>
            <w:r w:rsidR="008108D6">
              <w:rPr>
                <w:noProof/>
                <w:webHidden/>
              </w:rPr>
              <w:fldChar w:fldCharType="begin"/>
            </w:r>
            <w:r w:rsidR="008108D6">
              <w:rPr>
                <w:noProof/>
                <w:webHidden/>
              </w:rPr>
              <w:instrText xml:space="preserve"> PAGEREF _Toc103780265 \h </w:instrText>
            </w:r>
            <w:r w:rsidR="008108D6">
              <w:rPr>
                <w:noProof/>
                <w:webHidden/>
              </w:rPr>
            </w:r>
            <w:r w:rsidR="008108D6">
              <w:rPr>
                <w:noProof/>
                <w:webHidden/>
              </w:rPr>
              <w:fldChar w:fldCharType="separate"/>
            </w:r>
            <w:r w:rsidR="008108D6">
              <w:rPr>
                <w:noProof/>
                <w:webHidden/>
              </w:rPr>
              <w:t>10</w:t>
            </w:r>
            <w:r w:rsidR="008108D6">
              <w:rPr>
                <w:noProof/>
                <w:webHidden/>
              </w:rPr>
              <w:fldChar w:fldCharType="end"/>
            </w:r>
          </w:hyperlink>
        </w:p>
        <w:p w14:paraId="547D06E2" w14:textId="68758DB4" w:rsidR="008108D6" w:rsidRDefault="00DE283F">
          <w:pPr>
            <w:pStyle w:val="TOC2"/>
            <w:rPr>
              <w:rFonts w:asciiTheme="minorHAnsi" w:eastAsiaTheme="minorEastAsia" w:hAnsiTheme="minorHAnsi" w:cstheme="minorBidi"/>
              <w:noProof/>
              <w:color w:val="auto"/>
              <w:sz w:val="22"/>
              <w:szCs w:val="22"/>
              <w:lang w:val="en-NL" w:eastAsia="en-NL"/>
            </w:rPr>
          </w:pPr>
          <w:hyperlink w:anchor="_Toc103780266" w:history="1">
            <w:r w:rsidR="008108D6" w:rsidRPr="009926D3">
              <w:rPr>
                <w:rStyle w:val="Hyperlink"/>
                <w:noProof/>
              </w:rPr>
              <w:t>6.1</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Repository additional set-up</w:t>
            </w:r>
            <w:r w:rsidR="008108D6">
              <w:rPr>
                <w:noProof/>
                <w:webHidden/>
              </w:rPr>
              <w:tab/>
            </w:r>
            <w:r w:rsidR="008108D6">
              <w:rPr>
                <w:noProof/>
                <w:webHidden/>
              </w:rPr>
              <w:fldChar w:fldCharType="begin"/>
            </w:r>
            <w:r w:rsidR="008108D6">
              <w:rPr>
                <w:noProof/>
                <w:webHidden/>
              </w:rPr>
              <w:instrText xml:space="preserve"> PAGEREF _Toc103780266 \h </w:instrText>
            </w:r>
            <w:r w:rsidR="008108D6">
              <w:rPr>
                <w:noProof/>
                <w:webHidden/>
              </w:rPr>
            </w:r>
            <w:r w:rsidR="008108D6">
              <w:rPr>
                <w:noProof/>
                <w:webHidden/>
              </w:rPr>
              <w:fldChar w:fldCharType="separate"/>
            </w:r>
            <w:r w:rsidR="008108D6">
              <w:rPr>
                <w:noProof/>
                <w:webHidden/>
              </w:rPr>
              <w:t>11</w:t>
            </w:r>
            <w:r w:rsidR="008108D6">
              <w:rPr>
                <w:noProof/>
                <w:webHidden/>
              </w:rPr>
              <w:fldChar w:fldCharType="end"/>
            </w:r>
          </w:hyperlink>
        </w:p>
        <w:p w14:paraId="5B7DF706" w14:textId="6DA28310"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7" w:history="1">
            <w:r w:rsidR="008108D6" w:rsidRPr="009926D3">
              <w:rPr>
                <w:rStyle w:val="Hyperlink"/>
                <w:noProof/>
              </w:rPr>
              <w:t>7</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Method 2: Gitlab Runners and AWS SSM</w:t>
            </w:r>
            <w:r w:rsidR="008108D6">
              <w:rPr>
                <w:noProof/>
                <w:webHidden/>
              </w:rPr>
              <w:tab/>
            </w:r>
            <w:r w:rsidR="008108D6">
              <w:rPr>
                <w:noProof/>
                <w:webHidden/>
              </w:rPr>
              <w:fldChar w:fldCharType="begin"/>
            </w:r>
            <w:r w:rsidR="008108D6">
              <w:rPr>
                <w:noProof/>
                <w:webHidden/>
              </w:rPr>
              <w:instrText xml:space="preserve"> PAGEREF _Toc103780267 \h </w:instrText>
            </w:r>
            <w:r w:rsidR="008108D6">
              <w:rPr>
                <w:noProof/>
                <w:webHidden/>
              </w:rPr>
            </w:r>
            <w:r w:rsidR="008108D6">
              <w:rPr>
                <w:noProof/>
                <w:webHidden/>
              </w:rPr>
              <w:fldChar w:fldCharType="separate"/>
            </w:r>
            <w:r w:rsidR="008108D6">
              <w:rPr>
                <w:noProof/>
                <w:webHidden/>
              </w:rPr>
              <w:t>12</w:t>
            </w:r>
            <w:r w:rsidR="008108D6">
              <w:rPr>
                <w:noProof/>
                <w:webHidden/>
              </w:rPr>
              <w:fldChar w:fldCharType="end"/>
            </w:r>
          </w:hyperlink>
        </w:p>
        <w:p w14:paraId="0A7A82BD" w14:textId="0808237C"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8" w:history="1">
            <w:r w:rsidR="008108D6" w:rsidRPr="009926D3">
              <w:rPr>
                <w:rStyle w:val="Hyperlink"/>
                <w:bCs/>
                <w:noProof/>
              </w:rPr>
              <w:t>8</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Method 3: Gitlab Runners and CloudFormation</w:t>
            </w:r>
            <w:r w:rsidR="008108D6">
              <w:rPr>
                <w:noProof/>
                <w:webHidden/>
              </w:rPr>
              <w:tab/>
            </w:r>
            <w:r w:rsidR="008108D6">
              <w:rPr>
                <w:noProof/>
                <w:webHidden/>
              </w:rPr>
              <w:fldChar w:fldCharType="begin"/>
            </w:r>
            <w:r w:rsidR="008108D6">
              <w:rPr>
                <w:noProof/>
                <w:webHidden/>
              </w:rPr>
              <w:instrText xml:space="preserve"> PAGEREF _Toc103780268 \h </w:instrText>
            </w:r>
            <w:r w:rsidR="008108D6">
              <w:rPr>
                <w:noProof/>
                <w:webHidden/>
              </w:rPr>
            </w:r>
            <w:r w:rsidR="008108D6">
              <w:rPr>
                <w:noProof/>
                <w:webHidden/>
              </w:rPr>
              <w:fldChar w:fldCharType="separate"/>
            </w:r>
            <w:r w:rsidR="008108D6">
              <w:rPr>
                <w:noProof/>
                <w:webHidden/>
              </w:rPr>
              <w:t>12</w:t>
            </w:r>
            <w:r w:rsidR="008108D6">
              <w:rPr>
                <w:noProof/>
                <w:webHidden/>
              </w:rPr>
              <w:fldChar w:fldCharType="end"/>
            </w:r>
          </w:hyperlink>
        </w:p>
        <w:p w14:paraId="18F6532C" w14:textId="40D54BBE" w:rsidR="008108D6" w:rsidRDefault="00DE283F">
          <w:pPr>
            <w:pStyle w:val="TOC1"/>
            <w:rPr>
              <w:rFonts w:asciiTheme="minorHAnsi" w:eastAsiaTheme="minorEastAsia" w:hAnsiTheme="minorHAnsi" w:cstheme="minorBidi"/>
              <w:noProof/>
              <w:color w:val="auto"/>
              <w:sz w:val="22"/>
              <w:szCs w:val="22"/>
              <w:lang w:val="en-NL" w:eastAsia="en-NL"/>
            </w:rPr>
          </w:pPr>
          <w:hyperlink w:anchor="_Toc103780269" w:history="1">
            <w:r w:rsidR="008108D6" w:rsidRPr="009926D3">
              <w:rPr>
                <w:rStyle w:val="Hyperlink"/>
                <w:noProof/>
              </w:rPr>
              <w:t>9</w:t>
            </w:r>
            <w:r w:rsidR="008108D6">
              <w:rPr>
                <w:rFonts w:asciiTheme="minorHAnsi" w:eastAsiaTheme="minorEastAsia" w:hAnsiTheme="minorHAnsi" w:cstheme="minorBidi"/>
                <w:noProof/>
                <w:color w:val="auto"/>
                <w:sz w:val="22"/>
                <w:szCs w:val="22"/>
                <w:lang w:val="en-NL" w:eastAsia="en-NL"/>
              </w:rPr>
              <w:tab/>
            </w:r>
            <w:r w:rsidR="008108D6" w:rsidRPr="009926D3">
              <w:rPr>
                <w:rStyle w:val="Hyperlink"/>
                <w:noProof/>
              </w:rPr>
              <w:t>TODO/Improvements:</w:t>
            </w:r>
            <w:r w:rsidR="008108D6">
              <w:rPr>
                <w:noProof/>
                <w:webHidden/>
              </w:rPr>
              <w:tab/>
            </w:r>
            <w:r w:rsidR="008108D6">
              <w:rPr>
                <w:noProof/>
                <w:webHidden/>
              </w:rPr>
              <w:fldChar w:fldCharType="begin"/>
            </w:r>
            <w:r w:rsidR="008108D6">
              <w:rPr>
                <w:noProof/>
                <w:webHidden/>
              </w:rPr>
              <w:instrText xml:space="preserve"> PAGEREF _Toc103780269 \h </w:instrText>
            </w:r>
            <w:r w:rsidR="008108D6">
              <w:rPr>
                <w:noProof/>
                <w:webHidden/>
              </w:rPr>
            </w:r>
            <w:r w:rsidR="008108D6">
              <w:rPr>
                <w:noProof/>
                <w:webHidden/>
              </w:rPr>
              <w:fldChar w:fldCharType="separate"/>
            </w:r>
            <w:r w:rsidR="008108D6">
              <w:rPr>
                <w:noProof/>
                <w:webHidden/>
              </w:rPr>
              <w:t>13</w:t>
            </w:r>
            <w:r w:rsidR="008108D6">
              <w:rPr>
                <w:noProof/>
                <w:webHidden/>
              </w:rPr>
              <w:fldChar w:fldCharType="end"/>
            </w:r>
          </w:hyperlink>
        </w:p>
        <w:p w14:paraId="54B2CC9D" w14:textId="3CE16F8A" w:rsidR="00D0696C" w:rsidRDefault="00C66E75" w:rsidP="00203191">
          <w:pPr>
            <w:rPr>
              <w:b/>
              <w:bCs/>
              <w:noProof/>
            </w:rPr>
          </w:pPr>
          <w:r>
            <w:rPr>
              <w:b/>
              <w:bCs/>
              <w:noProof/>
            </w:rPr>
            <w:fldChar w:fldCharType="end"/>
          </w:r>
        </w:p>
      </w:sdtContent>
    </w:sdt>
    <w:p w14:paraId="1C42187A" w14:textId="77777777" w:rsidR="006721DD" w:rsidRDefault="006721DD">
      <w:pPr>
        <w:spacing w:line="240" w:lineRule="auto"/>
        <w:rPr>
          <w:color w:val="F78F1E"/>
          <w:sz w:val="36"/>
          <w:szCs w:val="48"/>
        </w:rPr>
      </w:pPr>
      <w:r>
        <w:br w:type="page"/>
      </w:r>
    </w:p>
    <w:p w14:paraId="4E6D1E96" w14:textId="3DF933B9" w:rsidR="002206EB" w:rsidRDefault="00B16C34" w:rsidP="00B16C34">
      <w:pPr>
        <w:pStyle w:val="enzo-heading1"/>
      </w:pPr>
      <w:bookmarkStart w:id="12" w:name="_Toc103780260"/>
      <w:r w:rsidRPr="00B16C34">
        <w:lastRenderedPageBreak/>
        <w:t>Intro</w:t>
      </w:r>
      <w:r w:rsidR="00012589">
        <w:t>duction</w:t>
      </w:r>
      <w:bookmarkEnd w:id="12"/>
    </w:p>
    <w:p w14:paraId="3A2D8955" w14:textId="766BC61C" w:rsidR="00D5656C" w:rsidRDefault="00012589" w:rsidP="00181AEE">
      <w:pPr>
        <w:pStyle w:val="enzo-text"/>
        <w:rPr>
          <w:lang w:val="en-US"/>
        </w:rPr>
      </w:pPr>
      <w:r>
        <w:rPr>
          <w:lang w:val="en-US"/>
        </w:rPr>
        <w:t xml:space="preserve">This document describes </w:t>
      </w:r>
      <w:r w:rsidR="00BC731A">
        <w:rPr>
          <w:lang w:val="en-US"/>
        </w:rPr>
        <w:t xml:space="preserve">how to use </w:t>
      </w:r>
      <w:r w:rsidR="00D5656C">
        <w:rPr>
          <w:lang w:val="en-US"/>
        </w:rPr>
        <w:t>GitLab and the Gi</w:t>
      </w:r>
      <w:r w:rsidR="00B05F1A">
        <w:rPr>
          <w:lang w:val="en-US"/>
        </w:rPr>
        <w:t>t</w:t>
      </w:r>
      <w:r w:rsidR="00D5656C">
        <w:rPr>
          <w:lang w:val="en-US"/>
        </w:rPr>
        <w:t>Lab Runners Service to build and maintain an automated continuous Integration pipeline and an automated continuous delivery pipeline.</w:t>
      </w:r>
    </w:p>
    <w:p w14:paraId="48B5CE31" w14:textId="77777777" w:rsidR="006D1852" w:rsidRDefault="006D1852" w:rsidP="00181AEE">
      <w:pPr>
        <w:pStyle w:val="enzo-text"/>
        <w:rPr>
          <w:lang w:val="en-US"/>
        </w:rPr>
      </w:pPr>
    </w:p>
    <w:p w14:paraId="5627C503" w14:textId="77777777" w:rsidR="006D1852" w:rsidRDefault="006D1852" w:rsidP="00181AEE">
      <w:pPr>
        <w:pStyle w:val="enzo-text"/>
        <w:rPr>
          <w:lang w:val="en-US"/>
        </w:rPr>
      </w:pPr>
      <w:r>
        <w:rPr>
          <w:lang w:val="en-US"/>
        </w:rPr>
        <w:t>Overview:</w:t>
      </w:r>
    </w:p>
    <w:p w14:paraId="67F182DC" w14:textId="77777777" w:rsidR="006D1852" w:rsidRDefault="006D1852" w:rsidP="00181AEE">
      <w:pPr>
        <w:pStyle w:val="enzo-text"/>
        <w:rPr>
          <w:lang w:val="en-US"/>
        </w:rPr>
      </w:pPr>
    </w:p>
    <w:p w14:paraId="24452B48" w14:textId="26C7CDD8" w:rsidR="006D1852" w:rsidRDefault="006D1852" w:rsidP="00181AEE">
      <w:pPr>
        <w:pStyle w:val="enzo-text"/>
        <w:rPr>
          <w:lang w:val="en-US"/>
        </w:rPr>
      </w:pPr>
      <w:r>
        <w:rPr>
          <w:lang w:val="en-US"/>
        </w:rPr>
        <w:t xml:space="preserve">The CI/CD pipelines are 2 steps of an automated </w:t>
      </w:r>
      <w:proofErr w:type="gramStart"/>
      <w:r>
        <w:rPr>
          <w:lang w:val="en-US"/>
        </w:rPr>
        <w:t>system  which</w:t>
      </w:r>
      <w:proofErr w:type="gramEnd"/>
      <w:r>
        <w:rPr>
          <w:lang w:val="en-US"/>
        </w:rPr>
        <w:t xml:space="preserve"> purpose is to facilitate the testing, the artefact generation, and the deployment with updates of an application from </w:t>
      </w:r>
      <w:proofErr w:type="spellStart"/>
      <w:r>
        <w:rPr>
          <w:lang w:val="en-US"/>
        </w:rPr>
        <w:t>it’s</w:t>
      </w:r>
      <w:proofErr w:type="spellEnd"/>
      <w:r>
        <w:rPr>
          <w:lang w:val="en-US"/>
        </w:rPr>
        <w:t xml:space="preserve"> code source repository to it\s hosting service or machine or server.</w:t>
      </w:r>
    </w:p>
    <w:p w14:paraId="1434541F" w14:textId="368BE37B" w:rsidR="006D1852" w:rsidRDefault="006D1852" w:rsidP="00181AEE">
      <w:pPr>
        <w:pStyle w:val="enzo-text"/>
        <w:rPr>
          <w:lang w:val="en-US"/>
        </w:rPr>
      </w:pPr>
    </w:p>
    <w:p w14:paraId="2FA2C4B2" w14:textId="5AE3DBAB" w:rsidR="006D1852" w:rsidRDefault="006D1852" w:rsidP="00181AEE">
      <w:pPr>
        <w:pStyle w:val="enzo-text"/>
        <w:rPr>
          <w:lang w:val="en-US"/>
        </w:rPr>
      </w:pPr>
      <w:r>
        <w:rPr>
          <w:lang w:val="en-US"/>
        </w:rPr>
        <w:t>These automations make even more sense when</w:t>
      </w:r>
      <w:r w:rsidR="00B976CF">
        <w:rPr>
          <w:lang w:val="en-US"/>
        </w:rPr>
        <w:t>, for example</w:t>
      </w:r>
      <w:r>
        <w:rPr>
          <w:lang w:val="en-US"/>
        </w:rPr>
        <w:t>:</w:t>
      </w:r>
    </w:p>
    <w:p w14:paraId="0F06A0E1" w14:textId="0A8C9DBD" w:rsidR="006D1852" w:rsidRDefault="006D1852" w:rsidP="00B976CF">
      <w:pPr>
        <w:pStyle w:val="enzo-text"/>
        <w:numPr>
          <w:ilvl w:val="0"/>
          <w:numId w:val="43"/>
        </w:numPr>
        <w:rPr>
          <w:lang w:val="en-US"/>
        </w:rPr>
      </w:pPr>
      <w:r>
        <w:rPr>
          <w:lang w:val="en-US"/>
        </w:rPr>
        <w:t xml:space="preserve">Application updates are </w:t>
      </w:r>
      <w:proofErr w:type="gramStart"/>
      <w:r>
        <w:rPr>
          <w:lang w:val="en-US"/>
        </w:rPr>
        <w:t>frequents</w:t>
      </w:r>
      <w:proofErr w:type="gramEnd"/>
    </w:p>
    <w:p w14:paraId="3D279210" w14:textId="13797F2C" w:rsidR="00B976CF" w:rsidRDefault="00B976CF" w:rsidP="00B976CF">
      <w:pPr>
        <w:pStyle w:val="enzo-text"/>
        <w:numPr>
          <w:ilvl w:val="0"/>
          <w:numId w:val="43"/>
        </w:numPr>
        <w:rPr>
          <w:lang w:val="en-US"/>
        </w:rPr>
      </w:pPr>
      <w:r>
        <w:rPr>
          <w:lang w:val="en-US"/>
        </w:rPr>
        <w:t>Multiple servers are running the applications</w:t>
      </w:r>
    </w:p>
    <w:p w14:paraId="3FF2A047" w14:textId="72EDF5C6" w:rsidR="006D1852" w:rsidRDefault="006D1852" w:rsidP="00B976CF">
      <w:pPr>
        <w:pStyle w:val="enzo-text"/>
        <w:numPr>
          <w:ilvl w:val="0"/>
          <w:numId w:val="43"/>
        </w:numPr>
        <w:rPr>
          <w:lang w:val="en-US"/>
        </w:rPr>
      </w:pPr>
      <w:r>
        <w:rPr>
          <w:lang w:val="en-US"/>
        </w:rPr>
        <w:t xml:space="preserve">Servers running the application are difficult from access </w:t>
      </w:r>
      <w:r w:rsidR="00B976CF">
        <w:rPr>
          <w:lang w:val="en-US"/>
        </w:rPr>
        <w:t xml:space="preserve">due to network, such as hosted in private subnets, available through proxy or bastion, non-direct access to the host operating system or its file </w:t>
      </w:r>
      <w:proofErr w:type="gramStart"/>
      <w:r w:rsidR="00B976CF">
        <w:rPr>
          <w:lang w:val="en-US"/>
        </w:rPr>
        <w:t>system..</w:t>
      </w:r>
      <w:proofErr w:type="gramEnd"/>
      <w:r w:rsidR="00B976CF">
        <w:rPr>
          <w:lang w:val="en-US"/>
        </w:rPr>
        <w:t xml:space="preserve"> </w:t>
      </w:r>
    </w:p>
    <w:p w14:paraId="51A6E3E5" w14:textId="77777777" w:rsidR="006D1852" w:rsidRDefault="006D1852" w:rsidP="00181AEE">
      <w:pPr>
        <w:pStyle w:val="enzo-text"/>
        <w:rPr>
          <w:lang w:val="en-US"/>
        </w:rPr>
      </w:pPr>
    </w:p>
    <w:p w14:paraId="577F018E" w14:textId="11AF93B3" w:rsidR="00AA5474" w:rsidRDefault="00AA5474" w:rsidP="00181AEE">
      <w:pPr>
        <w:pStyle w:val="enzo-text"/>
        <w:rPr>
          <w:lang w:val="en-US"/>
        </w:rPr>
      </w:pPr>
      <w:r>
        <w:rPr>
          <w:lang w:val="en-US"/>
        </w:rPr>
        <w:t xml:space="preserve">The </w:t>
      </w:r>
      <w:r w:rsidR="00B976CF">
        <w:rPr>
          <w:lang w:val="en-US"/>
        </w:rPr>
        <w:t>pipeline</w:t>
      </w:r>
      <w:r>
        <w:rPr>
          <w:lang w:val="en-US"/>
        </w:rPr>
        <w:t xml:space="preserve"> is concretely all the steps taken during the automation to go from a state A to a state B or C or D. In our case we have:</w:t>
      </w:r>
    </w:p>
    <w:p w14:paraId="17C2034F" w14:textId="77777777" w:rsidR="002C5C60" w:rsidRDefault="002C5C60" w:rsidP="00181AEE">
      <w:pPr>
        <w:pStyle w:val="enzo-text"/>
        <w:rPr>
          <w:lang w:val="en-US"/>
        </w:rPr>
      </w:pPr>
    </w:p>
    <w:p w14:paraId="16EC44A5" w14:textId="02179DB4" w:rsidR="00AA5474" w:rsidRDefault="002C5C60" w:rsidP="002C5C60">
      <w:pPr>
        <w:pStyle w:val="enzo-text"/>
        <w:numPr>
          <w:ilvl w:val="0"/>
          <w:numId w:val="43"/>
        </w:numPr>
        <w:rPr>
          <w:lang w:val="en-US"/>
        </w:rPr>
      </w:pPr>
      <w:r w:rsidRPr="002C5C60">
        <w:rPr>
          <w:b/>
          <w:bCs/>
          <w:u w:val="single"/>
          <w:lang w:val="en-US"/>
        </w:rPr>
        <w:t>T</w:t>
      </w:r>
      <w:r w:rsidR="00091EB7" w:rsidRPr="002C5C60">
        <w:rPr>
          <w:b/>
          <w:bCs/>
          <w:u w:val="single"/>
          <w:lang w:val="en-US"/>
        </w:rPr>
        <w:t xml:space="preserve">he </w:t>
      </w:r>
      <w:r w:rsidR="00AA5474" w:rsidRPr="002C5C60">
        <w:rPr>
          <w:b/>
          <w:bCs/>
          <w:u w:val="single"/>
          <w:lang w:val="en-US"/>
        </w:rPr>
        <w:t xml:space="preserve">CI, Continuous Integration </w:t>
      </w:r>
      <w:r w:rsidR="00091EB7" w:rsidRPr="002C5C60">
        <w:rPr>
          <w:b/>
          <w:bCs/>
          <w:u w:val="single"/>
          <w:lang w:val="en-US"/>
        </w:rPr>
        <w:t>part</w:t>
      </w:r>
      <w:r w:rsidR="00091EB7">
        <w:rPr>
          <w:lang w:val="en-US"/>
        </w:rPr>
        <w:t>:</w:t>
      </w:r>
    </w:p>
    <w:p w14:paraId="1CB3D902" w14:textId="77777777" w:rsidR="001170F5" w:rsidRDefault="00AA5474" w:rsidP="001170F5">
      <w:pPr>
        <w:pStyle w:val="enzo-text"/>
        <w:rPr>
          <w:lang w:val="en-US"/>
        </w:rPr>
      </w:pPr>
      <w:r>
        <w:rPr>
          <w:lang w:val="en-US"/>
        </w:rPr>
        <w:t>These are the steps where our</w:t>
      </w:r>
      <w:r w:rsidR="00091EB7">
        <w:rPr>
          <w:lang w:val="en-US"/>
        </w:rPr>
        <w:t xml:space="preserve"> new</w:t>
      </w:r>
      <w:r>
        <w:rPr>
          <w:lang w:val="en-US"/>
        </w:rPr>
        <w:t xml:space="preserve"> code is </w:t>
      </w:r>
      <w:r w:rsidR="00091EB7">
        <w:rPr>
          <w:lang w:val="en-US"/>
        </w:rPr>
        <w:t xml:space="preserve">tested for integration to the actual code base. The tests are based on </w:t>
      </w:r>
      <w:r>
        <w:rPr>
          <w:lang w:val="en-US"/>
        </w:rPr>
        <w:t>check</w:t>
      </w:r>
      <w:r w:rsidR="00091EB7">
        <w:rPr>
          <w:lang w:val="en-US"/>
        </w:rPr>
        <w:t>s</w:t>
      </w:r>
      <w:r>
        <w:rPr>
          <w:lang w:val="en-US"/>
        </w:rPr>
        <w:t xml:space="preserve">, </w:t>
      </w:r>
      <w:r w:rsidR="00091EB7">
        <w:rPr>
          <w:lang w:val="en-US"/>
        </w:rPr>
        <w:t xml:space="preserve">dependencies </w:t>
      </w:r>
      <w:r>
        <w:rPr>
          <w:lang w:val="en-US"/>
        </w:rPr>
        <w:t>test</w:t>
      </w:r>
      <w:r w:rsidR="00091EB7">
        <w:rPr>
          <w:lang w:val="en-US"/>
        </w:rPr>
        <w:t>s</w:t>
      </w:r>
      <w:r>
        <w:rPr>
          <w:lang w:val="en-US"/>
        </w:rPr>
        <w:t xml:space="preserve"> and </w:t>
      </w:r>
      <w:r w:rsidR="00091EB7">
        <w:rPr>
          <w:lang w:val="en-US"/>
        </w:rPr>
        <w:t xml:space="preserve">artefacts </w:t>
      </w:r>
      <w:r>
        <w:rPr>
          <w:lang w:val="en-US"/>
        </w:rPr>
        <w:t>build</w:t>
      </w:r>
      <w:r w:rsidR="00091EB7">
        <w:rPr>
          <w:lang w:val="en-US"/>
        </w:rPr>
        <w:t>ing (a new release, in the form as a new docker image and/or allowing the merging request of the branches)</w:t>
      </w:r>
      <w:r>
        <w:rPr>
          <w:lang w:val="en-US"/>
        </w:rPr>
        <w:t>. If any errors or issues are raised in these steps, the new code is not integrated to the</w:t>
      </w:r>
      <w:r w:rsidR="00091EB7">
        <w:rPr>
          <w:lang w:val="en-US"/>
        </w:rPr>
        <w:t xml:space="preserve"> code</w:t>
      </w:r>
      <w:r>
        <w:rPr>
          <w:lang w:val="en-US"/>
        </w:rPr>
        <w:t xml:space="preserve"> base</w:t>
      </w:r>
      <w:r w:rsidR="00091EB7">
        <w:rPr>
          <w:lang w:val="en-US"/>
        </w:rPr>
        <w:t xml:space="preserve"> and the automation stop, if any </w:t>
      </w:r>
      <w:r w:rsidR="002C5C60">
        <w:rPr>
          <w:lang w:val="en-US"/>
        </w:rPr>
        <w:t xml:space="preserve">additional </w:t>
      </w:r>
      <w:r w:rsidR="00091EB7">
        <w:rPr>
          <w:lang w:val="en-US"/>
        </w:rPr>
        <w:t>steps</w:t>
      </w:r>
      <w:r w:rsidR="002C5C60">
        <w:rPr>
          <w:lang w:val="en-US"/>
        </w:rPr>
        <w:t xml:space="preserve"> exist, there won\t be processed. </w:t>
      </w:r>
    </w:p>
    <w:p w14:paraId="0A749AA5" w14:textId="09CC50CF" w:rsidR="001170F5" w:rsidRPr="001170F5" w:rsidRDefault="001170F5" w:rsidP="001170F5">
      <w:pPr>
        <w:pStyle w:val="enzo-text"/>
        <w:rPr>
          <w:i/>
          <w:iCs/>
          <w:lang w:val="en-US"/>
        </w:rPr>
      </w:pPr>
      <w:r w:rsidRPr="001170F5">
        <w:rPr>
          <w:i/>
          <w:iCs/>
          <w:lang w:val="en-US"/>
        </w:rPr>
        <w:t xml:space="preserve">This part is defined within a </w:t>
      </w:r>
      <w:proofErr w:type="spellStart"/>
      <w:r w:rsidRPr="001170F5">
        <w:rPr>
          <w:i/>
          <w:iCs/>
          <w:lang w:val="en-US"/>
        </w:rPr>
        <w:t>yaml</w:t>
      </w:r>
      <w:proofErr w:type="spellEnd"/>
      <w:r w:rsidRPr="001170F5">
        <w:rPr>
          <w:i/>
          <w:iCs/>
          <w:lang w:val="en-US"/>
        </w:rPr>
        <w:t xml:space="preserve"> file in addition to a </w:t>
      </w:r>
      <w:proofErr w:type="spellStart"/>
      <w:r w:rsidRPr="001170F5">
        <w:rPr>
          <w:i/>
          <w:iCs/>
          <w:lang w:val="en-US"/>
        </w:rPr>
        <w:t>dockerfile</w:t>
      </w:r>
      <w:proofErr w:type="spellEnd"/>
      <w:r w:rsidRPr="001170F5">
        <w:rPr>
          <w:i/>
          <w:iCs/>
          <w:lang w:val="en-US"/>
        </w:rPr>
        <w:t>,</w:t>
      </w:r>
      <w:r w:rsidR="00AF6118">
        <w:rPr>
          <w:i/>
          <w:iCs/>
          <w:lang w:val="en-US"/>
        </w:rPr>
        <w:t xml:space="preserve"> these files are</w:t>
      </w:r>
      <w:r w:rsidRPr="001170F5">
        <w:rPr>
          <w:i/>
          <w:iCs/>
          <w:lang w:val="en-US"/>
        </w:rPr>
        <w:t xml:space="preserve"> hosted with the code at the root of the application repository. </w:t>
      </w:r>
    </w:p>
    <w:p w14:paraId="7665373F" w14:textId="365D5707" w:rsidR="002C5C60" w:rsidRDefault="002C5C60" w:rsidP="00181AEE">
      <w:pPr>
        <w:pStyle w:val="enzo-text"/>
        <w:rPr>
          <w:lang w:val="en-US"/>
        </w:rPr>
      </w:pPr>
    </w:p>
    <w:p w14:paraId="503162FE" w14:textId="77777777" w:rsidR="002C5C60" w:rsidRDefault="002C5C60" w:rsidP="00181AEE">
      <w:pPr>
        <w:pStyle w:val="enzo-text"/>
        <w:rPr>
          <w:lang w:val="en-US"/>
        </w:rPr>
      </w:pPr>
    </w:p>
    <w:p w14:paraId="567BE0AA" w14:textId="1F296772" w:rsidR="002C5C60" w:rsidRPr="002C5C60" w:rsidRDefault="002C5C60" w:rsidP="002C5C60">
      <w:pPr>
        <w:pStyle w:val="enzo-text"/>
        <w:numPr>
          <w:ilvl w:val="0"/>
          <w:numId w:val="43"/>
        </w:numPr>
        <w:rPr>
          <w:b/>
          <w:bCs/>
          <w:u w:val="single"/>
          <w:lang w:val="en-US"/>
        </w:rPr>
      </w:pPr>
      <w:r w:rsidRPr="002C5C60">
        <w:rPr>
          <w:b/>
          <w:bCs/>
          <w:u w:val="single"/>
          <w:lang w:val="en-US"/>
        </w:rPr>
        <w:t>The CD,</w:t>
      </w:r>
      <w:r w:rsidR="00091EB7" w:rsidRPr="002C5C60">
        <w:rPr>
          <w:b/>
          <w:bCs/>
          <w:u w:val="single"/>
          <w:lang w:val="en-US"/>
        </w:rPr>
        <w:t xml:space="preserve"> </w:t>
      </w:r>
      <w:r w:rsidRPr="002C5C60">
        <w:rPr>
          <w:b/>
          <w:bCs/>
          <w:u w:val="single"/>
          <w:lang w:val="en-US"/>
        </w:rPr>
        <w:t>Continuous Delivery/Deployment par</w:t>
      </w:r>
      <w:r>
        <w:rPr>
          <w:b/>
          <w:bCs/>
          <w:u w:val="single"/>
          <w:lang w:val="en-US"/>
        </w:rPr>
        <w:t>t</w:t>
      </w:r>
      <w:r w:rsidRPr="002C5C60">
        <w:rPr>
          <w:b/>
          <w:bCs/>
          <w:u w:val="single"/>
          <w:lang w:val="en-US"/>
        </w:rPr>
        <w:t>:</w:t>
      </w:r>
    </w:p>
    <w:p w14:paraId="299D877F" w14:textId="361B42E7" w:rsidR="002C5C60" w:rsidRPr="002C5C60" w:rsidRDefault="002C5C60" w:rsidP="002C5C60">
      <w:pPr>
        <w:pStyle w:val="enzo-text"/>
        <w:rPr>
          <w:lang w:val="en-US"/>
        </w:rPr>
      </w:pPr>
      <w:r w:rsidRPr="002C5C60">
        <w:rPr>
          <w:lang w:val="en-US"/>
        </w:rPr>
        <w:t xml:space="preserve">These are the steps where our new </w:t>
      </w:r>
      <w:r>
        <w:rPr>
          <w:lang w:val="en-US"/>
        </w:rPr>
        <w:t xml:space="preserve">release </w:t>
      </w:r>
      <w:r w:rsidRPr="002C5C60">
        <w:rPr>
          <w:lang w:val="en-US"/>
        </w:rPr>
        <w:t xml:space="preserve">is </w:t>
      </w:r>
      <w:r>
        <w:rPr>
          <w:lang w:val="en-US"/>
        </w:rPr>
        <w:t xml:space="preserve">delivered or deployed </w:t>
      </w:r>
      <w:r w:rsidRPr="002C5C60">
        <w:rPr>
          <w:lang w:val="en-US"/>
        </w:rPr>
        <w:t>to the actual</w:t>
      </w:r>
      <w:r>
        <w:rPr>
          <w:lang w:val="en-US"/>
        </w:rPr>
        <w:t xml:space="preserve"> running application servers</w:t>
      </w:r>
      <w:r w:rsidR="001170F5">
        <w:rPr>
          <w:lang w:val="en-US"/>
        </w:rPr>
        <w:t xml:space="preserve">. To achieve this, the application servers must have an access via </w:t>
      </w:r>
      <w:proofErr w:type="spellStart"/>
      <w:r w:rsidR="001170F5">
        <w:rPr>
          <w:lang w:val="en-US"/>
        </w:rPr>
        <w:t>ssh</w:t>
      </w:r>
      <w:proofErr w:type="spellEnd"/>
      <w:r w:rsidR="001170F5">
        <w:rPr>
          <w:lang w:val="en-US"/>
        </w:rPr>
        <w:t xml:space="preserve"> available. </w:t>
      </w:r>
      <w:proofErr w:type="gramStart"/>
      <w:r w:rsidR="001170F5">
        <w:rPr>
          <w:lang w:val="en-US"/>
        </w:rPr>
        <w:t>Also</w:t>
      </w:r>
      <w:proofErr w:type="gramEnd"/>
      <w:r w:rsidR="001170F5">
        <w:rPr>
          <w:lang w:val="en-US"/>
        </w:rPr>
        <w:t xml:space="preserve"> all the information to access the servers must be provided.</w:t>
      </w:r>
    </w:p>
    <w:p w14:paraId="60EAE8DF" w14:textId="747E4728" w:rsidR="001170F5" w:rsidRPr="001170F5" w:rsidRDefault="001170F5" w:rsidP="001170F5">
      <w:pPr>
        <w:pStyle w:val="enzo-text"/>
        <w:rPr>
          <w:i/>
          <w:iCs/>
          <w:lang w:val="en-US"/>
        </w:rPr>
      </w:pPr>
      <w:r w:rsidRPr="001170F5">
        <w:rPr>
          <w:i/>
          <w:iCs/>
          <w:lang w:val="en-US"/>
        </w:rPr>
        <w:t xml:space="preserve">This part is defined within a </w:t>
      </w:r>
      <w:proofErr w:type="spellStart"/>
      <w:r w:rsidRPr="001170F5">
        <w:rPr>
          <w:i/>
          <w:iCs/>
          <w:lang w:val="en-US"/>
        </w:rPr>
        <w:t>yaml</w:t>
      </w:r>
      <w:proofErr w:type="spellEnd"/>
      <w:r w:rsidRPr="001170F5">
        <w:rPr>
          <w:i/>
          <w:iCs/>
          <w:lang w:val="en-US"/>
        </w:rPr>
        <w:t xml:space="preserve"> file in addition to a</w:t>
      </w:r>
      <w:r>
        <w:rPr>
          <w:i/>
          <w:iCs/>
          <w:lang w:val="en-US"/>
        </w:rPr>
        <w:t xml:space="preserve"> bash file containing a shell script</w:t>
      </w:r>
      <w:r w:rsidR="00AF6118">
        <w:rPr>
          <w:i/>
          <w:iCs/>
          <w:lang w:val="en-US"/>
        </w:rPr>
        <w:t>, these files are</w:t>
      </w:r>
      <w:r w:rsidRPr="001170F5">
        <w:rPr>
          <w:i/>
          <w:iCs/>
          <w:lang w:val="en-US"/>
        </w:rPr>
        <w:t xml:space="preserve"> hosted with the code at the root of the application repository. </w:t>
      </w:r>
    </w:p>
    <w:p w14:paraId="7DDA7F5E" w14:textId="77777777" w:rsidR="00D46A9C" w:rsidRDefault="00D46A9C" w:rsidP="00D46A9C">
      <w:pPr>
        <w:pStyle w:val="enzo-text"/>
        <w:ind w:left="720"/>
        <w:rPr>
          <w:lang w:val="en-US"/>
        </w:rPr>
      </w:pPr>
    </w:p>
    <w:p w14:paraId="03727F05" w14:textId="77777777" w:rsidR="00D46A9C" w:rsidRDefault="00D46A9C" w:rsidP="00D46A9C">
      <w:pPr>
        <w:pStyle w:val="enzo-text"/>
        <w:ind w:left="720"/>
        <w:rPr>
          <w:lang w:val="en-US"/>
        </w:rPr>
      </w:pPr>
    </w:p>
    <w:p w14:paraId="7E3FA2DE" w14:textId="6A581E79" w:rsidR="00091D4F" w:rsidRDefault="00D46A9C" w:rsidP="00D46A9C">
      <w:pPr>
        <w:pStyle w:val="enzo-text"/>
        <w:rPr>
          <w:lang w:val="en-US"/>
        </w:rPr>
      </w:pPr>
      <w:r>
        <w:rPr>
          <w:lang w:val="en-US"/>
        </w:rPr>
        <w:t xml:space="preserve">The 2 parts are orchestrated via a </w:t>
      </w:r>
      <w:proofErr w:type="spellStart"/>
      <w:r>
        <w:rPr>
          <w:lang w:val="en-US"/>
        </w:rPr>
        <w:t>yaml</w:t>
      </w:r>
      <w:proofErr w:type="spellEnd"/>
      <w:r>
        <w:rPr>
          <w:lang w:val="en-US"/>
        </w:rPr>
        <w:t xml:space="preserve"> file defining the pipeline automation steps and set ups</w:t>
      </w:r>
      <w:r w:rsidRPr="00D46A9C">
        <w:rPr>
          <w:lang w:val="en-US"/>
        </w:rPr>
        <w:t>, like the steps and their names,</w:t>
      </w:r>
      <w:r>
        <w:rPr>
          <w:lang w:val="en-US"/>
        </w:rPr>
        <w:t xml:space="preserve"> also called jobs, </w:t>
      </w:r>
      <w:r w:rsidR="00091D4F">
        <w:rPr>
          <w:lang w:val="en-US"/>
        </w:rPr>
        <w:t xml:space="preserve">which </w:t>
      </w:r>
      <w:r>
        <w:rPr>
          <w:lang w:val="en-US"/>
        </w:rPr>
        <w:t xml:space="preserve">repository branches we want to be included in </w:t>
      </w:r>
      <w:r w:rsidR="00091D4F">
        <w:rPr>
          <w:lang w:val="en-US"/>
        </w:rPr>
        <w:t xml:space="preserve">which </w:t>
      </w:r>
      <w:r>
        <w:rPr>
          <w:lang w:val="en-US"/>
        </w:rPr>
        <w:t>jobs, on which actions we want to trigger the jobs (commit, merge …),</w:t>
      </w:r>
      <w:r w:rsidR="00091D4F">
        <w:rPr>
          <w:lang w:val="en-US"/>
        </w:rPr>
        <w:t xml:space="preserve"> when we want to run which jobs,</w:t>
      </w:r>
      <w:r>
        <w:rPr>
          <w:lang w:val="en-US"/>
        </w:rPr>
        <w:t xml:space="preserve"> when </w:t>
      </w:r>
      <w:r w:rsidR="00091D4F">
        <w:rPr>
          <w:lang w:val="en-US"/>
        </w:rPr>
        <w:t>we want to create artefact, the name of the created artefacts, the docker image we want to use either for running our pipelines and/or for building our artefacts… stuff like that…</w:t>
      </w:r>
    </w:p>
    <w:p w14:paraId="59E1C8B7" w14:textId="58382DBD" w:rsidR="00D46A9C" w:rsidRPr="001170F5" w:rsidRDefault="00D46A9C" w:rsidP="00D46A9C">
      <w:pPr>
        <w:pStyle w:val="enzo-text"/>
        <w:rPr>
          <w:i/>
          <w:iCs/>
          <w:lang w:val="en-US"/>
        </w:rPr>
      </w:pPr>
      <w:r>
        <w:rPr>
          <w:i/>
          <w:iCs/>
          <w:lang w:val="en-US"/>
        </w:rPr>
        <w:t>this file is</w:t>
      </w:r>
      <w:r w:rsidRPr="001170F5">
        <w:rPr>
          <w:i/>
          <w:iCs/>
          <w:lang w:val="en-US"/>
        </w:rPr>
        <w:t xml:space="preserve"> hosted with the code at the root of the application repository. </w:t>
      </w:r>
    </w:p>
    <w:p w14:paraId="3D4C75FF" w14:textId="77777777" w:rsidR="008A0D83" w:rsidRDefault="008A0D83" w:rsidP="008A0D83">
      <w:pPr>
        <w:pStyle w:val="ListParagraph"/>
      </w:pPr>
    </w:p>
    <w:p w14:paraId="6D5A53C4" w14:textId="519603AA" w:rsidR="008A0D83" w:rsidRDefault="008A0D83" w:rsidP="008A0D83">
      <w:pPr>
        <w:pStyle w:val="enzo-text"/>
        <w:rPr>
          <w:lang w:val="en-US"/>
        </w:rPr>
      </w:pPr>
    </w:p>
    <w:p w14:paraId="624ECD28" w14:textId="77777777" w:rsidR="002E5ECC" w:rsidRDefault="00091D4F" w:rsidP="008A0D83">
      <w:pPr>
        <w:pStyle w:val="enzo-text"/>
        <w:rPr>
          <w:lang w:val="en-US"/>
        </w:rPr>
      </w:pPr>
      <w:r>
        <w:rPr>
          <w:lang w:val="en-US"/>
        </w:rPr>
        <w:t xml:space="preserve">Concretely in the end there are many </w:t>
      </w:r>
      <w:proofErr w:type="gramStart"/>
      <w:r>
        <w:rPr>
          <w:lang w:val="en-US"/>
        </w:rPr>
        <w:t>way</w:t>
      </w:r>
      <w:proofErr w:type="gramEnd"/>
      <w:r>
        <w:rPr>
          <w:lang w:val="en-US"/>
        </w:rPr>
        <w:t xml:space="preserve"> to achieve </w:t>
      </w:r>
      <w:r w:rsidR="00B51428">
        <w:rPr>
          <w:lang w:val="en-US"/>
        </w:rPr>
        <w:t xml:space="preserve">these actions, for every architectures we can achieve these automation in multiple manners. In this document I will details the </w:t>
      </w:r>
      <w:r w:rsidR="002E5ECC">
        <w:rPr>
          <w:lang w:val="en-US"/>
        </w:rPr>
        <w:t>3</w:t>
      </w:r>
      <w:r w:rsidR="00B51428">
        <w:rPr>
          <w:lang w:val="en-US"/>
        </w:rPr>
        <w:t xml:space="preserve"> methods in use. </w:t>
      </w:r>
      <w:r w:rsidR="00B51428">
        <w:rPr>
          <w:lang w:val="en-US"/>
        </w:rPr>
        <w:lastRenderedPageBreak/>
        <w:t xml:space="preserve">They are </w:t>
      </w:r>
      <w:proofErr w:type="gramStart"/>
      <w:r w:rsidR="002E5ECC">
        <w:rPr>
          <w:lang w:val="en-US"/>
        </w:rPr>
        <w:t xml:space="preserve">all </w:t>
      </w:r>
      <w:r w:rsidR="00B51428">
        <w:rPr>
          <w:lang w:val="en-US"/>
        </w:rPr>
        <w:t xml:space="preserve"> based</w:t>
      </w:r>
      <w:proofErr w:type="gramEnd"/>
      <w:r w:rsidR="00B51428">
        <w:rPr>
          <w:lang w:val="en-US"/>
        </w:rPr>
        <w:t xml:space="preserve"> on the use of the </w:t>
      </w:r>
      <w:proofErr w:type="spellStart"/>
      <w:r w:rsidR="00B51428">
        <w:rPr>
          <w:lang w:val="en-US"/>
        </w:rPr>
        <w:t>gitlab</w:t>
      </w:r>
      <w:proofErr w:type="spellEnd"/>
      <w:r w:rsidR="00B51428">
        <w:rPr>
          <w:lang w:val="en-US"/>
        </w:rPr>
        <w:t xml:space="preserve"> job runners cloud service, a free </w:t>
      </w:r>
      <w:proofErr w:type="spellStart"/>
      <w:r w:rsidR="00B51428">
        <w:rPr>
          <w:lang w:val="en-US"/>
        </w:rPr>
        <w:t>gitlab</w:t>
      </w:r>
      <w:proofErr w:type="spellEnd"/>
      <w:r w:rsidR="00B51428">
        <w:rPr>
          <w:lang w:val="en-US"/>
        </w:rPr>
        <w:t xml:space="preserve"> service provided with the Gitlab repository</w:t>
      </w:r>
      <w:r w:rsidR="002E5ECC">
        <w:rPr>
          <w:lang w:val="en-US"/>
        </w:rPr>
        <w:t>, but differs in</w:t>
      </w:r>
      <w:r w:rsidR="00B51428">
        <w:rPr>
          <w:lang w:val="en-US"/>
        </w:rPr>
        <w:t xml:space="preserve"> the deployment </w:t>
      </w:r>
      <w:r w:rsidR="002E5ECC">
        <w:rPr>
          <w:lang w:val="en-US"/>
        </w:rPr>
        <w:t>methods:</w:t>
      </w:r>
    </w:p>
    <w:p w14:paraId="5DC58BEE" w14:textId="77777777" w:rsidR="002E5ECC" w:rsidRDefault="00B51428" w:rsidP="002E5ECC">
      <w:pPr>
        <w:pStyle w:val="enzo-text"/>
        <w:numPr>
          <w:ilvl w:val="0"/>
          <w:numId w:val="43"/>
        </w:numPr>
        <w:rPr>
          <w:lang w:val="en-US"/>
        </w:rPr>
      </w:pPr>
      <w:r>
        <w:rPr>
          <w:lang w:val="en-US"/>
        </w:rPr>
        <w:t xml:space="preserve">done via </w:t>
      </w:r>
      <w:proofErr w:type="spellStart"/>
      <w:r>
        <w:rPr>
          <w:lang w:val="en-US"/>
        </w:rPr>
        <w:t>ssh</w:t>
      </w:r>
      <w:proofErr w:type="spellEnd"/>
      <w:r>
        <w:rPr>
          <w:lang w:val="en-US"/>
        </w:rPr>
        <w:t xml:space="preserve"> through a bastion machine, </w:t>
      </w:r>
    </w:p>
    <w:p w14:paraId="45C52461" w14:textId="4C533423" w:rsidR="00B51428" w:rsidRDefault="00B51428" w:rsidP="002E5ECC">
      <w:pPr>
        <w:pStyle w:val="enzo-text"/>
        <w:numPr>
          <w:ilvl w:val="0"/>
          <w:numId w:val="43"/>
        </w:numPr>
        <w:rPr>
          <w:lang w:val="en-US"/>
        </w:rPr>
      </w:pPr>
      <w:r>
        <w:rPr>
          <w:lang w:val="en-US"/>
        </w:rPr>
        <w:t xml:space="preserve">done using </w:t>
      </w:r>
      <w:r w:rsidR="002E5ECC">
        <w:rPr>
          <w:lang w:val="en-US"/>
        </w:rPr>
        <w:t>AWS S</w:t>
      </w:r>
      <w:r>
        <w:rPr>
          <w:lang w:val="en-US"/>
        </w:rPr>
        <w:t xml:space="preserve">imple </w:t>
      </w:r>
      <w:r w:rsidR="002E5ECC">
        <w:rPr>
          <w:lang w:val="en-US"/>
        </w:rPr>
        <w:t>S</w:t>
      </w:r>
      <w:r>
        <w:rPr>
          <w:lang w:val="en-US"/>
        </w:rPr>
        <w:t xml:space="preserve">ystem </w:t>
      </w:r>
      <w:r w:rsidR="002E5ECC">
        <w:rPr>
          <w:lang w:val="en-US"/>
        </w:rPr>
        <w:t>M</w:t>
      </w:r>
      <w:r>
        <w:rPr>
          <w:lang w:val="en-US"/>
        </w:rPr>
        <w:t>anager (AWS SSM).</w:t>
      </w:r>
    </w:p>
    <w:p w14:paraId="3182A96D" w14:textId="47A91D80" w:rsidR="00B51428" w:rsidRDefault="002E5ECC" w:rsidP="002E5ECC">
      <w:pPr>
        <w:pStyle w:val="enzo-text"/>
        <w:numPr>
          <w:ilvl w:val="0"/>
          <w:numId w:val="43"/>
        </w:numPr>
        <w:rPr>
          <w:lang w:val="en-US"/>
        </w:rPr>
      </w:pPr>
      <w:r>
        <w:rPr>
          <w:lang w:val="en-US"/>
        </w:rPr>
        <w:t xml:space="preserve">done using an AWS </w:t>
      </w:r>
      <w:proofErr w:type="spellStart"/>
      <w:r>
        <w:rPr>
          <w:lang w:val="en-US"/>
        </w:rPr>
        <w:t>Cloudformation</w:t>
      </w:r>
      <w:proofErr w:type="spellEnd"/>
      <w:r>
        <w:rPr>
          <w:lang w:val="en-US"/>
        </w:rPr>
        <w:t xml:space="preserve"> deployment scripts </w:t>
      </w:r>
    </w:p>
    <w:p w14:paraId="6F804679" w14:textId="3DDD7FCE" w:rsidR="008A0D83" w:rsidRDefault="008A0D83" w:rsidP="008A0D83">
      <w:pPr>
        <w:pStyle w:val="enzo-text"/>
        <w:rPr>
          <w:lang w:val="en-US"/>
        </w:rPr>
      </w:pPr>
    </w:p>
    <w:p w14:paraId="6469C09E" w14:textId="4110117C" w:rsidR="00A378AE" w:rsidRDefault="002E5ECC" w:rsidP="008A0D83">
      <w:pPr>
        <w:pStyle w:val="enzo-text"/>
        <w:rPr>
          <w:lang w:val="en-US"/>
        </w:rPr>
      </w:pPr>
      <w:r>
        <w:rPr>
          <w:lang w:val="en-US"/>
        </w:rPr>
        <w:t xml:space="preserve">We ended up with 3 methods, due to the ongoing </w:t>
      </w:r>
      <w:r w:rsidR="000E44C2">
        <w:rPr>
          <w:lang w:val="en-US"/>
        </w:rPr>
        <w:t xml:space="preserve">structural </w:t>
      </w:r>
      <w:r>
        <w:rPr>
          <w:lang w:val="en-US"/>
        </w:rPr>
        <w:t xml:space="preserve">changes to </w:t>
      </w:r>
      <w:r w:rsidR="000E44C2">
        <w:rPr>
          <w:lang w:val="en-US"/>
        </w:rPr>
        <w:t xml:space="preserve">the </w:t>
      </w:r>
      <w:r>
        <w:rPr>
          <w:lang w:val="en-US"/>
        </w:rPr>
        <w:t>AWS VPC</w:t>
      </w:r>
      <w:r w:rsidR="000E44C2">
        <w:rPr>
          <w:lang w:val="en-US"/>
        </w:rPr>
        <w:t xml:space="preserve">s hosting the EC2s used as servers to run the applications. </w:t>
      </w:r>
      <w:r>
        <w:rPr>
          <w:lang w:val="en-US"/>
        </w:rPr>
        <w:t xml:space="preserve"> </w:t>
      </w:r>
    </w:p>
    <w:p w14:paraId="207B9226" w14:textId="3FA275F3" w:rsidR="00A378AE" w:rsidRDefault="00A378AE" w:rsidP="008A0D83">
      <w:pPr>
        <w:pStyle w:val="enzo-text"/>
        <w:rPr>
          <w:lang w:val="en-US"/>
        </w:rPr>
      </w:pPr>
    </w:p>
    <w:p w14:paraId="5693C351" w14:textId="71C55ADE" w:rsidR="00A378AE" w:rsidRDefault="00A378AE" w:rsidP="008A0D83">
      <w:pPr>
        <w:pStyle w:val="enzo-text"/>
        <w:rPr>
          <w:lang w:val="en-US"/>
        </w:rPr>
      </w:pPr>
      <w:r>
        <w:rPr>
          <w:lang w:val="en-US"/>
        </w:rPr>
        <w:t xml:space="preserve">You can see more details about these topics at </w:t>
      </w:r>
      <w:hyperlink r:id="rId14" w:history="1">
        <w:r w:rsidR="00DB1BE3" w:rsidRPr="00690EF1">
          <w:rPr>
            <w:rStyle w:val="Hyperlink"/>
            <w:lang w:val="en-US"/>
          </w:rPr>
          <w:t>https://about.gitlab.com/blog/2020/12/15/deploy-aws/</w:t>
        </w:r>
      </w:hyperlink>
    </w:p>
    <w:p w14:paraId="571C1D32" w14:textId="2D103354" w:rsidR="00DB1BE3" w:rsidRDefault="00DB1BE3" w:rsidP="008A0D83">
      <w:pPr>
        <w:pStyle w:val="enzo-text"/>
        <w:rPr>
          <w:lang w:val="en-US"/>
        </w:rPr>
      </w:pPr>
    </w:p>
    <w:p w14:paraId="618DE96B" w14:textId="1C4087CA" w:rsidR="005D3BB4" w:rsidRDefault="005D3BB4" w:rsidP="008A0D83">
      <w:pPr>
        <w:pStyle w:val="enzo-text"/>
        <w:rPr>
          <w:lang w:val="en-US"/>
        </w:rPr>
      </w:pPr>
    </w:p>
    <w:p w14:paraId="72A602A8" w14:textId="48CF5CF0" w:rsidR="005D3BB4" w:rsidRDefault="005D3BB4" w:rsidP="008A0D83">
      <w:pPr>
        <w:pStyle w:val="enzo-text"/>
        <w:rPr>
          <w:lang w:val="en-US"/>
        </w:rPr>
      </w:pPr>
      <w:r>
        <w:rPr>
          <w:lang w:val="en-US"/>
        </w:rPr>
        <w:t xml:space="preserve">The global steps overview looks like </w:t>
      </w:r>
    </w:p>
    <w:p w14:paraId="562D40EC" w14:textId="3349E75A" w:rsidR="005D3BB4" w:rsidRDefault="00972DA5" w:rsidP="008A0D83">
      <w:pPr>
        <w:pStyle w:val="enzo-text"/>
        <w:rPr>
          <w:lang w:val="en-US"/>
        </w:rPr>
      </w:pPr>
      <w:r>
        <w:rPr>
          <w:noProof/>
        </w:rPr>
        <w:drawing>
          <wp:inline distT="0" distB="0" distL="0" distR="0" wp14:anchorId="353D46B5" wp14:editId="4395E69A">
            <wp:extent cx="5615940" cy="39389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940" cy="3938905"/>
                    </a:xfrm>
                    <a:prstGeom prst="rect">
                      <a:avLst/>
                    </a:prstGeom>
                  </pic:spPr>
                </pic:pic>
              </a:graphicData>
            </a:graphic>
          </wp:inline>
        </w:drawing>
      </w:r>
    </w:p>
    <w:p w14:paraId="5E63C797" w14:textId="593B0182" w:rsidR="00DB1BE3" w:rsidRDefault="00DB1BE3" w:rsidP="00DB1BE3">
      <w:pPr>
        <w:pStyle w:val="enzo-heading1"/>
        <w:numPr>
          <w:ilvl w:val="0"/>
          <w:numId w:val="11"/>
        </w:numPr>
        <w:ind w:hanging="822"/>
      </w:pPr>
      <w:bookmarkStart w:id="13" w:name="_Toc103780261"/>
      <w:r>
        <w:t>Gitlab Runners and repository set up</w:t>
      </w:r>
      <w:bookmarkEnd w:id="13"/>
    </w:p>
    <w:p w14:paraId="47B5BA4F" w14:textId="21B939A0" w:rsidR="00DB1BE3" w:rsidRDefault="00DB1BE3" w:rsidP="00DB1BE3">
      <w:pPr>
        <w:pStyle w:val="enzo-text"/>
        <w:rPr>
          <w:lang w:val="en-US"/>
        </w:rPr>
      </w:pPr>
    </w:p>
    <w:p w14:paraId="354DE455" w14:textId="2C363B4C" w:rsidR="005504CD" w:rsidRDefault="00DB1BE3" w:rsidP="00DB1BE3">
      <w:pPr>
        <w:pStyle w:val="enzo-text"/>
        <w:rPr>
          <w:lang w:val="en-US"/>
        </w:rPr>
      </w:pPr>
      <w:r>
        <w:rPr>
          <w:lang w:val="en-US"/>
        </w:rPr>
        <w:t xml:space="preserve">As a pre-requisite, if we want to use the </w:t>
      </w:r>
      <w:proofErr w:type="spellStart"/>
      <w:r>
        <w:rPr>
          <w:lang w:val="en-US"/>
        </w:rPr>
        <w:t>gitlab</w:t>
      </w:r>
      <w:proofErr w:type="spellEnd"/>
      <w:r>
        <w:rPr>
          <w:lang w:val="en-US"/>
        </w:rPr>
        <w:t xml:space="preserve"> runners service with our repository, we must enable it along with other settings</w:t>
      </w:r>
      <w:r w:rsidR="005504CD">
        <w:rPr>
          <w:lang w:val="en-US"/>
        </w:rPr>
        <w:t>.</w:t>
      </w:r>
    </w:p>
    <w:p w14:paraId="1B9C6BB9" w14:textId="77777777" w:rsidR="001C2860" w:rsidRDefault="001C2860" w:rsidP="00DB1BE3">
      <w:pPr>
        <w:pStyle w:val="enzo-text"/>
        <w:rPr>
          <w:lang w:val="en-US"/>
        </w:rPr>
      </w:pPr>
    </w:p>
    <w:p w14:paraId="1808E669" w14:textId="21D253C1" w:rsidR="001C2860" w:rsidRDefault="005504CD" w:rsidP="001C2860">
      <w:pPr>
        <w:pStyle w:val="enzo-text"/>
        <w:rPr>
          <w:lang w:val="en-US"/>
        </w:rPr>
      </w:pPr>
      <w:r>
        <w:rPr>
          <w:lang w:val="en-US"/>
        </w:rPr>
        <w:t xml:space="preserve"> we want:</w:t>
      </w:r>
    </w:p>
    <w:p w14:paraId="3B7DA33D" w14:textId="77777777" w:rsidR="001C2860" w:rsidRDefault="001C2860" w:rsidP="001C2860">
      <w:pPr>
        <w:pStyle w:val="enzo-text"/>
        <w:rPr>
          <w:lang w:val="en-US"/>
        </w:rPr>
      </w:pPr>
    </w:p>
    <w:p w14:paraId="00C24F15" w14:textId="1C2543E0" w:rsidR="001C2860" w:rsidRDefault="005504CD" w:rsidP="006D5972">
      <w:pPr>
        <w:pStyle w:val="enzo-text"/>
        <w:numPr>
          <w:ilvl w:val="0"/>
          <w:numId w:val="43"/>
        </w:numPr>
        <w:rPr>
          <w:lang w:val="en-US"/>
        </w:rPr>
      </w:pPr>
      <w:r w:rsidRPr="001C2860">
        <w:rPr>
          <w:lang w:val="en-US"/>
        </w:rPr>
        <w:t>The developers to work on their own branc</w:t>
      </w:r>
      <w:r w:rsidR="001C2860" w:rsidRPr="001C2860">
        <w:rPr>
          <w:lang w:val="en-US"/>
        </w:rPr>
        <w:t xml:space="preserve">h, and allow them to merge only when the work is finalized, this is to </w:t>
      </w:r>
      <w:r w:rsidRPr="001C2860">
        <w:rPr>
          <w:lang w:val="en-US"/>
        </w:rPr>
        <w:t xml:space="preserve">prevent </w:t>
      </w:r>
      <w:r w:rsidR="001C2860" w:rsidRPr="001C2860">
        <w:rPr>
          <w:lang w:val="en-US"/>
        </w:rPr>
        <w:t xml:space="preserve">unfinalized code to be merged in the main or the development branches and thus causing issues that can lead to unstable main or development branch. Why? Because these are the branches deployed to AWS, and used as bases for the </w:t>
      </w:r>
      <w:r w:rsidR="001C2860" w:rsidRPr="001C2860">
        <w:rPr>
          <w:lang w:val="en-US"/>
        </w:rPr>
        <w:lastRenderedPageBreak/>
        <w:t xml:space="preserve">developer local copy of the repository. </w:t>
      </w:r>
      <w:r w:rsidR="001C2860">
        <w:rPr>
          <w:lang w:val="en-US"/>
        </w:rPr>
        <w:t>We want only stable and verified code to be merged in these 2 branches so they are always functional.</w:t>
      </w:r>
    </w:p>
    <w:p w14:paraId="175A9E76" w14:textId="77777777" w:rsidR="006D5972" w:rsidRDefault="006D5972" w:rsidP="006D5972">
      <w:pPr>
        <w:pStyle w:val="enzo-text"/>
        <w:numPr>
          <w:ilvl w:val="0"/>
          <w:numId w:val="43"/>
        </w:numPr>
        <w:rPr>
          <w:lang w:val="en-US"/>
        </w:rPr>
      </w:pPr>
      <w:r>
        <w:rPr>
          <w:lang w:val="en-US"/>
        </w:rPr>
        <w:t xml:space="preserve">When a merging into the development or the main branch is requested, </w:t>
      </w:r>
    </w:p>
    <w:p w14:paraId="0DA25E1B" w14:textId="72DAE371" w:rsidR="001C2860" w:rsidRDefault="006D5972" w:rsidP="006D5972">
      <w:pPr>
        <w:pStyle w:val="enzo-text"/>
        <w:ind w:left="720"/>
        <w:rPr>
          <w:lang w:val="en-US"/>
        </w:rPr>
      </w:pPr>
      <w:r>
        <w:rPr>
          <w:lang w:val="en-US"/>
        </w:rPr>
        <w:t xml:space="preserve">Before the merge, we want the added code to be checked and tested, </w:t>
      </w:r>
    </w:p>
    <w:p w14:paraId="40F7644B" w14:textId="357469FC" w:rsidR="006D5972" w:rsidRDefault="006D5972" w:rsidP="006D5972">
      <w:pPr>
        <w:pStyle w:val="enzo-text"/>
        <w:ind w:left="720"/>
        <w:rPr>
          <w:lang w:val="en-US"/>
        </w:rPr>
      </w:pPr>
      <w:r>
        <w:rPr>
          <w:lang w:val="en-US"/>
        </w:rPr>
        <w:t>If succeed, allow the merge</w:t>
      </w:r>
    </w:p>
    <w:p w14:paraId="4E12BE90" w14:textId="6B25D0FA" w:rsidR="006D5972" w:rsidRDefault="006D5972" w:rsidP="006D5972">
      <w:pPr>
        <w:pStyle w:val="enzo-text"/>
        <w:ind w:left="720"/>
        <w:rPr>
          <w:lang w:val="en-US"/>
        </w:rPr>
      </w:pPr>
      <w:r>
        <w:rPr>
          <w:lang w:val="en-US"/>
        </w:rPr>
        <w:t>After the merge, we want the new code base to be checked and tested</w:t>
      </w:r>
    </w:p>
    <w:p w14:paraId="24CF03CD" w14:textId="4C1BE540" w:rsidR="006D5972" w:rsidRDefault="006D5972" w:rsidP="006D5972">
      <w:pPr>
        <w:pStyle w:val="enzo-text"/>
        <w:ind w:left="720"/>
        <w:rPr>
          <w:lang w:val="en-US"/>
        </w:rPr>
      </w:pPr>
      <w:r>
        <w:rPr>
          <w:lang w:val="en-US"/>
        </w:rPr>
        <w:t>If succeed, build a new release and deploy it to AWS</w:t>
      </w:r>
    </w:p>
    <w:p w14:paraId="5099B887" w14:textId="6E4119ED" w:rsidR="001C2860" w:rsidRDefault="001C2860" w:rsidP="001C2860">
      <w:pPr>
        <w:pStyle w:val="enzo-text"/>
        <w:rPr>
          <w:lang w:val="en-US"/>
        </w:rPr>
      </w:pPr>
    </w:p>
    <w:p w14:paraId="5CF2F0CB" w14:textId="77777777" w:rsidR="001C2860" w:rsidRDefault="001C2860" w:rsidP="001C2860">
      <w:pPr>
        <w:pStyle w:val="enzo-text"/>
        <w:rPr>
          <w:lang w:val="en-US"/>
        </w:rPr>
      </w:pPr>
    </w:p>
    <w:p w14:paraId="240F802F" w14:textId="4746091D" w:rsidR="001C2860" w:rsidRPr="001C2860" w:rsidRDefault="001C2860" w:rsidP="001C2860">
      <w:pPr>
        <w:pStyle w:val="enzo-text"/>
        <w:rPr>
          <w:lang w:val="en-US"/>
        </w:rPr>
      </w:pPr>
      <w:r>
        <w:rPr>
          <w:lang w:val="en-US"/>
        </w:rPr>
        <w:t xml:space="preserve">The </w:t>
      </w:r>
      <w:r w:rsidR="006D5972">
        <w:rPr>
          <w:lang w:val="en-US"/>
        </w:rPr>
        <w:t xml:space="preserve">GitLab repository </w:t>
      </w:r>
      <w:r>
        <w:rPr>
          <w:lang w:val="en-US"/>
        </w:rPr>
        <w:t>set-up is as follow (it can be changed according to your needs),</w:t>
      </w:r>
    </w:p>
    <w:p w14:paraId="75EB3B04" w14:textId="5C43ED88" w:rsidR="00DB1BE3" w:rsidRDefault="00DB1BE3" w:rsidP="00DB1BE3">
      <w:pPr>
        <w:pStyle w:val="enzo-text"/>
        <w:rPr>
          <w:lang w:val="en-US"/>
        </w:rPr>
      </w:pPr>
    </w:p>
    <w:p w14:paraId="2ADEDED7" w14:textId="77777777" w:rsidR="005504CD" w:rsidRDefault="00DB1BE3" w:rsidP="005504CD">
      <w:pPr>
        <w:pStyle w:val="enzo-text"/>
        <w:ind w:left="720"/>
        <w:rPr>
          <w:lang w:val="en-US"/>
        </w:rPr>
      </w:pPr>
      <w:r>
        <w:rPr>
          <w:lang w:val="en-US"/>
        </w:rPr>
        <w:t xml:space="preserve">In the </w:t>
      </w:r>
      <w:r w:rsidR="001A0542">
        <w:rPr>
          <w:lang w:val="en-US"/>
        </w:rPr>
        <w:t>repository:</w:t>
      </w:r>
    </w:p>
    <w:p w14:paraId="227522CA" w14:textId="77777777" w:rsidR="001429B0" w:rsidRPr="001429B0" w:rsidRDefault="00DB1BE3" w:rsidP="00DB1BE3">
      <w:pPr>
        <w:pStyle w:val="enzo-text"/>
        <w:numPr>
          <w:ilvl w:val="0"/>
          <w:numId w:val="43"/>
        </w:numPr>
        <w:rPr>
          <w:lang w:val="en-US"/>
        </w:rPr>
      </w:pPr>
      <w:r>
        <w:rPr>
          <w:lang w:val="en-US"/>
        </w:rPr>
        <w:t xml:space="preserve"> Go to </w:t>
      </w:r>
      <w:r w:rsidRPr="001A0542">
        <w:rPr>
          <w:b/>
          <w:bCs/>
          <w:lang w:val="en-US"/>
        </w:rPr>
        <w:t>Settings &gt; General</w:t>
      </w:r>
      <w:r w:rsidR="001A0542" w:rsidRPr="001A0542">
        <w:rPr>
          <w:b/>
          <w:bCs/>
          <w:lang w:val="en-US"/>
        </w:rPr>
        <w:t xml:space="preserve"> </w:t>
      </w:r>
    </w:p>
    <w:p w14:paraId="34FC5598" w14:textId="71550D58" w:rsidR="00DB1BE3" w:rsidRDefault="001429B0" w:rsidP="001429B0">
      <w:pPr>
        <w:pStyle w:val="enzo-text"/>
        <w:ind w:left="720"/>
        <w:rPr>
          <w:lang w:val="en-US"/>
        </w:rPr>
      </w:pPr>
      <w:r w:rsidRPr="001429B0">
        <w:rPr>
          <w:lang w:val="en-US"/>
        </w:rPr>
        <w:t>Look for</w:t>
      </w:r>
      <w:r>
        <w:rPr>
          <w:b/>
          <w:bCs/>
          <w:lang w:val="en-US"/>
        </w:rPr>
        <w:t xml:space="preserve"> </w:t>
      </w:r>
      <w:r w:rsidR="001A0542" w:rsidRPr="001A0542">
        <w:rPr>
          <w:b/>
          <w:bCs/>
          <w:lang w:val="en-US"/>
        </w:rPr>
        <w:t>Merge Request</w:t>
      </w:r>
      <w:r w:rsidR="001A0542">
        <w:rPr>
          <w:lang w:val="en-US"/>
        </w:rPr>
        <w:t xml:space="preserve"> and click the </w:t>
      </w:r>
      <w:r w:rsidR="001A0542" w:rsidRPr="001A0542">
        <w:rPr>
          <w:b/>
          <w:bCs/>
          <w:lang w:val="en-US"/>
        </w:rPr>
        <w:t>Expand</w:t>
      </w:r>
      <w:r w:rsidR="001A0542">
        <w:rPr>
          <w:lang w:val="en-US"/>
        </w:rPr>
        <w:t xml:space="preserve"> button</w:t>
      </w:r>
    </w:p>
    <w:p w14:paraId="6C57B8B8" w14:textId="54A40759" w:rsidR="001A0542" w:rsidRPr="001A0542" w:rsidRDefault="001A0542" w:rsidP="001A0542">
      <w:pPr>
        <w:pStyle w:val="enzo-text"/>
        <w:ind w:left="720"/>
        <w:rPr>
          <w:b/>
          <w:bCs/>
          <w:lang w:val="en-GB"/>
        </w:rPr>
      </w:pPr>
      <w:r w:rsidRPr="001A0542">
        <w:rPr>
          <w:rFonts w:ascii="Segoe UI" w:hAnsi="Segoe UI" w:cs="Segoe UI"/>
          <w:color w:val="303030"/>
          <w:sz w:val="21"/>
          <w:szCs w:val="21"/>
          <w:shd w:val="clear" w:color="auto" w:fill="FFFFFF"/>
          <w:lang w:val="en-GB"/>
        </w:rPr>
        <w:t>Look for</w:t>
      </w:r>
      <w:r w:rsidRPr="001A0542">
        <w:rPr>
          <w:rFonts w:ascii="Segoe UI" w:hAnsi="Segoe UI" w:cs="Segoe UI"/>
          <w:b/>
          <w:bCs/>
          <w:color w:val="303030"/>
          <w:sz w:val="21"/>
          <w:szCs w:val="21"/>
          <w:shd w:val="clear" w:color="auto" w:fill="FFFFFF"/>
          <w:lang w:val="en-GB"/>
        </w:rPr>
        <w:t xml:space="preserve"> Merge options &gt; Merge checks</w:t>
      </w:r>
      <w:r>
        <w:rPr>
          <w:rFonts w:ascii="Segoe UI" w:hAnsi="Segoe UI" w:cs="Segoe UI"/>
          <w:b/>
          <w:bCs/>
          <w:color w:val="303030"/>
          <w:sz w:val="21"/>
          <w:szCs w:val="21"/>
          <w:shd w:val="clear" w:color="auto" w:fill="FFFFFF"/>
          <w:lang w:val="en-GB"/>
        </w:rPr>
        <w:t xml:space="preserve"> </w:t>
      </w:r>
      <w:r w:rsidRPr="001A0542">
        <w:rPr>
          <w:rFonts w:ascii="Segoe UI" w:hAnsi="Segoe UI" w:cs="Segoe UI"/>
          <w:color w:val="303030"/>
          <w:sz w:val="21"/>
          <w:szCs w:val="21"/>
          <w:shd w:val="clear" w:color="auto" w:fill="FFFFFF"/>
          <w:lang w:val="en-GB"/>
        </w:rPr>
        <w:t>and check</w:t>
      </w:r>
      <w:r>
        <w:rPr>
          <w:rFonts w:ascii="Segoe UI" w:hAnsi="Segoe UI" w:cs="Segoe UI"/>
          <w:b/>
          <w:bCs/>
          <w:color w:val="303030"/>
          <w:sz w:val="21"/>
          <w:szCs w:val="21"/>
          <w:shd w:val="clear" w:color="auto" w:fill="FFFFFF"/>
          <w:lang w:val="en-GB"/>
        </w:rPr>
        <w:t xml:space="preserve"> </w:t>
      </w:r>
      <w:r w:rsidRPr="001A0542">
        <w:rPr>
          <w:rFonts w:ascii="Segoe UI" w:hAnsi="Segoe UI" w:cs="Segoe UI"/>
          <w:b/>
          <w:bCs/>
          <w:color w:val="303030"/>
          <w:sz w:val="21"/>
          <w:szCs w:val="21"/>
          <w:shd w:val="clear" w:color="auto" w:fill="FFFFFF"/>
          <w:lang w:val="en-GB"/>
        </w:rPr>
        <w:t>Pipelines must succeed</w:t>
      </w:r>
      <w:r>
        <w:rPr>
          <w:rFonts w:ascii="Segoe UI" w:hAnsi="Segoe UI" w:cs="Segoe UI"/>
          <w:color w:val="303030"/>
          <w:sz w:val="21"/>
          <w:szCs w:val="21"/>
          <w:shd w:val="clear" w:color="auto" w:fill="FFFFFF"/>
          <w:lang w:val="en-GB"/>
        </w:rPr>
        <w:t xml:space="preserve"> and </w:t>
      </w:r>
      <w:r w:rsidRPr="001A0542">
        <w:rPr>
          <w:rFonts w:ascii="Segoe UI" w:hAnsi="Segoe UI" w:cs="Segoe UI"/>
          <w:b/>
          <w:bCs/>
          <w:color w:val="303030"/>
          <w:sz w:val="21"/>
          <w:szCs w:val="21"/>
          <w:shd w:val="clear" w:color="auto" w:fill="FFFFFF"/>
          <w:lang w:val="en-GB"/>
        </w:rPr>
        <w:t>Skipped pipelines are considered successful</w:t>
      </w:r>
      <w:r>
        <w:rPr>
          <w:rFonts w:ascii="Segoe UI" w:hAnsi="Segoe UI" w:cs="Segoe UI"/>
          <w:b/>
          <w:bCs/>
          <w:color w:val="303030"/>
          <w:sz w:val="21"/>
          <w:szCs w:val="21"/>
          <w:shd w:val="clear" w:color="auto" w:fill="FFFFFF"/>
          <w:lang w:val="en-GB"/>
        </w:rPr>
        <w:t xml:space="preserve"> </w:t>
      </w:r>
      <w:r w:rsidRPr="001A0542">
        <w:rPr>
          <w:rFonts w:ascii="Segoe UI" w:hAnsi="Segoe UI" w:cs="Segoe UI"/>
          <w:color w:val="303030"/>
          <w:sz w:val="21"/>
          <w:szCs w:val="21"/>
          <w:shd w:val="clear" w:color="auto" w:fill="FFFFFF"/>
          <w:lang w:val="en-GB"/>
        </w:rPr>
        <w:t>then click the</w:t>
      </w:r>
      <w:r>
        <w:rPr>
          <w:rFonts w:ascii="Segoe UI" w:hAnsi="Segoe UI" w:cs="Segoe UI"/>
          <w:b/>
          <w:bCs/>
          <w:color w:val="303030"/>
          <w:sz w:val="21"/>
          <w:szCs w:val="21"/>
          <w:shd w:val="clear" w:color="auto" w:fill="FFFFFF"/>
          <w:lang w:val="en-GB"/>
        </w:rPr>
        <w:t xml:space="preserve"> Save changes </w:t>
      </w:r>
      <w:r w:rsidRPr="001A0542">
        <w:rPr>
          <w:rFonts w:ascii="Segoe UI" w:hAnsi="Segoe UI" w:cs="Segoe UI"/>
          <w:color w:val="303030"/>
          <w:sz w:val="21"/>
          <w:szCs w:val="21"/>
          <w:shd w:val="clear" w:color="auto" w:fill="FFFFFF"/>
          <w:lang w:val="en-GB"/>
        </w:rPr>
        <w:t>button</w:t>
      </w:r>
    </w:p>
    <w:p w14:paraId="711362DE" w14:textId="77777777" w:rsidR="001429B0" w:rsidRPr="001429B0" w:rsidRDefault="005504CD" w:rsidP="005504CD">
      <w:pPr>
        <w:pStyle w:val="enzo-text"/>
        <w:numPr>
          <w:ilvl w:val="0"/>
          <w:numId w:val="43"/>
        </w:numPr>
        <w:rPr>
          <w:lang w:val="en-US"/>
        </w:rPr>
      </w:pPr>
      <w:r>
        <w:rPr>
          <w:lang w:val="en-US"/>
        </w:rPr>
        <w:t xml:space="preserve">Go to </w:t>
      </w:r>
      <w:r w:rsidRPr="001A0542">
        <w:rPr>
          <w:b/>
          <w:bCs/>
          <w:lang w:val="en-US"/>
        </w:rPr>
        <w:t xml:space="preserve">Settings &gt; </w:t>
      </w:r>
      <w:r>
        <w:rPr>
          <w:b/>
          <w:bCs/>
          <w:lang w:val="en-US"/>
        </w:rPr>
        <w:t>Repository</w:t>
      </w:r>
      <w:r w:rsidRPr="001A0542">
        <w:rPr>
          <w:b/>
          <w:bCs/>
          <w:lang w:val="en-US"/>
        </w:rPr>
        <w:t xml:space="preserve"> </w:t>
      </w:r>
    </w:p>
    <w:p w14:paraId="4AD2602E" w14:textId="0FC4DFC1" w:rsidR="00DB1BE3" w:rsidRDefault="001429B0" w:rsidP="001429B0">
      <w:pPr>
        <w:pStyle w:val="enzo-text"/>
        <w:ind w:left="720"/>
        <w:rPr>
          <w:lang w:val="en-US"/>
        </w:rPr>
      </w:pPr>
      <w:r w:rsidRPr="001429B0">
        <w:rPr>
          <w:lang w:val="en-US"/>
        </w:rPr>
        <w:t>Look for</w:t>
      </w:r>
      <w:r w:rsidR="005504CD" w:rsidRPr="001A0542">
        <w:rPr>
          <w:b/>
          <w:bCs/>
          <w:lang w:val="en-US"/>
        </w:rPr>
        <w:t xml:space="preserve"> </w:t>
      </w:r>
      <w:r w:rsidR="005504CD">
        <w:rPr>
          <w:b/>
          <w:bCs/>
          <w:lang w:val="en-US"/>
        </w:rPr>
        <w:t>Protected branches</w:t>
      </w:r>
      <w:r w:rsidR="005504CD">
        <w:rPr>
          <w:lang w:val="en-US"/>
        </w:rPr>
        <w:t xml:space="preserve"> and click the </w:t>
      </w:r>
      <w:r w:rsidR="005504CD" w:rsidRPr="001A0542">
        <w:rPr>
          <w:b/>
          <w:bCs/>
          <w:lang w:val="en-US"/>
        </w:rPr>
        <w:t>Expand</w:t>
      </w:r>
      <w:r w:rsidR="005504CD">
        <w:rPr>
          <w:lang w:val="en-US"/>
        </w:rPr>
        <w:t xml:space="preserve"> button</w:t>
      </w:r>
    </w:p>
    <w:p w14:paraId="582B59DD" w14:textId="77777777" w:rsidR="006C6038" w:rsidRDefault="005504CD" w:rsidP="005504CD">
      <w:pPr>
        <w:pStyle w:val="enzo-text"/>
        <w:ind w:left="720"/>
        <w:rPr>
          <w:lang w:val="en-US"/>
        </w:rPr>
      </w:pPr>
      <w:r w:rsidRPr="006C6038">
        <w:rPr>
          <w:b/>
          <w:bCs/>
          <w:lang w:val="en-US"/>
        </w:rPr>
        <w:t xml:space="preserve">Protect the main and </w:t>
      </w:r>
      <w:r w:rsidR="006C6038" w:rsidRPr="006C6038">
        <w:rPr>
          <w:b/>
          <w:bCs/>
          <w:lang w:val="en-US"/>
        </w:rPr>
        <w:t xml:space="preserve">the </w:t>
      </w:r>
      <w:r w:rsidRPr="006C6038">
        <w:rPr>
          <w:b/>
          <w:bCs/>
          <w:lang w:val="en-US"/>
        </w:rPr>
        <w:t>develop branches</w:t>
      </w:r>
      <w:r>
        <w:rPr>
          <w:lang w:val="en-US"/>
        </w:rPr>
        <w:t xml:space="preserve">, </w:t>
      </w:r>
      <w:r w:rsidR="006D5972">
        <w:rPr>
          <w:lang w:val="en-US"/>
        </w:rPr>
        <w:t>allow to push and merge according to your needs and requirements.</w:t>
      </w:r>
    </w:p>
    <w:p w14:paraId="273F5A5E" w14:textId="21940BC9" w:rsidR="00D5164F" w:rsidRDefault="00694134" w:rsidP="00694134">
      <w:pPr>
        <w:pStyle w:val="enzo-text"/>
        <w:ind w:left="720"/>
        <w:rPr>
          <w:lang w:val="en-US"/>
        </w:rPr>
      </w:pPr>
      <w:r w:rsidRPr="001429B0">
        <w:rPr>
          <w:lang w:val="en-US"/>
        </w:rPr>
        <w:t>Look for</w:t>
      </w:r>
      <w:r w:rsidR="006C6038" w:rsidRPr="00D5164F">
        <w:rPr>
          <w:b/>
          <w:bCs/>
          <w:lang w:val="en-US"/>
        </w:rPr>
        <w:t xml:space="preserve"> Deploy tokens</w:t>
      </w:r>
      <w:r w:rsidR="006C6038" w:rsidRPr="00D5164F">
        <w:rPr>
          <w:lang w:val="en-US"/>
        </w:rPr>
        <w:t xml:space="preserve"> </w:t>
      </w:r>
      <w:r w:rsidR="00D5164F">
        <w:rPr>
          <w:lang w:val="en-US"/>
        </w:rPr>
        <w:t xml:space="preserve">and click the </w:t>
      </w:r>
      <w:r w:rsidR="00D5164F" w:rsidRPr="001A0542">
        <w:rPr>
          <w:b/>
          <w:bCs/>
          <w:lang w:val="en-US"/>
        </w:rPr>
        <w:t>Expand</w:t>
      </w:r>
      <w:r w:rsidR="00D5164F">
        <w:rPr>
          <w:lang w:val="en-US"/>
        </w:rPr>
        <w:t xml:space="preserve"> button</w:t>
      </w:r>
    </w:p>
    <w:p w14:paraId="04E8BE03" w14:textId="6811845B" w:rsidR="00D5164F" w:rsidRDefault="00D5164F" w:rsidP="00D5164F">
      <w:pPr>
        <w:pStyle w:val="enzo-text"/>
        <w:ind w:left="720"/>
        <w:rPr>
          <w:b/>
          <w:bCs/>
          <w:lang w:val="en-US"/>
        </w:rPr>
      </w:pPr>
      <w:r>
        <w:rPr>
          <w:lang w:val="en-US"/>
        </w:rPr>
        <w:t xml:space="preserve">Fill in the Name field with: </w:t>
      </w:r>
      <w:proofErr w:type="spellStart"/>
      <w:r w:rsidRPr="00D5164F">
        <w:rPr>
          <w:b/>
          <w:bCs/>
          <w:lang w:val="en-US"/>
        </w:rPr>
        <w:t>gitlab</w:t>
      </w:r>
      <w:proofErr w:type="spellEnd"/>
      <w:r w:rsidRPr="00D5164F">
        <w:rPr>
          <w:b/>
          <w:bCs/>
          <w:lang w:val="en-US"/>
        </w:rPr>
        <w:t>-deploy-token</w:t>
      </w:r>
    </w:p>
    <w:p w14:paraId="030F7732" w14:textId="5898B8B0" w:rsidR="00D5164F" w:rsidRDefault="00C87033" w:rsidP="00D5164F">
      <w:pPr>
        <w:pStyle w:val="enzo-text"/>
        <w:ind w:left="720"/>
        <w:rPr>
          <w:rFonts w:ascii="Segoe UI" w:hAnsi="Segoe UI" w:cs="Segoe UI"/>
          <w:b/>
          <w:bCs/>
          <w:color w:val="303030"/>
          <w:sz w:val="21"/>
          <w:szCs w:val="21"/>
          <w:shd w:val="clear" w:color="auto" w:fill="FFFFFF"/>
          <w:lang w:val="en-GB"/>
        </w:rPr>
      </w:pPr>
      <w:r w:rsidRPr="00C87033">
        <w:rPr>
          <w:lang w:val="en-US"/>
        </w:rPr>
        <w:t>Select the following scopes</w:t>
      </w:r>
      <w:r>
        <w:rPr>
          <w:lang w:val="en-US"/>
        </w:rPr>
        <w:t xml:space="preserve">: </w:t>
      </w:r>
      <w:proofErr w:type="spellStart"/>
      <w:r w:rsidRPr="00C87033">
        <w:rPr>
          <w:rFonts w:ascii="Segoe UI" w:hAnsi="Segoe UI" w:cs="Segoe UI"/>
          <w:b/>
          <w:bCs/>
          <w:color w:val="303030"/>
          <w:sz w:val="21"/>
          <w:szCs w:val="21"/>
          <w:shd w:val="clear" w:color="auto" w:fill="FFFFFF"/>
          <w:lang w:val="en-GB"/>
        </w:rPr>
        <w:t>read_repository</w:t>
      </w:r>
      <w:proofErr w:type="spellEnd"/>
      <w:r>
        <w:rPr>
          <w:rFonts w:ascii="Segoe UI" w:hAnsi="Segoe UI" w:cs="Segoe UI"/>
          <w:color w:val="303030"/>
          <w:sz w:val="21"/>
          <w:szCs w:val="21"/>
          <w:shd w:val="clear" w:color="auto" w:fill="FFFFFF"/>
          <w:lang w:val="en-GB"/>
        </w:rPr>
        <w:t>,</w:t>
      </w:r>
      <w:r w:rsidRPr="00C87033">
        <w:rPr>
          <w:rFonts w:ascii="Segoe UI" w:hAnsi="Segoe UI" w:cs="Segoe UI"/>
          <w:color w:val="303030"/>
          <w:sz w:val="21"/>
          <w:szCs w:val="21"/>
          <w:shd w:val="clear" w:color="auto" w:fill="FFFFFF"/>
          <w:lang w:val="en-GB"/>
        </w:rPr>
        <w:t xml:space="preserve"> </w:t>
      </w:r>
      <w:proofErr w:type="spellStart"/>
      <w:r w:rsidRPr="00C87033">
        <w:rPr>
          <w:rFonts w:ascii="Segoe UI" w:hAnsi="Segoe UI" w:cs="Segoe UI"/>
          <w:b/>
          <w:bCs/>
          <w:color w:val="303030"/>
          <w:sz w:val="21"/>
          <w:szCs w:val="21"/>
          <w:shd w:val="clear" w:color="auto" w:fill="FFFFFF"/>
          <w:lang w:val="en-GB"/>
        </w:rPr>
        <w:t>read_registry</w:t>
      </w:r>
      <w:proofErr w:type="spellEnd"/>
      <w:r>
        <w:rPr>
          <w:rFonts w:ascii="Segoe UI" w:hAnsi="Segoe UI" w:cs="Segoe UI"/>
          <w:color w:val="303030"/>
          <w:sz w:val="21"/>
          <w:szCs w:val="21"/>
          <w:shd w:val="clear" w:color="auto" w:fill="FFFFFF"/>
          <w:lang w:val="en-GB"/>
        </w:rPr>
        <w:t xml:space="preserve">, </w:t>
      </w:r>
      <w:proofErr w:type="spellStart"/>
      <w:r w:rsidRPr="00C87033">
        <w:rPr>
          <w:rFonts w:ascii="Segoe UI" w:hAnsi="Segoe UI" w:cs="Segoe UI"/>
          <w:b/>
          <w:bCs/>
          <w:color w:val="303030"/>
          <w:sz w:val="21"/>
          <w:szCs w:val="21"/>
          <w:shd w:val="clear" w:color="auto" w:fill="FFFFFF"/>
          <w:lang w:val="en-GB"/>
        </w:rPr>
        <w:t>write_registry</w:t>
      </w:r>
      <w:proofErr w:type="spellEnd"/>
    </w:p>
    <w:p w14:paraId="75F22FBF" w14:textId="158DD47E" w:rsidR="00C87033" w:rsidRDefault="00C87033" w:rsidP="00D5164F">
      <w:pPr>
        <w:pStyle w:val="enzo-text"/>
        <w:ind w:left="720"/>
        <w:rPr>
          <w:lang w:val="en-US"/>
        </w:rPr>
      </w:pPr>
      <w:r>
        <w:rPr>
          <w:lang w:val="en-US"/>
        </w:rPr>
        <w:t xml:space="preserve">Click the </w:t>
      </w:r>
      <w:r>
        <w:rPr>
          <w:b/>
          <w:bCs/>
          <w:lang w:val="en-US"/>
        </w:rPr>
        <w:t>Create deploy token</w:t>
      </w:r>
      <w:r>
        <w:rPr>
          <w:lang w:val="en-US"/>
        </w:rPr>
        <w:t xml:space="preserve"> button</w:t>
      </w:r>
    </w:p>
    <w:p w14:paraId="7D1D9A12" w14:textId="061FCB64" w:rsidR="00C87033" w:rsidRPr="00694134" w:rsidRDefault="00C87033" w:rsidP="00D5164F">
      <w:pPr>
        <w:pStyle w:val="enzo-text"/>
        <w:ind w:left="720"/>
        <w:rPr>
          <w:lang w:val="en-GB"/>
        </w:rPr>
      </w:pPr>
      <w:r>
        <w:rPr>
          <w:lang w:val="en-US"/>
        </w:rPr>
        <w:t>The new Token Username and the token will be displayed</w:t>
      </w:r>
      <w:r w:rsidR="00694134">
        <w:rPr>
          <w:lang w:val="en-US"/>
        </w:rPr>
        <w:t xml:space="preserve"> only</w:t>
      </w:r>
      <w:r w:rsidR="001200B2">
        <w:rPr>
          <w:lang w:val="en-US"/>
        </w:rPr>
        <w:t xml:space="preserve"> once</w:t>
      </w:r>
      <w:r>
        <w:rPr>
          <w:lang w:val="en-US"/>
        </w:rPr>
        <w:t xml:space="preserve">. </w:t>
      </w:r>
      <w:r w:rsidRPr="001200B2">
        <w:rPr>
          <w:b/>
          <w:bCs/>
          <w:lang w:val="en-US"/>
        </w:rPr>
        <w:t>Copy/Paste the token in a safe place, you will need it later and it can’t be recovered</w:t>
      </w:r>
      <w:r w:rsidR="00694134">
        <w:rPr>
          <w:b/>
          <w:bCs/>
          <w:lang w:val="en-US"/>
        </w:rPr>
        <w:t xml:space="preserve">. </w:t>
      </w:r>
      <w:r w:rsidR="00694134" w:rsidRPr="00694134">
        <w:rPr>
          <w:lang w:val="en-US"/>
        </w:rPr>
        <w:t>You’ll have to revoke it and create a new one</w:t>
      </w:r>
      <w:r w:rsidR="00694134">
        <w:rPr>
          <w:lang w:val="en-US"/>
        </w:rPr>
        <w:t>.</w:t>
      </w:r>
      <w:r w:rsidRPr="00694134">
        <w:rPr>
          <w:lang w:val="en-US"/>
        </w:rPr>
        <w:t xml:space="preserve"> </w:t>
      </w:r>
    </w:p>
    <w:p w14:paraId="6A8C8E1A" w14:textId="2F379CED" w:rsidR="00C87033" w:rsidRDefault="00D5164F" w:rsidP="00D5164F">
      <w:pPr>
        <w:pStyle w:val="enzo-text"/>
        <w:ind w:left="720"/>
        <w:rPr>
          <w:i/>
          <w:iCs/>
          <w:lang w:val="en-US"/>
        </w:rPr>
      </w:pPr>
      <w:r w:rsidRPr="00C87033">
        <w:rPr>
          <w:i/>
          <w:iCs/>
          <w:u w:val="single"/>
          <w:lang w:val="en-US"/>
        </w:rPr>
        <w:t>Note</w:t>
      </w:r>
      <w:r w:rsidRPr="00C87033">
        <w:rPr>
          <w:i/>
          <w:iCs/>
          <w:lang w:val="en-US"/>
        </w:rPr>
        <w:t xml:space="preserve">: </w:t>
      </w:r>
      <w:r w:rsidR="006C6038" w:rsidRPr="00C87033">
        <w:rPr>
          <w:i/>
          <w:iCs/>
          <w:lang w:val="en-US"/>
        </w:rPr>
        <w:t xml:space="preserve"> </w:t>
      </w:r>
      <w:r w:rsidR="005F4BC0" w:rsidRPr="00C87033">
        <w:rPr>
          <w:i/>
          <w:iCs/>
          <w:lang w:val="en-US"/>
        </w:rPr>
        <w:t xml:space="preserve">you can also use a </w:t>
      </w:r>
      <w:r w:rsidRPr="00C87033">
        <w:rPr>
          <w:i/>
          <w:iCs/>
          <w:lang w:val="en-US"/>
        </w:rPr>
        <w:t>D</w:t>
      </w:r>
      <w:r w:rsidR="006C6038" w:rsidRPr="00C87033">
        <w:rPr>
          <w:b/>
          <w:bCs/>
          <w:i/>
          <w:iCs/>
          <w:lang w:val="en-US"/>
        </w:rPr>
        <w:t>eploy key</w:t>
      </w:r>
      <w:r w:rsidRPr="00C87033">
        <w:rPr>
          <w:b/>
          <w:bCs/>
          <w:i/>
          <w:iCs/>
          <w:lang w:val="en-US"/>
        </w:rPr>
        <w:t xml:space="preserve">s </w:t>
      </w:r>
      <w:r w:rsidRPr="00C87033">
        <w:rPr>
          <w:i/>
          <w:iCs/>
          <w:lang w:val="en-US"/>
        </w:rPr>
        <w:t>instead</w:t>
      </w:r>
      <w:r w:rsidR="006C6038" w:rsidRPr="00C87033">
        <w:rPr>
          <w:i/>
          <w:iCs/>
          <w:lang w:val="en-US"/>
        </w:rPr>
        <w:t xml:space="preserve"> if you prefer</w:t>
      </w:r>
      <w:r w:rsidRPr="00C87033">
        <w:rPr>
          <w:i/>
          <w:iCs/>
          <w:lang w:val="en-US"/>
        </w:rPr>
        <w:t xml:space="preserve"> going with </w:t>
      </w:r>
      <w:proofErr w:type="spellStart"/>
      <w:r w:rsidR="006C6038" w:rsidRPr="00C87033">
        <w:rPr>
          <w:i/>
          <w:iCs/>
          <w:lang w:val="en-US"/>
        </w:rPr>
        <w:t>ssh</w:t>
      </w:r>
      <w:proofErr w:type="spellEnd"/>
      <w:r w:rsidR="006C6038" w:rsidRPr="00C87033">
        <w:rPr>
          <w:i/>
          <w:iCs/>
          <w:lang w:val="en-US"/>
        </w:rPr>
        <w:t xml:space="preserve">, I personally prefer using https tokens </w:t>
      </w:r>
      <w:r w:rsidR="005F4BC0" w:rsidRPr="00C87033">
        <w:rPr>
          <w:i/>
          <w:iCs/>
          <w:lang w:val="en-US"/>
        </w:rPr>
        <w:t xml:space="preserve">and use </w:t>
      </w:r>
      <w:r w:rsidR="006C6038" w:rsidRPr="00C87033">
        <w:rPr>
          <w:i/>
          <w:iCs/>
          <w:lang w:val="en-US"/>
        </w:rPr>
        <w:t>the https access</w:t>
      </w:r>
      <w:r w:rsidR="005F4BC0" w:rsidRPr="00C87033">
        <w:rPr>
          <w:i/>
          <w:iCs/>
          <w:lang w:val="en-US"/>
        </w:rPr>
        <w:t>es</w:t>
      </w:r>
      <w:r w:rsidR="006C6038" w:rsidRPr="00C87033">
        <w:rPr>
          <w:i/>
          <w:iCs/>
          <w:lang w:val="en-US"/>
        </w:rPr>
        <w:t xml:space="preserve">, instead </w:t>
      </w:r>
      <w:r w:rsidR="005F4BC0" w:rsidRPr="00C87033">
        <w:rPr>
          <w:i/>
          <w:iCs/>
          <w:lang w:val="en-US"/>
        </w:rPr>
        <w:t xml:space="preserve">of </w:t>
      </w:r>
      <w:r w:rsidR="006C6038" w:rsidRPr="00C87033">
        <w:rPr>
          <w:i/>
          <w:iCs/>
          <w:lang w:val="en-US"/>
        </w:rPr>
        <w:t xml:space="preserve">having to set up the </w:t>
      </w:r>
      <w:r w:rsidR="005F4BC0" w:rsidRPr="00C87033">
        <w:rPr>
          <w:i/>
          <w:iCs/>
          <w:lang w:val="en-US"/>
        </w:rPr>
        <w:t xml:space="preserve">EC2 and the </w:t>
      </w:r>
      <w:proofErr w:type="spellStart"/>
      <w:r w:rsidR="005F4BC0" w:rsidRPr="00C87033">
        <w:rPr>
          <w:i/>
          <w:iCs/>
          <w:lang w:val="en-US"/>
        </w:rPr>
        <w:t>gitlab</w:t>
      </w:r>
      <w:proofErr w:type="spellEnd"/>
      <w:r w:rsidR="005F4BC0" w:rsidRPr="00C87033">
        <w:rPr>
          <w:i/>
          <w:iCs/>
          <w:lang w:val="en-US"/>
        </w:rPr>
        <w:t xml:space="preserve"> repository with the </w:t>
      </w:r>
      <w:proofErr w:type="spellStart"/>
      <w:r w:rsidR="006C6038" w:rsidRPr="00C87033">
        <w:rPr>
          <w:i/>
          <w:iCs/>
          <w:lang w:val="en-US"/>
        </w:rPr>
        <w:t>ssh</w:t>
      </w:r>
      <w:proofErr w:type="spellEnd"/>
      <w:r w:rsidR="006C6038" w:rsidRPr="00C87033">
        <w:rPr>
          <w:i/>
          <w:iCs/>
          <w:lang w:val="en-US"/>
        </w:rPr>
        <w:t xml:space="preserve"> key</w:t>
      </w:r>
      <w:r w:rsidR="005F4BC0" w:rsidRPr="00C87033">
        <w:rPr>
          <w:i/>
          <w:iCs/>
          <w:lang w:val="en-US"/>
        </w:rPr>
        <w:t xml:space="preserve">s, along </w:t>
      </w:r>
      <w:r w:rsidR="000A7240" w:rsidRPr="00C87033">
        <w:rPr>
          <w:i/>
          <w:iCs/>
          <w:lang w:val="en-US"/>
        </w:rPr>
        <w:t xml:space="preserve">with </w:t>
      </w:r>
      <w:r w:rsidR="005F4BC0" w:rsidRPr="00C87033">
        <w:rPr>
          <w:i/>
          <w:iCs/>
          <w:lang w:val="en-US"/>
        </w:rPr>
        <w:t xml:space="preserve">a </w:t>
      </w:r>
      <w:proofErr w:type="spellStart"/>
      <w:r w:rsidR="000A7240" w:rsidRPr="00C87033">
        <w:rPr>
          <w:i/>
          <w:iCs/>
          <w:lang w:val="en-US"/>
        </w:rPr>
        <w:t>gitlab</w:t>
      </w:r>
      <w:proofErr w:type="spellEnd"/>
      <w:r w:rsidR="000A7240" w:rsidRPr="00C87033">
        <w:rPr>
          <w:i/>
          <w:iCs/>
          <w:lang w:val="en-US"/>
        </w:rPr>
        <w:t xml:space="preserve"> </w:t>
      </w:r>
      <w:r w:rsidR="005F4BC0" w:rsidRPr="00C87033">
        <w:rPr>
          <w:i/>
          <w:iCs/>
          <w:lang w:val="en-US"/>
        </w:rPr>
        <w:t xml:space="preserve">deployment </w:t>
      </w:r>
      <w:r w:rsidR="000A7240" w:rsidRPr="00C87033">
        <w:rPr>
          <w:i/>
          <w:iCs/>
          <w:lang w:val="en-US"/>
        </w:rPr>
        <w:t xml:space="preserve">user on the application server, mostly because allowing additional users with </w:t>
      </w:r>
      <w:r w:rsidRPr="00C87033">
        <w:rPr>
          <w:i/>
          <w:iCs/>
          <w:lang w:val="en-US"/>
        </w:rPr>
        <w:t xml:space="preserve">custom additional </w:t>
      </w:r>
      <w:proofErr w:type="spellStart"/>
      <w:r w:rsidR="000A7240" w:rsidRPr="00C87033">
        <w:rPr>
          <w:i/>
          <w:iCs/>
          <w:lang w:val="en-US"/>
        </w:rPr>
        <w:t>ssh</w:t>
      </w:r>
      <w:proofErr w:type="spellEnd"/>
      <w:r w:rsidR="000A7240" w:rsidRPr="00C87033">
        <w:rPr>
          <w:i/>
          <w:iCs/>
          <w:lang w:val="en-US"/>
        </w:rPr>
        <w:t xml:space="preserve"> keys to </w:t>
      </w:r>
      <w:r w:rsidRPr="00C87033">
        <w:rPr>
          <w:i/>
          <w:iCs/>
          <w:lang w:val="en-US"/>
        </w:rPr>
        <w:t xml:space="preserve">automatically </w:t>
      </w:r>
      <w:r w:rsidR="000A7240" w:rsidRPr="00C87033">
        <w:rPr>
          <w:i/>
          <w:iCs/>
          <w:lang w:val="en-US"/>
        </w:rPr>
        <w:t>access an AWS EC2 needs additional set up</w:t>
      </w:r>
      <w:r w:rsidRPr="00C87033">
        <w:rPr>
          <w:i/>
          <w:iCs/>
          <w:lang w:val="en-US"/>
        </w:rPr>
        <w:t>s</w:t>
      </w:r>
      <w:r w:rsidR="000A7240" w:rsidRPr="00C87033">
        <w:rPr>
          <w:i/>
          <w:iCs/>
          <w:lang w:val="en-US"/>
        </w:rPr>
        <w:t xml:space="preserve"> such as creating the deployment user on the EC2 OS, provide this user with the correct permissions and user groups, </w:t>
      </w:r>
      <w:r w:rsidRPr="00C87033">
        <w:rPr>
          <w:i/>
          <w:iCs/>
          <w:lang w:val="en-US"/>
        </w:rPr>
        <w:t xml:space="preserve">set up and </w:t>
      </w:r>
      <w:r w:rsidR="000A7240" w:rsidRPr="00C87033">
        <w:rPr>
          <w:i/>
          <w:iCs/>
          <w:lang w:val="en-US"/>
        </w:rPr>
        <w:t xml:space="preserve">add the keys </w:t>
      </w:r>
      <w:r w:rsidRPr="00C87033">
        <w:rPr>
          <w:i/>
          <w:iCs/>
          <w:lang w:val="en-US"/>
        </w:rPr>
        <w:t xml:space="preserve">for </w:t>
      </w:r>
      <w:r w:rsidR="000A7240" w:rsidRPr="00C87033">
        <w:rPr>
          <w:i/>
          <w:iCs/>
          <w:lang w:val="en-US"/>
        </w:rPr>
        <w:t>the user</w:t>
      </w:r>
      <w:r w:rsidRPr="00C87033">
        <w:rPr>
          <w:i/>
          <w:iCs/>
          <w:lang w:val="en-US"/>
        </w:rPr>
        <w:t xml:space="preserve"> … using http tokens is quicker in my opinion… </w:t>
      </w:r>
    </w:p>
    <w:p w14:paraId="43ABCD84" w14:textId="082C86AF" w:rsidR="001200B2" w:rsidRPr="001200B2" w:rsidRDefault="001200B2" w:rsidP="001200B2">
      <w:pPr>
        <w:pStyle w:val="enzo-text"/>
        <w:numPr>
          <w:ilvl w:val="0"/>
          <w:numId w:val="43"/>
        </w:numPr>
        <w:rPr>
          <w:lang w:val="en-US"/>
        </w:rPr>
      </w:pPr>
      <w:r>
        <w:rPr>
          <w:lang w:val="en-US"/>
        </w:rPr>
        <w:t xml:space="preserve">Go to </w:t>
      </w:r>
      <w:r w:rsidRPr="001A0542">
        <w:rPr>
          <w:b/>
          <w:bCs/>
          <w:lang w:val="en-US"/>
        </w:rPr>
        <w:t xml:space="preserve">Settings &gt; </w:t>
      </w:r>
      <w:r>
        <w:rPr>
          <w:b/>
          <w:bCs/>
          <w:lang w:val="en-US"/>
        </w:rPr>
        <w:t xml:space="preserve">CI/CD </w:t>
      </w:r>
    </w:p>
    <w:p w14:paraId="637F7051" w14:textId="6363CB2D" w:rsidR="001200B2" w:rsidRDefault="001200B2" w:rsidP="001200B2">
      <w:pPr>
        <w:pStyle w:val="enzo-text"/>
        <w:ind w:left="720"/>
        <w:rPr>
          <w:lang w:val="en-US"/>
        </w:rPr>
      </w:pPr>
      <w:r w:rsidRPr="001200B2">
        <w:rPr>
          <w:lang w:val="en-US"/>
        </w:rPr>
        <w:t>Look for</w:t>
      </w:r>
      <w:r>
        <w:rPr>
          <w:b/>
          <w:bCs/>
          <w:lang w:val="en-US"/>
        </w:rPr>
        <w:t xml:space="preserve"> General pipelines</w:t>
      </w:r>
      <w:r>
        <w:rPr>
          <w:lang w:val="en-US"/>
        </w:rPr>
        <w:t xml:space="preserve"> and click the </w:t>
      </w:r>
      <w:r w:rsidRPr="001A0542">
        <w:rPr>
          <w:b/>
          <w:bCs/>
          <w:lang w:val="en-US"/>
        </w:rPr>
        <w:t>Expand</w:t>
      </w:r>
      <w:r>
        <w:rPr>
          <w:lang w:val="en-US"/>
        </w:rPr>
        <w:t xml:space="preserve"> button</w:t>
      </w:r>
    </w:p>
    <w:p w14:paraId="06765953" w14:textId="26C31D47" w:rsidR="001200B2" w:rsidRDefault="001200B2" w:rsidP="001200B2">
      <w:pPr>
        <w:pStyle w:val="enzo-text"/>
        <w:ind w:left="720"/>
        <w:rPr>
          <w:lang w:val="en-US"/>
        </w:rPr>
      </w:pPr>
      <w:r>
        <w:rPr>
          <w:lang w:val="en-US"/>
        </w:rPr>
        <w:t xml:space="preserve">Check or Uncheck </w:t>
      </w:r>
      <w:r w:rsidRPr="00335A55">
        <w:rPr>
          <w:b/>
          <w:bCs/>
          <w:lang w:val="en-US"/>
        </w:rPr>
        <w:t>Public pipelines</w:t>
      </w:r>
      <w:r>
        <w:rPr>
          <w:lang w:val="en-US"/>
        </w:rPr>
        <w:t xml:space="preserve"> according to your needs (Note that for private projects, public pipelines means that all the project </w:t>
      </w:r>
      <w:r w:rsidR="00335A55">
        <w:rPr>
          <w:lang w:val="en-US"/>
        </w:rPr>
        <w:t>members</w:t>
      </w:r>
      <w:r>
        <w:rPr>
          <w:lang w:val="en-US"/>
        </w:rPr>
        <w:t xml:space="preserve"> </w:t>
      </w:r>
      <w:r w:rsidR="00335A55">
        <w:rPr>
          <w:lang w:val="en-US"/>
        </w:rPr>
        <w:t xml:space="preserve">and only project members can see the job logs and results, see </w:t>
      </w:r>
      <w:hyperlink r:id="rId16" w:anchor="change-which-users-can-view-your-pipelines" w:history="1">
        <w:r w:rsidR="00335A55" w:rsidRPr="00690EF1">
          <w:rPr>
            <w:rStyle w:val="Hyperlink"/>
            <w:lang w:val="en-US"/>
          </w:rPr>
          <w:t>https://docs.gitlab.com/ee/ci/pipelines/settings.html#change-which-users-can-view-your-pipelines</w:t>
        </w:r>
      </w:hyperlink>
      <w:r w:rsidR="00335A55">
        <w:rPr>
          <w:lang w:val="en-US"/>
        </w:rPr>
        <w:t xml:space="preserve"> for more details) </w:t>
      </w:r>
    </w:p>
    <w:p w14:paraId="2646FEB1" w14:textId="72B5A213" w:rsidR="00335A55" w:rsidRDefault="00112FFF" w:rsidP="001200B2">
      <w:pPr>
        <w:pStyle w:val="enzo-text"/>
        <w:ind w:left="720"/>
        <w:rPr>
          <w:rFonts w:ascii="Segoe UI" w:hAnsi="Segoe UI" w:cs="Segoe UI"/>
          <w:color w:val="303030"/>
          <w:sz w:val="21"/>
          <w:szCs w:val="21"/>
          <w:shd w:val="clear" w:color="auto" w:fill="FFFFFF"/>
          <w:lang w:val="en-GB"/>
        </w:rPr>
      </w:pPr>
      <w:r w:rsidRPr="00112FFF">
        <w:rPr>
          <w:rFonts w:ascii="Segoe UI" w:hAnsi="Segoe UI" w:cs="Segoe UI"/>
          <w:color w:val="303030"/>
          <w:sz w:val="21"/>
          <w:szCs w:val="21"/>
          <w:shd w:val="clear" w:color="auto" w:fill="FFFFFF"/>
          <w:lang w:val="en-GB"/>
        </w:rPr>
        <w:t>Look for</w:t>
      </w:r>
      <w:r>
        <w:rPr>
          <w:rFonts w:ascii="Segoe UI" w:hAnsi="Segoe UI" w:cs="Segoe UI"/>
          <w:b/>
          <w:bCs/>
          <w:color w:val="303030"/>
          <w:sz w:val="21"/>
          <w:szCs w:val="21"/>
          <w:shd w:val="clear" w:color="auto" w:fill="FFFFFF"/>
          <w:lang w:val="en-GB"/>
        </w:rPr>
        <w:t xml:space="preserve"> </w:t>
      </w:r>
      <w:r w:rsidR="00335A55" w:rsidRPr="00335A55">
        <w:rPr>
          <w:rFonts w:ascii="Segoe UI" w:hAnsi="Segoe UI" w:cs="Segoe UI"/>
          <w:b/>
          <w:bCs/>
          <w:color w:val="303030"/>
          <w:sz w:val="21"/>
          <w:szCs w:val="21"/>
          <w:shd w:val="clear" w:color="auto" w:fill="FFFFFF"/>
          <w:lang w:val="en-GB"/>
        </w:rPr>
        <w:t>CI/CD configuration file</w:t>
      </w:r>
      <w:r w:rsidR="00335A55" w:rsidRPr="00335A55">
        <w:rPr>
          <w:rFonts w:ascii="Segoe UI" w:hAnsi="Segoe UI" w:cs="Segoe UI"/>
          <w:color w:val="303030"/>
          <w:sz w:val="21"/>
          <w:szCs w:val="21"/>
          <w:shd w:val="clear" w:color="auto" w:fill="FFFFFF"/>
          <w:lang w:val="en-GB"/>
        </w:rPr>
        <w:t>,</w:t>
      </w:r>
      <w:r w:rsidR="00335A55">
        <w:rPr>
          <w:rFonts w:ascii="Segoe UI" w:hAnsi="Segoe UI" w:cs="Segoe UI"/>
          <w:color w:val="303030"/>
          <w:sz w:val="21"/>
          <w:szCs w:val="21"/>
          <w:shd w:val="clear" w:color="auto" w:fill="FFFFFF"/>
          <w:lang w:val="en-GB"/>
        </w:rPr>
        <w:t xml:space="preserve"> default </w:t>
      </w:r>
      <w:proofErr w:type="gramStart"/>
      <w:r w:rsidR="00335A55">
        <w:rPr>
          <w:rFonts w:ascii="Segoe UI" w:hAnsi="Segoe UI" w:cs="Segoe UI"/>
          <w:color w:val="303030"/>
          <w:sz w:val="21"/>
          <w:szCs w:val="21"/>
          <w:shd w:val="clear" w:color="auto" w:fill="FFFFFF"/>
          <w:lang w:val="en-GB"/>
        </w:rPr>
        <w:t>is .</w:t>
      </w:r>
      <w:proofErr w:type="spellStart"/>
      <w:r w:rsidR="00335A55">
        <w:rPr>
          <w:rFonts w:ascii="Segoe UI" w:hAnsi="Segoe UI" w:cs="Segoe UI"/>
          <w:color w:val="303030"/>
          <w:sz w:val="21"/>
          <w:szCs w:val="21"/>
          <w:shd w:val="clear" w:color="auto" w:fill="FFFFFF"/>
          <w:lang w:val="en-GB"/>
        </w:rPr>
        <w:t>gitlab</w:t>
      </w:r>
      <w:proofErr w:type="gramEnd"/>
      <w:r w:rsidR="00335A55">
        <w:rPr>
          <w:rFonts w:ascii="Segoe UI" w:hAnsi="Segoe UI" w:cs="Segoe UI"/>
          <w:color w:val="303030"/>
          <w:sz w:val="21"/>
          <w:szCs w:val="21"/>
          <w:shd w:val="clear" w:color="auto" w:fill="FFFFFF"/>
          <w:lang w:val="en-GB"/>
        </w:rPr>
        <w:t>-ci.yaml</w:t>
      </w:r>
      <w:proofErr w:type="spellEnd"/>
      <w:r w:rsidR="00335A55">
        <w:rPr>
          <w:rFonts w:ascii="Segoe UI" w:hAnsi="Segoe UI" w:cs="Segoe UI"/>
          <w:color w:val="303030"/>
          <w:sz w:val="21"/>
          <w:szCs w:val="21"/>
          <w:shd w:val="clear" w:color="auto" w:fill="FFFFFF"/>
          <w:lang w:val="en-GB"/>
        </w:rPr>
        <w:t>. (</w:t>
      </w:r>
      <w:proofErr w:type="gramStart"/>
      <w:r w:rsidR="00335A55">
        <w:rPr>
          <w:rFonts w:ascii="Segoe UI" w:hAnsi="Segoe UI" w:cs="Segoe UI"/>
          <w:color w:val="303030"/>
          <w:sz w:val="21"/>
          <w:szCs w:val="21"/>
          <w:shd w:val="clear" w:color="auto" w:fill="FFFFFF"/>
          <w:lang w:val="en-GB"/>
        </w:rPr>
        <w:t>this</w:t>
      </w:r>
      <w:proofErr w:type="gramEnd"/>
      <w:r w:rsidR="00335A55">
        <w:rPr>
          <w:rFonts w:ascii="Segoe UI" w:hAnsi="Segoe UI" w:cs="Segoe UI"/>
          <w:color w:val="303030"/>
          <w:sz w:val="21"/>
          <w:szCs w:val="21"/>
          <w:shd w:val="clear" w:color="auto" w:fill="FFFFFF"/>
          <w:lang w:val="en-GB"/>
        </w:rPr>
        <w:t xml:space="preserve"> is also what I use)  </w:t>
      </w:r>
    </w:p>
    <w:p w14:paraId="15AC2944" w14:textId="5BC4C63F" w:rsidR="00335A55" w:rsidRPr="00A963B8" w:rsidRDefault="00112FFF" w:rsidP="001200B2">
      <w:pPr>
        <w:pStyle w:val="enzo-text"/>
        <w:ind w:left="720"/>
        <w:rPr>
          <w:rFonts w:ascii="Segoe UI" w:hAnsi="Segoe UI" w:cs="Segoe UI"/>
          <w:b/>
          <w:bCs/>
          <w:color w:val="303030"/>
          <w:sz w:val="21"/>
          <w:szCs w:val="21"/>
          <w:shd w:val="clear" w:color="auto" w:fill="FFFFFF"/>
          <w:lang w:val="en-GB"/>
        </w:rPr>
      </w:pPr>
      <w:r>
        <w:rPr>
          <w:lang w:val="en-GB"/>
        </w:rPr>
        <w:t xml:space="preserve">Look for </w:t>
      </w:r>
      <w:r w:rsidRPr="00112FFF">
        <w:rPr>
          <w:b/>
          <w:bCs/>
          <w:lang w:val="en-GB"/>
        </w:rPr>
        <w:t>Git strategy</w:t>
      </w:r>
      <w:r>
        <w:rPr>
          <w:b/>
          <w:bCs/>
          <w:lang w:val="en-GB"/>
        </w:rPr>
        <w:t xml:space="preserve">, </w:t>
      </w:r>
      <w:r w:rsidRPr="00112FFF">
        <w:rPr>
          <w:lang w:val="en-GB"/>
        </w:rPr>
        <w:t>select</w:t>
      </w:r>
      <w:r>
        <w:rPr>
          <w:b/>
          <w:bCs/>
          <w:lang w:val="en-GB"/>
        </w:rPr>
        <w:t xml:space="preserve"> </w:t>
      </w:r>
      <w:r w:rsidRPr="00112FFF">
        <w:rPr>
          <w:rStyle w:val="Strong"/>
          <w:rFonts w:ascii="Segoe UI" w:hAnsi="Segoe UI" w:cs="Segoe UI"/>
          <w:color w:val="303030"/>
          <w:sz w:val="21"/>
          <w:szCs w:val="21"/>
          <w:shd w:val="clear" w:color="auto" w:fill="FFFFFF"/>
          <w:lang w:val="en-GB"/>
        </w:rPr>
        <w:t>git clone</w:t>
      </w:r>
      <w:r>
        <w:rPr>
          <w:rStyle w:val="Strong"/>
          <w:rFonts w:ascii="Segoe UI" w:hAnsi="Segoe UI" w:cs="Segoe UI"/>
          <w:color w:val="303030"/>
          <w:sz w:val="21"/>
          <w:szCs w:val="21"/>
          <w:shd w:val="clear" w:color="auto" w:fill="FFFFFF"/>
          <w:lang w:val="en-GB"/>
        </w:rPr>
        <w:t xml:space="preserve"> </w:t>
      </w:r>
      <w:r w:rsidRPr="00112FFF">
        <w:rPr>
          <w:rStyle w:val="Strong"/>
          <w:rFonts w:ascii="Segoe UI" w:hAnsi="Segoe UI" w:cs="Segoe UI"/>
          <w:b w:val="0"/>
          <w:bCs w:val="0"/>
          <w:color w:val="303030"/>
          <w:sz w:val="21"/>
          <w:szCs w:val="21"/>
          <w:shd w:val="clear" w:color="auto" w:fill="FFFFFF"/>
          <w:lang w:val="en-GB"/>
        </w:rPr>
        <w:t xml:space="preserve">(for </w:t>
      </w:r>
      <w:r>
        <w:rPr>
          <w:rStyle w:val="Strong"/>
          <w:rFonts w:ascii="Segoe UI" w:hAnsi="Segoe UI" w:cs="Segoe UI"/>
          <w:b w:val="0"/>
          <w:bCs w:val="0"/>
          <w:color w:val="303030"/>
          <w:sz w:val="21"/>
          <w:szCs w:val="21"/>
          <w:shd w:val="clear" w:color="auto" w:fill="FFFFFF"/>
          <w:lang w:val="en-GB"/>
        </w:rPr>
        <w:t xml:space="preserve">really </w:t>
      </w:r>
      <w:r w:rsidRPr="00112FFF">
        <w:rPr>
          <w:rStyle w:val="Strong"/>
          <w:rFonts w:ascii="Segoe UI" w:hAnsi="Segoe UI" w:cs="Segoe UI"/>
          <w:b w:val="0"/>
          <w:bCs w:val="0"/>
          <w:color w:val="303030"/>
          <w:sz w:val="21"/>
          <w:szCs w:val="21"/>
          <w:shd w:val="clear" w:color="auto" w:fill="FFFFFF"/>
          <w:lang w:val="en-GB"/>
        </w:rPr>
        <w:t>big repositories,</w:t>
      </w:r>
      <w:r w:rsidR="00A963B8">
        <w:rPr>
          <w:rStyle w:val="Strong"/>
          <w:rFonts w:ascii="Segoe UI" w:hAnsi="Segoe UI" w:cs="Segoe UI"/>
          <w:b w:val="0"/>
          <w:bCs w:val="0"/>
          <w:color w:val="303030"/>
          <w:sz w:val="21"/>
          <w:szCs w:val="21"/>
          <w:shd w:val="clear" w:color="auto" w:fill="FFFFFF"/>
          <w:lang w:val="en-GB"/>
        </w:rPr>
        <w:t xml:space="preserve"> or </w:t>
      </w:r>
      <w:r w:rsidRPr="00112FFF">
        <w:rPr>
          <w:rStyle w:val="Strong"/>
          <w:rFonts w:ascii="Segoe UI" w:hAnsi="Segoe UI" w:cs="Segoe UI"/>
          <w:b w:val="0"/>
          <w:bCs w:val="0"/>
          <w:color w:val="303030"/>
          <w:sz w:val="21"/>
          <w:szCs w:val="21"/>
          <w:shd w:val="clear" w:color="auto" w:fill="FFFFFF"/>
          <w:lang w:val="en-GB"/>
        </w:rPr>
        <w:t xml:space="preserve">try to use </w:t>
      </w:r>
      <w:r w:rsidRPr="00112FFF">
        <w:rPr>
          <w:rStyle w:val="Strong"/>
          <w:rFonts w:ascii="Segoe UI" w:hAnsi="Segoe UI" w:cs="Segoe UI"/>
          <w:color w:val="303030"/>
          <w:sz w:val="21"/>
          <w:szCs w:val="21"/>
          <w:shd w:val="clear" w:color="auto" w:fill="FFFFFF"/>
          <w:lang w:val="en-GB"/>
        </w:rPr>
        <w:t>git fetch</w:t>
      </w:r>
      <w:r w:rsidRPr="00112FFF">
        <w:rPr>
          <w:rStyle w:val="Strong"/>
          <w:rFonts w:ascii="Segoe UI" w:hAnsi="Segoe UI" w:cs="Segoe UI"/>
          <w:b w:val="0"/>
          <w:bCs w:val="0"/>
          <w:color w:val="303030"/>
          <w:sz w:val="21"/>
          <w:szCs w:val="21"/>
          <w:shd w:val="clear" w:color="auto" w:fill="FFFFFF"/>
          <w:lang w:val="en-GB"/>
        </w:rPr>
        <w:t xml:space="preserve"> as </w:t>
      </w:r>
      <w:r w:rsidR="00A963B8">
        <w:rPr>
          <w:rStyle w:val="Strong"/>
          <w:rFonts w:ascii="Segoe UI" w:hAnsi="Segoe UI" w:cs="Segoe UI"/>
          <w:b w:val="0"/>
          <w:bCs w:val="0"/>
          <w:color w:val="303030"/>
          <w:sz w:val="21"/>
          <w:szCs w:val="21"/>
          <w:shd w:val="clear" w:color="auto" w:fill="FFFFFF"/>
          <w:lang w:val="en-GB"/>
        </w:rPr>
        <w:t xml:space="preserve">strategy, this </w:t>
      </w:r>
      <w:r w:rsidRPr="00112FFF">
        <w:rPr>
          <w:rStyle w:val="Strong"/>
          <w:rFonts w:ascii="Segoe UI" w:hAnsi="Segoe UI" w:cs="Segoe UI"/>
          <w:b w:val="0"/>
          <w:bCs w:val="0"/>
          <w:color w:val="303030"/>
          <w:sz w:val="21"/>
          <w:szCs w:val="21"/>
          <w:shd w:val="clear" w:color="auto" w:fill="FFFFFF"/>
          <w:lang w:val="en-GB"/>
        </w:rPr>
        <w:t xml:space="preserve">is </w:t>
      </w:r>
      <w:r w:rsidR="00A963B8">
        <w:rPr>
          <w:rStyle w:val="Strong"/>
          <w:rFonts w:ascii="Segoe UI" w:hAnsi="Segoe UI" w:cs="Segoe UI"/>
          <w:b w:val="0"/>
          <w:bCs w:val="0"/>
          <w:color w:val="303030"/>
          <w:sz w:val="21"/>
          <w:szCs w:val="21"/>
          <w:shd w:val="clear" w:color="auto" w:fill="FFFFFF"/>
          <w:lang w:val="en-GB"/>
        </w:rPr>
        <w:t xml:space="preserve">only to speed up the code upload process, still </w:t>
      </w:r>
      <w:r w:rsidRPr="00112FFF">
        <w:rPr>
          <w:rStyle w:val="Strong"/>
          <w:rFonts w:ascii="Segoe UI" w:hAnsi="Segoe UI" w:cs="Segoe UI"/>
          <w:b w:val="0"/>
          <w:bCs w:val="0"/>
          <w:color w:val="303030"/>
          <w:sz w:val="21"/>
          <w:szCs w:val="21"/>
          <w:shd w:val="clear" w:color="auto" w:fill="FFFFFF"/>
          <w:lang w:val="en-GB"/>
        </w:rPr>
        <w:t xml:space="preserve">using git clone </w:t>
      </w:r>
      <w:proofErr w:type="gramStart"/>
      <w:r w:rsidRPr="00112FFF">
        <w:rPr>
          <w:rStyle w:val="Strong"/>
          <w:rFonts w:ascii="Segoe UI" w:hAnsi="Segoe UI" w:cs="Segoe UI"/>
          <w:b w:val="0"/>
          <w:bCs w:val="0"/>
          <w:color w:val="303030"/>
          <w:sz w:val="21"/>
          <w:szCs w:val="21"/>
          <w:shd w:val="clear" w:color="auto" w:fill="FFFFFF"/>
          <w:lang w:val="en-GB"/>
        </w:rPr>
        <w:t>insure</w:t>
      </w:r>
      <w:proofErr w:type="gramEnd"/>
      <w:r w:rsidRPr="00112FFF">
        <w:rPr>
          <w:rStyle w:val="Strong"/>
          <w:rFonts w:ascii="Segoe UI" w:hAnsi="Segoe UI" w:cs="Segoe UI"/>
          <w:b w:val="0"/>
          <w:bCs w:val="0"/>
          <w:color w:val="303030"/>
          <w:sz w:val="21"/>
          <w:szCs w:val="21"/>
          <w:shd w:val="clear" w:color="auto" w:fill="FFFFFF"/>
          <w:lang w:val="en-GB"/>
        </w:rPr>
        <w:t xml:space="preserve"> that the code used in the pipelines is perfectly consistent</w:t>
      </w:r>
      <w:r w:rsidR="00A963B8">
        <w:rPr>
          <w:rStyle w:val="Strong"/>
          <w:rFonts w:ascii="Segoe UI" w:hAnsi="Segoe UI" w:cs="Segoe UI"/>
          <w:b w:val="0"/>
          <w:bCs w:val="0"/>
          <w:color w:val="303030"/>
          <w:sz w:val="21"/>
          <w:szCs w:val="21"/>
          <w:shd w:val="clear" w:color="auto" w:fill="FFFFFF"/>
          <w:lang w:val="en-GB"/>
        </w:rPr>
        <w:t xml:space="preserve">, </w:t>
      </w:r>
      <w:r w:rsidR="00A963B8" w:rsidRPr="00112FFF">
        <w:rPr>
          <w:rStyle w:val="Strong"/>
          <w:rFonts w:ascii="Segoe UI" w:hAnsi="Segoe UI" w:cs="Segoe UI"/>
          <w:b w:val="0"/>
          <w:bCs w:val="0"/>
          <w:color w:val="303030"/>
          <w:sz w:val="21"/>
          <w:szCs w:val="21"/>
          <w:shd w:val="clear" w:color="auto" w:fill="FFFFFF"/>
          <w:lang w:val="en-GB"/>
        </w:rPr>
        <w:t>you can</w:t>
      </w:r>
      <w:r w:rsidR="00A963B8">
        <w:rPr>
          <w:rStyle w:val="Strong"/>
          <w:rFonts w:ascii="Segoe UI" w:hAnsi="Segoe UI" w:cs="Segoe UI"/>
          <w:b w:val="0"/>
          <w:bCs w:val="0"/>
          <w:color w:val="303030"/>
          <w:sz w:val="21"/>
          <w:szCs w:val="21"/>
          <w:shd w:val="clear" w:color="auto" w:fill="FFFFFF"/>
          <w:lang w:val="en-GB"/>
        </w:rPr>
        <w:t xml:space="preserve"> also lower the value of the </w:t>
      </w:r>
      <w:r w:rsidR="00A963B8" w:rsidRPr="00A963B8">
        <w:rPr>
          <w:rStyle w:val="Strong"/>
          <w:rFonts w:ascii="Segoe UI" w:hAnsi="Segoe UI" w:cs="Segoe UI"/>
          <w:color w:val="303030"/>
          <w:sz w:val="21"/>
          <w:szCs w:val="21"/>
          <w:shd w:val="clear" w:color="auto" w:fill="FFFFFF"/>
          <w:lang w:val="en-GB"/>
        </w:rPr>
        <w:t>Git shallow clone</w:t>
      </w:r>
      <w:r w:rsidR="00A963B8">
        <w:rPr>
          <w:rStyle w:val="Strong"/>
          <w:rFonts w:ascii="Segoe UI" w:hAnsi="Segoe UI" w:cs="Segoe UI"/>
          <w:b w:val="0"/>
          <w:bCs w:val="0"/>
          <w:color w:val="303030"/>
          <w:sz w:val="21"/>
          <w:szCs w:val="21"/>
          <w:shd w:val="clear" w:color="auto" w:fill="FFFFFF"/>
          <w:lang w:val="en-GB"/>
        </w:rPr>
        <w:t xml:space="preserve"> to 5 or 10,</w:t>
      </w:r>
      <w:r w:rsidRPr="00112FFF">
        <w:rPr>
          <w:rStyle w:val="Strong"/>
          <w:rFonts w:ascii="Segoe UI" w:hAnsi="Segoe UI" w:cs="Segoe UI"/>
          <w:b w:val="0"/>
          <w:bCs w:val="0"/>
          <w:color w:val="303030"/>
          <w:sz w:val="21"/>
          <w:szCs w:val="21"/>
          <w:shd w:val="clear" w:color="auto" w:fill="FFFFFF"/>
          <w:lang w:val="en-GB"/>
        </w:rPr>
        <w:t>)</w:t>
      </w:r>
      <w:r w:rsidR="00A963B8">
        <w:rPr>
          <w:rStyle w:val="Strong"/>
          <w:rFonts w:ascii="Segoe UI" w:hAnsi="Segoe UI" w:cs="Segoe UI"/>
          <w:b w:val="0"/>
          <w:bCs w:val="0"/>
          <w:color w:val="303030"/>
          <w:sz w:val="21"/>
          <w:szCs w:val="21"/>
          <w:shd w:val="clear" w:color="auto" w:fill="FFFFFF"/>
          <w:lang w:val="en-GB"/>
        </w:rPr>
        <w:t>.</w:t>
      </w:r>
      <w:r>
        <w:rPr>
          <w:rStyle w:val="Strong"/>
          <w:rFonts w:ascii="Segoe UI" w:hAnsi="Segoe UI" w:cs="Segoe UI"/>
          <w:color w:val="303030"/>
          <w:sz w:val="21"/>
          <w:szCs w:val="21"/>
          <w:shd w:val="clear" w:color="auto" w:fill="FFFFFF"/>
          <w:lang w:val="en-GB"/>
        </w:rPr>
        <w:t xml:space="preserve"> </w:t>
      </w:r>
      <w:r w:rsidR="00A963B8" w:rsidRPr="001A0542">
        <w:rPr>
          <w:rFonts w:ascii="Segoe UI" w:hAnsi="Segoe UI" w:cs="Segoe UI"/>
          <w:color w:val="303030"/>
          <w:sz w:val="21"/>
          <w:szCs w:val="21"/>
          <w:shd w:val="clear" w:color="auto" w:fill="FFFFFF"/>
          <w:lang w:val="en-GB"/>
        </w:rPr>
        <w:t>then click the</w:t>
      </w:r>
      <w:r w:rsidR="00A963B8">
        <w:rPr>
          <w:rFonts w:ascii="Segoe UI" w:hAnsi="Segoe UI" w:cs="Segoe UI"/>
          <w:b/>
          <w:bCs/>
          <w:color w:val="303030"/>
          <w:sz w:val="21"/>
          <w:szCs w:val="21"/>
          <w:shd w:val="clear" w:color="auto" w:fill="FFFFFF"/>
          <w:lang w:val="en-GB"/>
        </w:rPr>
        <w:t xml:space="preserve"> Save changes </w:t>
      </w:r>
      <w:r w:rsidR="00A963B8" w:rsidRPr="001A0542">
        <w:rPr>
          <w:rFonts w:ascii="Segoe UI" w:hAnsi="Segoe UI" w:cs="Segoe UI"/>
          <w:color w:val="303030"/>
          <w:sz w:val="21"/>
          <w:szCs w:val="21"/>
          <w:shd w:val="clear" w:color="auto" w:fill="FFFFFF"/>
          <w:lang w:val="en-GB"/>
        </w:rPr>
        <w:t>button</w:t>
      </w:r>
    </w:p>
    <w:p w14:paraId="145F9328" w14:textId="52601689" w:rsidR="00A963B8" w:rsidRDefault="00A963B8" w:rsidP="00A963B8">
      <w:pPr>
        <w:pStyle w:val="enzo-text"/>
        <w:ind w:left="720"/>
        <w:rPr>
          <w:lang w:val="en-US"/>
        </w:rPr>
      </w:pPr>
      <w:r w:rsidRPr="001200B2">
        <w:rPr>
          <w:lang w:val="en-US"/>
        </w:rPr>
        <w:t>Look for</w:t>
      </w:r>
      <w:r>
        <w:rPr>
          <w:b/>
          <w:bCs/>
          <w:lang w:val="en-US"/>
        </w:rPr>
        <w:t xml:space="preserve"> </w:t>
      </w:r>
      <w:r w:rsidR="00E66704">
        <w:rPr>
          <w:b/>
          <w:bCs/>
          <w:lang w:val="en-US"/>
        </w:rPr>
        <w:t>Runners</w:t>
      </w:r>
      <w:r>
        <w:rPr>
          <w:lang w:val="en-US"/>
        </w:rPr>
        <w:t xml:space="preserve"> and click the </w:t>
      </w:r>
      <w:r w:rsidRPr="001A0542">
        <w:rPr>
          <w:b/>
          <w:bCs/>
          <w:lang w:val="en-US"/>
        </w:rPr>
        <w:t>Expand</w:t>
      </w:r>
      <w:r>
        <w:rPr>
          <w:lang w:val="en-US"/>
        </w:rPr>
        <w:t xml:space="preserve"> button</w:t>
      </w:r>
      <w:r w:rsidR="00E66704">
        <w:rPr>
          <w:lang w:val="en-US"/>
        </w:rPr>
        <w:t>.</w:t>
      </w:r>
    </w:p>
    <w:p w14:paraId="282E6B2B" w14:textId="17D21CAD" w:rsidR="001429B0" w:rsidRPr="001429B0" w:rsidRDefault="00E66704" w:rsidP="00A963B8">
      <w:pPr>
        <w:pStyle w:val="enzo-text"/>
        <w:ind w:left="720"/>
        <w:rPr>
          <w:rFonts w:ascii="Segoe UI" w:hAnsi="Segoe UI" w:cs="Segoe UI"/>
          <w:b/>
          <w:bCs/>
          <w:color w:val="303030"/>
          <w:sz w:val="21"/>
          <w:szCs w:val="21"/>
          <w:shd w:val="clear" w:color="auto" w:fill="FFFFFF"/>
          <w:lang w:val="en-GB"/>
        </w:rPr>
      </w:pPr>
      <w:r>
        <w:rPr>
          <w:lang w:val="en-US"/>
        </w:rPr>
        <w:t xml:space="preserve">As we don’t use our own Gitlab </w:t>
      </w:r>
      <w:proofErr w:type="gramStart"/>
      <w:r>
        <w:rPr>
          <w:lang w:val="en-US"/>
        </w:rPr>
        <w:t>runners</w:t>
      </w:r>
      <w:proofErr w:type="gramEnd"/>
      <w:r>
        <w:rPr>
          <w:lang w:val="en-US"/>
        </w:rPr>
        <w:t xml:space="preserve"> server, turn “On” the switch </w:t>
      </w:r>
      <w:r w:rsidRPr="00E66704">
        <w:rPr>
          <w:rFonts w:ascii="Segoe UI" w:hAnsi="Segoe UI" w:cs="Segoe UI"/>
          <w:b/>
          <w:bCs/>
          <w:color w:val="303030"/>
          <w:sz w:val="21"/>
          <w:szCs w:val="21"/>
          <w:shd w:val="clear" w:color="auto" w:fill="FFFFFF"/>
          <w:lang w:val="en-GB"/>
        </w:rPr>
        <w:t>Enable shared runners for this project</w:t>
      </w:r>
      <w:r>
        <w:rPr>
          <w:rFonts w:ascii="Segoe UI" w:hAnsi="Segoe UI" w:cs="Segoe UI"/>
          <w:b/>
          <w:bCs/>
          <w:color w:val="303030"/>
          <w:sz w:val="21"/>
          <w:szCs w:val="21"/>
          <w:shd w:val="clear" w:color="auto" w:fill="FFFFFF"/>
          <w:lang w:val="en-GB"/>
        </w:rPr>
        <w:t xml:space="preserve">, </w:t>
      </w:r>
      <w:r w:rsidRPr="00E66704">
        <w:rPr>
          <w:rFonts w:ascii="Segoe UI" w:hAnsi="Segoe UI" w:cs="Segoe UI"/>
          <w:color w:val="303030"/>
          <w:sz w:val="21"/>
          <w:szCs w:val="21"/>
          <w:shd w:val="clear" w:color="auto" w:fill="FFFFFF"/>
          <w:lang w:val="en-GB"/>
        </w:rPr>
        <w:t>under</w:t>
      </w:r>
      <w:r>
        <w:rPr>
          <w:rFonts w:ascii="Segoe UI" w:hAnsi="Segoe UI" w:cs="Segoe UI"/>
          <w:b/>
          <w:bCs/>
          <w:color w:val="303030"/>
          <w:sz w:val="21"/>
          <w:szCs w:val="21"/>
          <w:shd w:val="clear" w:color="auto" w:fill="FFFFFF"/>
          <w:lang w:val="en-GB"/>
        </w:rPr>
        <w:t xml:space="preserve"> Shared runners</w:t>
      </w:r>
    </w:p>
    <w:p w14:paraId="35C974DC" w14:textId="4B898A1B" w:rsidR="001429B0" w:rsidRDefault="001429B0" w:rsidP="001429B0">
      <w:pPr>
        <w:pStyle w:val="enzo-text"/>
        <w:ind w:left="720"/>
        <w:rPr>
          <w:lang w:val="en-US"/>
        </w:rPr>
      </w:pPr>
      <w:r w:rsidRPr="001200B2">
        <w:rPr>
          <w:lang w:val="en-US"/>
        </w:rPr>
        <w:lastRenderedPageBreak/>
        <w:t>Look for</w:t>
      </w:r>
      <w:r>
        <w:rPr>
          <w:b/>
          <w:bCs/>
          <w:lang w:val="en-US"/>
        </w:rPr>
        <w:t xml:space="preserve"> Token Access</w:t>
      </w:r>
      <w:r>
        <w:rPr>
          <w:lang w:val="en-US"/>
        </w:rPr>
        <w:t xml:space="preserve"> and click the </w:t>
      </w:r>
      <w:r w:rsidRPr="001A0542">
        <w:rPr>
          <w:b/>
          <w:bCs/>
          <w:lang w:val="en-US"/>
        </w:rPr>
        <w:t>Expand</w:t>
      </w:r>
      <w:r>
        <w:rPr>
          <w:lang w:val="en-US"/>
        </w:rPr>
        <w:t xml:space="preserve"> button.</w:t>
      </w:r>
    </w:p>
    <w:p w14:paraId="76841B80" w14:textId="5D30A4C1" w:rsidR="001429B0" w:rsidRDefault="001429B0" w:rsidP="001429B0">
      <w:pPr>
        <w:pStyle w:val="enzo-text"/>
        <w:ind w:left="720"/>
        <w:rPr>
          <w:rFonts w:ascii="Segoe UI" w:hAnsi="Segoe UI" w:cs="Segoe UI"/>
          <w:b/>
          <w:bCs/>
          <w:color w:val="303030"/>
          <w:sz w:val="21"/>
          <w:szCs w:val="21"/>
          <w:shd w:val="clear" w:color="auto" w:fill="FFFFFF"/>
          <w:lang w:val="en-GB"/>
        </w:rPr>
      </w:pPr>
      <w:r>
        <w:rPr>
          <w:lang w:val="en-US"/>
        </w:rPr>
        <w:t xml:space="preserve">Turn “On” the switch </w:t>
      </w:r>
      <w:r w:rsidRPr="001429B0">
        <w:rPr>
          <w:rFonts w:ascii="Segoe UI" w:hAnsi="Segoe UI" w:cs="Segoe UI"/>
          <w:b/>
          <w:bCs/>
          <w:color w:val="303030"/>
          <w:sz w:val="21"/>
          <w:szCs w:val="21"/>
          <w:shd w:val="clear" w:color="auto" w:fill="FFFFFF"/>
          <w:lang w:val="en-GB"/>
        </w:rPr>
        <w:t>Limit CI_JOB_TOKEN access</w:t>
      </w:r>
      <w:r w:rsidRPr="00E66704">
        <w:rPr>
          <w:rFonts w:ascii="Segoe UI" w:hAnsi="Segoe UI" w:cs="Segoe UI"/>
          <w:b/>
          <w:bCs/>
          <w:color w:val="303030"/>
          <w:sz w:val="21"/>
          <w:szCs w:val="21"/>
          <w:shd w:val="clear" w:color="auto" w:fill="FFFFFF"/>
          <w:lang w:val="en-GB"/>
        </w:rPr>
        <w:t xml:space="preserve"> </w:t>
      </w:r>
    </w:p>
    <w:p w14:paraId="2E2D5B74" w14:textId="77777777" w:rsidR="003116E7" w:rsidRDefault="003116E7" w:rsidP="001429B0">
      <w:pPr>
        <w:pStyle w:val="enzo-text"/>
        <w:ind w:left="720"/>
        <w:rPr>
          <w:lang w:val="en-US"/>
        </w:rPr>
      </w:pPr>
    </w:p>
    <w:p w14:paraId="140242CD" w14:textId="77777777" w:rsidR="001429B0" w:rsidRDefault="001429B0" w:rsidP="001429B0">
      <w:pPr>
        <w:pStyle w:val="enzo-text"/>
        <w:ind w:left="720"/>
        <w:rPr>
          <w:lang w:val="en-US"/>
        </w:rPr>
      </w:pPr>
    </w:p>
    <w:p w14:paraId="19B20B2F" w14:textId="30C3B3EE" w:rsidR="00DB1BE3" w:rsidRDefault="003116E7" w:rsidP="008A0D83">
      <w:pPr>
        <w:pStyle w:val="enzo-text"/>
        <w:rPr>
          <w:lang w:val="en-US"/>
        </w:rPr>
      </w:pPr>
      <w:r>
        <w:rPr>
          <w:lang w:val="en-US"/>
        </w:rPr>
        <w:t>The other settings are method dependents and will be listed later in their respective sections.</w:t>
      </w:r>
    </w:p>
    <w:p w14:paraId="5EDA6ED3" w14:textId="74760F20" w:rsidR="00F60C15" w:rsidRDefault="00F60C15" w:rsidP="008A0D83">
      <w:pPr>
        <w:pStyle w:val="enzo-text"/>
        <w:rPr>
          <w:lang w:val="en-US"/>
        </w:rPr>
      </w:pPr>
    </w:p>
    <w:p w14:paraId="702F3336" w14:textId="7BA5C5FA" w:rsidR="00F60C15" w:rsidRDefault="00F60C15" w:rsidP="00F60C15">
      <w:pPr>
        <w:pStyle w:val="enzo-heading1"/>
      </w:pPr>
      <w:bookmarkStart w:id="14" w:name="_Toc103780262"/>
      <w:proofErr w:type="gramStart"/>
      <w:r>
        <w:t>.</w:t>
      </w:r>
      <w:proofErr w:type="spellStart"/>
      <w:r>
        <w:t>gitlab</w:t>
      </w:r>
      <w:proofErr w:type="gramEnd"/>
      <w:r>
        <w:t>-ci.yaml</w:t>
      </w:r>
      <w:proofErr w:type="spellEnd"/>
      <w:r>
        <w:t xml:space="preserve"> file overview</w:t>
      </w:r>
      <w:bookmarkEnd w:id="14"/>
    </w:p>
    <w:p w14:paraId="4891E979" w14:textId="466D081F" w:rsidR="00F60C15" w:rsidRDefault="005642E6" w:rsidP="008A0D83">
      <w:pPr>
        <w:pStyle w:val="enzo-text"/>
        <w:rPr>
          <w:lang w:val="en-US"/>
        </w:rPr>
      </w:pPr>
      <w:r>
        <w:rPr>
          <w:lang w:val="en-US"/>
        </w:rPr>
        <w:t xml:space="preserve">The file must be located at the root of the repository, if this file is present, the </w:t>
      </w:r>
      <w:proofErr w:type="spellStart"/>
      <w:r>
        <w:rPr>
          <w:lang w:val="en-US"/>
        </w:rPr>
        <w:t>gitlab</w:t>
      </w:r>
      <w:proofErr w:type="spellEnd"/>
      <w:r>
        <w:rPr>
          <w:lang w:val="en-US"/>
        </w:rPr>
        <w:t xml:space="preserve"> runners will read it and generate and run all the jobs making the pipeline from it.</w:t>
      </w:r>
    </w:p>
    <w:p w14:paraId="699D2324" w14:textId="2DB6A23B" w:rsidR="005642E6" w:rsidRDefault="005642E6" w:rsidP="008A0D83">
      <w:pPr>
        <w:pStyle w:val="enzo-text"/>
        <w:rPr>
          <w:lang w:val="en-US"/>
        </w:rPr>
      </w:pPr>
    </w:p>
    <w:p w14:paraId="7012E242" w14:textId="77777777" w:rsidR="00627F37" w:rsidRDefault="00627F37" w:rsidP="0062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stages</w:t>
      </w:r>
      <w:r w:rsidRPr="00F60C15">
        <w:rPr>
          <w:rFonts w:ascii="Courier New" w:hAnsi="Courier New" w:cs="Courier New"/>
          <w:color w:val="auto"/>
          <w:szCs w:val="20"/>
          <w:lang w:val="en-NL" w:eastAsia="en-NL"/>
        </w:rPr>
        <w:t>:</w:t>
      </w:r>
    </w:p>
    <w:p w14:paraId="2B66A614" w14:textId="77777777" w:rsidR="00627F37" w:rsidRDefault="00627F37" w:rsidP="0062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-test</w:t>
      </w:r>
    </w:p>
    <w:p w14:paraId="43315CD8" w14:textId="77777777" w:rsidR="00627F37" w:rsidRDefault="00627F37" w:rsidP="0062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-build</w:t>
      </w:r>
    </w:p>
    <w:p w14:paraId="42BC4869" w14:textId="06106D0F" w:rsidR="00627F37" w:rsidRPr="00F60C15" w:rsidRDefault="00627F37" w:rsidP="0062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-deploy</w:t>
      </w:r>
    </w:p>
    <w:p w14:paraId="527A8E92" w14:textId="6F9550EB" w:rsidR="00627F37" w:rsidRPr="00627F37" w:rsidRDefault="00627F37" w:rsidP="00627F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GB"/>
        </w:rPr>
      </w:pPr>
    </w:p>
    <w:p w14:paraId="526AF3AA"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docker-build:</w:t>
      </w:r>
    </w:p>
    <w:p w14:paraId="6C1298DF"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Use the official docker image.</w:t>
      </w:r>
    </w:p>
    <w:p w14:paraId="207F943B"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image: </w:t>
      </w:r>
      <w:proofErr w:type="spellStart"/>
      <w:proofErr w:type="gramStart"/>
      <w:r w:rsidRPr="00F60C15">
        <w:rPr>
          <w:rFonts w:ascii="Courier New" w:hAnsi="Courier New" w:cs="Courier New"/>
          <w:color w:val="auto"/>
          <w:szCs w:val="20"/>
          <w:lang w:val="en-NL" w:eastAsia="en-NL"/>
        </w:rPr>
        <w:t>docker:latest</w:t>
      </w:r>
      <w:proofErr w:type="spellEnd"/>
      <w:proofErr w:type="gramEnd"/>
    </w:p>
    <w:p w14:paraId="59666097"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stage: build</w:t>
      </w:r>
    </w:p>
    <w:p w14:paraId="479473CC"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services:</w:t>
      </w:r>
    </w:p>
    <w:p w14:paraId="252B2504"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proofErr w:type="gramStart"/>
      <w:r w:rsidRPr="00F60C15">
        <w:rPr>
          <w:rFonts w:ascii="Courier New" w:hAnsi="Courier New" w:cs="Courier New"/>
          <w:color w:val="auto"/>
          <w:szCs w:val="20"/>
          <w:lang w:val="en-NL" w:eastAsia="en-NL"/>
        </w:rPr>
        <w:t>docker:dind</w:t>
      </w:r>
      <w:proofErr w:type="spellEnd"/>
      <w:proofErr w:type="gramEnd"/>
    </w:p>
    <w:p w14:paraId="0337BE02"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proofErr w:type="spellStart"/>
      <w:r w:rsidRPr="00F60C15">
        <w:rPr>
          <w:rFonts w:ascii="Courier New" w:hAnsi="Courier New" w:cs="Courier New"/>
          <w:color w:val="auto"/>
          <w:szCs w:val="20"/>
          <w:lang w:val="en-NL" w:eastAsia="en-NL"/>
        </w:rPr>
        <w:t>before_script</w:t>
      </w:r>
      <w:proofErr w:type="spellEnd"/>
      <w:r w:rsidRPr="00F60C15">
        <w:rPr>
          <w:rFonts w:ascii="Courier New" w:hAnsi="Courier New" w:cs="Courier New"/>
          <w:color w:val="auto"/>
          <w:szCs w:val="20"/>
          <w:lang w:val="en-NL" w:eastAsia="en-NL"/>
        </w:rPr>
        <w:t>:</w:t>
      </w:r>
    </w:p>
    <w:p w14:paraId="0C810502"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docker login -u "$CI_REGISTRY_USER" -p "$CI_REGISTRY_PASSWORD" $CI_REGISTRY</w:t>
      </w:r>
    </w:p>
    <w:p w14:paraId="4CA9CCA2"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Default branch leaves tag empty (= latest tag)</w:t>
      </w:r>
    </w:p>
    <w:p w14:paraId="291C4872"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All other branches are tagged with the escaped branch name (commit ref slug)</w:t>
      </w:r>
    </w:p>
    <w:p w14:paraId="3D1413A8"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script:</w:t>
      </w:r>
    </w:p>
    <w:p w14:paraId="4642F07E"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
    <w:p w14:paraId="1110F129"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if [[ "$CI_COMMIT_BRANCH" == "$CI_DEFAULT_BRANCH</w:t>
      </w:r>
      <w:proofErr w:type="gramStart"/>
      <w:r w:rsidRPr="00F60C15">
        <w:rPr>
          <w:rFonts w:ascii="Courier New" w:hAnsi="Courier New" w:cs="Courier New"/>
          <w:color w:val="auto"/>
          <w:szCs w:val="20"/>
          <w:lang w:val="en-NL" w:eastAsia="en-NL"/>
        </w:rPr>
        <w:t>" ]</w:t>
      </w:r>
      <w:proofErr w:type="gramEnd"/>
      <w:r w:rsidRPr="00F60C15">
        <w:rPr>
          <w:rFonts w:ascii="Courier New" w:hAnsi="Courier New" w:cs="Courier New"/>
          <w:color w:val="auto"/>
          <w:szCs w:val="20"/>
          <w:lang w:val="en-NL" w:eastAsia="en-NL"/>
        </w:rPr>
        <w:t>]; then</w:t>
      </w:r>
    </w:p>
    <w:p w14:paraId="52006E23"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tag=""</w:t>
      </w:r>
    </w:p>
    <w:p w14:paraId="758E100D"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echo "Running on default branch '$CI_DEFAULT_BRANCH': tag = 'latest'"</w:t>
      </w:r>
    </w:p>
    <w:p w14:paraId="660AACAB"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else</w:t>
      </w:r>
    </w:p>
    <w:p w14:paraId="428F1654"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tag=</w:t>
      </w:r>
      <w:proofErr w:type="gramStart"/>
      <w:r w:rsidRPr="00F60C15">
        <w:rPr>
          <w:rFonts w:ascii="Courier New" w:hAnsi="Courier New" w:cs="Courier New"/>
          <w:color w:val="auto"/>
          <w:szCs w:val="20"/>
          <w:lang w:val="en-NL" w:eastAsia="en-NL"/>
        </w:rPr>
        <w:t>":$</w:t>
      </w:r>
      <w:proofErr w:type="gramEnd"/>
      <w:r w:rsidRPr="00F60C15">
        <w:rPr>
          <w:rFonts w:ascii="Courier New" w:hAnsi="Courier New" w:cs="Courier New"/>
          <w:color w:val="auto"/>
          <w:szCs w:val="20"/>
          <w:lang w:val="en-NL" w:eastAsia="en-NL"/>
        </w:rPr>
        <w:t>CI_COMMIT_REF_SLUG"</w:t>
      </w:r>
    </w:p>
    <w:p w14:paraId="0658782D"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echo "Running on branch '$CI_COMMIT_BRANCH': tag = $tag"</w:t>
      </w:r>
    </w:p>
    <w:p w14:paraId="0B06F9CB"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fi</w:t>
      </w:r>
    </w:p>
    <w:p w14:paraId="25A99100"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docker build --pull -t "$CI_REGISTRY_IMAGE${tag}</w:t>
      </w:r>
      <w:proofErr w:type="gramStart"/>
      <w:r w:rsidRPr="00F60C15">
        <w:rPr>
          <w:rFonts w:ascii="Courier New" w:hAnsi="Courier New" w:cs="Courier New"/>
          <w:color w:val="auto"/>
          <w:szCs w:val="20"/>
          <w:lang w:val="en-NL" w:eastAsia="en-NL"/>
        </w:rPr>
        <w:t>" .</w:t>
      </w:r>
      <w:proofErr w:type="gramEnd"/>
    </w:p>
    <w:p w14:paraId="752C85F0"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docker push "$CI_REGISTRY_IMAGE${tag}"</w:t>
      </w:r>
    </w:p>
    <w:p w14:paraId="481B3954"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Run this job in a branch where a </w:t>
      </w:r>
      <w:proofErr w:type="spellStart"/>
      <w:r w:rsidRPr="00F60C15">
        <w:rPr>
          <w:rFonts w:ascii="Courier New" w:hAnsi="Courier New" w:cs="Courier New"/>
          <w:color w:val="auto"/>
          <w:szCs w:val="20"/>
          <w:lang w:val="en-NL" w:eastAsia="en-NL"/>
        </w:rPr>
        <w:t>Dockerfile</w:t>
      </w:r>
      <w:proofErr w:type="spellEnd"/>
      <w:r w:rsidRPr="00F60C15">
        <w:rPr>
          <w:rFonts w:ascii="Courier New" w:hAnsi="Courier New" w:cs="Courier New"/>
          <w:color w:val="auto"/>
          <w:szCs w:val="20"/>
          <w:lang w:val="en-NL" w:eastAsia="en-NL"/>
        </w:rPr>
        <w:t xml:space="preserve"> exists</w:t>
      </w:r>
    </w:p>
    <w:p w14:paraId="57733025"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rules:</w:t>
      </w:r>
    </w:p>
    <w:p w14:paraId="790AD31B"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if: $CI_COMMIT_BRANCH</w:t>
      </w:r>
    </w:p>
    <w:p w14:paraId="2F51A094"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exists:</w:t>
      </w:r>
    </w:p>
    <w:p w14:paraId="090A6AAC" w14:textId="71108FC5"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Dockerfile</w:t>
      </w:r>
      <w:proofErr w:type="spellEnd"/>
    </w:p>
    <w:p w14:paraId="6FAB04A6"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0EDE4F0A"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spellStart"/>
      <w:r w:rsidRPr="00F60C15">
        <w:rPr>
          <w:rFonts w:ascii="Courier New" w:hAnsi="Courier New" w:cs="Courier New"/>
          <w:color w:val="auto"/>
          <w:szCs w:val="20"/>
          <w:lang w:val="en-NL" w:eastAsia="en-NL"/>
        </w:rPr>
        <w:t>aws_deploy_job</w:t>
      </w:r>
      <w:proofErr w:type="spellEnd"/>
      <w:r w:rsidRPr="00F60C15">
        <w:rPr>
          <w:rFonts w:ascii="Courier New" w:hAnsi="Courier New" w:cs="Courier New"/>
          <w:color w:val="auto"/>
          <w:szCs w:val="20"/>
          <w:lang w:val="en-NL" w:eastAsia="en-NL"/>
        </w:rPr>
        <w:t>:</w:t>
      </w:r>
    </w:p>
    <w:p w14:paraId="018AFA7E"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stage: deploy</w:t>
      </w:r>
    </w:p>
    <w:p w14:paraId="4BB86EAB"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only:</w:t>
      </w:r>
    </w:p>
    <w:p w14:paraId="7D7A671E"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develop</w:t>
      </w:r>
    </w:p>
    <w:p w14:paraId="5BD2DCC3"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36C1036"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proofErr w:type="spellStart"/>
      <w:r w:rsidRPr="00F60C15">
        <w:rPr>
          <w:rFonts w:ascii="Courier New" w:hAnsi="Courier New" w:cs="Courier New"/>
          <w:color w:val="auto"/>
          <w:szCs w:val="20"/>
          <w:lang w:val="en-NL" w:eastAsia="en-NL"/>
        </w:rPr>
        <w:t>before_script</w:t>
      </w:r>
      <w:proofErr w:type="spellEnd"/>
      <w:r w:rsidRPr="00F60C15">
        <w:rPr>
          <w:rFonts w:ascii="Courier New" w:hAnsi="Courier New" w:cs="Courier New"/>
          <w:color w:val="auto"/>
          <w:szCs w:val="20"/>
          <w:lang w:val="en-NL" w:eastAsia="en-NL"/>
        </w:rPr>
        <w:t>:</w:t>
      </w:r>
    </w:p>
    <w:p w14:paraId="23B6CC9F"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mkdir</w:t>
      </w:r>
      <w:proofErr w:type="spellEnd"/>
      <w:r w:rsidRPr="00F60C15">
        <w:rPr>
          <w:rFonts w:ascii="Courier New" w:hAnsi="Courier New" w:cs="Courier New"/>
          <w:color w:val="auto"/>
          <w:szCs w:val="20"/>
          <w:lang w:val="en-NL" w:eastAsia="en-NL"/>
        </w:rPr>
        <w:t xml:space="preserve"> -p ~/.</w:t>
      </w:r>
      <w:proofErr w:type="spellStart"/>
      <w:r w:rsidRPr="00F60C15">
        <w:rPr>
          <w:rFonts w:ascii="Courier New" w:hAnsi="Courier New" w:cs="Courier New"/>
          <w:color w:val="auto"/>
          <w:szCs w:val="20"/>
          <w:lang w:val="en-NL" w:eastAsia="en-NL"/>
        </w:rPr>
        <w:t>ssh</w:t>
      </w:r>
      <w:proofErr w:type="spellEnd"/>
    </w:p>
    <w:p w14:paraId="36D4C3E8" w14:textId="5ABE3431"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color w:val="auto"/>
          <w:szCs w:val="20"/>
          <w:lang w:val="en-NL" w:eastAsia="en-NL"/>
        </w:rPr>
        <w:t xml:space="preserve">      - echo -e "$</w:t>
      </w:r>
      <w:r w:rsidR="00F43C67">
        <w:rPr>
          <w:rFonts w:ascii="Courier New" w:hAnsi="Courier New" w:cs="Courier New"/>
          <w:color w:val="auto"/>
          <w:szCs w:val="20"/>
          <w:lang w:val="en-GB" w:eastAsia="en-NL"/>
        </w:rPr>
        <w:t>BASTION</w:t>
      </w:r>
      <w:r w:rsidRPr="00F60C15">
        <w:rPr>
          <w:rFonts w:ascii="Courier New" w:hAnsi="Courier New" w:cs="Courier New"/>
          <w:color w:val="auto"/>
          <w:szCs w:val="20"/>
          <w:lang w:val="en-NL" w:eastAsia="en-NL"/>
        </w:rPr>
        <w:t>_SERVER</w:t>
      </w:r>
      <w:r w:rsidR="00F43C67" w:rsidRPr="00F43C67">
        <w:rPr>
          <w:rFonts w:ascii="Courier New" w:hAnsi="Courier New" w:cs="Courier New"/>
          <w:color w:val="auto"/>
          <w:szCs w:val="20"/>
          <w:lang w:val="en-NL" w:eastAsia="en-NL"/>
        </w:rPr>
        <w:t>_PRIVATE</w:t>
      </w:r>
      <w:r w:rsidRPr="00F60C15">
        <w:rPr>
          <w:rFonts w:ascii="Courier New" w:hAnsi="Courier New" w:cs="Courier New"/>
          <w:color w:val="auto"/>
          <w:szCs w:val="20"/>
          <w:lang w:val="en-NL" w:eastAsia="en-NL"/>
        </w:rPr>
        <w:t>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/id_</w:t>
      </w:r>
      <w:r w:rsidR="00F43C67">
        <w:rPr>
          <w:rFonts w:ascii="Courier New" w:hAnsi="Courier New" w:cs="Courier New"/>
          <w:color w:val="auto"/>
          <w:szCs w:val="20"/>
          <w:lang w:val="en-GB" w:eastAsia="en-NL"/>
        </w:rPr>
        <w:t>bastion</w:t>
      </w:r>
    </w:p>
    <w:p w14:paraId="1B6C7473"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id_deploy</w:t>
      </w:r>
      <w:proofErr w:type="spellEnd"/>
    </w:p>
    <w:p w14:paraId="2ABC1919" w14:textId="710588A6"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echo -e "$APP_SERVER_PRIVATE_KEY"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0D1BAC33"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id_rsa_app</w:t>
      </w:r>
      <w:proofErr w:type="spellEnd"/>
    </w:p>
    <w:p w14:paraId="79A9EB61"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lastRenderedPageBreak/>
        <w:t xml:space="preserve">      - '[ -f </w:t>
      </w:r>
      <w:proofErr w:type="gramStart"/>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dockerenv</w:t>
      </w:r>
      <w:proofErr w:type="spellEnd"/>
      <w:proofErr w:type="gramEnd"/>
      <w:r w:rsidRPr="00F60C15">
        <w:rPr>
          <w:rFonts w:ascii="Courier New" w:hAnsi="Courier New" w:cs="Courier New"/>
          <w:color w:val="auto"/>
          <w:szCs w:val="20"/>
          <w:lang w:val="en-NL" w:eastAsia="en-NL"/>
        </w:rPr>
        <w:t xml:space="preserve"> ] &amp;&amp; echo -e "HOST *\n\</w:t>
      </w:r>
      <w:proofErr w:type="spellStart"/>
      <w:r w:rsidRPr="00F60C15">
        <w:rPr>
          <w:rFonts w:ascii="Courier New" w:hAnsi="Courier New" w:cs="Courier New"/>
          <w:color w:val="auto"/>
          <w:szCs w:val="20"/>
          <w:lang w:val="en-NL" w:eastAsia="en-NL"/>
        </w:rPr>
        <w:t>tStrictHostKeyChecking</w:t>
      </w:r>
      <w:proofErr w:type="spellEnd"/>
      <w:r w:rsidRPr="00F60C15">
        <w:rPr>
          <w:rFonts w:ascii="Courier New" w:hAnsi="Courier New" w:cs="Courier New"/>
          <w:color w:val="auto"/>
          <w:szCs w:val="20"/>
          <w:lang w:val="en-NL" w:eastAsia="en-NL"/>
        </w:rPr>
        <w:t xml:space="preserve"> no\n\n"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/config'</w:t>
      </w:r>
    </w:p>
    <w:p w14:paraId="06B7D3B0"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5540CCB2" w14:textId="77777777"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script:</w:t>
      </w:r>
    </w:p>
    <w:p w14:paraId="31F9A6A0" w14:textId="44072958" w:rsidR="00F60C15" w:rsidRPr="00F60C15" w:rsidRDefault="00F60C15" w:rsidP="00F6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gramStart"/>
      <w:r w:rsidRPr="00F60C15">
        <w:rPr>
          <w:rFonts w:ascii="Courier New" w:hAnsi="Courier New" w:cs="Courier New"/>
          <w:color w:val="auto"/>
          <w:szCs w:val="20"/>
          <w:lang w:val="en-NL" w:eastAsia="en-NL"/>
        </w:rPr>
        <w:t>bash .</w:t>
      </w:r>
      <w:proofErr w:type="gramEnd"/>
      <w:r w:rsidRPr="00F60C15">
        <w:rPr>
          <w:rFonts w:ascii="Courier New" w:hAnsi="Courier New" w:cs="Courier New"/>
          <w:color w:val="auto"/>
          <w:szCs w:val="20"/>
          <w:lang w:val="en-NL" w:eastAsia="en-NL"/>
        </w:rPr>
        <w:t xml:space="preserve">gitlab-deploy.sh </w:t>
      </w:r>
    </w:p>
    <w:p w14:paraId="174DC53F" w14:textId="5FDD6E84" w:rsidR="00F60C15" w:rsidRDefault="00F60C15" w:rsidP="008A0D83">
      <w:pPr>
        <w:pStyle w:val="enzo-text"/>
        <w:rPr>
          <w:lang w:val="en-NL"/>
        </w:rPr>
      </w:pPr>
    </w:p>
    <w:p w14:paraId="4CE5B550" w14:textId="53446043" w:rsidR="005642E6" w:rsidRDefault="005642E6" w:rsidP="008A0D83">
      <w:pPr>
        <w:pStyle w:val="enzo-text"/>
        <w:rPr>
          <w:lang w:val="en-GB"/>
        </w:rPr>
      </w:pPr>
      <w:r>
        <w:rPr>
          <w:lang w:val="en-GB"/>
        </w:rPr>
        <w:t>Let’s explain it …</w:t>
      </w:r>
    </w:p>
    <w:p w14:paraId="7E5D9FF4" w14:textId="0E729AC4" w:rsidR="005642E6" w:rsidRDefault="005642E6" w:rsidP="008A0D83">
      <w:pPr>
        <w:pStyle w:val="enzo-text"/>
        <w:rPr>
          <w:lang w:val="en-GB"/>
        </w:rPr>
      </w:pPr>
    </w:p>
    <w:p w14:paraId="13703CEC" w14:textId="04C3DADC" w:rsidR="00E33A22" w:rsidRDefault="005642E6" w:rsidP="008A0D83">
      <w:pPr>
        <w:pStyle w:val="enzo-text"/>
        <w:rPr>
          <w:lang w:val="en-GB"/>
        </w:rPr>
      </w:pPr>
      <w:r>
        <w:rPr>
          <w:lang w:val="en-GB"/>
        </w:rPr>
        <w:t>The file is divided in section</w:t>
      </w:r>
      <w:r w:rsidR="00E33A22">
        <w:rPr>
          <w:lang w:val="en-GB"/>
        </w:rPr>
        <w:t>s.</w:t>
      </w:r>
    </w:p>
    <w:p w14:paraId="68AFDDEC" w14:textId="14178C87" w:rsidR="00E33A22" w:rsidRDefault="00E33A22" w:rsidP="008A0D83">
      <w:pPr>
        <w:pStyle w:val="enzo-text"/>
        <w:rPr>
          <w:lang w:val="en-GB"/>
        </w:rPr>
      </w:pPr>
      <w:r>
        <w:rPr>
          <w:lang w:val="en-GB"/>
        </w:rPr>
        <w:t>The 1rst section is optional, this is the steps list</w:t>
      </w:r>
    </w:p>
    <w:p w14:paraId="79CD993F" w14:textId="77777777" w:rsidR="00E33A22"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stages</w:t>
      </w:r>
      <w:r w:rsidRPr="00F60C15">
        <w:rPr>
          <w:rFonts w:ascii="Courier New" w:hAnsi="Courier New" w:cs="Courier New"/>
          <w:color w:val="auto"/>
          <w:szCs w:val="20"/>
          <w:lang w:val="en-NL" w:eastAsia="en-NL"/>
        </w:rPr>
        <w:t>:</w:t>
      </w:r>
    </w:p>
    <w:p w14:paraId="5F7D0BDB" w14:textId="77777777" w:rsidR="00E33A22"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-test</w:t>
      </w:r>
    </w:p>
    <w:p w14:paraId="5B3CC811" w14:textId="77777777" w:rsidR="00E33A22"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-build</w:t>
      </w:r>
    </w:p>
    <w:p w14:paraId="45D42983"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-deploy</w:t>
      </w:r>
    </w:p>
    <w:p w14:paraId="38C15057" w14:textId="77777777" w:rsidR="00E33A22" w:rsidRDefault="00E33A22" w:rsidP="008A0D83">
      <w:pPr>
        <w:pStyle w:val="enzo-text"/>
        <w:rPr>
          <w:lang w:val="en-GB"/>
        </w:rPr>
      </w:pPr>
    </w:p>
    <w:p w14:paraId="1E98C0C5" w14:textId="5263A2C1" w:rsidR="00E33A22" w:rsidRDefault="00E33A22" w:rsidP="008A0D83">
      <w:pPr>
        <w:pStyle w:val="enzo-text"/>
        <w:rPr>
          <w:lang w:val="en-GB"/>
        </w:rPr>
      </w:pPr>
      <w:r>
        <w:rPr>
          <w:lang w:val="en-GB"/>
        </w:rPr>
        <w:t xml:space="preserve">Then we have the steps </w:t>
      </w:r>
      <w:proofErr w:type="spellStart"/>
      <w:r>
        <w:rPr>
          <w:lang w:val="en-GB"/>
        </w:rPr>
        <w:t>decriptions</w:t>
      </w:r>
      <w:proofErr w:type="spellEnd"/>
      <w:r>
        <w:rPr>
          <w:lang w:val="en-GB"/>
        </w:rPr>
        <w:t xml:space="preserve">, each step </w:t>
      </w:r>
      <w:proofErr w:type="gramStart"/>
      <w:r>
        <w:rPr>
          <w:lang w:val="en-GB"/>
        </w:rPr>
        <w:t>follow</w:t>
      </w:r>
      <w:proofErr w:type="gramEnd"/>
      <w:r>
        <w:rPr>
          <w:lang w:val="en-GB"/>
        </w:rPr>
        <w:t xml:space="preserve"> the same structure, as explained earlier we use docker image to run the jobs and create images, this is called docker-in-docker</w:t>
      </w:r>
      <w:r w:rsidR="00D538F4">
        <w:rPr>
          <w:lang w:val="en-GB"/>
        </w:rPr>
        <w:t xml:space="preserve">, e.g. </w:t>
      </w:r>
      <w:proofErr w:type="spellStart"/>
      <w:r w:rsidR="00D538F4">
        <w:rPr>
          <w:lang w:val="en-GB"/>
        </w:rPr>
        <w:t>dnd</w:t>
      </w:r>
      <w:proofErr w:type="spellEnd"/>
    </w:p>
    <w:p w14:paraId="53F55ED3" w14:textId="5367AF3D" w:rsidR="00E33A22" w:rsidRDefault="00E33A22" w:rsidP="008A0D83">
      <w:pPr>
        <w:pStyle w:val="enzo-text"/>
        <w:rPr>
          <w:lang w:val="en-GB"/>
        </w:rPr>
      </w:pPr>
    </w:p>
    <w:p w14:paraId="4BBA8AEE" w14:textId="65633E1F" w:rsidR="00D538F4" w:rsidRDefault="00D538F4" w:rsidP="008A0D83">
      <w:pPr>
        <w:pStyle w:val="enzo-text"/>
        <w:rPr>
          <w:lang w:val="en-GB"/>
        </w:rPr>
      </w:pPr>
      <w:r>
        <w:rPr>
          <w:lang w:val="en-GB"/>
        </w:rPr>
        <w:t xml:space="preserve">The job definition is as follow </w:t>
      </w:r>
    </w:p>
    <w:p w14:paraId="2B532313" w14:textId="2F755463" w:rsidR="00D538F4" w:rsidRDefault="00D538F4" w:rsidP="008A0D83">
      <w:pPr>
        <w:pStyle w:val="enzo-text"/>
        <w:rPr>
          <w:lang w:val="en-GB"/>
        </w:rPr>
      </w:pPr>
    </w:p>
    <w:p w14:paraId="4333348E" w14:textId="460D54D8" w:rsidR="00D538F4" w:rsidRDefault="00D538F4" w:rsidP="008A0D83">
      <w:pPr>
        <w:pStyle w:val="enzo-text"/>
        <w:rPr>
          <w:lang w:val="en-GB"/>
        </w:rPr>
      </w:pPr>
      <w:r>
        <w:rPr>
          <w:lang w:val="en-GB"/>
        </w:rPr>
        <w:t>&lt;Jobname&gt;:</w:t>
      </w:r>
    </w:p>
    <w:p w14:paraId="55B3F7E7" w14:textId="123FDF1C" w:rsidR="00D538F4" w:rsidRDefault="00D538F4" w:rsidP="008A0D83">
      <w:pPr>
        <w:pStyle w:val="enzo-text"/>
        <w:rPr>
          <w:lang w:val="en-GB"/>
        </w:rPr>
      </w:pPr>
      <w:r>
        <w:rPr>
          <w:lang w:val="en-GB"/>
        </w:rPr>
        <w:tab/>
        <w:t>Image: the docker image to Use:</w:t>
      </w:r>
    </w:p>
    <w:p w14:paraId="39E170F4" w14:textId="40A2CEBE" w:rsidR="00D538F4" w:rsidRDefault="00D538F4" w:rsidP="008A0D83">
      <w:pPr>
        <w:pStyle w:val="enzo-text"/>
        <w:rPr>
          <w:lang w:val="en-GB"/>
        </w:rPr>
      </w:pPr>
      <w:r>
        <w:rPr>
          <w:lang w:val="en-GB"/>
        </w:rPr>
        <w:tab/>
        <w:t>Stage: the stage name</w:t>
      </w:r>
      <w:r w:rsidR="00666898">
        <w:rPr>
          <w:lang w:val="en-GB"/>
        </w:rPr>
        <w:t xml:space="preserve"> (</w:t>
      </w:r>
      <w:proofErr w:type="spellStart"/>
      <w:proofErr w:type="gramStart"/>
      <w:r w:rsidR="00666898">
        <w:rPr>
          <w:lang w:val="en-GB"/>
        </w:rPr>
        <w:t>eg</w:t>
      </w:r>
      <w:proofErr w:type="spellEnd"/>
      <w:proofErr w:type="gramEnd"/>
      <w:r w:rsidR="00666898">
        <w:rPr>
          <w:lang w:val="en-GB"/>
        </w:rPr>
        <w:t xml:space="preserve"> test or build or deploy….) </w:t>
      </w:r>
    </w:p>
    <w:p w14:paraId="49298C09" w14:textId="1E0F4DAF" w:rsidR="00D538F4" w:rsidRDefault="00D538F4" w:rsidP="008A0D83">
      <w:pPr>
        <w:pStyle w:val="enzo-text"/>
        <w:rPr>
          <w:lang w:val="en-GB"/>
        </w:rPr>
      </w:pPr>
      <w:r>
        <w:rPr>
          <w:lang w:val="en-GB"/>
        </w:rPr>
        <w:tab/>
        <w:t xml:space="preserve">Service: optional </w:t>
      </w:r>
    </w:p>
    <w:p w14:paraId="24CF8613" w14:textId="73A4C4D0" w:rsidR="00D538F4" w:rsidRDefault="00D538F4" w:rsidP="008A0D83">
      <w:pPr>
        <w:pStyle w:val="enzo-text"/>
        <w:rPr>
          <w:lang w:val="en-GB"/>
        </w:rPr>
      </w:pPr>
      <w:r>
        <w:rPr>
          <w:lang w:val="en-GB"/>
        </w:rPr>
        <w:tab/>
        <w:t xml:space="preserve">Before script: </w:t>
      </w:r>
      <w:r w:rsidR="00666898">
        <w:rPr>
          <w:lang w:val="en-GB"/>
        </w:rPr>
        <w:t xml:space="preserve">optional </w:t>
      </w:r>
      <w:r>
        <w:rPr>
          <w:lang w:val="en-GB"/>
        </w:rPr>
        <w:t>list of commands to execute before the script part</w:t>
      </w:r>
    </w:p>
    <w:p w14:paraId="2E6F26BD" w14:textId="5E731837" w:rsidR="00D538F4" w:rsidRDefault="00D538F4" w:rsidP="008A0D83">
      <w:pPr>
        <w:pStyle w:val="enzo-text"/>
        <w:rPr>
          <w:lang w:val="en-GB"/>
        </w:rPr>
      </w:pPr>
      <w:r>
        <w:rPr>
          <w:lang w:val="en-GB"/>
        </w:rPr>
        <w:tab/>
        <w:t>Script: list of commands to execute to fulfil the stage/job</w:t>
      </w:r>
    </w:p>
    <w:p w14:paraId="52AC3C87" w14:textId="489C9E6C" w:rsidR="00D538F4" w:rsidRDefault="00D538F4" w:rsidP="00D538F4">
      <w:pPr>
        <w:pStyle w:val="enzo-text"/>
        <w:rPr>
          <w:lang w:val="en-GB"/>
        </w:rPr>
      </w:pPr>
      <w:r>
        <w:rPr>
          <w:lang w:val="en-GB"/>
        </w:rPr>
        <w:tab/>
        <w:t>After Script:</w:t>
      </w:r>
      <w:r w:rsidRPr="00D538F4">
        <w:rPr>
          <w:lang w:val="en-GB"/>
        </w:rPr>
        <w:t xml:space="preserve"> </w:t>
      </w:r>
      <w:r w:rsidR="00666898">
        <w:rPr>
          <w:lang w:val="en-GB"/>
        </w:rPr>
        <w:t xml:space="preserve">optional </w:t>
      </w:r>
      <w:r>
        <w:rPr>
          <w:lang w:val="en-GB"/>
        </w:rPr>
        <w:t>list of commands to execute after the script part</w:t>
      </w:r>
    </w:p>
    <w:p w14:paraId="0074D598" w14:textId="200A6235" w:rsidR="00D538F4" w:rsidRDefault="00666898" w:rsidP="008A0D83">
      <w:pPr>
        <w:pStyle w:val="enzo-text"/>
        <w:rPr>
          <w:lang w:val="en-GB"/>
        </w:rPr>
      </w:pPr>
      <w:r>
        <w:rPr>
          <w:lang w:val="en-GB"/>
        </w:rPr>
        <w:tab/>
        <w:t>Rules:</w:t>
      </w:r>
      <w:r w:rsidRPr="00666898">
        <w:rPr>
          <w:lang w:val="en-GB"/>
        </w:rPr>
        <w:t xml:space="preserve"> </w:t>
      </w:r>
      <w:r>
        <w:rPr>
          <w:lang w:val="en-GB"/>
        </w:rPr>
        <w:t>optional list of definitions of the rules and restrictions to apply for this stage execution</w:t>
      </w:r>
    </w:p>
    <w:p w14:paraId="0D43EC90" w14:textId="01D6F764" w:rsidR="00666898" w:rsidRDefault="00666898" w:rsidP="008A0D83">
      <w:pPr>
        <w:pStyle w:val="enzo-text"/>
        <w:rPr>
          <w:lang w:val="en-GB"/>
        </w:rPr>
      </w:pPr>
    </w:p>
    <w:p w14:paraId="2EDD7376" w14:textId="3386A18D" w:rsidR="00666898" w:rsidRDefault="00666898" w:rsidP="008A0D83">
      <w:pPr>
        <w:pStyle w:val="enzo-text"/>
        <w:rPr>
          <w:lang w:val="en-GB"/>
        </w:rPr>
      </w:pPr>
      <w:r>
        <w:rPr>
          <w:lang w:val="en-GB"/>
        </w:rPr>
        <w:t>If we have 3 stages in our pipeline, then we should have 3 blocks similar to the structure described above</w:t>
      </w:r>
    </w:p>
    <w:p w14:paraId="4EF073B7" w14:textId="799416FB" w:rsidR="0021751A" w:rsidRDefault="0021751A" w:rsidP="008A0D83">
      <w:pPr>
        <w:pStyle w:val="enzo-text"/>
        <w:rPr>
          <w:lang w:val="en-GB"/>
        </w:rPr>
      </w:pPr>
    </w:p>
    <w:p w14:paraId="4142A3C7" w14:textId="680E5987" w:rsidR="0021751A" w:rsidRDefault="0021751A" w:rsidP="008A0D83">
      <w:pPr>
        <w:pStyle w:val="enzo-text"/>
        <w:rPr>
          <w:lang w:val="en-GB"/>
        </w:rPr>
      </w:pPr>
      <w:r>
        <w:rPr>
          <w:lang w:val="en-GB"/>
        </w:rPr>
        <w:t>Looking at the build stage from the file showed earlier to see how this is applied:</w:t>
      </w:r>
    </w:p>
    <w:p w14:paraId="098D8DB4" w14:textId="2D7340B3" w:rsidR="0021751A" w:rsidRDefault="0021751A" w:rsidP="008A0D83">
      <w:pPr>
        <w:pStyle w:val="enzo-text"/>
        <w:rPr>
          <w:lang w:val="en-GB"/>
        </w:rPr>
      </w:pPr>
      <w:r>
        <w:rPr>
          <w:lang w:val="en-GB"/>
        </w:rPr>
        <w:t xml:space="preserve">This stage build a docker image from the branch receiving the merge request and store the image in the Gitlab image repository </w:t>
      </w:r>
      <w:r w:rsidR="00FC2DB5">
        <w:rPr>
          <w:lang w:val="en-GB"/>
        </w:rPr>
        <w:t xml:space="preserve">of the repository (repository menu </w:t>
      </w:r>
      <w:proofErr w:type="gramStart"/>
      <w:r w:rsidR="00FC2DB5">
        <w:rPr>
          <w:lang w:val="en-GB"/>
        </w:rPr>
        <w:t>&gt;  Package</w:t>
      </w:r>
      <w:proofErr w:type="gramEnd"/>
      <w:r w:rsidR="00FC2DB5">
        <w:rPr>
          <w:lang w:val="en-GB"/>
        </w:rPr>
        <w:t xml:space="preserve"> &amp; registry &gt; Container registry)</w:t>
      </w:r>
      <w:r w:rsidR="00BE48E8">
        <w:rPr>
          <w:lang w:val="en-GB"/>
        </w:rPr>
        <w:t xml:space="preserve"> if a </w:t>
      </w:r>
      <w:proofErr w:type="spellStart"/>
      <w:r w:rsidR="00BE48E8">
        <w:rPr>
          <w:lang w:val="en-GB"/>
        </w:rPr>
        <w:t>dockerfile</w:t>
      </w:r>
      <w:proofErr w:type="spellEnd"/>
      <w:r w:rsidR="00BE48E8">
        <w:rPr>
          <w:lang w:val="en-GB"/>
        </w:rPr>
        <w:t xml:space="preserve"> is available in our code repository, as per the rule section for this step</w:t>
      </w:r>
    </w:p>
    <w:p w14:paraId="619D952A" w14:textId="77777777" w:rsidR="00BE48E8" w:rsidRPr="00F60C15" w:rsidRDefault="00BE48E8" w:rsidP="00BE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Run this job in a branch where a </w:t>
      </w:r>
      <w:proofErr w:type="spellStart"/>
      <w:r w:rsidRPr="00F60C15">
        <w:rPr>
          <w:rFonts w:ascii="Courier New" w:hAnsi="Courier New" w:cs="Courier New"/>
          <w:color w:val="auto"/>
          <w:szCs w:val="20"/>
          <w:lang w:val="en-NL" w:eastAsia="en-NL"/>
        </w:rPr>
        <w:t>Dockerfile</w:t>
      </w:r>
      <w:proofErr w:type="spellEnd"/>
      <w:r w:rsidRPr="00F60C15">
        <w:rPr>
          <w:rFonts w:ascii="Courier New" w:hAnsi="Courier New" w:cs="Courier New"/>
          <w:color w:val="auto"/>
          <w:szCs w:val="20"/>
          <w:lang w:val="en-NL" w:eastAsia="en-NL"/>
        </w:rPr>
        <w:t xml:space="preserve"> exists</w:t>
      </w:r>
    </w:p>
    <w:p w14:paraId="75705395" w14:textId="77777777" w:rsidR="00BE48E8" w:rsidRPr="00F60C15" w:rsidRDefault="00BE48E8" w:rsidP="00BE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rules:</w:t>
      </w:r>
    </w:p>
    <w:p w14:paraId="71436779" w14:textId="77777777" w:rsidR="00BE48E8" w:rsidRPr="00F60C15" w:rsidRDefault="00BE48E8" w:rsidP="00BE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if: $CI_COMMIT_BRANCH</w:t>
      </w:r>
    </w:p>
    <w:p w14:paraId="41E57FF9" w14:textId="77777777" w:rsidR="00BE48E8" w:rsidRPr="00F60C15" w:rsidRDefault="00BE48E8" w:rsidP="00BE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exists:</w:t>
      </w:r>
    </w:p>
    <w:p w14:paraId="1C6B4668" w14:textId="77777777" w:rsidR="00BE48E8" w:rsidRPr="00F60C15" w:rsidRDefault="00BE48E8" w:rsidP="00BE4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Dockerfile</w:t>
      </w:r>
      <w:proofErr w:type="spellEnd"/>
    </w:p>
    <w:p w14:paraId="3985EB38" w14:textId="12CBD699" w:rsidR="00BE48E8" w:rsidRDefault="00BE48E8" w:rsidP="008A0D83">
      <w:pPr>
        <w:pStyle w:val="enzo-text"/>
        <w:rPr>
          <w:lang w:val="en-GB"/>
        </w:rPr>
      </w:pPr>
    </w:p>
    <w:p w14:paraId="30F46787" w14:textId="00147FC8" w:rsidR="00BE48E8" w:rsidRDefault="00BE48E8" w:rsidP="008A0D83">
      <w:pPr>
        <w:pStyle w:val="enzo-text"/>
        <w:rPr>
          <w:lang w:val="en-GB"/>
        </w:rPr>
      </w:pPr>
      <w:r>
        <w:rPr>
          <w:lang w:val="en-GB"/>
        </w:rPr>
        <w:t>Looking the whole block.</w:t>
      </w:r>
    </w:p>
    <w:p w14:paraId="267D85EE" w14:textId="77777777" w:rsidR="00D538F4" w:rsidRDefault="00D538F4" w:rsidP="008A0D83">
      <w:pPr>
        <w:pStyle w:val="enzo-text"/>
        <w:rPr>
          <w:lang w:val="en-GB"/>
        </w:rPr>
      </w:pPr>
    </w:p>
    <w:p w14:paraId="6935CAD0"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docker-build:</w:t>
      </w:r>
    </w:p>
    <w:p w14:paraId="4FB27BEE"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Use the official docker image.</w:t>
      </w:r>
    </w:p>
    <w:p w14:paraId="0D4948A8"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image: </w:t>
      </w:r>
      <w:proofErr w:type="spellStart"/>
      <w:proofErr w:type="gramStart"/>
      <w:r w:rsidRPr="00F60C15">
        <w:rPr>
          <w:rFonts w:ascii="Courier New" w:hAnsi="Courier New" w:cs="Courier New"/>
          <w:color w:val="auto"/>
          <w:szCs w:val="20"/>
          <w:lang w:val="en-NL" w:eastAsia="en-NL"/>
        </w:rPr>
        <w:t>docker:latest</w:t>
      </w:r>
      <w:proofErr w:type="spellEnd"/>
      <w:proofErr w:type="gramEnd"/>
    </w:p>
    <w:p w14:paraId="4F751DC9" w14:textId="037E7634" w:rsidR="00E33A22"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stage: build</w:t>
      </w:r>
    </w:p>
    <w:p w14:paraId="1F986B9E" w14:textId="41A4029F" w:rsidR="008E7C47" w:rsidRPr="00F60C15" w:rsidRDefault="008E7C47" w:rsidP="008E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only:</w:t>
      </w:r>
    </w:p>
    <w:p w14:paraId="35655CCC" w14:textId="0402EC0A" w:rsidR="008E7C47" w:rsidRDefault="008E7C47" w:rsidP="008E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color w:val="auto"/>
          <w:szCs w:val="20"/>
          <w:lang w:val="en-NL" w:eastAsia="en-NL"/>
        </w:rPr>
        <w:t xml:space="preserve">    - develop</w:t>
      </w:r>
    </w:p>
    <w:p w14:paraId="25894E95" w14:textId="77777777" w:rsidR="008E7C47" w:rsidRPr="00F60C15" w:rsidRDefault="008E7C47"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5B04902B"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services:</w:t>
      </w:r>
    </w:p>
    <w:p w14:paraId="591BADE4"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proofErr w:type="gramStart"/>
      <w:r w:rsidRPr="00F60C15">
        <w:rPr>
          <w:rFonts w:ascii="Courier New" w:hAnsi="Courier New" w:cs="Courier New"/>
          <w:color w:val="auto"/>
          <w:szCs w:val="20"/>
          <w:lang w:val="en-NL" w:eastAsia="en-NL"/>
        </w:rPr>
        <w:t>docker:dind</w:t>
      </w:r>
      <w:proofErr w:type="spellEnd"/>
      <w:proofErr w:type="gramEnd"/>
    </w:p>
    <w:p w14:paraId="15EAEFBA"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proofErr w:type="spellStart"/>
      <w:r w:rsidRPr="00F60C15">
        <w:rPr>
          <w:rFonts w:ascii="Courier New" w:hAnsi="Courier New" w:cs="Courier New"/>
          <w:color w:val="auto"/>
          <w:szCs w:val="20"/>
          <w:lang w:val="en-NL" w:eastAsia="en-NL"/>
        </w:rPr>
        <w:t>before_script</w:t>
      </w:r>
      <w:proofErr w:type="spellEnd"/>
      <w:r w:rsidRPr="00F60C15">
        <w:rPr>
          <w:rFonts w:ascii="Courier New" w:hAnsi="Courier New" w:cs="Courier New"/>
          <w:color w:val="auto"/>
          <w:szCs w:val="20"/>
          <w:lang w:val="en-NL" w:eastAsia="en-NL"/>
        </w:rPr>
        <w:t>:</w:t>
      </w:r>
    </w:p>
    <w:p w14:paraId="70FB7B9F"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docker login -u "$CI_REGISTRY_USER" -p "$CI_REGISTRY_PASSWORD" $CI_REGISTRY</w:t>
      </w:r>
    </w:p>
    <w:p w14:paraId="7AC286C8"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lastRenderedPageBreak/>
        <w:t xml:space="preserve">  # Default branch leaves tag empty (= latest tag)</w:t>
      </w:r>
    </w:p>
    <w:p w14:paraId="13B9A8F6"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All other branches are tagged with the escaped branch name (commit ref slug)</w:t>
      </w:r>
    </w:p>
    <w:p w14:paraId="5493940C"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script:</w:t>
      </w:r>
    </w:p>
    <w:p w14:paraId="3CA3706B"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
    <w:p w14:paraId="651C8D77"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if [[ "$CI_COMMIT_BRANCH" == "$CI_DEFAULT_BRANCH</w:t>
      </w:r>
      <w:proofErr w:type="gramStart"/>
      <w:r w:rsidRPr="00F60C15">
        <w:rPr>
          <w:rFonts w:ascii="Courier New" w:hAnsi="Courier New" w:cs="Courier New"/>
          <w:color w:val="auto"/>
          <w:szCs w:val="20"/>
          <w:lang w:val="en-NL" w:eastAsia="en-NL"/>
        </w:rPr>
        <w:t>" ]</w:t>
      </w:r>
      <w:proofErr w:type="gramEnd"/>
      <w:r w:rsidRPr="00F60C15">
        <w:rPr>
          <w:rFonts w:ascii="Courier New" w:hAnsi="Courier New" w:cs="Courier New"/>
          <w:color w:val="auto"/>
          <w:szCs w:val="20"/>
          <w:lang w:val="en-NL" w:eastAsia="en-NL"/>
        </w:rPr>
        <w:t>]; then</w:t>
      </w:r>
    </w:p>
    <w:p w14:paraId="136BEAD8"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tag=""</w:t>
      </w:r>
    </w:p>
    <w:p w14:paraId="2E1D276D"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echo "Running on default branch '$CI_DEFAULT_BRANCH': tag = 'latest'"</w:t>
      </w:r>
    </w:p>
    <w:p w14:paraId="2F7E5AF6"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else</w:t>
      </w:r>
    </w:p>
    <w:p w14:paraId="1D746B75"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tag=</w:t>
      </w:r>
      <w:proofErr w:type="gramStart"/>
      <w:r w:rsidRPr="00F60C15">
        <w:rPr>
          <w:rFonts w:ascii="Courier New" w:hAnsi="Courier New" w:cs="Courier New"/>
          <w:color w:val="auto"/>
          <w:szCs w:val="20"/>
          <w:lang w:val="en-NL" w:eastAsia="en-NL"/>
        </w:rPr>
        <w:t>":$</w:t>
      </w:r>
      <w:proofErr w:type="gramEnd"/>
      <w:r w:rsidRPr="00F60C15">
        <w:rPr>
          <w:rFonts w:ascii="Courier New" w:hAnsi="Courier New" w:cs="Courier New"/>
          <w:color w:val="auto"/>
          <w:szCs w:val="20"/>
          <w:lang w:val="en-NL" w:eastAsia="en-NL"/>
        </w:rPr>
        <w:t>CI_COMMIT_REF_SLUG"</w:t>
      </w:r>
    </w:p>
    <w:p w14:paraId="164B240D"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echo "Running on branch '$CI_COMMIT_BRANCH': tag = $tag"</w:t>
      </w:r>
    </w:p>
    <w:p w14:paraId="5BB2B135"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fi</w:t>
      </w:r>
    </w:p>
    <w:p w14:paraId="714517B7"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docker build --pull -t "$CI_REGISTRY_IMAGE${tag}</w:t>
      </w:r>
      <w:proofErr w:type="gramStart"/>
      <w:r w:rsidRPr="00F60C15">
        <w:rPr>
          <w:rFonts w:ascii="Courier New" w:hAnsi="Courier New" w:cs="Courier New"/>
          <w:color w:val="auto"/>
          <w:szCs w:val="20"/>
          <w:lang w:val="en-NL" w:eastAsia="en-NL"/>
        </w:rPr>
        <w:t>" .</w:t>
      </w:r>
      <w:proofErr w:type="gramEnd"/>
    </w:p>
    <w:p w14:paraId="02ABC30B"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docker push "$CI_REGISTRY_IMAGE${tag}"</w:t>
      </w:r>
    </w:p>
    <w:p w14:paraId="12661E58"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Run this job in a branch where a </w:t>
      </w:r>
      <w:proofErr w:type="spellStart"/>
      <w:r w:rsidRPr="00F60C15">
        <w:rPr>
          <w:rFonts w:ascii="Courier New" w:hAnsi="Courier New" w:cs="Courier New"/>
          <w:color w:val="auto"/>
          <w:szCs w:val="20"/>
          <w:lang w:val="en-NL" w:eastAsia="en-NL"/>
        </w:rPr>
        <w:t>Dockerfile</w:t>
      </w:r>
      <w:proofErr w:type="spellEnd"/>
      <w:r w:rsidRPr="00F60C15">
        <w:rPr>
          <w:rFonts w:ascii="Courier New" w:hAnsi="Courier New" w:cs="Courier New"/>
          <w:color w:val="auto"/>
          <w:szCs w:val="20"/>
          <w:lang w:val="en-NL" w:eastAsia="en-NL"/>
        </w:rPr>
        <w:t xml:space="preserve"> exists</w:t>
      </w:r>
    </w:p>
    <w:p w14:paraId="72A6C2ED"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rules:</w:t>
      </w:r>
    </w:p>
    <w:p w14:paraId="0290EE58"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if: $CI_COMMIT_BRANCH</w:t>
      </w:r>
    </w:p>
    <w:p w14:paraId="0D145D58"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exists:</w:t>
      </w:r>
    </w:p>
    <w:p w14:paraId="614DB55D"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Dockerfile</w:t>
      </w:r>
      <w:proofErr w:type="spellEnd"/>
    </w:p>
    <w:p w14:paraId="7D338AB0" w14:textId="77777777" w:rsidR="00E33A22" w:rsidRPr="00F60C15" w:rsidRDefault="00E33A22" w:rsidP="00E3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6CE08D6" w14:textId="77777777" w:rsidR="00E33A22" w:rsidRDefault="00E33A22" w:rsidP="008A0D83">
      <w:pPr>
        <w:pStyle w:val="enzo-text"/>
        <w:rPr>
          <w:lang w:val="en-GB"/>
        </w:rPr>
      </w:pPr>
    </w:p>
    <w:p w14:paraId="0EDE6A1B" w14:textId="5A9E4B7D" w:rsidR="00F16B84" w:rsidRDefault="00E33A22"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en-GB"/>
        </w:rPr>
      </w:pPr>
      <w:r>
        <w:rPr>
          <w:lang w:val="en-GB"/>
        </w:rPr>
        <w:t xml:space="preserve"> </w:t>
      </w:r>
      <w:r w:rsidR="0021751A" w:rsidRPr="00F60C15">
        <w:rPr>
          <w:rFonts w:ascii="Courier New" w:hAnsi="Courier New" w:cs="Courier New"/>
          <w:color w:val="auto"/>
          <w:szCs w:val="20"/>
          <w:lang w:val="en-NL" w:eastAsia="en-NL"/>
        </w:rPr>
        <w:t xml:space="preserve"> </w:t>
      </w:r>
      <w:r w:rsidR="00F16B84" w:rsidRPr="00F60C15">
        <w:rPr>
          <w:rFonts w:ascii="Courier New" w:hAnsi="Courier New" w:cs="Courier New"/>
          <w:b/>
          <w:bCs/>
          <w:color w:val="auto"/>
          <w:szCs w:val="20"/>
          <w:lang w:val="en-NL" w:eastAsia="en-NL"/>
        </w:rPr>
        <w:t>docker-build:</w:t>
      </w:r>
      <w:r w:rsidR="00F16B84">
        <w:rPr>
          <w:rFonts w:ascii="Courier New" w:hAnsi="Courier New" w:cs="Courier New"/>
          <w:color w:val="auto"/>
          <w:szCs w:val="20"/>
          <w:lang w:val="en-GB" w:eastAsia="en-NL"/>
        </w:rPr>
        <w:t xml:space="preserve">    </w:t>
      </w:r>
      <w:r w:rsidR="00F16B84" w:rsidRPr="000B5F63">
        <w:rPr>
          <w:color w:val="000000"/>
          <w:szCs w:val="20"/>
          <w:lang w:val="en-GB"/>
        </w:rPr>
        <w:t>- is the name of the job defined in the block</w:t>
      </w:r>
    </w:p>
    <w:p w14:paraId="05C2D36E" w14:textId="77777777" w:rsidR="000B5F63" w:rsidRDefault="000B5F63"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753549AA" w14:textId="5E0566B6" w:rsidR="00F16B84"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color w:val="auto"/>
          <w:szCs w:val="20"/>
          <w:lang w:val="en-NL" w:eastAsia="en-NL"/>
        </w:rPr>
        <w:t xml:space="preserve">  </w:t>
      </w:r>
      <w:r w:rsidRPr="00F60C15">
        <w:rPr>
          <w:rFonts w:ascii="Courier New" w:hAnsi="Courier New" w:cs="Courier New"/>
          <w:b/>
          <w:bCs/>
          <w:color w:val="auto"/>
          <w:szCs w:val="20"/>
          <w:lang w:val="en-NL" w:eastAsia="en-NL"/>
        </w:rPr>
        <w:t xml:space="preserve">image: </w:t>
      </w:r>
      <w:proofErr w:type="spellStart"/>
      <w:proofErr w:type="gramStart"/>
      <w:r w:rsidRPr="00F60C15">
        <w:rPr>
          <w:rFonts w:ascii="Courier New" w:hAnsi="Courier New" w:cs="Courier New"/>
          <w:b/>
          <w:bCs/>
          <w:color w:val="auto"/>
          <w:szCs w:val="20"/>
          <w:lang w:val="en-NL" w:eastAsia="en-NL"/>
        </w:rPr>
        <w:t>docker:latest</w:t>
      </w:r>
      <w:proofErr w:type="spellEnd"/>
      <w:proofErr w:type="gramEnd"/>
      <w:r w:rsidRPr="00F16B84">
        <w:rPr>
          <w:rFonts w:ascii="Courier New" w:hAnsi="Courier New" w:cs="Courier New"/>
          <w:color w:val="auto"/>
          <w:szCs w:val="20"/>
          <w:lang w:val="en-GB" w:eastAsia="en-NL"/>
        </w:rPr>
        <w:t xml:space="preserve">   </w:t>
      </w:r>
      <w:r w:rsidRPr="000B5F63">
        <w:rPr>
          <w:color w:val="000000"/>
          <w:szCs w:val="20"/>
          <w:lang w:val="en-GB"/>
        </w:rPr>
        <w:t>- we use as image the last release of docker</w:t>
      </w:r>
      <w:r>
        <w:rPr>
          <w:rFonts w:ascii="Courier New" w:hAnsi="Courier New" w:cs="Courier New"/>
          <w:color w:val="auto"/>
          <w:szCs w:val="20"/>
          <w:lang w:val="en-GB" w:eastAsia="en-NL"/>
        </w:rPr>
        <w:t xml:space="preserve"> </w:t>
      </w:r>
    </w:p>
    <w:p w14:paraId="10424D5B" w14:textId="77777777" w:rsidR="000B5F63" w:rsidRPr="00F60C15" w:rsidRDefault="000B5F63"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1857EA82" w14:textId="7F25E5F7" w:rsidR="00F16B84"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b/>
          <w:bCs/>
          <w:color w:val="auto"/>
          <w:szCs w:val="20"/>
          <w:lang w:val="en-NL" w:eastAsia="en-NL"/>
        </w:rPr>
        <w:t xml:space="preserve">  stage: build</w:t>
      </w:r>
      <w:r>
        <w:rPr>
          <w:rFonts w:ascii="Courier New" w:hAnsi="Courier New" w:cs="Courier New"/>
          <w:color w:val="auto"/>
          <w:szCs w:val="20"/>
          <w:lang w:val="en-GB" w:eastAsia="en-NL"/>
        </w:rPr>
        <w:t xml:space="preserve"> </w:t>
      </w:r>
      <w:r>
        <w:rPr>
          <w:rFonts w:ascii="Courier New" w:hAnsi="Courier New" w:cs="Courier New"/>
          <w:color w:val="auto"/>
          <w:szCs w:val="20"/>
          <w:lang w:val="en-GB" w:eastAsia="en-NL"/>
        </w:rPr>
        <w:tab/>
      </w:r>
      <w:r>
        <w:rPr>
          <w:rFonts w:ascii="Courier New" w:hAnsi="Courier New" w:cs="Courier New"/>
          <w:color w:val="auto"/>
          <w:szCs w:val="20"/>
          <w:lang w:val="en-GB" w:eastAsia="en-NL"/>
        </w:rPr>
        <w:tab/>
      </w:r>
      <w:r w:rsidRPr="000B5F63">
        <w:rPr>
          <w:color w:val="000000"/>
          <w:szCs w:val="20"/>
          <w:lang w:val="en-GB"/>
        </w:rPr>
        <w:t>- the job will process the build stage</w:t>
      </w:r>
      <w:r>
        <w:rPr>
          <w:rFonts w:ascii="Courier New" w:hAnsi="Courier New" w:cs="Courier New"/>
          <w:color w:val="auto"/>
          <w:szCs w:val="20"/>
          <w:lang w:val="en-GB" w:eastAsia="en-NL"/>
        </w:rPr>
        <w:t xml:space="preserve"> </w:t>
      </w:r>
    </w:p>
    <w:p w14:paraId="0F4B47D0" w14:textId="77777777" w:rsidR="008E7C47" w:rsidRDefault="008E7C47" w:rsidP="008E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p>
    <w:p w14:paraId="107A7F33" w14:textId="0BA992CA" w:rsidR="008E7C47" w:rsidRPr="00F60C15" w:rsidRDefault="008E7C47" w:rsidP="008E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Pr>
          <w:rFonts w:ascii="Courier New" w:hAnsi="Courier New" w:cs="Courier New"/>
          <w:color w:val="auto"/>
          <w:szCs w:val="20"/>
          <w:lang w:val="en-GB" w:eastAsia="en-NL"/>
        </w:rPr>
        <w:t xml:space="preserve">  </w:t>
      </w:r>
      <w:r w:rsidRPr="00F60C15">
        <w:rPr>
          <w:rFonts w:ascii="Courier New" w:hAnsi="Courier New" w:cs="Courier New"/>
          <w:b/>
          <w:bCs/>
          <w:color w:val="auto"/>
          <w:szCs w:val="20"/>
          <w:lang w:val="en-NL" w:eastAsia="en-NL"/>
        </w:rPr>
        <w:t>only:</w:t>
      </w:r>
    </w:p>
    <w:p w14:paraId="0C33C3E4" w14:textId="7EF7E38B" w:rsidR="008E7C47" w:rsidRDefault="008E7C47" w:rsidP="008E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b/>
          <w:bCs/>
          <w:color w:val="auto"/>
          <w:szCs w:val="20"/>
          <w:lang w:val="en-NL" w:eastAsia="en-NL"/>
        </w:rPr>
        <w:t xml:space="preserve">    - develop</w:t>
      </w:r>
      <w:r>
        <w:rPr>
          <w:rFonts w:ascii="Courier New" w:hAnsi="Courier New" w:cs="Courier New"/>
          <w:b/>
          <w:bCs/>
          <w:color w:val="auto"/>
          <w:szCs w:val="20"/>
          <w:lang w:val="en-GB" w:eastAsia="en-NL"/>
        </w:rPr>
        <w:t xml:space="preserve">      </w:t>
      </w:r>
      <w:proofErr w:type="gramStart"/>
      <w:r w:rsidRPr="000B5F63">
        <w:rPr>
          <w:color w:val="000000"/>
          <w:szCs w:val="20"/>
          <w:lang w:val="en-GB"/>
        </w:rPr>
        <w:t>-</w:t>
      </w:r>
      <w:r>
        <w:rPr>
          <w:color w:val="000000"/>
          <w:szCs w:val="20"/>
          <w:lang w:val="en-GB"/>
        </w:rPr>
        <w:t xml:space="preserve"> </w:t>
      </w:r>
      <w:r w:rsidRPr="000B5F63">
        <w:rPr>
          <w:color w:val="000000"/>
          <w:szCs w:val="20"/>
          <w:lang w:val="en-GB"/>
        </w:rPr>
        <w:t xml:space="preserve"> the</w:t>
      </w:r>
      <w:proofErr w:type="gramEnd"/>
      <w:r w:rsidRPr="000B5F63">
        <w:rPr>
          <w:color w:val="000000"/>
          <w:szCs w:val="20"/>
          <w:lang w:val="en-GB"/>
        </w:rPr>
        <w:t xml:space="preserve"> job will process </w:t>
      </w:r>
      <w:r>
        <w:rPr>
          <w:color w:val="000000"/>
          <w:szCs w:val="20"/>
          <w:lang w:val="en-GB"/>
        </w:rPr>
        <w:t xml:space="preserve">only on the develop branch </w:t>
      </w:r>
    </w:p>
    <w:p w14:paraId="6BF4269E" w14:textId="77777777" w:rsidR="008E7C47" w:rsidRDefault="008E7C47"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4CFB4150" w14:textId="77777777" w:rsidR="000B5F63" w:rsidRPr="00F60C15" w:rsidRDefault="000B5F63"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7FCC387E" w14:textId="35ED26A5" w:rsidR="00F16B84" w:rsidRPr="00F60C15"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en-GB"/>
        </w:rPr>
      </w:pPr>
      <w:r w:rsidRPr="00F60C15">
        <w:rPr>
          <w:rFonts w:ascii="Courier New" w:hAnsi="Courier New" w:cs="Courier New"/>
          <w:color w:val="auto"/>
          <w:szCs w:val="20"/>
          <w:lang w:val="en-NL" w:eastAsia="en-NL"/>
        </w:rPr>
        <w:t xml:space="preserve">  </w:t>
      </w:r>
      <w:r w:rsidRPr="00F60C15">
        <w:rPr>
          <w:rFonts w:ascii="Courier New" w:hAnsi="Courier New" w:cs="Courier New"/>
          <w:b/>
          <w:bCs/>
          <w:color w:val="auto"/>
          <w:szCs w:val="20"/>
          <w:lang w:val="en-NL" w:eastAsia="en-NL"/>
        </w:rPr>
        <w:t>services:</w:t>
      </w:r>
      <w:r w:rsidRPr="000B5F63">
        <w:rPr>
          <w:rFonts w:ascii="Courier New" w:hAnsi="Courier New" w:cs="Courier New"/>
          <w:b/>
          <w:bCs/>
          <w:color w:val="auto"/>
          <w:szCs w:val="20"/>
          <w:lang w:val="en-NL" w:eastAsia="en-NL"/>
        </w:rPr>
        <w:tab/>
      </w:r>
      <w:r>
        <w:rPr>
          <w:rFonts w:ascii="Courier New" w:hAnsi="Courier New" w:cs="Courier New"/>
          <w:color w:val="auto"/>
          <w:szCs w:val="20"/>
          <w:lang w:val="en-NL" w:eastAsia="en-NL"/>
        </w:rPr>
        <w:tab/>
      </w:r>
      <w:r>
        <w:rPr>
          <w:rFonts w:ascii="Courier New" w:hAnsi="Courier New" w:cs="Courier New"/>
          <w:color w:val="auto"/>
          <w:szCs w:val="20"/>
          <w:lang w:val="en-GB" w:eastAsia="en-NL"/>
        </w:rPr>
        <w:t xml:space="preserve">- </w:t>
      </w:r>
      <w:r w:rsidRPr="000B5F63">
        <w:rPr>
          <w:color w:val="000000"/>
          <w:szCs w:val="20"/>
          <w:lang w:val="en-GB"/>
        </w:rPr>
        <w:t xml:space="preserve">we use the docker </w:t>
      </w:r>
      <w:proofErr w:type="spellStart"/>
      <w:r w:rsidRPr="000B5F63">
        <w:rPr>
          <w:color w:val="000000"/>
          <w:szCs w:val="20"/>
          <w:lang w:val="en-GB"/>
        </w:rPr>
        <w:t>dnd</w:t>
      </w:r>
      <w:proofErr w:type="spellEnd"/>
      <w:r w:rsidRPr="000B5F63">
        <w:rPr>
          <w:color w:val="000000"/>
          <w:szCs w:val="20"/>
          <w:lang w:val="en-GB"/>
        </w:rPr>
        <w:t xml:space="preserve"> (docker in docker) service</w:t>
      </w:r>
    </w:p>
    <w:p w14:paraId="24C2DA65" w14:textId="77777777" w:rsidR="00F16B84" w:rsidRPr="00F60C15"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color w:val="auto"/>
          <w:szCs w:val="20"/>
          <w:lang w:val="en-NL" w:eastAsia="en-NL"/>
        </w:rPr>
        <w:t xml:space="preserve">    </w:t>
      </w:r>
      <w:r w:rsidRPr="00F60C15">
        <w:rPr>
          <w:rFonts w:ascii="Courier New" w:hAnsi="Courier New" w:cs="Courier New"/>
          <w:b/>
          <w:bCs/>
          <w:color w:val="auto"/>
          <w:szCs w:val="20"/>
          <w:lang w:val="en-NL" w:eastAsia="en-NL"/>
        </w:rPr>
        <w:t xml:space="preserve">- </w:t>
      </w:r>
      <w:proofErr w:type="spellStart"/>
      <w:proofErr w:type="gramStart"/>
      <w:r w:rsidRPr="00F60C15">
        <w:rPr>
          <w:rFonts w:ascii="Courier New" w:hAnsi="Courier New" w:cs="Courier New"/>
          <w:b/>
          <w:bCs/>
          <w:color w:val="auto"/>
          <w:szCs w:val="20"/>
          <w:lang w:val="en-NL" w:eastAsia="en-NL"/>
        </w:rPr>
        <w:t>docker:dind</w:t>
      </w:r>
      <w:proofErr w:type="spellEnd"/>
      <w:proofErr w:type="gramEnd"/>
    </w:p>
    <w:p w14:paraId="2FB2B0CC" w14:textId="77777777" w:rsidR="00F16B84" w:rsidRPr="00F60C15"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EDC98C7" w14:textId="52541580" w:rsidR="00F16B84"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b/>
          <w:bCs/>
          <w:color w:val="auto"/>
          <w:szCs w:val="20"/>
          <w:lang w:val="en-NL" w:eastAsia="en-NL"/>
        </w:rPr>
        <w:t xml:space="preserve">  </w:t>
      </w:r>
      <w:proofErr w:type="spellStart"/>
      <w:r w:rsidRPr="00F60C15">
        <w:rPr>
          <w:rFonts w:ascii="Courier New" w:hAnsi="Courier New" w:cs="Courier New"/>
          <w:b/>
          <w:bCs/>
          <w:color w:val="auto"/>
          <w:szCs w:val="20"/>
          <w:lang w:val="en-NL" w:eastAsia="en-NL"/>
        </w:rPr>
        <w:t>before_script</w:t>
      </w:r>
      <w:proofErr w:type="spellEnd"/>
      <w:r w:rsidRPr="00F60C15">
        <w:rPr>
          <w:rFonts w:ascii="Courier New" w:hAnsi="Courier New" w:cs="Courier New"/>
          <w:b/>
          <w:bCs/>
          <w:color w:val="auto"/>
          <w:szCs w:val="20"/>
          <w:lang w:val="en-NL" w:eastAsia="en-NL"/>
        </w:rPr>
        <w:t>:</w:t>
      </w:r>
      <w:r>
        <w:rPr>
          <w:rFonts w:ascii="Courier New" w:hAnsi="Courier New" w:cs="Courier New"/>
          <w:color w:val="auto"/>
          <w:szCs w:val="20"/>
          <w:lang w:val="en-GB" w:eastAsia="en-NL"/>
        </w:rPr>
        <w:t xml:space="preserve"> </w:t>
      </w:r>
      <w:r w:rsidRPr="000B5F63">
        <w:rPr>
          <w:color w:val="000000"/>
          <w:szCs w:val="20"/>
          <w:lang w:val="en-GB"/>
        </w:rPr>
        <w:t>- before executing the script part</w:t>
      </w:r>
    </w:p>
    <w:p w14:paraId="7EC9BEC4" w14:textId="4C4A3A81" w:rsidR="00F16B84" w:rsidRPr="00F60C15" w:rsidRDefault="00F16B84" w:rsidP="00F1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676E21E" w14:textId="2FBD401E" w:rsidR="00E33A22" w:rsidRPr="000B5F63" w:rsidRDefault="00F16B84" w:rsidP="008A0D83">
      <w:pPr>
        <w:pStyle w:val="enzo-text"/>
        <w:rPr>
          <w:rFonts w:ascii="Courier New" w:hAnsi="Courier New" w:cs="Courier New"/>
          <w:b/>
          <w:bCs/>
          <w:color w:val="auto"/>
          <w:lang w:val="en-GB" w:eastAsia="en-NL"/>
        </w:rPr>
      </w:pPr>
      <w:r w:rsidRPr="00F60C15">
        <w:rPr>
          <w:rFonts w:ascii="Courier New" w:hAnsi="Courier New" w:cs="Courier New"/>
          <w:b/>
          <w:bCs/>
          <w:color w:val="auto"/>
          <w:lang w:val="en-NL" w:eastAsia="en-NL"/>
        </w:rPr>
        <w:t>- docker login -u "$CI_REGISTRY_USER" -p "$CI_REGISTRY_PASSWORD"</w:t>
      </w:r>
      <w:r w:rsidRPr="000B5F63">
        <w:rPr>
          <w:rFonts w:ascii="Courier New" w:hAnsi="Courier New" w:cs="Courier New"/>
          <w:b/>
          <w:bCs/>
          <w:color w:val="auto"/>
          <w:lang w:val="en-GB" w:eastAsia="en-NL"/>
        </w:rPr>
        <w:t xml:space="preserve"> </w:t>
      </w:r>
    </w:p>
    <w:p w14:paraId="0A518E2D" w14:textId="59002160" w:rsidR="00F16B84" w:rsidRPr="000B5F63" w:rsidRDefault="00F16B84"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en-GB"/>
        </w:rPr>
      </w:pPr>
      <w:r>
        <w:rPr>
          <w:rFonts w:ascii="Courier New" w:hAnsi="Courier New" w:cs="Courier New"/>
          <w:color w:val="auto"/>
          <w:lang w:val="en-GB" w:eastAsia="en-NL"/>
        </w:rPr>
        <w:tab/>
      </w:r>
      <w:r w:rsidRPr="000B5F63">
        <w:rPr>
          <w:color w:val="000000"/>
          <w:szCs w:val="20"/>
          <w:lang w:val="en-GB"/>
        </w:rPr>
        <w:t xml:space="preserve">- we log in the docker registry using our </w:t>
      </w:r>
      <w:r w:rsidR="006B07E8" w:rsidRPr="000B5F63">
        <w:rPr>
          <w:color w:val="000000"/>
          <w:szCs w:val="20"/>
          <w:lang w:val="en-GB"/>
        </w:rPr>
        <w:t xml:space="preserve">default GITLAB registry credentials, this is equivalent to run from the CLI “docker login -u username -p password registry.gitlab.com” for the </w:t>
      </w:r>
      <w:proofErr w:type="spellStart"/>
      <w:r w:rsidR="006B07E8" w:rsidRPr="000B5F63">
        <w:rPr>
          <w:color w:val="000000"/>
          <w:szCs w:val="20"/>
          <w:lang w:val="en-GB"/>
        </w:rPr>
        <w:t>gitlab</w:t>
      </w:r>
      <w:proofErr w:type="spellEnd"/>
      <w:r w:rsidR="006B07E8" w:rsidRPr="000B5F63">
        <w:rPr>
          <w:color w:val="000000"/>
          <w:szCs w:val="20"/>
          <w:lang w:val="en-GB"/>
        </w:rPr>
        <w:t xml:space="preserve"> repository and branch </w:t>
      </w:r>
      <w:proofErr w:type="spellStart"/>
      <w:r w:rsidR="006B07E8" w:rsidRPr="000B5F63">
        <w:rPr>
          <w:color w:val="000000"/>
          <w:szCs w:val="20"/>
          <w:lang w:val="en-GB"/>
        </w:rPr>
        <w:t>branch</w:t>
      </w:r>
      <w:proofErr w:type="spellEnd"/>
      <w:r w:rsidR="006B07E8" w:rsidRPr="000B5F63">
        <w:rPr>
          <w:color w:val="000000"/>
          <w:szCs w:val="20"/>
          <w:lang w:val="en-GB"/>
        </w:rPr>
        <w:t xml:space="preserve"> we are working on, as we use the generated deploy token and this one as read/write permission over the </w:t>
      </w:r>
      <w:r w:rsidR="00323B34">
        <w:rPr>
          <w:color w:val="000000"/>
          <w:szCs w:val="20"/>
          <w:lang w:val="en-GB"/>
        </w:rPr>
        <w:t xml:space="preserve">container </w:t>
      </w:r>
      <w:r w:rsidR="006B07E8" w:rsidRPr="000B5F63">
        <w:rPr>
          <w:color w:val="000000"/>
          <w:szCs w:val="20"/>
          <w:lang w:val="en-GB"/>
        </w:rPr>
        <w:t>registry,</w:t>
      </w:r>
      <w:r w:rsidR="000B5F63" w:rsidRPr="000B5F63">
        <w:rPr>
          <w:color w:val="000000"/>
          <w:szCs w:val="20"/>
          <w:lang w:val="en-GB"/>
        </w:rPr>
        <w:t xml:space="preserve"> (see 2 repository set up</w:t>
      </w:r>
      <w:proofErr w:type="gramStart"/>
      <w:r w:rsidR="000B5F63" w:rsidRPr="000B5F63">
        <w:rPr>
          <w:color w:val="000000"/>
          <w:szCs w:val="20"/>
          <w:lang w:val="en-GB"/>
        </w:rPr>
        <w:t xml:space="preserve">) </w:t>
      </w:r>
      <w:r w:rsidR="000B5F63">
        <w:rPr>
          <w:color w:val="000000"/>
          <w:szCs w:val="20"/>
          <w:lang w:val="en-GB"/>
        </w:rPr>
        <w:t>,</w:t>
      </w:r>
      <w:proofErr w:type="gramEnd"/>
      <w:r w:rsidR="006B07E8" w:rsidRPr="000B5F63">
        <w:rPr>
          <w:color w:val="000000"/>
          <w:szCs w:val="20"/>
          <w:lang w:val="en-GB"/>
        </w:rPr>
        <w:t xml:space="preserve"> we can use </w:t>
      </w:r>
      <w:r w:rsidR="006B07E8" w:rsidRPr="00F60C15">
        <w:rPr>
          <w:color w:val="000000"/>
          <w:szCs w:val="20"/>
          <w:lang w:val="en-GB"/>
        </w:rPr>
        <w:t xml:space="preserve">"$CI_REGISTRY_USER" </w:t>
      </w:r>
      <w:r w:rsidR="006B07E8" w:rsidRPr="000B5F63">
        <w:rPr>
          <w:color w:val="000000"/>
          <w:szCs w:val="20"/>
          <w:lang w:val="en-GB"/>
        </w:rPr>
        <w:t xml:space="preserve">and </w:t>
      </w:r>
      <w:r w:rsidR="006B07E8" w:rsidRPr="00F60C15">
        <w:rPr>
          <w:color w:val="000000"/>
          <w:szCs w:val="20"/>
          <w:lang w:val="en-GB"/>
        </w:rPr>
        <w:t xml:space="preserve"> "$CI_REGISTRY_PASSWORD" </w:t>
      </w:r>
      <w:r w:rsidR="006B07E8" w:rsidRPr="000B5F63">
        <w:rPr>
          <w:color w:val="000000"/>
          <w:szCs w:val="20"/>
          <w:lang w:val="en-GB"/>
        </w:rPr>
        <w:t>directly</w:t>
      </w:r>
      <w:r w:rsidR="000B5F63">
        <w:rPr>
          <w:color w:val="000000"/>
          <w:szCs w:val="20"/>
          <w:lang w:val="en-GB"/>
        </w:rPr>
        <w:t>. W</w:t>
      </w:r>
      <w:r w:rsidR="00972DA5" w:rsidRPr="000B5F63">
        <w:rPr>
          <w:color w:val="000000"/>
          <w:szCs w:val="20"/>
          <w:lang w:val="en-GB"/>
        </w:rPr>
        <w:t>e need that to push and pull the artefact created.</w:t>
      </w:r>
    </w:p>
    <w:p w14:paraId="51FAC705" w14:textId="23CB5479" w:rsidR="00972DA5" w:rsidRDefault="00972DA5"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en-GB"/>
        </w:rPr>
      </w:pPr>
      <w:r w:rsidRPr="000B5F63">
        <w:rPr>
          <w:color w:val="000000"/>
          <w:szCs w:val="20"/>
          <w:lang w:val="en-GB"/>
        </w:rPr>
        <w:t>All the variable starting with $</w:t>
      </w:r>
      <w:r w:rsidR="000B5F63" w:rsidRPr="000B5F63">
        <w:rPr>
          <w:color w:val="000000"/>
          <w:szCs w:val="20"/>
          <w:lang w:val="en-GB"/>
        </w:rPr>
        <w:t xml:space="preserve">CI_ are Gitlab specific variable </w:t>
      </w:r>
      <w:proofErr w:type="spellStart"/>
      <w:r w:rsidR="000B5F63" w:rsidRPr="000B5F63">
        <w:rPr>
          <w:color w:val="000000"/>
          <w:szCs w:val="20"/>
          <w:lang w:val="en-GB"/>
        </w:rPr>
        <w:t>binded</w:t>
      </w:r>
      <w:proofErr w:type="spellEnd"/>
      <w:r w:rsidR="000B5F63" w:rsidRPr="000B5F63">
        <w:rPr>
          <w:color w:val="000000"/>
          <w:szCs w:val="20"/>
          <w:lang w:val="en-GB"/>
        </w:rPr>
        <w:t xml:space="preserve"> to the context of the repository and the merge or commit triggering the script.</w:t>
      </w:r>
    </w:p>
    <w:p w14:paraId="4A7460C7" w14:textId="77777777" w:rsidR="000B5F63" w:rsidRPr="000B5F63"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en-GB"/>
        </w:rPr>
      </w:pPr>
    </w:p>
    <w:p w14:paraId="0CFC6A12"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script:</w:t>
      </w:r>
    </w:p>
    <w:p w14:paraId="4A7DEA90"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 |</w:t>
      </w:r>
    </w:p>
    <w:p w14:paraId="5B9C6EBA"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if [[ "$CI_COMMIT_BRANCH" == "$CI_DEFAULT_BRANCH</w:t>
      </w:r>
      <w:proofErr w:type="gramStart"/>
      <w:r w:rsidRPr="00F60C15">
        <w:rPr>
          <w:rFonts w:ascii="Courier New" w:hAnsi="Courier New" w:cs="Courier New"/>
          <w:b/>
          <w:bCs/>
          <w:color w:val="auto"/>
          <w:szCs w:val="20"/>
          <w:lang w:val="en-NL" w:eastAsia="en-NL"/>
        </w:rPr>
        <w:t>" ]</w:t>
      </w:r>
      <w:proofErr w:type="gramEnd"/>
      <w:r w:rsidRPr="00F60C15">
        <w:rPr>
          <w:rFonts w:ascii="Courier New" w:hAnsi="Courier New" w:cs="Courier New"/>
          <w:b/>
          <w:bCs/>
          <w:color w:val="auto"/>
          <w:szCs w:val="20"/>
          <w:lang w:val="en-NL" w:eastAsia="en-NL"/>
        </w:rPr>
        <w:t>]; then</w:t>
      </w:r>
    </w:p>
    <w:p w14:paraId="1B50BC4D"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tag=""</w:t>
      </w:r>
    </w:p>
    <w:p w14:paraId="03548A94"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echo "Running on default branch '$CI_DEFAULT_BRANCH': tag = 'latest'"</w:t>
      </w:r>
    </w:p>
    <w:p w14:paraId="5D54F082"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else</w:t>
      </w:r>
    </w:p>
    <w:p w14:paraId="1E9B9388"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tag=</w:t>
      </w:r>
      <w:proofErr w:type="gramStart"/>
      <w:r w:rsidRPr="00F60C15">
        <w:rPr>
          <w:rFonts w:ascii="Courier New" w:hAnsi="Courier New" w:cs="Courier New"/>
          <w:b/>
          <w:bCs/>
          <w:color w:val="auto"/>
          <w:szCs w:val="20"/>
          <w:lang w:val="en-NL" w:eastAsia="en-NL"/>
        </w:rPr>
        <w:t>":$</w:t>
      </w:r>
      <w:proofErr w:type="gramEnd"/>
      <w:r w:rsidRPr="00F60C15">
        <w:rPr>
          <w:rFonts w:ascii="Courier New" w:hAnsi="Courier New" w:cs="Courier New"/>
          <w:b/>
          <w:bCs/>
          <w:color w:val="auto"/>
          <w:szCs w:val="20"/>
          <w:lang w:val="en-NL" w:eastAsia="en-NL"/>
        </w:rPr>
        <w:t>CI_COMMIT_REF_SLUG"</w:t>
      </w:r>
    </w:p>
    <w:p w14:paraId="51778CE4"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echo "Running on branch '$CI_COMMIT_BRANCH': tag = $tag"</w:t>
      </w:r>
    </w:p>
    <w:p w14:paraId="7264E16A"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fi</w:t>
      </w:r>
    </w:p>
    <w:p w14:paraId="23289080"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 docker build --pull -t "$CI_REGISTRY_IMAGE${tag}</w:t>
      </w:r>
      <w:proofErr w:type="gramStart"/>
      <w:r w:rsidRPr="00F60C15">
        <w:rPr>
          <w:rFonts w:ascii="Courier New" w:hAnsi="Courier New" w:cs="Courier New"/>
          <w:b/>
          <w:bCs/>
          <w:color w:val="auto"/>
          <w:szCs w:val="20"/>
          <w:lang w:val="en-NL" w:eastAsia="en-NL"/>
        </w:rPr>
        <w:t>" .</w:t>
      </w:r>
      <w:proofErr w:type="gramEnd"/>
    </w:p>
    <w:p w14:paraId="663C550A" w14:textId="77777777" w:rsidR="000B5F63" w:rsidRPr="00F60C15" w:rsidRDefault="000B5F63" w:rsidP="000B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 docker push "$CI_REGISTRY_IMAGE${tag}"</w:t>
      </w:r>
    </w:p>
    <w:p w14:paraId="2A2DFC68" w14:textId="1E35CE59" w:rsidR="000B5F63" w:rsidRDefault="000B5F63" w:rsidP="008A0D83">
      <w:pPr>
        <w:pStyle w:val="enzo-text"/>
        <w:rPr>
          <w:lang w:val="en-GB"/>
        </w:rPr>
      </w:pPr>
    </w:p>
    <w:p w14:paraId="1139E654" w14:textId="7505A63C" w:rsidR="000B5F63" w:rsidRDefault="000B5F63" w:rsidP="008A0D83">
      <w:pPr>
        <w:pStyle w:val="enzo-text"/>
        <w:rPr>
          <w:lang w:val="en-GB"/>
        </w:rPr>
      </w:pPr>
      <w:r>
        <w:rPr>
          <w:lang w:val="en-GB"/>
        </w:rPr>
        <w:t xml:space="preserve">Here we set up the </w:t>
      </w:r>
      <w:r w:rsidR="00323B34">
        <w:rPr>
          <w:lang w:val="en-GB"/>
        </w:rPr>
        <w:t xml:space="preserve">branch and the commit tag we want to use for building our image </w:t>
      </w:r>
    </w:p>
    <w:p w14:paraId="3C7C9E7C" w14:textId="77777777" w:rsidR="00323B34"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lang w:val="en-GB"/>
        </w:rPr>
        <w:t>Then we run the build</w:t>
      </w:r>
      <w:r w:rsidRPr="00323B34">
        <w:rPr>
          <w:rFonts w:ascii="Courier New" w:hAnsi="Courier New" w:cs="Courier New"/>
          <w:color w:val="auto"/>
          <w:szCs w:val="20"/>
          <w:lang w:val="en-NL" w:eastAsia="en-NL"/>
        </w:rPr>
        <w:t xml:space="preserve"> </w:t>
      </w:r>
    </w:p>
    <w:p w14:paraId="01A80BEA" w14:textId="77777777" w:rsidR="00323B34" w:rsidRPr="00323B34"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p>
    <w:p w14:paraId="65DCAAFB" w14:textId="13D8DD22" w:rsidR="00323B34" w:rsidRPr="00F60C15"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rules:</w:t>
      </w:r>
    </w:p>
    <w:p w14:paraId="5D984453" w14:textId="77777777" w:rsidR="00323B34" w:rsidRPr="00F60C15"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 if: $CI_COMMIT_BRANCH</w:t>
      </w:r>
    </w:p>
    <w:p w14:paraId="66FC3BB7" w14:textId="758BDBD4" w:rsidR="00323B34" w:rsidRPr="00F60C15"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exists:</w:t>
      </w:r>
    </w:p>
    <w:p w14:paraId="5BAB54E3" w14:textId="117D59FE" w:rsidR="00323B34"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r w:rsidRPr="00F60C15">
        <w:rPr>
          <w:rFonts w:ascii="Courier New" w:hAnsi="Courier New" w:cs="Courier New"/>
          <w:b/>
          <w:bCs/>
          <w:color w:val="auto"/>
          <w:szCs w:val="20"/>
          <w:lang w:val="en-NL" w:eastAsia="en-NL"/>
        </w:rPr>
        <w:t xml:space="preserve">        - </w:t>
      </w:r>
      <w:proofErr w:type="spellStart"/>
      <w:r w:rsidRPr="00F60C15">
        <w:rPr>
          <w:rFonts w:ascii="Courier New" w:hAnsi="Courier New" w:cs="Courier New"/>
          <w:b/>
          <w:bCs/>
          <w:color w:val="auto"/>
          <w:szCs w:val="20"/>
          <w:lang w:val="en-NL" w:eastAsia="en-NL"/>
        </w:rPr>
        <w:t>Dockerfile</w:t>
      </w:r>
      <w:proofErr w:type="spellEnd"/>
    </w:p>
    <w:p w14:paraId="10F21010" w14:textId="77777777" w:rsidR="00323B34" w:rsidRPr="00F60C15" w:rsidRDefault="00323B34" w:rsidP="00323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b/>
          <w:bCs/>
          <w:color w:val="auto"/>
          <w:szCs w:val="20"/>
          <w:lang w:val="en-NL" w:eastAsia="en-NL"/>
        </w:rPr>
      </w:pPr>
    </w:p>
    <w:p w14:paraId="36B81B9A" w14:textId="65ED2866" w:rsidR="00323B34" w:rsidRDefault="00323B34" w:rsidP="00323B34">
      <w:pPr>
        <w:pStyle w:val="enzo-text"/>
        <w:numPr>
          <w:ilvl w:val="0"/>
          <w:numId w:val="43"/>
        </w:numPr>
        <w:rPr>
          <w:lang w:val="en-GB"/>
        </w:rPr>
      </w:pPr>
      <w:proofErr w:type="gramStart"/>
      <w:r>
        <w:rPr>
          <w:lang w:val="en-GB"/>
        </w:rPr>
        <w:t>Finally</w:t>
      </w:r>
      <w:proofErr w:type="gramEnd"/>
      <w:r>
        <w:rPr>
          <w:lang w:val="en-GB"/>
        </w:rPr>
        <w:t xml:space="preserve"> we want to execute this step only if a </w:t>
      </w:r>
      <w:proofErr w:type="spellStart"/>
      <w:r>
        <w:rPr>
          <w:lang w:val="en-GB"/>
        </w:rPr>
        <w:t>dockerfile</w:t>
      </w:r>
      <w:proofErr w:type="spellEnd"/>
      <w:r>
        <w:rPr>
          <w:lang w:val="en-GB"/>
        </w:rPr>
        <w:t xml:space="preserve"> exist in that branch</w:t>
      </w:r>
    </w:p>
    <w:p w14:paraId="5633CA83" w14:textId="26F2A8C9" w:rsidR="00EF0F33" w:rsidRDefault="00EF0F33" w:rsidP="00EF0F33">
      <w:pPr>
        <w:pStyle w:val="enzo-heading1"/>
        <w:rPr>
          <w:lang w:val="en-GB"/>
        </w:rPr>
      </w:pPr>
      <w:bookmarkStart w:id="15" w:name="_Toc103780263"/>
      <w:r>
        <w:rPr>
          <w:lang w:val="en-GB"/>
        </w:rPr>
        <w:t xml:space="preserve">About the </w:t>
      </w:r>
      <w:proofErr w:type="spellStart"/>
      <w:r>
        <w:rPr>
          <w:lang w:val="en-GB"/>
        </w:rPr>
        <w:t>Dockerfile</w:t>
      </w:r>
      <w:bookmarkEnd w:id="15"/>
      <w:proofErr w:type="spellEnd"/>
    </w:p>
    <w:p w14:paraId="6AF24EE5" w14:textId="6CC9951C" w:rsidR="00EF0F33" w:rsidRDefault="00EF0F33" w:rsidP="00EF0F33">
      <w:pPr>
        <w:pStyle w:val="enzo-text"/>
        <w:ind w:left="720"/>
        <w:rPr>
          <w:lang w:val="en-GB"/>
        </w:rPr>
      </w:pPr>
    </w:p>
    <w:p w14:paraId="0C6A3EFF" w14:textId="32A83314" w:rsidR="00EF0F33" w:rsidRDefault="00EF0F33" w:rsidP="00EF0F33">
      <w:pPr>
        <w:pStyle w:val="enzo-text"/>
        <w:ind w:left="720"/>
        <w:rPr>
          <w:lang w:val="en-GB"/>
        </w:rPr>
      </w:pPr>
      <w:r>
        <w:rPr>
          <w:lang w:val="en-GB"/>
        </w:rPr>
        <w:t xml:space="preserve">The </w:t>
      </w:r>
      <w:proofErr w:type="spellStart"/>
      <w:r>
        <w:rPr>
          <w:lang w:val="en-GB"/>
        </w:rPr>
        <w:t>dockerfile</w:t>
      </w:r>
      <w:proofErr w:type="spellEnd"/>
      <w:r>
        <w:rPr>
          <w:lang w:val="en-GB"/>
        </w:rPr>
        <w:t xml:space="preserve"> is a file that must be located at the root of the repository and provide the </w:t>
      </w:r>
      <w:r w:rsidR="00181D1A">
        <w:rPr>
          <w:lang w:val="en-GB"/>
        </w:rPr>
        <w:t xml:space="preserve">instructions to docker about how to build and run the </w:t>
      </w:r>
      <w:r w:rsidR="009411C0">
        <w:rPr>
          <w:lang w:val="en-GB"/>
        </w:rPr>
        <w:t xml:space="preserve">container and the </w:t>
      </w:r>
      <w:r w:rsidR="00181D1A">
        <w:rPr>
          <w:lang w:val="en-GB"/>
        </w:rPr>
        <w:t xml:space="preserve">image </w:t>
      </w:r>
    </w:p>
    <w:p w14:paraId="37565167" w14:textId="79BC663F" w:rsidR="00181D1A" w:rsidRDefault="00181D1A" w:rsidP="00EF0F33">
      <w:pPr>
        <w:pStyle w:val="enzo-text"/>
        <w:ind w:left="720"/>
        <w:rPr>
          <w:lang w:val="en-GB"/>
        </w:rPr>
      </w:pPr>
    </w:p>
    <w:p w14:paraId="4BAB72E0" w14:textId="7B94618A" w:rsidR="009411C0" w:rsidRDefault="009411C0" w:rsidP="00EF0F33">
      <w:pPr>
        <w:pStyle w:val="enzo-text"/>
        <w:ind w:left="720"/>
        <w:rPr>
          <w:lang w:val="en-GB"/>
        </w:rPr>
      </w:pPr>
      <w:r>
        <w:rPr>
          <w:lang w:val="en-GB"/>
        </w:rPr>
        <w:t xml:space="preserve">Below an example of a simple </w:t>
      </w:r>
      <w:proofErr w:type="spellStart"/>
      <w:r>
        <w:rPr>
          <w:lang w:val="en-GB"/>
        </w:rPr>
        <w:t>dockerfile</w:t>
      </w:r>
      <w:proofErr w:type="spellEnd"/>
      <w:r>
        <w:rPr>
          <w:lang w:val="en-GB"/>
        </w:rPr>
        <w:t xml:space="preserve"> used to </w:t>
      </w:r>
      <w:proofErr w:type="spellStart"/>
      <w:r>
        <w:rPr>
          <w:lang w:val="en-GB"/>
        </w:rPr>
        <w:t>dockerize</w:t>
      </w:r>
      <w:proofErr w:type="spellEnd"/>
      <w:r>
        <w:rPr>
          <w:lang w:val="en-GB"/>
        </w:rPr>
        <w:t xml:space="preserve"> a react application </w:t>
      </w:r>
    </w:p>
    <w:p w14:paraId="066EE618" w14:textId="77777777" w:rsidR="009411C0" w:rsidRDefault="009411C0" w:rsidP="00EF0F33">
      <w:pPr>
        <w:pStyle w:val="enzo-text"/>
        <w:ind w:left="720"/>
        <w:rPr>
          <w:lang w:val="en-GB"/>
        </w:rPr>
      </w:pPr>
    </w:p>
    <w:p w14:paraId="17753821" w14:textId="77777777" w:rsidR="00EF0F33" w:rsidRPr="00EF0F33" w:rsidRDefault="00EF0F33" w:rsidP="00EF0F33">
      <w:pPr>
        <w:pStyle w:val="enzo-text"/>
        <w:rPr>
          <w:lang w:val="en-GB"/>
        </w:rPr>
      </w:pPr>
      <w:r w:rsidRPr="00EF0F33">
        <w:rPr>
          <w:lang w:val="en-GB"/>
        </w:rPr>
        <w:t xml:space="preserve"># Filename: </w:t>
      </w:r>
      <w:proofErr w:type="spellStart"/>
      <w:r w:rsidRPr="00EF0F33">
        <w:rPr>
          <w:lang w:val="en-GB"/>
        </w:rPr>
        <w:t>Dockerfile</w:t>
      </w:r>
      <w:proofErr w:type="spellEnd"/>
      <w:r w:rsidRPr="00EF0F33">
        <w:rPr>
          <w:lang w:val="en-GB"/>
        </w:rPr>
        <w:t xml:space="preserve"> </w:t>
      </w:r>
    </w:p>
    <w:p w14:paraId="06F6F8BF" w14:textId="77777777" w:rsidR="00EF0F33" w:rsidRPr="00EF0F33" w:rsidRDefault="00EF0F33" w:rsidP="00EF0F33">
      <w:pPr>
        <w:pStyle w:val="enzo-text"/>
        <w:rPr>
          <w:lang w:val="en-GB"/>
        </w:rPr>
      </w:pPr>
      <w:r w:rsidRPr="00EF0F33">
        <w:rPr>
          <w:lang w:val="en-GB"/>
        </w:rPr>
        <w:t>FROM node:16-alpine</w:t>
      </w:r>
    </w:p>
    <w:p w14:paraId="4BB1780D" w14:textId="77777777" w:rsidR="00EF0F33" w:rsidRPr="00EF0F33" w:rsidRDefault="00EF0F33" w:rsidP="00EF0F33">
      <w:pPr>
        <w:pStyle w:val="enzo-text"/>
        <w:rPr>
          <w:lang w:val="en-GB"/>
        </w:rPr>
      </w:pPr>
    </w:p>
    <w:p w14:paraId="72575B31" w14:textId="77777777" w:rsidR="00EF0F33" w:rsidRPr="00EF0F33" w:rsidRDefault="00EF0F33" w:rsidP="00EF0F33">
      <w:pPr>
        <w:pStyle w:val="enzo-text"/>
        <w:rPr>
          <w:lang w:val="en-GB"/>
        </w:rPr>
      </w:pPr>
      <w:r w:rsidRPr="00EF0F33">
        <w:rPr>
          <w:lang w:val="en-GB"/>
        </w:rPr>
        <w:t># Uncomment if use of `</w:t>
      </w:r>
      <w:proofErr w:type="spellStart"/>
      <w:proofErr w:type="gramStart"/>
      <w:r w:rsidRPr="00EF0F33">
        <w:rPr>
          <w:lang w:val="en-GB"/>
        </w:rPr>
        <w:t>process.dlopen</w:t>
      </w:r>
      <w:proofErr w:type="spellEnd"/>
      <w:proofErr w:type="gramEnd"/>
      <w:r w:rsidRPr="00EF0F33">
        <w:rPr>
          <w:lang w:val="en-GB"/>
        </w:rPr>
        <w:t>` is necessary</w:t>
      </w:r>
    </w:p>
    <w:p w14:paraId="1C526A27" w14:textId="77777777" w:rsidR="00EF0F33" w:rsidRPr="00EF0F33" w:rsidRDefault="00EF0F33" w:rsidP="00EF0F33">
      <w:pPr>
        <w:pStyle w:val="enzo-text"/>
        <w:rPr>
          <w:lang w:val="en-GB"/>
        </w:rPr>
      </w:pPr>
      <w:r w:rsidRPr="00EF0F33">
        <w:rPr>
          <w:lang w:val="en-GB"/>
        </w:rPr>
        <w:t xml:space="preserve"># </w:t>
      </w:r>
      <w:proofErr w:type="spellStart"/>
      <w:proofErr w:type="gramStart"/>
      <w:r w:rsidRPr="00EF0F33">
        <w:rPr>
          <w:lang w:val="en-GB"/>
        </w:rPr>
        <w:t>apk</w:t>
      </w:r>
      <w:proofErr w:type="spellEnd"/>
      <w:proofErr w:type="gramEnd"/>
      <w:r w:rsidRPr="00EF0F33">
        <w:rPr>
          <w:lang w:val="en-GB"/>
        </w:rPr>
        <w:t xml:space="preserve"> add --no-cache libc6-compat</w:t>
      </w:r>
    </w:p>
    <w:p w14:paraId="20BF1DAE" w14:textId="77777777" w:rsidR="00EF0F33" w:rsidRPr="00EF0F33" w:rsidRDefault="00EF0F33" w:rsidP="00EF0F33">
      <w:pPr>
        <w:pStyle w:val="enzo-text"/>
        <w:rPr>
          <w:lang w:val="en-GB"/>
        </w:rPr>
      </w:pPr>
    </w:p>
    <w:p w14:paraId="5EE268F0" w14:textId="77777777" w:rsidR="00EF0F33" w:rsidRPr="00EF0F33" w:rsidRDefault="00EF0F33" w:rsidP="00EF0F33">
      <w:pPr>
        <w:pStyle w:val="enzo-text"/>
        <w:rPr>
          <w:lang w:val="en-GB"/>
        </w:rPr>
      </w:pPr>
      <w:r w:rsidRPr="00EF0F33">
        <w:rPr>
          <w:lang w:val="en-GB"/>
        </w:rPr>
        <w:t>ENV PORT 8080</w:t>
      </w:r>
    </w:p>
    <w:p w14:paraId="2EE09907" w14:textId="77777777" w:rsidR="00EF0F33" w:rsidRPr="00EF0F33" w:rsidRDefault="00EF0F33" w:rsidP="00EF0F33">
      <w:pPr>
        <w:pStyle w:val="enzo-text"/>
        <w:rPr>
          <w:lang w:val="en-GB"/>
        </w:rPr>
      </w:pPr>
      <w:r w:rsidRPr="00EF0F33">
        <w:rPr>
          <w:lang w:val="en-GB"/>
        </w:rPr>
        <w:t>EXPOSE 3000</w:t>
      </w:r>
    </w:p>
    <w:p w14:paraId="795B7336" w14:textId="77777777" w:rsidR="00EF0F33" w:rsidRPr="00EF0F33" w:rsidRDefault="00EF0F33" w:rsidP="00EF0F33">
      <w:pPr>
        <w:pStyle w:val="enzo-text"/>
        <w:rPr>
          <w:lang w:val="en-GB"/>
        </w:rPr>
      </w:pPr>
      <w:r w:rsidRPr="00EF0F33">
        <w:rPr>
          <w:lang w:val="en-GB"/>
        </w:rPr>
        <w:t>EXPOSE 3003</w:t>
      </w:r>
    </w:p>
    <w:p w14:paraId="445FDE5F" w14:textId="77777777" w:rsidR="00EF0F33" w:rsidRPr="00EF0F33" w:rsidRDefault="00EF0F33" w:rsidP="00EF0F33">
      <w:pPr>
        <w:pStyle w:val="enzo-text"/>
        <w:rPr>
          <w:lang w:val="en-GB"/>
        </w:rPr>
      </w:pPr>
    </w:p>
    <w:p w14:paraId="2CE2B0D0" w14:textId="77777777" w:rsidR="00EF0F33" w:rsidRPr="00EF0F33" w:rsidRDefault="00EF0F33" w:rsidP="00EF0F33">
      <w:pPr>
        <w:pStyle w:val="enzo-text"/>
        <w:rPr>
          <w:lang w:val="en-GB"/>
        </w:rPr>
      </w:pPr>
      <w:r w:rsidRPr="00EF0F33">
        <w:rPr>
          <w:lang w:val="en-GB"/>
        </w:rPr>
        <w:t>ARG NODE_ENV=dev</w:t>
      </w:r>
    </w:p>
    <w:p w14:paraId="0FA5EE49" w14:textId="77777777" w:rsidR="00EF0F33" w:rsidRPr="00EF0F33" w:rsidRDefault="00EF0F33" w:rsidP="00EF0F33">
      <w:pPr>
        <w:pStyle w:val="enzo-text"/>
      </w:pPr>
      <w:r w:rsidRPr="00EF0F33">
        <w:t>ENV NODE_ENV $NODE_ENV</w:t>
      </w:r>
    </w:p>
    <w:p w14:paraId="6BB32E60" w14:textId="77777777" w:rsidR="00EF0F33" w:rsidRPr="00EF0F33" w:rsidRDefault="00EF0F33" w:rsidP="00EF0F33">
      <w:pPr>
        <w:pStyle w:val="enzo-text"/>
      </w:pPr>
    </w:p>
    <w:p w14:paraId="5406FA22" w14:textId="77777777" w:rsidR="00EF0F33" w:rsidRPr="00EF0F33" w:rsidRDefault="00EF0F33" w:rsidP="00EF0F33">
      <w:pPr>
        <w:pStyle w:val="enzo-text"/>
      </w:pPr>
      <w:r w:rsidRPr="00EF0F33">
        <w:t>ENV HOST https://dev.cloud.enzosystems.com:3000</w:t>
      </w:r>
    </w:p>
    <w:p w14:paraId="2AB6BB80" w14:textId="77777777" w:rsidR="00EF0F33" w:rsidRPr="00EF0F33" w:rsidRDefault="00EF0F33" w:rsidP="00EF0F33">
      <w:pPr>
        <w:pStyle w:val="enzo-text"/>
      </w:pPr>
    </w:p>
    <w:p w14:paraId="3F43EC7A" w14:textId="77777777" w:rsidR="00EF0F33" w:rsidRPr="00EF0F33" w:rsidRDefault="00EF0F33" w:rsidP="00EF0F33">
      <w:pPr>
        <w:pStyle w:val="enzo-text"/>
        <w:rPr>
          <w:lang w:val="en-GB"/>
        </w:rPr>
      </w:pPr>
      <w:r w:rsidRPr="00EF0F33">
        <w:rPr>
          <w:lang w:val="en-GB"/>
        </w:rPr>
        <w:t>WORKDIR /home/alpine/Enzo/docker/</w:t>
      </w:r>
      <w:proofErr w:type="spellStart"/>
      <w:r w:rsidRPr="00EF0F33">
        <w:rPr>
          <w:lang w:val="en-GB"/>
        </w:rPr>
        <w:t>onlineCheckin</w:t>
      </w:r>
      <w:proofErr w:type="spellEnd"/>
    </w:p>
    <w:p w14:paraId="2BD3C908" w14:textId="77777777" w:rsidR="00EF0F33" w:rsidRPr="00EF0F33" w:rsidRDefault="00EF0F33" w:rsidP="00EF0F33">
      <w:pPr>
        <w:pStyle w:val="enzo-text"/>
        <w:rPr>
          <w:lang w:val="en-GB"/>
        </w:rPr>
      </w:pPr>
      <w:r w:rsidRPr="00EF0F33">
        <w:rPr>
          <w:lang w:val="en-GB"/>
        </w:rPr>
        <w:t xml:space="preserve">COPY </w:t>
      </w:r>
      <w:proofErr w:type="spellStart"/>
      <w:proofErr w:type="gramStart"/>
      <w:r w:rsidRPr="00EF0F33">
        <w:rPr>
          <w:lang w:val="en-GB"/>
        </w:rPr>
        <w:t>package.json</w:t>
      </w:r>
      <w:proofErr w:type="spellEnd"/>
      <w:proofErr w:type="gramEnd"/>
      <w:r w:rsidRPr="00EF0F33">
        <w:rPr>
          <w:lang w:val="en-GB"/>
        </w:rPr>
        <w:t xml:space="preserve"> .</w:t>
      </w:r>
    </w:p>
    <w:p w14:paraId="76D40109" w14:textId="77777777" w:rsidR="00EF0F33" w:rsidRPr="00EF0F33" w:rsidRDefault="00EF0F33" w:rsidP="00EF0F33">
      <w:pPr>
        <w:pStyle w:val="enzo-text"/>
        <w:rPr>
          <w:lang w:val="en-GB"/>
        </w:rPr>
      </w:pPr>
      <w:r w:rsidRPr="00EF0F33">
        <w:rPr>
          <w:lang w:val="en-GB"/>
        </w:rPr>
        <w:t xml:space="preserve">RUN </w:t>
      </w:r>
      <w:proofErr w:type="spellStart"/>
      <w:r w:rsidRPr="00EF0F33">
        <w:rPr>
          <w:lang w:val="en-GB"/>
        </w:rPr>
        <w:t>npm</w:t>
      </w:r>
      <w:proofErr w:type="spellEnd"/>
      <w:r w:rsidRPr="00EF0F33">
        <w:rPr>
          <w:lang w:val="en-GB"/>
        </w:rPr>
        <w:t xml:space="preserve"> install</w:t>
      </w:r>
    </w:p>
    <w:p w14:paraId="3E389AE6" w14:textId="77777777" w:rsidR="00EF0F33" w:rsidRPr="00EF0F33" w:rsidRDefault="00EF0F33" w:rsidP="00EF0F33">
      <w:pPr>
        <w:pStyle w:val="enzo-text"/>
        <w:rPr>
          <w:lang w:val="en-GB"/>
        </w:rPr>
      </w:pPr>
      <w:proofErr w:type="gramStart"/>
      <w:r w:rsidRPr="00EF0F33">
        <w:rPr>
          <w:lang w:val="en-GB"/>
        </w:rPr>
        <w:t>COPY .</w:t>
      </w:r>
      <w:proofErr w:type="gramEnd"/>
      <w:r w:rsidRPr="00EF0F33">
        <w:rPr>
          <w:lang w:val="en-GB"/>
        </w:rPr>
        <w:t xml:space="preserve"> .</w:t>
      </w:r>
    </w:p>
    <w:p w14:paraId="1C9B414C" w14:textId="77777777" w:rsidR="00EF0F33" w:rsidRPr="00EF0F33" w:rsidRDefault="00EF0F33" w:rsidP="00EF0F33">
      <w:pPr>
        <w:pStyle w:val="enzo-text"/>
        <w:rPr>
          <w:lang w:val="en-GB"/>
        </w:rPr>
      </w:pPr>
    </w:p>
    <w:p w14:paraId="256ED87F" w14:textId="677DDD0A" w:rsidR="00EF0F33" w:rsidRDefault="00EF0F33" w:rsidP="00EF0F33">
      <w:pPr>
        <w:pStyle w:val="enzo-text"/>
        <w:rPr>
          <w:lang w:val="en-GB"/>
        </w:rPr>
      </w:pPr>
      <w:r w:rsidRPr="00EF0F33">
        <w:rPr>
          <w:lang w:val="en-GB"/>
        </w:rPr>
        <w:t>CMD [ "</w:t>
      </w:r>
      <w:proofErr w:type="spellStart"/>
      <w:r w:rsidRPr="00EF0F33">
        <w:rPr>
          <w:lang w:val="en-GB"/>
        </w:rPr>
        <w:t>npm</w:t>
      </w:r>
      <w:proofErr w:type="spellEnd"/>
      <w:r w:rsidRPr="00EF0F33">
        <w:rPr>
          <w:lang w:val="en-GB"/>
        </w:rPr>
        <w:t>", "start</w:t>
      </w:r>
      <w:proofErr w:type="gramStart"/>
      <w:r w:rsidRPr="00EF0F33">
        <w:rPr>
          <w:lang w:val="en-GB"/>
        </w:rPr>
        <w:t>" ]</w:t>
      </w:r>
      <w:proofErr w:type="gramEnd"/>
    </w:p>
    <w:p w14:paraId="6295BCEB" w14:textId="77777777" w:rsidR="009411C0" w:rsidRDefault="009411C0" w:rsidP="00EF0F33">
      <w:pPr>
        <w:pStyle w:val="enzo-text"/>
        <w:rPr>
          <w:lang w:val="en-GB"/>
        </w:rPr>
      </w:pPr>
    </w:p>
    <w:p w14:paraId="1DC51F39" w14:textId="569CE9B1" w:rsidR="00207500" w:rsidRDefault="00207500" w:rsidP="00EF0F33">
      <w:pPr>
        <w:pStyle w:val="enzo-text"/>
        <w:rPr>
          <w:lang w:val="en-GB"/>
        </w:rPr>
      </w:pPr>
    </w:p>
    <w:p w14:paraId="604022AF" w14:textId="77777777" w:rsidR="009411C0" w:rsidRDefault="009411C0" w:rsidP="009411C0">
      <w:pPr>
        <w:pStyle w:val="enzo-text"/>
        <w:ind w:left="720"/>
        <w:rPr>
          <w:lang w:val="en-GB"/>
        </w:rPr>
      </w:pPr>
      <w:r>
        <w:rPr>
          <w:lang w:val="en-GB"/>
        </w:rPr>
        <w:t xml:space="preserve">The FROM property define the docker Image we want to use as the base image for our container. There are plenty of images that can be used as base. </w:t>
      </w:r>
    </w:p>
    <w:p w14:paraId="177F8EE9" w14:textId="77777777" w:rsidR="009411C0" w:rsidRDefault="009411C0" w:rsidP="009411C0">
      <w:pPr>
        <w:pStyle w:val="enzo-text"/>
        <w:ind w:left="720"/>
        <w:rPr>
          <w:lang w:val="en-GB"/>
        </w:rPr>
      </w:pPr>
      <w:r>
        <w:rPr>
          <w:lang w:val="en-GB"/>
        </w:rPr>
        <w:t xml:space="preserve">For example, here we want to use a </w:t>
      </w:r>
      <w:proofErr w:type="spellStart"/>
      <w:r>
        <w:rPr>
          <w:lang w:val="en-GB"/>
        </w:rPr>
        <w:t>linux</w:t>
      </w:r>
      <w:proofErr w:type="spellEnd"/>
      <w:r>
        <w:rPr>
          <w:lang w:val="en-GB"/>
        </w:rPr>
        <w:t xml:space="preserve"> Alpine base already containing </w:t>
      </w:r>
      <w:proofErr w:type="spellStart"/>
      <w:r>
        <w:rPr>
          <w:lang w:val="en-GB"/>
        </w:rPr>
        <w:t>nodejs</w:t>
      </w:r>
      <w:proofErr w:type="spellEnd"/>
      <w:r>
        <w:rPr>
          <w:lang w:val="en-GB"/>
        </w:rPr>
        <w:t xml:space="preserve"> v16</w:t>
      </w:r>
    </w:p>
    <w:p w14:paraId="5AA37648" w14:textId="77777777" w:rsidR="009411C0" w:rsidRDefault="009411C0" w:rsidP="009411C0">
      <w:pPr>
        <w:pStyle w:val="enzo-text"/>
        <w:ind w:left="720"/>
        <w:rPr>
          <w:lang w:val="en-GB"/>
        </w:rPr>
      </w:pPr>
    </w:p>
    <w:p w14:paraId="139A3360" w14:textId="257D7FFB" w:rsidR="009411C0" w:rsidRDefault="009411C0" w:rsidP="009411C0">
      <w:pPr>
        <w:pStyle w:val="enzo-text"/>
        <w:ind w:left="720"/>
        <w:rPr>
          <w:lang w:val="en-GB"/>
        </w:rPr>
      </w:pPr>
      <w:r w:rsidRPr="00EF0F33">
        <w:rPr>
          <w:lang w:val="en-GB"/>
        </w:rPr>
        <w:t>ENV</w:t>
      </w:r>
      <w:r>
        <w:rPr>
          <w:lang w:val="en-GB"/>
        </w:rPr>
        <w:t xml:space="preserve"> define environment variable and values we want to pass to the docker image and to </w:t>
      </w:r>
      <w:proofErr w:type="spellStart"/>
      <w:r>
        <w:rPr>
          <w:lang w:val="en-GB"/>
        </w:rPr>
        <w:t>used</w:t>
      </w:r>
      <w:proofErr w:type="spellEnd"/>
      <w:r>
        <w:rPr>
          <w:lang w:val="en-GB"/>
        </w:rPr>
        <w:t xml:space="preserve"> by the containerized application environment, in the example, the application is a web application using the web browser that need a port number to be set up as part of the env value, we then use with ENV PORT 8080 to use the https default port </w:t>
      </w:r>
    </w:p>
    <w:p w14:paraId="58459BBD" w14:textId="77777777" w:rsidR="009411C0" w:rsidRDefault="009411C0" w:rsidP="009411C0">
      <w:pPr>
        <w:pStyle w:val="enzo-text"/>
        <w:ind w:left="720"/>
        <w:rPr>
          <w:lang w:val="en-GB"/>
        </w:rPr>
      </w:pPr>
    </w:p>
    <w:p w14:paraId="1DB19C3B" w14:textId="4BFD878A" w:rsidR="009411C0" w:rsidRDefault="009411C0" w:rsidP="009411C0">
      <w:pPr>
        <w:pStyle w:val="enzo-text"/>
        <w:ind w:left="720"/>
        <w:rPr>
          <w:lang w:val="en-GB"/>
        </w:rPr>
      </w:pPr>
      <w:r>
        <w:rPr>
          <w:lang w:val="en-GB"/>
        </w:rPr>
        <w:t xml:space="preserve">EXPOSE define the port we want to have open and exposed by the container so we can communicate with the container. This one must have 2 services listening on port 3000 and 3003, so we expose </w:t>
      </w:r>
      <w:proofErr w:type="gramStart"/>
      <w:r>
        <w:rPr>
          <w:lang w:val="en-GB"/>
        </w:rPr>
        <w:t>these port</w:t>
      </w:r>
      <w:proofErr w:type="gramEnd"/>
      <w:r>
        <w:rPr>
          <w:lang w:val="en-GB"/>
        </w:rPr>
        <w:t xml:space="preserve"> to have them reachable from outside the container.</w:t>
      </w:r>
    </w:p>
    <w:p w14:paraId="6CEC2C95" w14:textId="77777777" w:rsidR="009411C0" w:rsidRDefault="009411C0" w:rsidP="009411C0">
      <w:pPr>
        <w:pStyle w:val="enzo-text"/>
        <w:ind w:left="720"/>
        <w:rPr>
          <w:lang w:val="en-GB"/>
        </w:rPr>
      </w:pPr>
    </w:p>
    <w:p w14:paraId="41C3394F" w14:textId="01747D00" w:rsidR="009411C0" w:rsidRDefault="009411C0" w:rsidP="009411C0">
      <w:pPr>
        <w:pStyle w:val="enzo-text"/>
        <w:ind w:left="720"/>
        <w:rPr>
          <w:lang w:val="en-GB"/>
        </w:rPr>
      </w:pPr>
      <w:r w:rsidRPr="00EF0F33">
        <w:rPr>
          <w:lang w:val="en-GB"/>
        </w:rPr>
        <w:t>ARG</w:t>
      </w:r>
      <w:r>
        <w:rPr>
          <w:lang w:val="en-GB"/>
        </w:rPr>
        <w:t xml:space="preserve"> define arguments and their values, </w:t>
      </w:r>
      <w:proofErr w:type="spellStart"/>
      <w:r>
        <w:rPr>
          <w:lang w:val="en-GB"/>
        </w:rPr>
        <w:t>inthat</w:t>
      </w:r>
      <w:proofErr w:type="spellEnd"/>
      <w:r>
        <w:rPr>
          <w:lang w:val="en-GB"/>
        </w:rPr>
        <w:t xml:space="preserve"> case we defined a NODE_ENV variable used environment </w:t>
      </w:r>
      <w:proofErr w:type="gramStart"/>
      <w:r>
        <w:rPr>
          <w:lang w:val="en-GB"/>
        </w:rPr>
        <w:t>variable  entry</w:t>
      </w:r>
      <w:proofErr w:type="gramEnd"/>
      <w:r>
        <w:rPr>
          <w:lang w:val="en-GB"/>
        </w:rPr>
        <w:t xml:space="preserve"> just after with ENV NODE_ENV </w:t>
      </w:r>
    </w:p>
    <w:p w14:paraId="6A65F4C4" w14:textId="77777777" w:rsidR="009411C0" w:rsidRDefault="009411C0" w:rsidP="009411C0">
      <w:pPr>
        <w:pStyle w:val="enzo-text"/>
        <w:ind w:left="720"/>
        <w:rPr>
          <w:lang w:val="en-GB"/>
        </w:rPr>
      </w:pPr>
    </w:p>
    <w:p w14:paraId="797A562D" w14:textId="3B774A30" w:rsidR="009411C0" w:rsidRDefault="009411C0" w:rsidP="009411C0">
      <w:pPr>
        <w:pStyle w:val="enzo-text"/>
        <w:ind w:left="720"/>
        <w:rPr>
          <w:lang w:val="en-GB"/>
        </w:rPr>
      </w:pPr>
      <w:r>
        <w:rPr>
          <w:lang w:val="en-GB"/>
        </w:rPr>
        <w:t>WORKDIR define a path for working on it,</w:t>
      </w:r>
      <w:r w:rsidRPr="00F24ED6">
        <w:rPr>
          <w:lang w:val="en-GB"/>
        </w:rPr>
        <w:t xml:space="preserve"> </w:t>
      </w:r>
      <w:r>
        <w:rPr>
          <w:lang w:val="en-GB"/>
        </w:rPr>
        <w:t>here this is the path of the application within the container operating system</w:t>
      </w:r>
    </w:p>
    <w:p w14:paraId="6548EB51" w14:textId="77777777" w:rsidR="009411C0" w:rsidRDefault="009411C0" w:rsidP="009411C0">
      <w:pPr>
        <w:pStyle w:val="enzo-text"/>
        <w:ind w:left="720"/>
        <w:rPr>
          <w:lang w:val="en-GB"/>
        </w:rPr>
      </w:pPr>
      <w:r>
        <w:rPr>
          <w:lang w:val="en-GB"/>
        </w:rPr>
        <w:t xml:space="preserve">COPY run a copy </w:t>
      </w:r>
      <w:proofErr w:type="gramStart"/>
      <w:r>
        <w:rPr>
          <w:lang w:val="en-GB"/>
        </w:rPr>
        <w:t>command ,</w:t>
      </w:r>
      <w:proofErr w:type="gramEnd"/>
      <w:r>
        <w:rPr>
          <w:lang w:val="en-GB"/>
        </w:rPr>
        <w:t xml:space="preserve"> here it copy the </w:t>
      </w:r>
      <w:proofErr w:type="spellStart"/>
      <w:r>
        <w:rPr>
          <w:lang w:val="en-GB"/>
        </w:rPr>
        <w:t>package.json</w:t>
      </w:r>
      <w:proofErr w:type="spellEnd"/>
      <w:r>
        <w:rPr>
          <w:lang w:val="en-GB"/>
        </w:rPr>
        <w:t xml:space="preserve"> file in the WORKDIR defined above.</w:t>
      </w:r>
    </w:p>
    <w:p w14:paraId="1E83A1B0" w14:textId="77777777" w:rsidR="009411C0" w:rsidRDefault="009411C0" w:rsidP="009411C0">
      <w:pPr>
        <w:pStyle w:val="enzo-text"/>
        <w:ind w:left="720"/>
        <w:rPr>
          <w:lang w:val="en-GB"/>
        </w:rPr>
      </w:pPr>
    </w:p>
    <w:p w14:paraId="39785CB7" w14:textId="646C0188" w:rsidR="009411C0" w:rsidRDefault="009411C0" w:rsidP="009411C0">
      <w:pPr>
        <w:pStyle w:val="enzo-text"/>
        <w:ind w:left="720"/>
        <w:rPr>
          <w:lang w:val="en-GB"/>
        </w:rPr>
      </w:pPr>
      <w:r>
        <w:rPr>
          <w:lang w:val="en-GB"/>
        </w:rPr>
        <w:t xml:space="preserve">RUN </w:t>
      </w:r>
      <w:proofErr w:type="spellStart"/>
      <w:r>
        <w:rPr>
          <w:lang w:val="en-GB"/>
        </w:rPr>
        <w:t>run</w:t>
      </w:r>
      <w:proofErr w:type="spellEnd"/>
      <w:r>
        <w:rPr>
          <w:lang w:val="en-GB"/>
        </w:rPr>
        <w:t xml:space="preserve"> a command, here </w:t>
      </w:r>
      <w:proofErr w:type="spellStart"/>
      <w:r>
        <w:rPr>
          <w:lang w:val="en-GB"/>
        </w:rPr>
        <w:t>npm</w:t>
      </w:r>
      <w:proofErr w:type="spellEnd"/>
      <w:r>
        <w:rPr>
          <w:lang w:val="en-GB"/>
        </w:rPr>
        <w:t xml:space="preserve"> </w:t>
      </w:r>
      <w:proofErr w:type="gramStart"/>
      <w:r>
        <w:rPr>
          <w:lang w:val="en-GB"/>
        </w:rPr>
        <w:t>install ,</w:t>
      </w:r>
      <w:proofErr w:type="gramEnd"/>
      <w:r>
        <w:rPr>
          <w:lang w:val="en-GB"/>
        </w:rPr>
        <w:t xml:space="preserve"> after copying the </w:t>
      </w:r>
      <w:proofErr w:type="spellStart"/>
      <w:r>
        <w:rPr>
          <w:lang w:val="en-GB"/>
        </w:rPr>
        <w:t>package.json</w:t>
      </w:r>
      <w:proofErr w:type="spellEnd"/>
      <w:r>
        <w:rPr>
          <w:lang w:val="en-GB"/>
        </w:rPr>
        <w:t>, we want to install it’s dependencies</w:t>
      </w:r>
    </w:p>
    <w:p w14:paraId="4E8EF3A0" w14:textId="77777777" w:rsidR="009411C0" w:rsidRDefault="009411C0" w:rsidP="009411C0">
      <w:pPr>
        <w:pStyle w:val="enzo-text"/>
        <w:ind w:left="720"/>
        <w:rPr>
          <w:lang w:val="en-GB"/>
        </w:rPr>
      </w:pPr>
    </w:p>
    <w:p w14:paraId="11D5AD9D" w14:textId="4D2CE661" w:rsidR="009411C0" w:rsidRDefault="009411C0" w:rsidP="009411C0">
      <w:pPr>
        <w:pStyle w:val="enzo-text"/>
        <w:ind w:left="720"/>
        <w:rPr>
          <w:lang w:val="en-GB"/>
        </w:rPr>
      </w:pPr>
      <w:r>
        <w:rPr>
          <w:lang w:val="en-GB"/>
        </w:rPr>
        <w:t xml:space="preserve">CMD takes an array of </w:t>
      </w:r>
      <w:proofErr w:type="gramStart"/>
      <w:r>
        <w:rPr>
          <w:lang w:val="en-GB"/>
        </w:rPr>
        <w:t>string ,</w:t>
      </w:r>
      <w:proofErr w:type="gramEnd"/>
      <w:r>
        <w:rPr>
          <w:lang w:val="en-GB"/>
        </w:rPr>
        <w:t xml:space="preserve"> that joined define a command to run once the container is starting , here when the container start (e.g. docker start … ) the container </w:t>
      </w:r>
      <w:proofErr w:type="spellStart"/>
      <w:r>
        <w:rPr>
          <w:lang w:val="en-GB"/>
        </w:rPr>
        <w:t>os</w:t>
      </w:r>
      <w:proofErr w:type="spellEnd"/>
      <w:r>
        <w:rPr>
          <w:lang w:val="en-GB"/>
        </w:rPr>
        <w:t xml:space="preserve"> automatically start the “</w:t>
      </w:r>
      <w:proofErr w:type="spellStart"/>
      <w:r>
        <w:rPr>
          <w:lang w:val="en-GB"/>
        </w:rPr>
        <w:t>npm</w:t>
      </w:r>
      <w:proofErr w:type="spellEnd"/>
      <w:r>
        <w:rPr>
          <w:lang w:val="en-GB"/>
        </w:rPr>
        <w:t xml:space="preserve"> start” command in the WORKDIR </w:t>
      </w:r>
    </w:p>
    <w:p w14:paraId="5CBE0A15" w14:textId="0195BF38" w:rsidR="009411C0" w:rsidRDefault="009411C0" w:rsidP="00EF0F33">
      <w:pPr>
        <w:pStyle w:val="enzo-text"/>
        <w:rPr>
          <w:lang w:val="en-GB"/>
        </w:rPr>
      </w:pPr>
    </w:p>
    <w:p w14:paraId="68D576EC" w14:textId="77777777" w:rsidR="009411C0" w:rsidRDefault="009411C0" w:rsidP="00EF0F33">
      <w:pPr>
        <w:pStyle w:val="enzo-text"/>
        <w:rPr>
          <w:lang w:val="en-GB"/>
        </w:rPr>
      </w:pPr>
    </w:p>
    <w:p w14:paraId="253F905D" w14:textId="6E33E4C1" w:rsidR="00207500" w:rsidRDefault="00207500" w:rsidP="00EF0F33">
      <w:pPr>
        <w:pStyle w:val="enzo-text"/>
        <w:rPr>
          <w:lang w:val="en-GB"/>
        </w:rPr>
      </w:pPr>
      <w:r>
        <w:rPr>
          <w:lang w:val="en-GB"/>
        </w:rPr>
        <w:t xml:space="preserve">You can find more details about docker build and run commands at </w:t>
      </w:r>
      <w:hyperlink r:id="rId17" w:history="1">
        <w:r w:rsidR="009411C0" w:rsidRPr="00F95CBF">
          <w:rPr>
            <w:rStyle w:val="Hyperlink"/>
            <w:lang w:val="en-GB"/>
          </w:rPr>
          <w:t>https://docs.docker.com/engine/reference/builder/</w:t>
        </w:r>
      </w:hyperlink>
    </w:p>
    <w:p w14:paraId="1EEE37E3" w14:textId="27B7CF09" w:rsidR="009411C0" w:rsidRDefault="009411C0" w:rsidP="00EF0F33">
      <w:pPr>
        <w:pStyle w:val="enzo-text"/>
        <w:rPr>
          <w:lang w:val="en-GB"/>
        </w:rPr>
      </w:pPr>
    </w:p>
    <w:p w14:paraId="518E46A3" w14:textId="0026963D" w:rsidR="009411C0" w:rsidRDefault="009411C0" w:rsidP="009411C0">
      <w:pPr>
        <w:pStyle w:val="enzo-heading1"/>
        <w:rPr>
          <w:lang w:val="en-GB"/>
        </w:rPr>
      </w:pPr>
      <w:bookmarkStart w:id="16" w:name="_Toc103780264"/>
      <w:r>
        <w:rPr>
          <w:lang w:val="en-GB"/>
        </w:rPr>
        <w:t>CI conclusion:</w:t>
      </w:r>
      <w:bookmarkEnd w:id="16"/>
    </w:p>
    <w:p w14:paraId="584727D7" w14:textId="77777777" w:rsidR="00323B34" w:rsidRDefault="00323B34" w:rsidP="00323B34">
      <w:pPr>
        <w:pStyle w:val="enzo-text"/>
        <w:ind w:left="720"/>
        <w:rPr>
          <w:lang w:val="en-GB"/>
        </w:rPr>
      </w:pPr>
    </w:p>
    <w:p w14:paraId="6A07D350" w14:textId="21B001B3" w:rsidR="00323B34" w:rsidRDefault="00323B34" w:rsidP="00323B34">
      <w:pPr>
        <w:pStyle w:val="enzo-text"/>
        <w:ind w:left="720"/>
        <w:rPr>
          <w:lang w:val="en-US"/>
        </w:rPr>
      </w:pPr>
      <w:r>
        <w:rPr>
          <w:lang w:val="en-US"/>
        </w:rPr>
        <w:t xml:space="preserve">The test and build stage are checking the code and building it, this </w:t>
      </w:r>
      <w:proofErr w:type="gramStart"/>
      <w:r>
        <w:rPr>
          <w:lang w:val="en-US"/>
        </w:rPr>
        <w:t>insure</w:t>
      </w:r>
      <w:proofErr w:type="gramEnd"/>
      <w:r>
        <w:rPr>
          <w:lang w:val="en-US"/>
        </w:rPr>
        <w:t xml:space="preserve"> the code is consistent, with correct dependencies and can be build and run. This was the CI part (integration part)</w:t>
      </w:r>
      <w:r w:rsidR="004B427F">
        <w:rPr>
          <w:lang w:val="en-US"/>
        </w:rPr>
        <w:t xml:space="preserve"> of the automated pipeline</w:t>
      </w:r>
      <w:r>
        <w:rPr>
          <w:lang w:val="en-US"/>
        </w:rPr>
        <w:t>…</w:t>
      </w:r>
    </w:p>
    <w:p w14:paraId="49428A7D" w14:textId="77777777" w:rsidR="00323B34" w:rsidRDefault="00323B34" w:rsidP="00323B34">
      <w:pPr>
        <w:pStyle w:val="enzo-text"/>
        <w:ind w:left="720"/>
        <w:rPr>
          <w:lang w:val="en-US"/>
        </w:rPr>
      </w:pPr>
    </w:p>
    <w:p w14:paraId="18C7C2DE" w14:textId="19158CFA" w:rsidR="00323B34" w:rsidRDefault="00323B34" w:rsidP="00323B34">
      <w:pPr>
        <w:pStyle w:val="enzo-text"/>
        <w:ind w:left="720"/>
        <w:rPr>
          <w:lang w:val="en-US"/>
        </w:rPr>
      </w:pPr>
      <w:r>
        <w:rPr>
          <w:lang w:val="en-US"/>
        </w:rPr>
        <w:t>The next stage is the CD part (delivery or deployment part)</w:t>
      </w:r>
      <w:r w:rsidR="004B427F">
        <w:rPr>
          <w:lang w:val="en-US"/>
        </w:rPr>
        <w:t xml:space="preserve"> of the automated pipeline </w:t>
      </w:r>
      <w:r>
        <w:rPr>
          <w:lang w:val="en-US"/>
        </w:rPr>
        <w:t xml:space="preserve">… </w:t>
      </w:r>
    </w:p>
    <w:p w14:paraId="4A48E862" w14:textId="77777777" w:rsidR="00323B34" w:rsidRPr="00323B34" w:rsidRDefault="00323B34" w:rsidP="00323B34">
      <w:pPr>
        <w:pStyle w:val="enzo-text"/>
        <w:rPr>
          <w:lang w:val="en-US"/>
        </w:rPr>
      </w:pPr>
    </w:p>
    <w:p w14:paraId="7FC470ED" w14:textId="3FF79CC5" w:rsidR="00B51428" w:rsidRDefault="00B51428" w:rsidP="00C268EF">
      <w:pPr>
        <w:pStyle w:val="enzo-heading1"/>
      </w:pPr>
      <w:bookmarkStart w:id="17" w:name="_Toc103780265"/>
      <w:r>
        <w:t xml:space="preserve">Method 1: Gitlab Runners </w:t>
      </w:r>
      <w:r w:rsidR="00C268EF">
        <w:t xml:space="preserve">and </w:t>
      </w:r>
      <w:proofErr w:type="spellStart"/>
      <w:r>
        <w:t>ssh</w:t>
      </w:r>
      <w:proofErr w:type="spellEnd"/>
      <w:r>
        <w:t xml:space="preserve"> through a bastion machine</w:t>
      </w:r>
      <w:bookmarkEnd w:id="17"/>
    </w:p>
    <w:p w14:paraId="6E93D939" w14:textId="550E2CA5" w:rsidR="003116E7" w:rsidRDefault="003116E7" w:rsidP="003116E7">
      <w:pPr>
        <w:pStyle w:val="enzo-text"/>
        <w:rPr>
          <w:lang w:val="en-US"/>
        </w:rPr>
      </w:pPr>
    </w:p>
    <w:p w14:paraId="0079710E" w14:textId="296B1568" w:rsidR="003116E7" w:rsidRDefault="004B427F" w:rsidP="003116E7">
      <w:pPr>
        <w:pStyle w:val="enzo-text"/>
        <w:rPr>
          <w:lang w:val="en-US"/>
        </w:rPr>
      </w:pPr>
      <w:r>
        <w:rPr>
          <w:lang w:val="en-US"/>
        </w:rPr>
        <w:t xml:space="preserve">We use that method for application running on an ec2 in a private subnet and without the </w:t>
      </w:r>
      <w:proofErr w:type="spellStart"/>
      <w:r>
        <w:rPr>
          <w:lang w:val="en-US"/>
        </w:rPr>
        <w:t>aws</w:t>
      </w:r>
      <w:proofErr w:type="spellEnd"/>
      <w:r>
        <w:rPr>
          <w:lang w:val="en-US"/>
        </w:rPr>
        <w:t>-</w:t>
      </w:r>
      <w:proofErr w:type="spellStart"/>
      <w:r>
        <w:rPr>
          <w:lang w:val="en-US"/>
        </w:rPr>
        <w:t>ssm</w:t>
      </w:r>
      <w:proofErr w:type="spellEnd"/>
      <w:r>
        <w:rPr>
          <w:lang w:val="en-US"/>
        </w:rPr>
        <w:t xml:space="preserve">-client. We will use </w:t>
      </w:r>
      <w:proofErr w:type="spellStart"/>
      <w:r>
        <w:rPr>
          <w:lang w:val="en-US"/>
        </w:rPr>
        <w:t>ssh</w:t>
      </w:r>
      <w:proofErr w:type="spellEnd"/>
      <w:r>
        <w:rPr>
          <w:lang w:val="en-US"/>
        </w:rPr>
        <w:t xml:space="preserve"> to send proxied commands via </w:t>
      </w:r>
      <w:proofErr w:type="gramStart"/>
      <w:r>
        <w:rPr>
          <w:lang w:val="en-US"/>
        </w:rPr>
        <w:t>an</w:t>
      </w:r>
      <w:proofErr w:type="gramEnd"/>
      <w:r>
        <w:rPr>
          <w:lang w:val="en-US"/>
        </w:rPr>
        <w:t xml:space="preserve"> </w:t>
      </w:r>
      <w:proofErr w:type="spellStart"/>
      <w:r>
        <w:rPr>
          <w:lang w:val="en-US"/>
        </w:rPr>
        <w:t>ssh</w:t>
      </w:r>
      <w:proofErr w:type="spellEnd"/>
      <w:r>
        <w:rPr>
          <w:lang w:val="en-US"/>
        </w:rPr>
        <w:t xml:space="preserve"> tunnel proxied by a bastion instance available in the public subnet.</w:t>
      </w:r>
    </w:p>
    <w:p w14:paraId="0C20F7AC" w14:textId="2FE3B785" w:rsidR="004B427F" w:rsidRDefault="004B427F" w:rsidP="003116E7">
      <w:pPr>
        <w:pStyle w:val="enzo-text"/>
        <w:rPr>
          <w:lang w:val="en-US"/>
        </w:rPr>
      </w:pPr>
    </w:p>
    <w:p w14:paraId="4E0441F5" w14:textId="33249E33" w:rsidR="004B427F" w:rsidRDefault="004B427F" w:rsidP="003116E7">
      <w:pPr>
        <w:pStyle w:val="enzo-text"/>
        <w:rPr>
          <w:lang w:val="en-US"/>
        </w:rPr>
      </w:pPr>
      <w:r>
        <w:rPr>
          <w:lang w:val="en-US"/>
        </w:rPr>
        <w:t>Required:</w:t>
      </w:r>
    </w:p>
    <w:p w14:paraId="1ED5D2C3" w14:textId="100DF313" w:rsidR="004B427F" w:rsidRDefault="004B427F" w:rsidP="00601864">
      <w:pPr>
        <w:pStyle w:val="enzo-text"/>
        <w:numPr>
          <w:ilvl w:val="0"/>
          <w:numId w:val="43"/>
        </w:numPr>
        <w:rPr>
          <w:lang w:val="en-US"/>
        </w:rPr>
      </w:pPr>
      <w:r>
        <w:rPr>
          <w:lang w:val="en-US"/>
        </w:rPr>
        <w:t xml:space="preserve">A bastion host with </w:t>
      </w:r>
      <w:proofErr w:type="spellStart"/>
      <w:r>
        <w:rPr>
          <w:lang w:val="en-US"/>
        </w:rPr>
        <w:t>ssh</w:t>
      </w:r>
      <w:proofErr w:type="spellEnd"/>
      <w:r>
        <w:rPr>
          <w:lang w:val="en-US"/>
        </w:rPr>
        <w:t xml:space="preserve"> and </w:t>
      </w:r>
      <w:proofErr w:type="gramStart"/>
      <w:r w:rsidR="00601864">
        <w:rPr>
          <w:lang w:val="en-US"/>
        </w:rPr>
        <w:t>an</w:t>
      </w:r>
      <w:proofErr w:type="gramEnd"/>
      <w:r w:rsidR="00601864">
        <w:rPr>
          <w:lang w:val="en-US"/>
        </w:rPr>
        <w:t xml:space="preserve"> </w:t>
      </w:r>
      <w:proofErr w:type="spellStart"/>
      <w:r>
        <w:rPr>
          <w:lang w:val="en-US"/>
        </w:rPr>
        <w:t>ssh</w:t>
      </w:r>
      <w:proofErr w:type="spellEnd"/>
      <w:r>
        <w:rPr>
          <w:lang w:val="en-US"/>
        </w:rPr>
        <w:t xml:space="preserve"> port open </w:t>
      </w:r>
    </w:p>
    <w:p w14:paraId="5227AF11" w14:textId="5750A70D" w:rsidR="00601864" w:rsidRDefault="00601864" w:rsidP="00601864">
      <w:pPr>
        <w:pStyle w:val="enzo-text"/>
        <w:numPr>
          <w:ilvl w:val="0"/>
          <w:numId w:val="43"/>
        </w:numPr>
        <w:rPr>
          <w:lang w:val="en-US"/>
        </w:rPr>
      </w:pPr>
      <w:r>
        <w:rPr>
          <w:lang w:val="en-US"/>
        </w:rPr>
        <w:t xml:space="preserve">The </w:t>
      </w:r>
      <w:proofErr w:type="spellStart"/>
      <w:r>
        <w:rPr>
          <w:lang w:val="en-US"/>
        </w:rPr>
        <w:t>ssh</w:t>
      </w:r>
      <w:proofErr w:type="spellEnd"/>
      <w:r>
        <w:rPr>
          <w:lang w:val="en-US"/>
        </w:rPr>
        <w:t xml:space="preserve"> keys to access the bastion and the application server</w:t>
      </w:r>
    </w:p>
    <w:p w14:paraId="4C259349" w14:textId="35E9602D" w:rsidR="006A548F" w:rsidRDefault="006A548F" w:rsidP="00601864">
      <w:pPr>
        <w:pStyle w:val="enzo-text"/>
        <w:numPr>
          <w:ilvl w:val="0"/>
          <w:numId w:val="43"/>
        </w:numPr>
        <w:rPr>
          <w:lang w:val="en-US"/>
        </w:rPr>
      </w:pPr>
      <w:r>
        <w:rPr>
          <w:lang w:val="en-US"/>
        </w:rPr>
        <w:t xml:space="preserve">The </w:t>
      </w:r>
      <w:proofErr w:type="spellStart"/>
      <w:r>
        <w:rPr>
          <w:lang w:val="en-US"/>
        </w:rPr>
        <w:t>ip</w:t>
      </w:r>
      <w:proofErr w:type="spellEnd"/>
      <w:r>
        <w:rPr>
          <w:lang w:val="en-US"/>
        </w:rPr>
        <w:t xml:space="preserve"> addresses of the bastion and of the ec2s to connect to</w:t>
      </w:r>
    </w:p>
    <w:p w14:paraId="1B0A5340" w14:textId="14BF3780" w:rsidR="00601864" w:rsidRDefault="00601864" w:rsidP="003116E7">
      <w:pPr>
        <w:pStyle w:val="enzo-text"/>
        <w:rPr>
          <w:lang w:val="en-US"/>
        </w:rPr>
      </w:pPr>
    </w:p>
    <w:p w14:paraId="06C0F688" w14:textId="2ED6A24F" w:rsidR="00601864" w:rsidRDefault="00601864" w:rsidP="003116E7">
      <w:pPr>
        <w:pStyle w:val="enzo-text"/>
        <w:rPr>
          <w:lang w:val="en-US"/>
        </w:rPr>
      </w:pPr>
      <w:r>
        <w:rPr>
          <w:lang w:val="en-US"/>
        </w:rPr>
        <w:t xml:space="preserve">We will 1rst create </w:t>
      </w:r>
      <w:proofErr w:type="gramStart"/>
      <w:r>
        <w:rPr>
          <w:lang w:val="en-US"/>
        </w:rPr>
        <w:t>an</w:t>
      </w:r>
      <w:proofErr w:type="gramEnd"/>
      <w:r>
        <w:rPr>
          <w:lang w:val="en-US"/>
        </w:rPr>
        <w:t xml:space="preserve"> deployment script that will be used in the pipelines deployment stage.</w:t>
      </w:r>
    </w:p>
    <w:p w14:paraId="271171E1" w14:textId="4894B818" w:rsidR="00601864" w:rsidRDefault="00601864" w:rsidP="003116E7">
      <w:pPr>
        <w:pStyle w:val="enzo-text"/>
        <w:rPr>
          <w:lang w:val="en-US"/>
        </w:rPr>
      </w:pPr>
      <w:r>
        <w:rPr>
          <w:lang w:val="en-US"/>
        </w:rPr>
        <w:t xml:space="preserve">This file can have any name, for consistency with </w:t>
      </w:r>
      <w:proofErr w:type="gramStart"/>
      <w:r>
        <w:rPr>
          <w:lang w:val="en-US"/>
        </w:rPr>
        <w:t>the .</w:t>
      </w:r>
      <w:proofErr w:type="spellStart"/>
      <w:r>
        <w:rPr>
          <w:lang w:val="en-US"/>
        </w:rPr>
        <w:t>gitlab</w:t>
      </w:r>
      <w:proofErr w:type="gramEnd"/>
      <w:r>
        <w:rPr>
          <w:lang w:val="en-US"/>
        </w:rPr>
        <w:t>-ci.yaml</w:t>
      </w:r>
      <w:proofErr w:type="spellEnd"/>
      <w:r>
        <w:rPr>
          <w:lang w:val="en-US"/>
        </w:rPr>
        <w:t xml:space="preserve"> file, I called it .gitlab-deploy.sh.</w:t>
      </w:r>
    </w:p>
    <w:p w14:paraId="0C675A12" w14:textId="13AF96AF" w:rsidR="00601864" w:rsidRDefault="00601864" w:rsidP="003116E7">
      <w:pPr>
        <w:pStyle w:val="enzo-text"/>
        <w:rPr>
          <w:lang w:val="en-US"/>
        </w:rPr>
      </w:pPr>
      <w:r>
        <w:rPr>
          <w:lang w:val="en-US"/>
        </w:rPr>
        <w:t>Note this is a shell script.</w:t>
      </w:r>
    </w:p>
    <w:p w14:paraId="52347FA8" w14:textId="43121FD4" w:rsidR="00601864" w:rsidRDefault="00601864" w:rsidP="003116E7">
      <w:pPr>
        <w:pStyle w:val="enzo-text"/>
        <w:rPr>
          <w:lang w:val="en-US"/>
        </w:rPr>
      </w:pPr>
    </w:p>
    <w:p w14:paraId="295BF304" w14:textId="3761876E" w:rsidR="00601864" w:rsidRDefault="00601864" w:rsidP="003116E7">
      <w:pPr>
        <w:pStyle w:val="enzo-text"/>
        <w:rPr>
          <w:lang w:val="en-US"/>
        </w:rPr>
      </w:pPr>
      <w:r>
        <w:rPr>
          <w:lang w:val="en-US"/>
        </w:rPr>
        <w:t xml:space="preserve">What we want is </w:t>
      </w:r>
      <w:r w:rsidR="009E3BE3">
        <w:rPr>
          <w:lang w:val="en-US"/>
        </w:rPr>
        <w:t>either</w:t>
      </w:r>
      <w:r>
        <w:rPr>
          <w:lang w:val="en-US"/>
        </w:rPr>
        <w:t xml:space="preserve"> </w:t>
      </w:r>
      <w:r w:rsidR="009E3BE3">
        <w:rPr>
          <w:lang w:val="en-US"/>
        </w:rPr>
        <w:t>depending on our use case.</w:t>
      </w:r>
    </w:p>
    <w:p w14:paraId="1BF8CA14" w14:textId="546FB3F3" w:rsidR="009E3BE3" w:rsidRDefault="009E3BE3" w:rsidP="009E3BE3">
      <w:pPr>
        <w:pStyle w:val="enzo-text"/>
        <w:numPr>
          <w:ilvl w:val="0"/>
          <w:numId w:val="43"/>
        </w:numPr>
        <w:rPr>
          <w:lang w:val="en-US"/>
        </w:rPr>
      </w:pPr>
      <w:r>
        <w:rPr>
          <w:lang w:val="en-US"/>
        </w:rPr>
        <w:t xml:space="preserve">If the server is running the application in a container made from a docker image, we want to download the latest application image available in our Gitlab container registry, the image we just build and pushed in the pipeline previous step, stop the actual running container and start the new one.  </w:t>
      </w:r>
    </w:p>
    <w:p w14:paraId="45F90DFE" w14:textId="78879B7A" w:rsidR="00C268EF" w:rsidRDefault="009E3BE3" w:rsidP="009E3BE3">
      <w:pPr>
        <w:pStyle w:val="enzo-text"/>
        <w:numPr>
          <w:ilvl w:val="0"/>
          <w:numId w:val="43"/>
        </w:numPr>
        <w:rPr>
          <w:lang w:val="en-US"/>
        </w:rPr>
      </w:pPr>
      <w:r>
        <w:rPr>
          <w:lang w:val="en-US"/>
        </w:rPr>
        <w:t>If the server is running the application code directly, we want to pull the last updates from the repository, install the new dependencies, restart</w:t>
      </w:r>
      <w:r w:rsidR="00667A5F">
        <w:rPr>
          <w:lang w:val="en-US"/>
        </w:rPr>
        <w:t xml:space="preserve"> (or stop and start)</w:t>
      </w:r>
      <w:r>
        <w:rPr>
          <w:lang w:val="en-US"/>
        </w:rPr>
        <w:t xml:space="preserve"> the applicat</w:t>
      </w:r>
      <w:r w:rsidR="00667A5F">
        <w:rPr>
          <w:lang w:val="en-US"/>
        </w:rPr>
        <w:t>ion.</w:t>
      </w:r>
      <w:r>
        <w:rPr>
          <w:lang w:val="en-US"/>
        </w:rPr>
        <w:t xml:space="preserve"> </w:t>
      </w:r>
    </w:p>
    <w:p w14:paraId="7FD938A1" w14:textId="77777777" w:rsidR="00667A5F" w:rsidRDefault="00667A5F" w:rsidP="00C268EF">
      <w:pPr>
        <w:pStyle w:val="enzo-text"/>
        <w:rPr>
          <w:lang w:val="en-US"/>
        </w:rPr>
      </w:pPr>
    </w:p>
    <w:p w14:paraId="3D77D4E3" w14:textId="492B95AC" w:rsidR="00667A5F" w:rsidRDefault="00667A5F" w:rsidP="00C268EF">
      <w:pPr>
        <w:pStyle w:val="enzo-text"/>
        <w:rPr>
          <w:lang w:val="en-US"/>
        </w:rPr>
      </w:pPr>
      <w:r>
        <w:rPr>
          <w:lang w:val="en-US"/>
        </w:rPr>
        <w:tab/>
        <w:t xml:space="preserve">In both case we must send these commands via </w:t>
      </w:r>
      <w:proofErr w:type="spellStart"/>
      <w:r>
        <w:rPr>
          <w:lang w:val="en-US"/>
        </w:rPr>
        <w:t>ssh</w:t>
      </w:r>
      <w:proofErr w:type="spellEnd"/>
      <w:r>
        <w:rPr>
          <w:lang w:val="en-US"/>
        </w:rPr>
        <w:t>.</w:t>
      </w:r>
    </w:p>
    <w:p w14:paraId="2819C17A" w14:textId="7F201E90" w:rsidR="006A548F" w:rsidRDefault="006A548F" w:rsidP="00C268EF">
      <w:pPr>
        <w:pStyle w:val="enzo-text"/>
        <w:rPr>
          <w:lang w:val="en-US"/>
        </w:rPr>
      </w:pPr>
    </w:p>
    <w:p w14:paraId="0E4171D4" w14:textId="35DFF87D" w:rsidR="006A548F" w:rsidRDefault="006A548F" w:rsidP="006A548F">
      <w:pPr>
        <w:pStyle w:val="enzo-heading2"/>
      </w:pPr>
      <w:r>
        <w:tab/>
      </w:r>
      <w:bookmarkStart w:id="18" w:name="_Toc103780266"/>
      <w:r>
        <w:t>Repository additional set-up</w:t>
      </w:r>
      <w:bookmarkEnd w:id="18"/>
    </w:p>
    <w:p w14:paraId="5384E059" w14:textId="6C4C97D1" w:rsidR="00667A5F" w:rsidRDefault="00667A5F" w:rsidP="00C268EF">
      <w:pPr>
        <w:pStyle w:val="enzo-text"/>
        <w:rPr>
          <w:lang w:val="en-US"/>
        </w:rPr>
      </w:pPr>
    </w:p>
    <w:p w14:paraId="516926E9" w14:textId="36896EA3" w:rsidR="006A548F" w:rsidRDefault="006A548F" w:rsidP="00C268EF">
      <w:pPr>
        <w:pStyle w:val="enzo-text"/>
        <w:rPr>
          <w:lang w:val="en-US"/>
        </w:rPr>
      </w:pPr>
      <w:r>
        <w:rPr>
          <w:lang w:val="en-US"/>
        </w:rPr>
        <w:t xml:space="preserve">As mentioned previously the pipeline need to have access to the </w:t>
      </w:r>
      <w:proofErr w:type="spellStart"/>
      <w:r>
        <w:rPr>
          <w:lang w:val="en-US"/>
        </w:rPr>
        <w:t>ssh</w:t>
      </w:r>
      <w:proofErr w:type="spellEnd"/>
      <w:r>
        <w:rPr>
          <w:lang w:val="en-US"/>
        </w:rPr>
        <w:t xml:space="preserve"> keys and to the </w:t>
      </w:r>
      <w:proofErr w:type="spellStart"/>
      <w:r>
        <w:rPr>
          <w:lang w:val="en-US"/>
        </w:rPr>
        <w:t>ip</w:t>
      </w:r>
      <w:proofErr w:type="spellEnd"/>
      <w:r>
        <w:rPr>
          <w:lang w:val="en-US"/>
        </w:rPr>
        <w:t xml:space="preserve"> </w:t>
      </w:r>
      <w:proofErr w:type="gramStart"/>
      <w:r>
        <w:rPr>
          <w:lang w:val="en-US"/>
        </w:rPr>
        <w:t>addresses  in</w:t>
      </w:r>
      <w:proofErr w:type="gramEnd"/>
      <w:r>
        <w:rPr>
          <w:lang w:val="en-US"/>
        </w:rPr>
        <w:t xml:space="preserve"> order to be able to provide them to the deployment script and successfully connect to the ec2 instances.</w:t>
      </w:r>
    </w:p>
    <w:p w14:paraId="5F84DCB4" w14:textId="0713DC9B" w:rsidR="009A00C6" w:rsidRDefault="009A00C6" w:rsidP="00C268EF">
      <w:pPr>
        <w:pStyle w:val="enzo-text"/>
        <w:rPr>
          <w:lang w:val="en-US"/>
        </w:rPr>
      </w:pPr>
    </w:p>
    <w:p w14:paraId="2002D969" w14:textId="39124CAE" w:rsidR="009A00C6" w:rsidRDefault="009A00C6" w:rsidP="00C268EF">
      <w:pPr>
        <w:pStyle w:val="enzo-text"/>
        <w:rPr>
          <w:lang w:val="en-US"/>
        </w:rPr>
      </w:pPr>
      <w:r>
        <w:rPr>
          <w:lang w:val="en-US"/>
        </w:rPr>
        <w:t xml:space="preserve">Instead of having a different deployment script and pipeline definition file for each repository and applications. We will have a generic deployment script and pipeline definition that we can use with all our repositories using this deployment method. We will use the Gitlab CI/CD variables, to pass the values that are specific to an application and its server. Also, as the files are in the </w:t>
      </w:r>
      <w:r w:rsidR="0006122E">
        <w:rPr>
          <w:lang w:val="en-US"/>
        </w:rPr>
        <w:t>repository</w:t>
      </w:r>
      <w:r>
        <w:rPr>
          <w:lang w:val="en-US"/>
        </w:rPr>
        <w:t xml:space="preserve">, it\s better to avoid storing sensitive values </w:t>
      </w:r>
      <w:r w:rsidR="0006122E">
        <w:rPr>
          <w:lang w:val="en-US"/>
        </w:rPr>
        <w:t xml:space="preserve">or having them </w:t>
      </w:r>
      <w:r>
        <w:rPr>
          <w:lang w:val="en-US"/>
        </w:rPr>
        <w:t>hardcoded</w:t>
      </w:r>
      <w:r w:rsidR="0006122E">
        <w:rPr>
          <w:lang w:val="en-US"/>
        </w:rPr>
        <w:t xml:space="preserve"> in the scripts. Instead, we can make use of the repository settings and more specifically of the CI/CD variables. </w:t>
      </w:r>
    </w:p>
    <w:p w14:paraId="49A6A095" w14:textId="05430A81" w:rsidR="006A548F" w:rsidRDefault="006A548F" w:rsidP="00C268EF">
      <w:pPr>
        <w:pStyle w:val="enzo-text"/>
        <w:rPr>
          <w:lang w:val="en-US"/>
        </w:rPr>
      </w:pPr>
      <w:r>
        <w:rPr>
          <w:lang w:val="en-US"/>
        </w:rPr>
        <w:t>From the</w:t>
      </w:r>
      <w:r w:rsidR="0006122E">
        <w:rPr>
          <w:lang w:val="en-US"/>
        </w:rPr>
        <w:t xml:space="preserve"> application Gitlab</w:t>
      </w:r>
      <w:r>
        <w:rPr>
          <w:lang w:val="en-US"/>
        </w:rPr>
        <w:t xml:space="preserve"> repository:</w:t>
      </w:r>
    </w:p>
    <w:p w14:paraId="1D014E28" w14:textId="77777777" w:rsidR="006A548F" w:rsidRPr="001200B2" w:rsidRDefault="006A548F" w:rsidP="006A548F">
      <w:pPr>
        <w:pStyle w:val="enzo-text"/>
        <w:numPr>
          <w:ilvl w:val="0"/>
          <w:numId w:val="43"/>
        </w:numPr>
        <w:rPr>
          <w:lang w:val="en-US"/>
        </w:rPr>
      </w:pPr>
      <w:r>
        <w:rPr>
          <w:lang w:val="en-US"/>
        </w:rPr>
        <w:t xml:space="preserve">Go to </w:t>
      </w:r>
      <w:r w:rsidRPr="001A0542">
        <w:rPr>
          <w:b/>
          <w:bCs/>
          <w:lang w:val="en-US"/>
        </w:rPr>
        <w:t xml:space="preserve">Settings &gt; </w:t>
      </w:r>
      <w:r>
        <w:rPr>
          <w:b/>
          <w:bCs/>
          <w:lang w:val="en-US"/>
        </w:rPr>
        <w:t xml:space="preserve">CI/CD </w:t>
      </w:r>
    </w:p>
    <w:p w14:paraId="562015F1" w14:textId="33C34644" w:rsidR="006A548F" w:rsidRDefault="006A548F" w:rsidP="006A548F">
      <w:pPr>
        <w:pStyle w:val="enzo-text"/>
        <w:ind w:left="720"/>
        <w:rPr>
          <w:lang w:val="en-US"/>
        </w:rPr>
      </w:pPr>
      <w:r w:rsidRPr="001200B2">
        <w:rPr>
          <w:lang w:val="en-US"/>
        </w:rPr>
        <w:t>Look for</w:t>
      </w:r>
      <w:r>
        <w:rPr>
          <w:b/>
          <w:bCs/>
          <w:lang w:val="en-US"/>
        </w:rPr>
        <w:t xml:space="preserve"> </w:t>
      </w:r>
      <w:r w:rsidR="009A00C6">
        <w:rPr>
          <w:b/>
          <w:bCs/>
          <w:lang w:val="en-US"/>
        </w:rPr>
        <w:t>Variable</w:t>
      </w:r>
      <w:r>
        <w:rPr>
          <w:lang w:val="en-US"/>
        </w:rPr>
        <w:t xml:space="preserve"> and click the </w:t>
      </w:r>
      <w:r w:rsidRPr="001A0542">
        <w:rPr>
          <w:b/>
          <w:bCs/>
          <w:lang w:val="en-US"/>
        </w:rPr>
        <w:t>Expand</w:t>
      </w:r>
      <w:r>
        <w:rPr>
          <w:lang w:val="en-US"/>
        </w:rPr>
        <w:t xml:space="preserve"> button</w:t>
      </w:r>
    </w:p>
    <w:p w14:paraId="73D71303" w14:textId="77F6B61A" w:rsidR="006A548F" w:rsidRDefault="009A00C6" w:rsidP="00C268EF">
      <w:pPr>
        <w:pStyle w:val="enzo-text"/>
        <w:rPr>
          <w:lang w:val="en-US"/>
        </w:rPr>
      </w:pPr>
      <w:r>
        <w:rPr>
          <w:lang w:val="en-US"/>
        </w:rPr>
        <w:tab/>
      </w:r>
      <w:r>
        <w:rPr>
          <w:lang w:val="en-US"/>
        </w:rPr>
        <w:tab/>
        <w:t xml:space="preserve">Click </w:t>
      </w:r>
      <w:r w:rsidRPr="009A00C6">
        <w:rPr>
          <w:b/>
          <w:bCs/>
          <w:lang w:val="en-US"/>
        </w:rPr>
        <w:t>Add variable</w:t>
      </w:r>
      <w:r>
        <w:rPr>
          <w:lang w:val="en-US"/>
        </w:rPr>
        <w:t xml:space="preserve"> for each new variable we want </w:t>
      </w:r>
    </w:p>
    <w:p w14:paraId="54A8A5E2" w14:textId="6F740086" w:rsidR="0006122E" w:rsidRDefault="0006122E" w:rsidP="00C268EF">
      <w:pPr>
        <w:pStyle w:val="enzo-text"/>
        <w:rPr>
          <w:lang w:val="en-US"/>
        </w:rPr>
      </w:pPr>
    </w:p>
    <w:p w14:paraId="504509B8" w14:textId="7FFC7E0A" w:rsidR="000013EA" w:rsidRDefault="000013EA" w:rsidP="00C268EF">
      <w:pPr>
        <w:pStyle w:val="enzo-text"/>
        <w:rPr>
          <w:lang w:val="en-US"/>
        </w:rPr>
      </w:pPr>
      <w:r>
        <w:rPr>
          <w:lang w:val="en-US"/>
        </w:rPr>
        <w:t xml:space="preserve">As we usually use the same </w:t>
      </w:r>
      <w:proofErr w:type="spellStart"/>
      <w:r>
        <w:rPr>
          <w:lang w:val="en-US"/>
        </w:rPr>
        <w:t>ssh</w:t>
      </w:r>
      <w:proofErr w:type="spellEnd"/>
      <w:r>
        <w:rPr>
          <w:lang w:val="en-US"/>
        </w:rPr>
        <w:t xml:space="preserve"> key for the instances running the same application, </w:t>
      </w:r>
    </w:p>
    <w:p w14:paraId="4EB4E8F9" w14:textId="3B89F336" w:rsidR="0006122E" w:rsidRDefault="0006122E" w:rsidP="00C268EF">
      <w:pPr>
        <w:pStyle w:val="enzo-text"/>
        <w:rPr>
          <w:lang w:val="en-US"/>
        </w:rPr>
      </w:pPr>
      <w:r>
        <w:rPr>
          <w:lang w:val="en-US"/>
        </w:rPr>
        <w:t>We will need:</w:t>
      </w:r>
    </w:p>
    <w:p w14:paraId="7C1AFD4E" w14:textId="4FB47A26" w:rsidR="0006122E" w:rsidRDefault="0006122E" w:rsidP="00C268EF">
      <w:pPr>
        <w:pStyle w:val="enzo-text"/>
        <w:rPr>
          <w:lang w:val="en-US"/>
        </w:rPr>
      </w:pPr>
    </w:p>
    <w:p w14:paraId="59BED58D" w14:textId="717D749E" w:rsidR="00FF1653" w:rsidRDefault="00FF1653" w:rsidP="00FF1653">
      <w:pPr>
        <w:pStyle w:val="enzo-text"/>
        <w:numPr>
          <w:ilvl w:val="0"/>
          <w:numId w:val="43"/>
        </w:numPr>
        <w:rPr>
          <w:lang w:val="en-US"/>
        </w:rPr>
      </w:pPr>
      <w:r w:rsidRPr="00FF1653">
        <w:rPr>
          <w:lang w:val="en-US"/>
        </w:rPr>
        <w:t>APP_</w:t>
      </w:r>
      <w:r w:rsidR="00495B8D" w:rsidRPr="00495B8D">
        <w:rPr>
          <w:lang w:val="en-US"/>
        </w:rPr>
        <w:t xml:space="preserve">RESTART_COMMANDS </w:t>
      </w:r>
      <w:r>
        <w:rPr>
          <w:lang w:val="en-US"/>
        </w:rPr>
        <w:t>– the commands to stop, install and start the app (separated with &amp;&amp;)</w:t>
      </w:r>
    </w:p>
    <w:p w14:paraId="479E2DB7" w14:textId="7306F549" w:rsidR="001C0CB2" w:rsidRDefault="001C0CB2" w:rsidP="001C0CB2">
      <w:pPr>
        <w:pStyle w:val="enzo-text"/>
        <w:numPr>
          <w:ilvl w:val="0"/>
          <w:numId w:val="43"/>
        </w:numPr>
        <w:rPr>
          <w:lang w:val="en-US"/>
        </w:rPr>
      </w:pPr>
      <w:r w:rsidRPr="001C0CB2">
        <w:rPr>
          <w:lang w:val="en-US"/>
        </w:rPr>
        <w:t>APP_</w:t>
      </w:r>
      <w:proofErr w:type="gramStart"/>
      <w:r w:rsidRPr="001C0CB2">
        <w:rPr>
          <w:lang w:val="en-US"/>
        </w:rPr>
        <w:t>PATH</w:t>
      </w:r>
      <w:r>
        <w:rPr>
          <w:lang w:val="en-US"/>
        </w:rPr>
        <w:t xml:space="preserve">  </w:t>
      </w:r>
      <w:r w:rsidRPr="00BB59A8">
        <w:rPr>
          <w:i/>
          <w:iCs/>
          <w:lang w:val="en-US"/>
        </w:rPr>
        <w:t>–</w:t>
      </w:r>
      <w:proofErr w:type="gramEnd"/>
      <w:r w:rsidRPr="00BB59A8">
        <w:rPr>
          <w:i/>
          <w:iCs/>
          <w:lang w:val="en-US"/>
        </w:rPr>
        <w:t xml:space="preserve"> the </w:t>
      </w:r>
      <w:r>
        <w:rPr>
          <w:i/>
          <w:iCs/>
          <w:lang w:val="en-US"/>
        </w:rPr>
        <w:t xml:space="preserve">path </w:t>
      </w:r>
      <w:r w:rsidRPr="00BB59A8">
        <w:rPr>
          <w:i/>
          <w:iCs/>
          <w:lang w:val="en-US"/>
        </w:rPr>
        <w:t>of</w:t>
      </w:r>
      <w:r>
        <w:rPr>
          <w:i/>
          <w:iCs/>
          <w:lang w:val="en-US"/>
        </w:rPr>
        <w:t xml:space="preserve"> the application (prefer absolute)</w:t>
      </w:r>
    </w:p>
    <w:p w14:paraId="0E3B6467" w14:textId="6EA52F48" w:rsidR="006A548F" w:rsidRDefault="0006122E" w:rsidP="0006122E">
      <w:pPr>
        <w:pStyle w:val="enzo-text"/>
        <w:numPr>
          <w:ilvl w:val="0"/>
          <w:numId w:val="43"/>
        </w:numPr>
        <w:rPr>
          <w:lang w:val="en-US"/>
        </w:rPr>
      </w:pPr>
      <w:r w:rsidRPr="0006122E">
        <w:rPr>
          <w:lang w:val="en-US"/>
        </w:rPr>
        <w:t>APP_SERVER_PRIVATE_KEY</w:t>
      </w:r>
      <w:r w:rsidR="000013EA">
        <w:rPr>
          <w:lang w:val="en-US"/>
        </w:rPr>
        <w:t xml:space="preserve"> </w:t>
      </w:r>
      <w:bookmarkStart w:id="19" w:name="_Hlk103776391"/>
      <w:r w:rsidR="000013EA" w:rsidRPr="00BB59A8">
        <w:rPr>
          <w:i/>
          <w:iCs/>
          <w:lang w:val="en-US"/>
        </w:rPr>
        <w:t xml:space="preserve">– the </w:t>
      </w:r>
      <w:proofErr w:type="spellStart"/>
      <w:r w:rsidR="000013EA" w:rsidRPr="00BB59A8">
        <w:rPr>
          <w:i/>
          <w:iCs/>
          <w:lang w:val="en-US"/>
        </w:rPr>
        <w:t>ssh</w:t>
      </w:r>
      <w:proofErr w:type="spellEnd"/>
      <w:r w:rsidR="000013EA" w:rsidRPr="00BB59A8">
        <w:rPr>
          <w:i/>
          <w:iCs/>
          <w:lang w:val="en-US"/>
        </w:rPr>
        <w:t xml:space="preserve"> key of </w:t>
      </w:r>
      <w:bookmarkEnd w:id="19"/>
      <w:r w:rsidR="000013EA" w:rsidRPr="00BB59A8">
        <w:rPr>
          <w:i/>
          <w:iCs/>
          <w:lang w:val="en-US"/>
        </w:rPr>
        <w:t>the ec2s running the application</w:t>
      </w:r>
      <w:r w:rsidR="000013EA">
        <w:rPr>
          <w:lang w:val="en-US"/>
        </w:rPr>
        <w:t xml:space="preserve"> </w:t>
      </w:r>
    </w:p>
    <w:p w14:paraId="77E45FFC" w14:textId="03FE3077" w:rsidR="0006122E" w:rsidRPr="00BB59A8" w:rsidRDefault="0006122E" w:rsidP="0006122E">
      <w:pPr>
        <w:pStyle w:val="enzo-text"/>
        <w:numPr>
          <w:ilvl w:val="0"/>
          <w:numId w:val="43"/>
        </w:numPr>
        <w:rPr>
          <w:i/>
          <w:iCs/>
          <w:lang w:val="en-US"/>
        </w:rPr>
      </w:pPr>
      <w:r w:rsidRPr="0006122E">
        <w:rPr>
          <w:lang w:val="en-US"/>
        </w:rPr>
        <w:t>APP_SERVER_</w:t>
      </w:r>
      <w:r>
        <w:rPr>
          <w:lang w:val="en-US"/>
        </w:rPr>
        <w:t>IP</w:t>
      </w:r>
      <w:r w:rsidRPr="0006122E">
        <w:rPr>
          <w:lang w:val="en-US"/>
        </w:rPr>
        <w:t>S</w:t>
      </w:r>
      <w:r w:rsidR="000013EA">
        <w:rPr>
          <w:lang w:val="en-US"/>
        </w:rPr>
        <w:t xml:space="preserve"> </w:t>
      </w:r>
      <w:r w:rsidR="000013EA" w:rsidRPr="00BB59A8">
        <w:rPr>
          <w:i/>
          <w:iCs/>
          <w:lang w:val="en-US"/>
        </w:rPr>
        <w:t xml:space="preserve">– the private </w:t>
      </w:r>
      <w:r w:rsidR="008B3BDF">
        <w:rPr>
          <w:i/>
          <w:iCs/>
          <w:lang w:val="en-US"/>
        </w:rPr>
        <w:t>IP addresses</w:t>
      </w:r>
      <w:r w:rsidR="000013EA" w:rsidRPr="00BB59A8">
        <w:rPr>
          <w:i/>
          <w:iCs/>
          <w:lang w:val="en-US"/>
        </w:rPr>
        <w:t xml:space="preserve"> of the ec2s running the application</w:t>
      </w:r>
    </w:p>
    <w:p w14:paraId="04E67849" w14:textId="342439BB" w:rsidR="0006122E" w:rsidRDefault="0006122E" w:rsidP="0006122E">
      <w:pPr>
        <w:pStyle w:val="enzo-text"/>
        <w:numPr>
          <w:ilvl w:val="0"/>
          <w:numId w:val="43"/>
        </w:numPr>
        <w:rPr>
          <w:lang w:val="en-US"/>
        </w:rPr>
      </w:pPr>
      <w:r w:rsidRPr="0006122E">
        <w:rPr>
          <w:lang w:val="en-US"/>
        </w:rPr>
        <w:t>APP_SERVER_</w:t>
      </w:r>
      <w:proofErr w:type="gramStart"/>
      <w:r w:rsidRPr="0006122E">
        <w:rPr>
          <w:lang w:val="en-US"/>
        </w:rPr>
        <w:t>USER</w:t>
      </w:r>
      <w:r w:rsidR="00BB59A8">
        <w:rPr>
          <w:lang w:val="en-US"/>
        </w:rPr>
        <w:t xml:space="preserve"> </w:t>
      </w:r>
      <w:r w:rsidR="000013EA">
        <w:rPr>
          <w:lang w:val="en-US"/>
        </w:rPr>
        <w:t xml:space="preserve"> </w:t>
      </w:r>
      <w:r w:rsidR="000013EA" w:rsidRPr="00BB59A8">
        <w:rPr>
          <w:i/>
          <w:iCs/>
          <w:lang w:val="en-US"/>
        </w:rPr>
        <w:t>–</w:t>
      </w:r>
      <w:proofErr w:type="gramEnd"/>
      <w:r w:rsidR="000013EA" w:rsidRPr="00BB59A8">
        <w:rPr>
          <w:i/>
          <w:iCs/>
          <w:lang w:val="en-US"/>
        </w:rPr>
        <w:t xml:space="preserve"> the user </w:t>
      </w:r>
      <w:r w:rsidR="00BB59A8" w:rsidRPr="00BB59A8">
        <w:rPr>
          <w:i/>
          <w:iCs/>
          <w:lang w:val="en-US"/>
        </w:rPr>
        <w:t>of the ec2s running the application</w:t>
      </w:r>
    </w:p>
    <w:p w14:paraId="312F7CB8" w14:textId="2BDF8DF6" w:rsidR="0006122E" w:rsidRDefault="0006122E" w:rsidP="0006122E">
      <w:pPr>
        <w:pStyle w:val="enzo-text"/>
        <w:numPr>
          <w:ilvl w:val="0"/>
          <w:numId w:val="43"/>
        </w:numPr>
        <w:rPr>
          <w:lang w:val="en-US"/>
        </w:rPr>
      </w:pPr>
      <w:r>
        <w:rPr>
          <w:lang w:val="en-US"/>
        </w:rPr>
        <w:t>BASTION</w:t>
      </w:r>
      <w:r w:rsidRPr="0006122E">
        <w:rPr>
          <w:lang w:val="en-US"/>
        </w:rPr>
        <w:t>_</w:t>
      </w:r>
      <w:bookmarkStart w:id="20" w:name="_Hlk103782055"/>
      <w:r w:rsidRPr="0006122E">
        <w:rPr>
          <w:lang w:val="en-US"/>
        </w:rPr>
        <w:t>SERVER</w:t>
      </w:r>
      <w:r w:rsidR="00F43C67" w:rsidRPr="0006122E">
        <w:rPr>
          <w:lang w:val="en-US"/>
        </w:rPr>
        <w:t xml:space="preserve"> </w:t>
      </w:r>
      <w:r w:rsidRPr="0006122E">
        <w:rPr>
          <w:lang w:val="en-US"/>
        </w:rPr>
        <w:t>_PRIV</w:t>
      </w:r>
      <w:r w:rsidR="00F43C67">
        <w:rPr>
          <w:lang w:val="en-US"/>
        </w:rPr>
        <w:t>ATE</w:t>
      </w:r>
      <w:bookmarkEnd w:id="20"/>
      <w:r w:rsidRPr="0006122E">
        <w:rPr>
          <w:lang w:val="en-US"/>
        </w:rPr>
        <w:t>_KEY</w:t>
      </w:r>
      <w:r w:rsidR="00BB59A8">
        <w:rPr>
          <w:lang w:val="en-US"/>
        </w:rPr>
        <w:t xml:space="preserve"> </w:t>
      </w:r>
      <w:r w:rsidR="00BB59A8" w:rsidRPr="00BB59A8">
        <w:rPr>
          <w:i/>
          <w:iCs/>
          <w:lang w:val="en-US"/>
        </w:rPr>
        <w:t xml:space="preserve">– the </w:t>
      </w:r>
      <w:proofErr w:type="spellStart"/>
      <w:r w:rsidR="00BB59A8" w:rsidRPr="00BB59A8">
        <w:rPr>
          <w:i/>
          <w:iCs/>
          <w:lang w:val="en-US"/>
        </w:rPr>
        <w:t>ssh</w:t>
      </w:r>
      <w:proofErr w:type="spellEnd"/>
      <w:r w:rsidR="00BB59A8" w:rsidRPr="00BB59A8">
        <w:rPr>
          <w:i/>
          <w:iCs/>
          <w:lang w:val="en-US"/>
        </w:rPr>
        <w:t xml:space="preserve"> key of the ec2s </w:t>
      </w:r>
      <w:r w:rsidR="00BB59A8">
        <w:rPr>
          <w:i/>
          <w:iCs/>
          <w:lang w:val="en-US"/>
        </w:rPr>
        <w:t>used as bastion</w:t>
      </w:r>
    </w:p>
    <w:p w14:paraId="61453ADD" w14:textId="49C8A3FA" w:rsidR="0006122E" w:rsidRDefault="0006122E" w:rsidP="0006122E">
      <w:pPr>
        <w:pStyle w:val="enzo-text"/>
        <w:numPr>
          <w:ilvl w:val="0"/>
          <w:numId w:val="43"/>
        </w:numPr>
        <w:rPr>
          <w:lang w:val="en-US"/>
        </w:rPr>
      </w:pPr>
      <w:r>
        <w:rPr>
          <w:lang w:val="en-US"/>
        </w:rPr>
        <w:t>BASTION</w:t>
      </w:r>
      <w:r w:rsidRPr="0006122E">
        <w:rPr>
          <w:lang w:val="en-US"/>
        </w:rPr>
        <w:t>_SERVER_</w:t>
      </w:r>
      <w:proofErr w:type="gramStart"/>
      <w:r w:rsidRPr="0006122E">
        <w:rPr>
          <w:lang w:val="en-US"/>
        </w:rPr>
        <w:t>URL</w:t>
      </w:r>
      <w:r w:rsidR="00BB59A8">
        <w:rPr>
          <w:lang w:val="en-US"/>
        </w:rPr>
        <w:t xml:space="preserve">  </w:t>
      </w:r>
      <w:r w:rsidR="00BB59A8" w:rsidRPr="00BB59A8">
        <w:rPr>
          <w:i/>
          <w:iCs/>
          <w:lang w:val="en-US"/>
        </w:rPr>
        <w:t>–</w:t>
      </w:r>
      <w:proofErr w:type="gramEnd"/>
      <w:r w:rsidR="00BB59A8" w:rsidRPr="00BB59A8">
        <w:rPr>
          <w:i/>
          <w:iCs/>
          <w:lang w:val="en-US"/>
        </w:rPr>
        <w:t xml:space="preserve"> the </w:t>
      </w:r>
      <w:r w:rsidR="00BB59A8">
        <w:rPr>
          <w:i/>
          <w:iCs/>
          <w:lang w:val="en-US"/>
        </w:rPr>
        <w:t xml:space="preserve">public </w:t>
      </w:r>
      <w:proofErr w:type="spellStart"/>
      <w:r w:rsidR="00BB59A8" w:rsidRPr="00BB59A8">
        <w:rPr>
          <w:i/>
          <w:iCs/>
          <w:lang w:val="en-US"/>
        </w:rPr>
        <w:t>ip</w:t>
      </w:r>
      <w:proofErr w:type="spellEnd"/>
      <w:r w:rsidR="00BB59A8" w:rsidRPr="00BB59A8">
        <w:rPr>
          <w:i/>
          <w:iCs/>
          <w:lang w:val="en-US"/>
        </w:rPr>
        <w:t xml:space="preserve"> of the ec2</w:t>
      </w:r>
      <w:r w:rsidR="00BB59A8">
        <w:rPr>
          <w:i/>
          <w:iCs/>
          <w:lang w:val="en-US"/>
        </w:rPr>
        <w:t xml:space="preserve"> </w:t>
      </w:r>
      <w:r w:rsidR="00BB59A8" w:rsidRPr="00BB59A8">
        <w:rPr>
          <w:i/>
          <w:iCs/>
          <w:lang w:val="en-US"/>
        </w:rPr>
        <w:t xml:space="preserve"> </w:t>
      </w:r>
      <w:r w:rsidR="00BB59A8">
        <w:rPr>
          <w:i/>
          <w:iCs/>
          <w:lang w:val="en-US"/>
        </w:rPr>
        <w:t>used as bastion</w:t>
      </w:r>
    </w:p>
    <w:p w14:paraId="786825E6" w14:textId="290C0BCB" w:rsidR="00BB59A8" w:rsidRPr="00BB59A8" w:rsidRDefault="0006122E" w:rsidP="00BB59A8">
      <w:pPr>
        <w:pStyle w:val="enzo-text"/>
        <w:numPr>
          <w:ilvl w:val="0"/>
          <w:numId w:val="43"/>
        </w:numPr>
        <w:rPr>
          <w:lang w:val="en-US"/>
        </w:rPr>
      </w:pPr>
      <w:r>
        <w:rPr>
          <w:lang w:val="en-US"/>
        </w:rPr>
        <w:t>BASTION</w:t>
      </w:r>
      <w:r w:rsidRPr="0006122E">
        <w:rPr>
          <w:lang w:val="en-US"/>
        </w:rPr>
        <w:t>_SERVER_USER</w:t>
      </w:r>
      <w:r w:rsidR="00BB59A8">
        <w:rPr>
          <w:lang w:val="en-US"/>
        </w:rPr>
        <w:t xml:space="preserve"> </w:t>
      </w:r>
      <w:r w:rsidR="00BB59A8" w:rsidRPr="00BB59A8">
        <w:rPr>
          <w:i/>
          <w:iCs/>
          <w:lang w:val="en-US"/>
        </w:rPr>
        <w:t xml:space="preserve">– the user of the ec2 </w:t>
      </w:r>
      <w:r w:rsidR="00BB59A8">
        <w:rPr>
          <w:i/>
          <w:iCs/>
          <w:lang w:val="en-US"/>
        </w:rPr>
        <w:t>used as bastion</w:t>
      </w:r>
    </w:p>
    <w:p w14:paraId="6197A06D" w14:textId="77777777" w:rsidR="00BB59A8" w:rsidRDefault="00BB59A8" w:rsidP="00BB59A8">
      <w:pPr>
        <w:pStyle w:val="enzo-text"/>
        <w:ind w:left="720"/>
        <w:rPr>
          <w:lang w:val="en-US"/>
        </w:rPr>
      </w:pPr>
    </w:p>
    <w:p w14:paraId="0965C9AF" w14:textId="35AA4EA3" w:rsidR="00BB59A8" w:rsidRPr="00BB59A8" w:rsidRDefault="00BB59A8" w:rsidP="00BB59A8">
      <w:pPr>
        <w:pStyle w:val="enzo-text"/>
        <w:rPr>
          <w:lang w:val="en-US"/>
        </w:rPr>
      </w:pPr>
      <w:r w:rsidRPr="00BB59A8">
        <w:rPr>
          <w:lang w:val="en-US"/>
        </w:rPr>
        <w:t>If we have different keys and/or different users, we need separate variable and to update the script accordingly</w:t>
      </w:r>
    </w:p>
    <w:p w14:paraId="47C954F5" w14:textId="77777777" w:rsidR="0050239D" w:rsidRDefault="0050239D" w:rsidP="0050239D">
      <w:pPr>
        <w:pStyle w:val="enzo-text"/>
        <w:ind w:left="720"/>
        <w:rPr>
          <w:lang w:val="en-US"/>
        </w:rPr>
      </w:pPr>
    </w:p>
    <w:p w14:paraId="74E0D657" w14:textId="464C4131" w:rsidR="0050239D" w:rsidRDefault="0006122E" w:rsidP="0050239D">
      <w:pPr>
        <w:pStyle w:val="enzo-text"/>
        <w:rPr>
          <w:lang w:val="en-US"/>
        </w:rPr>
      </w:pPr>
      <w:r>
        <w:rPr>
          <w:lang w:val="en-US"/>
        </w:rPr>
        <w:t xml:space="preserve">Create and fill the values for these variables, </w:t>
      </w:r>
      <w:r w:rsidR="0050239D">
        <w:rPr>
          <w:lang w:val="en-US"/>
        </w:rPr>
        <w:t xml:space="preserve">if you have a list of values for one of these keys, like for </w:t>
      </w:r>
      <w:r w:rsidR="0050239D" w:rsidRPr="0006122E">
        <w:rPr>
          <w:lang w:val="en-US"/>
        </w:rPr>
        <w:t>APP_SERVER_</w:t>
      </w:r>
      <w:r w:rsidR="0050239D">
        <w:rPr>
          <w:lang w:val="en-US"/>
        </w:rPr>
        <w:t>IP</w:t>
      </w:r>
      <w:r w:rsidR="0050239D" w:rsidRPr="0006122E">
        <w:rPr>
          <w:lang w:val="en-US"/>
        </w:rPr>
        <w:t>S</w:t>
      </w:r>
      <w:r w:rsidR="0050239D">
        <w:rPr>
          <w:lang w:val="en-US"/>
        </w:rPr>
        <w:t xml:space="preserve">, as we at least 2 instances, we must have 2 </w:t>
      </w:r>
      <w:proofErr w:type="spellStart"/>
      <w:r w:rsidR="0050239D">
        <w:rPr>
          <w:lang w:val="en-US"/>
        </w:rPr>
        <w:t>ip</w:t>
      </w:r>
      <w:proofErr w:type="spellEnd"/>
      <w:r w:rsidR="0050239D">
        <w:rPr>
          <w:lang w:val="en-US"/>
        </w:rPr>
        <w:t xml:space="preserve"> addresses, separate the value with a </w:t>
      </w:r>
      <w:r w:rsidR="00555278">
        <w:rPr>
          <w:lang w:val="en-US"/>
        </w:rPr>
        <w:t>comma “,”</w:t>
      </w:r>
      <w:r w:rsidR="0050239D">
        <w:rPr>
          <w:lang w:val="en-US"/>
        </w:rPr>
        <w:t xml:space="preserve">. </w:t>
      </w:r>
    </w:p>
    <w:p w14:paraId="0B0F33EB" w14:textId="257E9F9A" w:rsidR="0050239D" w:rsidRPr="0050239D" w:rsidRDefault="0050239D" w:rsidP="0050239D">
      <w:pPr>
        <w:pStyle w:val="enzo-text"/>
        <w:rPr>
          <w:i/>
          <w:iCs/>
          <w:lang w:val="en-US"/>
        </w:rPr>
      </w:pPr>
      <w:r w:rsidRPr="0050239D">
        <w:rPr>
          <w:i/>
          <w:iCs/>
          <w:u w:val="single"/>
          <w:lang w:val="en-US"/>
        </w:rPr>
        <w:t>Example</w:t>
      </w:r>
      <w:r w:rsidRPr="0050239D">
        <w:rPr>
          <w:i/>
          <w:iCs/>
          <w:lang w:val="en-US"/>
        </w:rPr>
        <w:t>: 10.0.0.47, 10.0.1.79</w:t>
      </w:r>
    </w:p>
    <w:p w14:paraId="34A1157B" w14:textId="362640EE" w:rsidR="0006122E" w:rsidRDefault="0006122E" w:rsidP="0006122E">
      <w:pPr>
        <w:pStyle w:val="enzo-text"/>
        <w:rPr>
          <w:lang w:val="en-US"/>
        </w:rPr>
      </w:pPr>
    </w:p>
    <w:p w14:paraId="5881A8B5" w14:textId="51ECC9E5" w:rsidR="0050239D" w:rsidRDefault="0050239D" w:rsidP="0006122E">
      <w:pPr>
        <w:pStyle w:val="enzo-text"/>
        <w:rPr>
          <w:lang w:val="en-US"/>
        </w:rPr>
      </w:pPr>
      <w:r>
        <w:rPr>
          <w:lang w:val="en-US"/>
        </w:rPr>
        <w:lastRenderedPageBreak/>
        <w:t xml:space="preserve">Check the </w:t>
      </w:r>
      <w:r w:rsidRPr="0050239D">
        <w:rPr>
          <w:b/>
          <w:bCs/>
          <w:lang w:val="en-US"/>
        </w:rPr>
        <w:t>protect variable</w:t>
      </w:r>
      <w:r>
        <w:rPr>
          <w:lang w:val="en-US"/>
        </w:rPr>
        <w:t xml:space="preserve"> checkbox and when possible, check the </w:t>
      </w:r>
      <w:r w:rsidRPr="0050239D">
        <w:rPr>
          <w:b/>
          <w:bCs/>
          <w:lang w:val="en-US"/>
        </w:rPr>
        <w:t>mask variable</w:t>
      </w:r>
      <w:r>
        <w:rPr>
          <w:lang w:val="en-US"/>
        </w:rPr>
        <w:t xml:space="preserve"> checkbox, </w:t>
      </w:r>
    </w:p>
    <w:p w14:paraId="45EB5E34" w14:textId="77777777" w:rsidR="006A548F" w:rsidRDefault="006A548F" w:rsidP="00C268EF">
      <w:pPr>
        <w:pStyle w:val="enzo-text"/>
        <w:rPr>
          <w:lang w:val="en-US"/>
        </w:rPr>
      </w:pPr>
    </w:p>
    <w:p w14:paraId="246A8E26" w14:textId="3167AAA3" w:rsidR="00667A5F" w:rsidRDefault="00667A5F" w:rsidP="00C268EF">
      <w:pPr>
        <w:pStyle w:val="enzo-text"/>
        <w:rPr>
          <w:lang w:val="en-US"/>
        </w:rPr>
      </w:pPr>
    </w:p>
    <w:p w14:paraId="549FC077" w14:textId="1BABDEE5" w:rsidR="000013EA" w:rsidRDefault="000013EA" w:rsidP="000013EA">
      <w:pPr>
        <w:pStyle w:val="enzo-text"/>
        <w:rPr>
          <w:lang w:val="en-US"/>
        </w:rPr>
      </w:pPr>
      <w:r>
        <w:rPr>
          <w:lang w:val="en-US"/>
        </w:rPr>
        <w:t>Create or update the deployment script (</w:t>
      </w:r>
      <w:proofErr w:type="gramStart"/>
      <w:r>
        <w:rPr>
          <w:lang w:val="en-US"/>
        </w:rPr>
        <w:t>e.g. .</w:t>
      </w:r>
      <w:proofErr w:type="gramEnd"/>
      <w:r>
        <w:rPr>
          <w:lang w:val="en-US"/>
        </w:rPr>
        <w:t>gitlab-deploy.sh file) to match these variable name</w:t>
      </w:r>
    </w:p>
    <w:p w14:paraId="710A0A40" w14:textId="0FA787CD" w:rsidR="000013EA" w:rsidRDefault="000013EA" w:rsidP="00C268EF">
      <w:pPr>
        <w:pStyle w:val="enzo-text"/>
        <w:rPr>
          <w:lang w:val="en-US"/>
        </w:rPr>
      </w:pPr>
    </w:p>
    <w:p w14:paraId="7AC6A2FD" w14:textId="77777777" w:rsidR="000013EA" w:rsidRDefault="000013EA" w:rsidP="00C268EF">
      <w:pPr>
        <w:pStyle w:val="enzo-text"/>
        <w:rPr>
          <w:lang w:val="en-US"/>
        </w:rPr>
      </w:pPr>
    </w:p>
    <w:p w14:paraId="49C2B41F" w14:textId="77777777"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gramStart"/>
      <w:r w:rsidRPr="006A548F">
        <w:rPr>
          <w:rFonts w:ascii="Courier New" w:hAnsi="Courier New" w:cs="Courier New"/>
          <w:color w:val="auto"/>
          <w:szCs w:val="20"/>
          <w:lang w:val="en-NL" w:eastAsia="en-NL"/>
        </w:rPr>
        <w:t>#!/</w:t>
      </w:r>
      <w:proofErr w:type="gramEnd"/>
      <w:r w:rsidRPr="006A548F">
        <w:rPr>
          <w:rFonts w:ascii="Courier New" w:hAnsi="Courier New" w:cs="Courier New"/>
          <w:color w:val="auto"/>
          <w:szCs w:val="20"/>
          <w:lang w:val="en-NL" w:eastAsia="en-NL"/>
        </w:rPr>
        <w:t>bin/bash</w:t>
      </w:r>
    </w:p>
    <w:p w14:paraId="4D84E473" w14:textId="77777777"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7E3CEBC9" w14:textId="77777777"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set -f </w:t>
      </w:r>
    </w:p>
    <w:p w14:paraId="022E8053" w14:textId="4C3FBB56"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string=$APP_SERVER_</w:t>
      </w:r>
      <w:r w:rsidR="00495B8D">
        <w:rPr>
          <w:rFonts w:ascii="Courier New" w:hAnsi="Courier New" w:cs="Courier New"/>
          <w:color w:val="auto"/>
          <w:szCs w:val="20"/>
          <w:lang w:val="en-GB" w:eastAsia="en-NL"/>
        </w:rPr>
        <w:t>IP</w:t>
      </w:r>
      <w:r w:rsidRPr="006A548F">
        <w:rPr>
          <w:rFonts w:ascii="Courier New" w:hAnsi="Courier New" w:cs="Courier New"/>
          <w:color w:val="auto"/>
          <w:szCs w:val="20"/>
          <w:lang w:val="en-NL" w:eastAsia="en-NL"/>
        </w:rPr>
        <w:t>S</w:t>
      </w:r>
    </w:p>
    <w:p w14:paraId="4CFD9ED5" w14:textId="77777777"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array</w:t>
      </w:r>
      <w:proofErr w:type="gramStart"/>
      <w:r w:rsidRPr="006A548F">
        <w:rPr>
          <w:rFonts w:ascii="Courier New" w:hAnsi="Courier New" w:cs="Courier New"/>
          <w:color w:val="auto"/>
          <w:szCs w:val="20"/>
          <w:lang w:val="en-NL" w:eastAsia="en-NL"/>
        </w:rPr>
        <w:t>=(</w:t>
      </w:r>
      <w:proofErr w:type="gramEnd"/>
      <w:r w:rsidRPr="006A548F">
        <w:rPr>
          <w:rFonts w:ascii="Courier New" w:hAnsi="Courier New" w:cs="Courier New"/>
          <w:color w:val="auto"/>
          <w:szCs w:val="20"/>
          <w:lang w:val="en-NL" w:eastAsia="en-NL"/>
        </w:rPr>
        <w:t>${string//,/ })</w:t>
      </w:r>
    </w:p>
    <w:p w14:paraId="38C33171" w14:textId="74723F06" w:rsid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echo "Deploy"</w:t>
      </w:r>
    </w:p>
    <w:p w14:paraId="5DE8AF15" w14:textId="77777777" w:rsidR="00BB59A8" w:rsidRPr="006A548F"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334C8149" w14:textId="429193AB" w:rsid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for i in "$</w:t>
      </w:r>
      <w:proofErr w:type="gramStart"/>
      <w:r w:rsidRPr="006A548F">
        <w:rPr>
          <w:rFonts w:ascii="Courier New" w:hAnsi="Courier New" w:cs="Courier New"/>
          <w:color w:val="auto"/>
          <w:szCs w:val="20"/>
          <w:lang w:val="en-NL" w:eastAsia="en-NL"/>
        </w:rPr>
        <w:t>{!array</w:t>
      </w:r>
      <w:proofErr w:type="gramEnd"/>
      <w:r w:rsidRPr="006A548F">
        <w:rPr>
          <w:rFonts w:ascii="Courier New" w:hAnsi="Courier New" w:cs="Courier New"/>
          <w:color w:val="auto"/>
          <w:szCs w:val="20"/>
          <w:lang w:val="en-NL" w:eastAsia="en-NL"/>
        </w:rPr>
        <w:t>[@]}" ; do</w:t>
      </w:r>
    </w:p>
    <w:p w14:paraId="65DAD532" w14:textId="77777777" w:rsidR="00BB59A8" w:rsidRPr="006A548F"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1908A111" w14:textId="1731C359" w:rsid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    echo "Deploy </w:t>
      </w:r>
      <w:proofErr w:type="gramStart"/>
      <w:r w:rsidRPr="006A548F">
        <w:rPr>
          <w:rFonts w:ascii="Courier New" w:hAnsi="Courier New" w:cs="Courier New"/>
          <w:color w:val="auto"/>
          <w:szCs w:val="20"/>
          <w:lang w:val="en-NL" w:eastAsia="en-NL"/>
        </w:rPr>
        <w:t>on  instance</w:t>
      </w:r>
      <w:proofErr w:type="gramEnd"/>
      <w:r w:rsidR="000013EA">
        <w:rPr>
          <w:rFonts w:ascii="Courier New" w:hAnsi="Courier New" w:cs="Courier New"/>
          <w:color w:val="auto"/>
          <w:szCs w:val="20"/>
          <w:lang w:val="en-GB" w:eastAsia="en-NL"/>
        </w:rPr>
        <w:t>$i</w:t>
      </w:r>
      <w:r w:rsidRPr="006A548F">
        <w:rPr>
          <w:rFonts w:ascii="Courier New" w:hAnsi="Courier New" w:cs="Courier New"/>
          <w:color w:val="auto"/>
          <w:szCs w:val="20"/>
          <w:lang w:val="en-NL" w:eastAsia="en-NL"/>
        </w:rPr>
        <w:t>"</w:t>
      </w:r>
    </w:p>
    <w:p w14:paraId="6B1FDB30" w14:textId="77777777" w:rsidR="00BB59A8" w:rsidRPr="006A548F"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5CB2B84E" w14:textId="77777777" w:rsidR="00BB59A8"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6A548F">
        <w:rPr>
          <w:rFonts w:ascii="Courier New" w:hAnsi="Courier New" w:cs="Courier New"/>
          <w:color w:val="auto"/>
          <w:szCs w:val="20"/>
          <w:lang w:val="en-NL" w:eastAsia="en-NL"/>
        </w:rPr>
        <w:t xml:space="preserve">    </w:t>
      </w: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 xml:space="preserve"> -v -o </w:t>
      </w:r>
      <w:r w:rsidR="00BB59A8">
        <w:rPr>
          <w:rFonts w:ascii="Courier New" w:hAnsi="Courier New" w:cs="Courier New"/>
          <w:color w:val="auto"/>
          <w:szCs w:val="20"/>
          <w:lang w:val="en-GB" w:eastAsia="en-NL"/>
        </w:rPr>
        <w:t>\</w:t>
      </w:r>
    </w:p>
    <w:p w14:paraId="59D4B977" w14:textId="77777777" w:rsidR="00BB59A8"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ab/>
      </w:r>
      <w:proofErr w:type="spellStart"/>
      <w:r w:rsidR="006A548F" w:rsidRPr="006A548F">
        <w:rPr>
          <w:rFonts w:ascii="Courier New" w:hAnsi="Courier New" w:cs="Courier New"/>
          <w:color w:val="auto"/>
          <w:szCs w:val="20"/>
          <w:lang w:val="en-NL" w:eastAsia="en-NL"/>
        </w:rPr>
        <w:t>ProxyCommand</w:t>
      </w:r>
      <w:proofErr w:type="spellEnd"/>
      <w:r w:rsidR="006A548F" w:rsidRPr="006A548F">
        <w:rPr>
          <w:rFonts w:ascii="Courier New" w:hAnsi="Courier New" w:cs="Courier New"/>
          <w:color w:val="auto"/>
          <w:szCs w:val="20"/>
          <w:lang w:val="en-NL" w:eastAsia="en-NL"/>
        </w:rPr>
        <w:t>="</w:t>
      </w:r>
      <w:proofErr w:type="spellStart"/>
      <w:r w:rsidR="006A548F" w:rsidRPr="006A548F">
        <w:rPr>
          <w:rFonts w:ascii="Courier New" w:hAnsi="Courier New" w:cs="Courier New"/>
          <w:color w:val="auto"/>
          <w:szCs w:val="20"/>
          <w:lang w:val="en-NL" w:eastAsia="en-NL"/>
        </w:rPr>
        <w:t>ssh</w:t>
      </w:r>
      <w:proofErr w:type="spellEnd"/>
      <w:r w:rsidR="006A548F" w:rsidRPr="006A548F">
        <w:rPr>
          <w:rFonts w:ascii="Courier New" w:hAnsi="Courier New" w:cs="Courier New"/>
          <w:color w:val="auto"/>
          <w:szCs w:val="20"/>
          <w:lang w:val="en-NL" w:eastAsia="en-NL"/>
        </w:rPr>
        <w:t xml:space="preserve"> -v -W %</w:t>
      </w:r>
      <w:proofErr w:type="gramStart"/>
      <w:r w:rsidR="006A548F" w:rsidRPr="006A548F">
        <w:rPr>
          <w:rFonts w:ascii="Courier New" w:hAnsi="Courier New" w:cs="Courier New"/>
          <w:color w:val="auto"/>
          <w:szCs w:val="20"/>
          <w:lang w:val="en-NL" w:eastAsia="en-NL"/>
        </w:rPr>
        <w:t>h:%</w:t>
      </w:r>
      <w:proofErr w:type="gramEnd"/>
      <w:r w:rsidR="006A548F" w:rsidRPr="006A548F">
        <w:rPr>
          <w:rFonts w:ascii="Courier New" w:hAnsi="Courier New" w:cs="Courier New"/>
          <w:color w:val="auto"/>
          <w:szCs w:val="20"/>
          <w:lang w:val="en-NL" w:eastAsia="en-NL"/>
        </w:rPr>
        <w:t xml:space="preserve">p </w:t>
      </w:r>
      <w:r>
        <w:rPr>
          <w:rFonts w:ascii="Courier New" w:hAnsi="Courier New" w:cs="Courier New"/>
          <w:color w:val="auto"/>
          <w:szCs w:val="20"/>
          <w:lang w:val="en-GB" w:eastAsia="en-NL"/>
        </w:rPr>
        <w:t>\</w:t>
      </w:r>
    </w:p>
    <w:p w14:paraId="157E4F63" w14:textId="39768699" w:rsidR="00BB59A8" w:rsidRPr="00BB59A8"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ab/>
      </w:r>
      <w:r w:rsidR="006A548F" w:rsidRPr="006A548F">
        <w:rPr>
          <w:rFonts w:ascii="Courier New" w:hAnsi="Courier New" w:cs="Courier New"/>
          <w:color w:val="auto"/>
          <w:szCs w:val="20"/>
          <w:lang w:val="en-NL" w:eastAsia="en-NL"/>
        </w:rPr>
        <w:t>-</w:t>
      </w:r>
      <w:proofErr w:type="spellStart"/>
      <w:r w:rsidR="006A548F" w:rsidRPr="006A548F">
        <w:rPr>
          <w:rFonts w:ascii="Courier New" w:hAnsi="Courier New" w:cs="Courier New"/>
          <w:color w:val="auto"/>
          <w:szCs w:val="20"/>
          <w:lang w:val="en-NL" w:eastAsia="en-NL"/>
        </w:rPr>
        <w:t>i</w:t>
      </w:r>
      <w:proofErr w:type="spellEnd"/>
      <w:r w:rsidR="006A548F" w:rsidRPr="006A548F">
        <w:rPr>
          <w:rFonts w:ascii="Courier New" w:hAnsi="Courier New" w:cs="Courier New"/>
          <w:color w:val="auto"/>
          <w:szCs w:val="20"/>
          <w:lang w:val="en-NL" w:eastAsia="en-NL"/>
        </w:rPr>
        <w:t xml:space="preserve"> ~/.</w:t>
      </w:r>
      <w:proofErr w:type="spellStart"/>
      <w:r w:rsidR="006A548F" w:rsidRPr="006A548F">
        <w:rPr>
          <w:rFonts w:ascii="Courier New" w:hAnsi="Courier New" w:cs="Courier New"/>
          <w:color w:val="auto"/>
          <w:szCs w:val="20"/>
          <w:lang w:val="en-NL" w:eastAsia="en-NL"/>
        </w:rPr>
        <w:t>ssh</w:t>
      </w:r>
      <w:proofErr w:type="spellEnd"/>
      <w:r w:rsidR="006A548F" w:rsidRPr="006A548F">
        <w:rPr>
          <w:rFonts w:ascii="Courier New" w:hAnsi="Courier New" w:cs="Courier New"/>
          <w:color w:val="auto"/>
          <w:szCs w:val="20"/>
          <w:lang w:val="en-NL" w:eastAsia="en-NL"/>
        </w:rPr>
        <w:t>/id_</w:t>
      </w:r>
      <w:r w:rsidR="009B10E9">
        <w:rPr>
          <w:rFonts w:ascii="Courier New" w:hAnsi="Courier New" w:cs="Courier New"/>
          <w:color w:val="auto"/>
          <w:szCs w:val="20"/>
          <w:lang w:val="en-GB" w:eastAsia="en-NL"/>
        </w:rPr>
        <w:t>bastion</w:t>
      </w:r>
      <w:r w:rsidR="006A548F" w:rsidRPr="006A548F">
        <w:rPr>
          <w:rFonts w:ascii="Courier New" w:hAnsi="Courier New" w:cs="Courier New"/>
          <w:color w:val="auto"/>
          <w:szCs w:val="20"/>
          <w:lang w:val="en-NL" w:eastAsia="en-NL"/>
        </w:rPr>
        <w:t xml:space="preserve"> </w:t>
      </w:r>
      <w:r>
        <w:rPr>
          <w:rFonts w:ascii="Courier New" w:hAnsi="Courier New" w:cs="Courier New"/>
          <w:color w:val="auto"/>
          <w:szCs w:val="20"/>
          <w:lang w:val="en-NL" w:eastAsia="en-NL"/>
        </w:rPr>
        <w:tab/>
      </w:r>
      <w:r>
        <w:rPr>
          <w:rFonts w:ascii="Courier New" w:hAnsi="Courier New" w:cs="Courier New"/>
          <w:color w:val="auto"/>
          <w:szCs w:val="20"/>
          <w:lang w:val="en-GB" w:eastAsia="en-NL"/>
        </w:rPr>
        <w:t>\</w:t>
      </w:r>
      <w:r>
        <w:rPr>
          <w:rFonts w:ascii="Courier New" w:hAnsi="Courier New" w:cs="Courier New"/>
          <w:color w:val="auto"/>
          <w:szCs w:val="20"/>
          <w:lang w:val="en-GB" w:eastAsia="en-NL"/>
        </w:rPr>
        <w:tab/>
      </w:r>
    </w:p>
    <w:p w14:paraId="02A784C4" w14:textId="77777777" w:rsidR="00BB59A8" w:rsidRPr="00BB59A8"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NL" w:eastAsia="en-NL"/>
        </w:rPr>
        <w:tab/>
      </w:r>
      <w:r w:rsidR="006A548F" w:rsidRPr="006A548F">
        <w:rPr>
          <w:rFonts w:ascii="Courier New" w:hAnsi="Courier New" w:cs="Courier New"/>
          <w:color w:val="auto"/>
          <w:szCs w:val="20"/>
          <w:lang w:val="en-NL" w:eastAsia="en-NL"/>
        </w:rPr>
        <w:t>$</w:t>
      </w:r>
      <w:r w:rsidR="000013EA" w:rsidRPr="00BB59A8">
        <w:rPr>
          <w:rFonts w:ascii="Courier New" w:hAnsi="Courier New" w:cs="Courier New"/>
          <w:color w:val="auto"/>
          <w:szCs w:val="20"/>
          <w:lang w:val="en-NL" w:eastAsia="en-NL"/>
        </w:rPr>
        <w:t>BASTION</w:t>
      </w:r>
      <w:r w:rsidR="006A548F" w:rsidRPr="006A548F">
        <w:rPr>
          <w:rFonts w:ascii="Courier New" w:hAnsi="Courier New" w:cs="Courier New"/>
          <w:color w:val="auto"/>
          <w:szCs w:val="20"/>
          <w:lang w:val="en-NL" w:eastAsia="en-NL"/>
        </w:rPr>
        <w:t>_SERVER_USER@$</w:t>
      </w:r>
      <w:r w:rsidR="000013EA" w:rsidRPr="00BB59A8">
        <w:rPr>
          <w:rFonts w:ascii="Courier New" w:hAnsi="Courier New" w:cs="Courier New"/>
          <w:color w:val="auto"/>
          <w:szCs w:val="20"/>
          <w:lang w:val="en-NL" w:eastAsia="en-NL"/>
        </w:rPr>
        <w:t>BASTION</w:t>
      </w:r>
      <w:r w:rsidR="006A548F" w:rsidRPr="006A548F">
        <w:rPr>
          <w:rFonts w:ascii="Courier New" w:hAnsi="Courier New" w:cs="Courier New"/>
          <w:color w:val="auto"/>
          <w:szCs w:val="20"/>
          <w:lang w:val="en-NL" w:eastAsia="en-NL"/>
        </w:rPr>
        <w:t>_SERVER_URL"</w:t>
      </w:r>
      <w:r w:rsidRPr="00BB59A8">
        <w:rPr>
          <w:rFonts w:ascii="Courier New" w:hAnsi="Courier New" w:cs="Courier New"/>
          <w:color w:val="auto"/>
          <w:szCs w:val="20"/>
          <w:lang w:val="en-NL" w:eastAsia="en-NL"/>
        </w:rPr>
        <w:t xml:space="preserve"> \</w:t>
      </w:r>
    </w:p>
    <w:p w14:paraId="28D585F0" w14:textId="0B0D1A32" w:rsidR="00BB59A8" w:rsidRPr="00BB59A8"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NL" w:eastAsia="en-NL"/>
        </w:rPr>
        <w:tab/>
      </w:r>
      <w:r w:rsidR="006A548F" w:rsidRPr="006A548F">
        <w:rPr>
          <w:rFonts w:ascii="Courier New" w:hAnsi="Courier New" w:cs="Courier New"/>
          <w:color w:val="auto"/>
          <w:szCs w:val="20"/>
          <w:lang w:val="en-NL" w:eastAsia="en-NL"/>
        </w:rPr>
        <w:t xml:space="preserve"> -</w:t>
      </w:r>
      <w:proofErr w:type="spellStart"/>
      <w:r w:rsidR="006A548F" w:rsidRPr="006A548F">
        <w:rPr>
          <w:rFonts w:ascii="Courier New" w:hAnsi="Courier New" w:cs="Courier New"/>
          <w:color w:val="auto"/>
          <w:szCs w:val="20"/>
          <w:lang w:val="en-NL" w:eastAsia="en-NL"/>
        </w:rPr>
        <w:t>i</w:t>
      </w:r>
      <w:proofErr w:type="spellEnd"/>
      <w:r w:rsidR="006A548F" w:rsidRPr="006A548F">
        <w:rPr>
          <w:rFonts w:ascii="Courier New" w:hAnsi="Courier New" w:cs="Courier New"/>
          <w:color w:val="auto"/>
          <w:szCs w:val="20"/>
          <w:lang w:val="en-NL" w:eastAsia="en-NL"/>
        </w:rPr>
        <w:t xml:space="preserve"> ~/.</w:t>
      </w:r>
      <w:proofErr w:type="spellStart"/>
      <w:r w:rsidR="006A548F" w:rsidRPr="006A548F">
        <w:rPr>
          <w:rFonts w:ascii="Courier New" w:hAnsi="Courier New" w:cs="Courier New"/>
          <w:color w:val="auto"/>
          <w:szCs w:val="20"/>
          <w:lang w:val="en-NL" w:eastAsia="en-NL"/>
        </w:rPr>
        <w:t>ssh</w:t>
      </w:r>
      <w:proofErr w:type="spellEnd"/>
      <w:r w:rsidR="006A548F" w:rsidRPr="006A548F">
        <w:rPr>
          <w:rFonts w:ascii="Courier New" w:hAnsi="Courier New" w:cs="Courier New"/>
          <w:color w:val="auto"/>
          <w:szCs w:val="20"/>
          <w:lang w:val="en-NL" w:eastAsia="en-NL"/>
        </w:rPr>
        <w:t>/</w:t>
      </w:r>
      <w:proofErr w:type="spellStart"/>
      <w:r w:rsidR="006A548F" w:rsidRPr="006A548F">
        <w:rPr>
          <w:rFonts w:ascii="Courier New" w:hAnsi="Courier New" w:cs="Courier New"/>
          <w:color w:val="auto"/>
          <w:szCs w:val="20"/>
          <w:lang w:val="en-NL" w:eastAsia="en-NL"/>
        </w:rPr>
        <w:t>id_</w:t>
      </w:r>
      <w:proofErr w:type="gramStart"/>
      <w:r w:rsidR="006A548F" w:rsidRPr="006A548F">
        <w:rPr>
          <w:rFonts w:ascii="Courier New" w:hAnsi="Courier New" w:cs="Courier New"/>
          <w:color w:val="auto"/>
          <w:szCs w:val="20"/>
          <w:lang w:val="en-NL" w:eastAsia="en-NL"/>
        </w:rPr>
        <w:t>app</w:t>
      </w:r>
      <w:proofErr w:type="spellEnd"/>
      <w:r w:rsidR="006A548F" w:rsidRPr="006A548F">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 xml:space="preserve"> \</w:t>
      </w:r>
      <w:proofErr w:type="gramEnd"/>
    </w:p>
    <w:p w14:paraId="1DD12E86" w14:textId="77777777" w:rsidR="00BB59A8" w:rsidRPr="00BB59A8"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NL" w:eastAsia="en-NL"/>
        </w:rPr>
        <w:tab/>
      </w:r>
      <w:r w:rsidR="006A548F" w:rsidRPr="006A548F">
        <w:rPr>
          <w:rFonts w:ascii="Courier New" w:hAnsi="Courier New" w:cs="Courier New"/>
          <w:color w:val="auto"/>
          <w:szCs w:val="20"/>
          <w:lang w:val="en-NL" w:eastAsia="en-NL"/>
        </w:rPr>
        <w:t>$APP_SERVER_USER@${array[</w:t>
      </w:r>
      <w:r w:rsidRPr="00BB59A8">
        <w:rPr>
          <w:rFonts w:ascii="Courier New" w:hAnsi="Courier New" w:cs="Courier New"/>
          <w:color w:val="auto"/>
          <w:szCs w:val="20"/>
          <w:lang w:val="en-NL" w:eastAsia="en-NL"/>
        </w:rPr>
        <w:t>i</w:t>
      </w:r>
      <w:r w:rsidR="006A548F" w:rsidRPr="006A548F">
        <w:rPr>
          <w:rFonts w:ascii="Courier New" w:hAnsi="Courier New" w:cs="Courier New"/>
          <w:color w:val="auto"/>
          <w:szCs w:val="20"/>
          <w:lang w:val="en-NL" w:eastAsia="en-NL"/>
        </w:rPr>
        <w:t xml:space="preserve">]} </w:t>
      </w:r>
      <w:r w:rsidRPr="00BB59A8">
        <w:rPr>
          <w:rFonts w:ascii="Courier New" w:hAnsi="Courier New" w:cs="Courier New"/>
          <w:color w:val="auto"/>
          <w:szCs w:val="20"/>
          <w:lang w:val="en-NL" w:eastAsia="en-NL"/>
        </w:rPr>
        <w:t>\</w:t>
      </w:r>
    </w:p>
    <w:p w14:paraId="7B17D0F4" w14:textId="6FD064A5" w:rsidR="006A548F" w:rsidRPr="006A548F" w:rsidRDefault="00BB59A8"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NL" w:eastAsia="en-NL"/>
        </w:rPr>
        <w:tab/>
      </w:r>
      <w:r w:rsidR="006A548F" w:rsidRPr="006A548F">
        <w:rPr>
          <w:rFonts w:ascii="Courier New" w:hAnsi="Courier New" w:cs="Courier New"/>
          <w:color w:val="auto"/>
          <w:szCs w:val="20"/>
          <w:lang w:val="en-NL" w:eastAsia="en-NL"/>
        </w:rPr>
        <w:t xml:space="preserve">"cd </w:t>
      </w:r>
      <w:r w:rsidR="001C0CB2">
        <w:rPr>
          <w:rFonts w:ascii="Courier New" w:hAnsi="Courier New" w:cs="Courier New"/>
          <w:color w:val="auto"/>
          <w:szCs w:val="20"/>
          <w:lang w:val="en-GB" w:eastAsia="en-NL"/>
        </w:rPr>
        <w:t>$</w:t>
      </w:r>
      <w:r w:rsidR="001C0CB2" w:rsidRPr="001C0CB2">
        <w:rPr>
          <w:rFonts w:ascii="Courier New" w:hAnsi="Courier New" w:cs="Courier New"/>
          <w:color w:val="auto"/>
          <w:szCs w:val="20"/>
          <w:lang w:val="en-NL" w:eastAsia="en-NL"/>
        </w:rPr>
        <w:t xml:space="preserve">APP_PATH </w:t>
      </w:r>
      <w:r w:rsidR="006A548F" w:rsidRPr="006A548F">
        <w:rPr>
          <w:rFonts w:ascii="Courier New" w:hAnsi="Courier New" w:cs="Courier New"/>
          <w:color w:val="auto"/>
          <w:szCs w:val="20"/>
          <w:lang w:val="en-NL" w:eastAsia="en-NL"/>
        </w:rPr>
        <w:t xml:space="preserve">&amp;&amp; </w:t>
      </w:r>
      <w:proofErr w:type="spellStart"/>
      <w:r w:rsidR="006A548F" w:rsidRPr="006A548F">
        <w:rPr>
          <w:rFonts w:ascii="Courier New" w:hAnsi="Courier New" w:cs="Courier New"/>
          <w:color w:val="auto"/>
          <w:szCs w:val="20"/>
          <w:lang w:val="en-NL" w:eastAsia="en-NL"/>
        </w:rPr>
        <w:t>sudo</w:t>
      </w:r>
      <w:proofErr w:type="spellEnd"/>
      <w:r w:rsidR="006A548F" w:rsidRPr="006A548F">
        <w:rPr>
          <w:rFonts w:ascii="Courier New" w:hAnsi="Courier New" w:cs="Courier New"/>
          <w:color w:val="auto"/>
          <w:szCs w:val="20"/>
          <w:lang w:val="en-NL" w:eastAsia="en-NL"/>
        </w:rPr>
        <w:t xml:space="preserve"> git pull </w:t>
      </w:r>
      <w:r w:rsidR="00FF1653">
        <w:rPr>
          <w:rFonts w:ascii="Courier New" w:hAnsi="Courier New" w:cs="Courier New"/>
          <w:color w:val="auto"/>
          <w:szCs w:val="20"/>
          <w:lang w:val="en-GB" w:eastAsia="en-NL"/>
        </w:rPr>
        <w:t>$</w:t>
      </w:r>
      <w:r w:rsidR="00FF1653" w:rsidRPr="00FF1653">
        <w:rPr>
          <w:rFonts w:ascii="Courier New" w:hAnsi="Courier New" w:cs="Courier New"/>
          <w:color w:val="auto"/>
          <w:szCs w:val="20"/>
          <w:lang w:val="en-NL" w:eastAsia="en-NL"/>
        </w:rPr>
        <w:t>CI_REPOSITORY_URL</w:t>
      </w:r>
      <w:r w:rsidR="006A548F" w:rsidRPr="006A548F">
        <w:rPr>
          <w:rFonts w:ascii="Courier New" w:hAnsi="Courier New" w:cs="Courier New"/>
          <w:color w:val="auto"/>
          <w:szCs w:val="20"/>
          <w:lang w:val="en-NL" w:eastAsia="en-NL"/>
        </w:rPr>
        <w:t xml:space="preserve"> </w:t>
      </w:r>
      <w:r w:rsidR="00FF1653">
        <w:rPr>
          <w:rStyle w:val="HTMLCode"/>
        </w:rPr>
        <w:t xml:space="preserve">$CI_COMMIT_BRANCH </w:t>
      </w:r>
      <w:r w:rsidR="006A548F" w:rsidRPr="006A548F">
        <w:rPr>
          <w:rFonts w:ascii="Courier New" w:hAnsi="Courier New" w:cs="Courier New"/>
          <w:color w:val="auto"/>
          <w:szCs w:val="20"/>
          <w:lang w:val="en-NL" w:eastAsia="en-NL"/>
        </w:rPr>
        <w:t xml:space="preserve">&amp;&amp; </w:t>
      </w:r>
      <w:r w:rsidR="00FF1653">
        <w:rPr>
          <w:rFonts w:ascii="Courier New" w:hAnsi="Courier New" w:cs="Courier New"/>
          <w:color w:val="auto"/>
          <w:szCs w:val="20"/>
          <w:lang w:val="en-GB" w:eastAsia="en-NL"/>
        </w:rPr>
        <w:t>$APP_</w:t>
      </w:r>
      <w:bookmarkStart w:id="21" w:name="_Hlk103780363"/>
      <w:r w:rsidR="00495B8D">
        <w:rPr>
          <w:rFonts w:ascii="Courier New" w:hAnsi="Courier New" w:cs="Courier New"/>
          <w:color w:val="auto"/>
          <w:szCs w:val="20"/>
          <w:lang w:val="en-GB" w:eastAsia="en-NL"/>
        </w:rPr>
        <w:t>RE</w:t>
      </w:r>
      <w:r w:rsidR="00FF1653">
        <w:rPr>
          <w:rFonts w:ascii="Courier New" w:hAnsi="Courier New" w:cs="Courier New"/>
          <w:color w:val="auto"/>
          <w:szCs w:val="20"/>
          <w:lang w:val="en-GB" w:eastAsia="en-NL"/>
        </w:rPr>
        <w:t>START</w:t>
      </w:r>
      <w:r w:rsidR="00495B8D">
        <w:rPr>
          <w:rFonts w:ascii="Courier New" w:hAnsi="Courier New" w:cs="Courier New"/>
          <w:color w:val="auto"/>
          <w:szCs w:val="20"/>
          <w:lang w:val="en-GB" w:eastAsia="en-NL"/>
        </w:rPr>
        <w:t>_COMMANDS</w:t>
      </w:r>
      <w:bookmarkEnd w:id="21"/>
      <w:r w:rsidR="006A548F" w:rsidRPr="006A548F">
        <w:rPr>
          <w:rFonts w:ascii="Courier New" w:hAnsi="Courier New" w:cs="Courier New"/>
          <w:color w:val="auto"/>
          <w:szCs w:val="20"/>
          <w:lang w:val="en-NL" w:eastAsia="en-NL"/>
        </w:rPr>
        <w:t>"</w:t>
      </w:r>
    </w:p>
    <w:p w14:paraId="41E20F71" w14:textId="0AE009BC"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  </w:t>
      </w:r>
    </w:p>
    <w:p w14:paraId="187729AF" w14:textId="4FE23076" w:rsidR="006A548F" w:rsidRPr="006A548F" w:rsidRDefault="006A548F" w:rsidP="006A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done</w:t>
      </w:r>
    </w:p>
    <w:p w14:paraId="62B94E81" w14:textId="74EFC310" w:rsidR="00667A5F" w:rsidRDefault="00667A5F" w:rsidP="00C268EF">
      <w:pPr>
        <w:pStyle w:val="enzo-text"/>
        <w:rPr>
          <w:lang w:val="en-US"/>
        </w:rPr>
      </w:pPr>
    </w:p>
    <w:p w14:paraId="2D1B2BC8" w14:textId="4402BDD7" w:rsidR="00495B8D" w:rsidRDefault="00495B8D" w:rsidP="00C268EF">
      <w:pPr>
        <w:pStyle w:val="enzo-text"/>
        <w:rPr>
          <w:lang w:val="en-US"/>
        </w:rPr>
      </w:pPr>
      <w:r>
        <w:rPr>
          <w:lang w:val="en-US"/>
        </w:rPr>
        <w:t>What the script is doing:</w:t>
      </w:r>
    </w:p>
    <w:p w14:paraId="3839B4A7" w14:textId="1E876B5A" w:rsidR="00495B8D" w:rsidRDefault="00495B8D" w:rsidP="00C268EF">
      <w:pPr>
        <w:pStyle w:val="enzo-text"/>
        <w:rPr>
          <w:lang w:val="en-US"/>
        </w:rPr>
      </w:pPr>
      <w:r>
        <w:rPr>
          <w:lang w:val="en-US"/>
        </w:rPr>
        <w:t>It is taking the value in APP_SERVER_IPS defined as part of the repository variable earlier</w:t>
      </w:r>
    </w:p>
    <w:p w14:paraId="4C2E1A2F" w14:textId="7A83446D" w:rsidR="00495B8D" w:rsidRDefault="00495B8D" w:rsidP="00C268EF">
      <w:pPr>
        <w:pStyle w:val="enzo-text"/>
        <w:rPr>
          <w:lang w:val="en-US"/>
        </w:rPr>
      </w:pPr>
      <w:r>
        <w:rPr>
          <w:lang w:val="en-US"/>
        </w:rPr>
        <w:t xml:space="preserve">Split the string into an array using the </w:t>
      </w:r>
      <w:r w:rsidR="00555278">
        <w:rPr>
          <w:lang w:val="en-US"/>
        </w:rPr>
        <w:t>comma sign</w:t>
      </w:r>
      <w:r w:rsidR="00E47377">
        <w:rPr>
          <w:lang w:val="en-US"/>
        </w:rPr>
        <w:t>.</w:t>
      </w:r>
    </w:p>
    <w:p w14:paraId="61C1460D" w14:textId="0225C82B" w:rsidR="00555278" w:rsidRDefault="00555278" w:rsidP="00C268EF">
      <w:pPr>
        <w:pStyle w:val="enzo-text"/>
        <w:rPr>
          <w:lang w:val="en-US"/>
        </w:rPr>
      </w:pPr>
      <w:r>
        <w:rPr>
          <w:lang w:val="en-US"/>
        </w:rPr>
        <w:t xml:space="preserve">Loop through the array </w:t>
      </w:r>
    </w:p>
    <w:p w14:paraId="7E7CDE2D" w14:textId="6F25E2E2" w:rsidR="00555278" w:rsidRDefault="00555278" w:rsidP="00C268EF">
      <w:pPr>
        <w:pStyle w:val="enzo-text"/>
        <w:rPr>
          <w:lang w:val="en-US"/>
        </w:rPr>
      </w:pPr>
      <w:r>
        <w:rPr>
          <w:lang w:val="en-US"/>
        </w:rPr>
        <w:t>For each loop (</w:t>
      </w:r>
      <w:proofErr w:type="gramStart"/>
      <w:r>
        <w:rPr>
          <w:lang w:val="en-US"/>
        </w:rPr>
        <w:t>e.g.</w:t>
      </w:r>
      <w:proofErr w:type="gramEnd"/>
      <w:r>
        <w:rPr>
          <w:lang w:val="en-US"/>
        </w:rPr>
        <w:t xml:space="preserve"> for an application server </w:t>
      </w:r>
      <w:proofErr w:type="spellStart"/>
      <w:r>
        <w:rPr>
          <w:lang w:val="en-US"/>
        </w:rPr>
        <w:t>ip</w:t>
      </w:r>
      <w:proofErr w:type="spellEnd"/>
      <w:r>
        <w:rPr>
          <w:lang w:val="en-US"/>
        </w:rPr>
        <w:t xml:space="preserve"> address) we run the following </w:t>
      </w:r>
      <w:proofErr w:type="spellStart"/>
      <w:r>
        <w:rPr>
          <w:lang w:val="en-US"/>
        </w:rPr>
        <w:t>ssh</w:t>
      </w:r>
      <w:proofErr w:type="spellEnd"/>
      <w:r>
        <w:rPr>
          <w:lang w:val="en-US"/>
        </w:rPr>
        <w:t xml:space="preserve"> command:</w:t>
      </w:r>
    </w:p>
    <w:p w14:paraId="1B7DDBE9" w14:textId="77777777" w:rsidR="00E47377" w:rsidRDefault="00E47377" w:rsidP="00C268EF">
      <w:pPr>
        <w:pStyle w:val="enzo-text"/>
        <w:rPr>
          <w:lang w:val="en-US"/>
        </w:rPr>
      </w:pPr>
    </w:p>
    <w:p w14:paraId="0B719180" w14:textId="15604982" w:rsidR="002F3201" w:rsidRPr="002F3201" w:rsidRDefault="00555278"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 xml:space="preserve"> -o </w:t>
      </w:r>
      <w:proofErr w:type="spellStart"/>
      <w:r w:rsidRPr="006A548F">
        <w:rPr>
          <w:rFonts w:ascii="Courier New" w:hAnsi="Courier New" w:cs="Courier New"/>
          <w:color w:val="auto"/>
          <w:szCs w:val="20"/>
          <w:lang w:val="en-NL" w:eastAsia="en-NL"/>
        </w:rPr>
        <w:t>ProxyCommand</w:t>
      </w:r>
      <w:proofErr w:type="spellEnd"/>
      <w:r w:rsidRPr="006A548F">
        <w:rPr>
          <w:rFonts w:ascii="Courier New" w:hAnsi="Courier New" w:cs="Courier New"/>
          <w:color w:val="auto"/>
          <w:szCs w:val="20"/>
          <w:lang w:val="en-NL" w:eastAsia="en-NL"/>
        </w:rPr>
        <w:t>=</w:t>
      </w:r>
      <w:r w:rsidR="002F3201">
        <w:rPr>
          <w:rFonts w:ascii="Courier New" w:hAnsi="Courier New" w:cs="Courier New"/>
          <w:color w:val="auto"/>
          <w:szCs w:val="20"/>
          <w:lang w:val="en-GB" w:eastAsia="en-NL"/>
        </w:rPr>
        <w:t xml:space="preserve"> \</w:t>
      </w:r>
    </w:p>
    <w:p w14:paraId="6005E76A" w14:textId="5D8BA6BF" w:rsidR="002F3201" w:rsidRPr="002F3201" w:rsidRDefault="002F3201"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w:t>
      </w:r>
    </w:p>
    <w:p w14:paraId="39FA2122" w14:textId="27986B1F" w:rsidR="002F3201" w:rsidRDefault="00555278"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6A548F">
        <w:rPr>
          <w:rFonts w:ascii="Courier New" w:hAnsi="Courier New" w:cs="Courier New"/>
          <w:color w:val="auto"/>
          <w:szCs w:val="20"/>
          <w:lang w:val="en-NL" w:eastAsia="en-NL"/>
        </w:rPr>
        <w:t>"</w:t>
      </w: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 xml:space="preserve"> -v -W %</w:t>
      </w:r>
      <w:proofErr w:type="gramStart"/>
      <w:r w:rsidRPr="006A548F">
        <w:rPr>
          <w:rFonts w:ascii="Courier New" w:hAnsi="Courier New" w:cs="Courier New"/>
          <w:color w:val="auto"/>
          <w:szCs w:val="20"/>
          <w:lang w:val="en-NL" w:eastAsia="en-NL"/>
        </w:rPr>
        <w:t>h:%</w:t>
      </w:r>
      <w:proofErr w:type="gramEnd"/>
      <w:r w:rsidRPr="006A548F">
        <w:rPr>
          <w:rFonts w:ascii="Courier New" w:hAnsi="Courier New" w:cs="Courier New"/>
          <w:color w:val="auto"/>
          <w:szCs w:val="20"/>
          <w:lang w:val="en-NL" w:eastAsia="en-NL"/>
        </w:rPr>
        <w:t>p -</w:t>
      </w:r>
      <w:proofErr w:type="spellStart"/>
      <w:r w:rsidRPr="006A548F">
        <w:rPr>
          <w:rFonts w:ascii="Courier New" w:hAnsi="Courier New" w:cs="Courier New"/>
          <w:color w:val="auto"/>
          <w:szCs w:val="20"/>
          <w:lang w:val="en-NL" w:eastAsia="en-NL"/>
        </w:rPr>
        <w:t>i</w:t>
      </w:r>
      <w:proofErr w:type="spellEnd"/>
      <w:r w:rsidRPr="006A548F">
        <w:rPr>
          <w:rFonts w:ascii="Courier New" w:hAnsi="Courier New" w:cs="Courier New"/>
          <w:color w:val="auto"/>
          <w:szCs w:val="20"/>
          <w:lang w:val="en-NL" w:eastAsia="en-NL"/>
        </w:rPr>
        <w:t xml:space="preserve"> ~/.</w:t>
      </w: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/id_</w:t>
      </w:r>
      <w:r w:rsidR="009B10E9">
        <w:rPr>
          <w:rFonts w:ascii="Courier New" w:hAnsi="Courier New" w:cs="Courier New"/>
          <w:color w:val="auto"/>
          <w:szCs w:val="20"/>
          <w:lang w:val="en-GB" w:eastAsia="en-NL"/>
        </w:rPr>
        <w:t>bastion</w:t>
      </w:r>
      <w:r w:rsidR="002F3201">
        <w:rPr>
          <w:rFonts w:ascii="Courier New" w:hAnsi="Courier New" w:cs="Courier New"/>
          <w:color w:val="auto"/>
          <w:szCs w:val="20"/>
          <w:lang w:val="en-GB" w:eastAsia="en-NL"/>
        </w:rPr>
        <w:t xml:space="preserve"> \   </w:t>
      </w:r>
    </w:p>
    <w:p w14:paraId="684EC798" w14:textId="314BF4C0" w:rsidR="002F3201" w:rsidRPr="00BB59A8" w:rsidRDefault="00555278"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w:t>
      </w:r>
      <w:r w:rsidRPr="00BB59A8">
        <w:rPr>
          <w:rFonts w:ascii="Courier New" w:hAnsi="Courier New" w:cs="Courier New"/>
          <w:color w:val="auto"/>
          <w:szCs w:val="20"/>
          <w:lang w:val="en-NL" w:eastAsia="en-NL"/>
        </w:rPr>
        <w:t>BASTION</w:t>
      </w:r>
      <w:r w:rsidRPr="006A548F">
        <w:rPr>
          <w:rFonts w:ascii="Courier New" w:hAnsi="Courier New" w:cs="Courier New"/>
          <w:color w:val="auto"/>
          <w:szCs w:val="20"/>
          <w:lang w:val="en-NL" w:eastAsia="en-NL"/>
        </w:rPr>
        <w:t>_SERVER_USER@$</w:t>
      </w:r>
      <w:r w:rsidRPr="00BB59A8">
        <w:rPr>
          <w:rFonts w:ascii="Courier New" w:hAnsi="Courier New" w:cs="Courier New"/>
          <w:color w:val="auto"/>
          <w:szCs w:val="20"/>
          <w:lang w:val="en-NL" w:eastAsia="en-NL"/>
        </w:rPr>
        <w:t>BASTION</w:t>
      </w:r>
      <w:r w:rsidRPr="006A548F">
        <w:rPr>
          <w:rFonts w:ascii="Courier New" w:hAnsi="Courier New" w:cs="Courier New"/>
          <w:color w:val="auto"/>
          <w:szCs w:val="20"/>
          <w:lang w:val="en-NL" w:eastAsia="en-NL"/>
        </w:rPr>
        <w:t>_SERVER_URL"</w:t>
      </w:r>
      <w:r w:rsidRPr="00BB59A8">
        <w:rPr>
          <w:rFonts w:ascii="Courier New" w:hAnsi="Courier New" w:cs="Courier New"/>
          <w:color w:val="auto"/>
          <w:szCs w:val="20"/>
          <w:lang w:val="en-NL" w:eastAsia="en-NL"/>
        </w:rPr>
        <w:t xml:space="preserve"> \</w:t>
      </w:r>
    </w:p>
    <w:p w14:paraId="449D86B7" w14:textId="77777777" w:rsidR="002F3201" w:rsidRDefault="002F3201"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w:t>
      </w:r>
    </w:p>
    <w:p w14:paraId="11BD6EF6" w14:textId="072AE6A4" w:rsidR="00555278" w:rsidRPr="00BB59A8" w:rsidRDefault="00555278"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6A548F">
        <w:rPr>
          <w:rFonts w:ascii="Courier New" w:hAnsi="Courier New" w:cs="Courier New"/>
          <w:color w:val="auto"/>
          <w:szCs w:val="20"/>
          <w:lang w:val="en-NL" w:eastAsia="en-NL"/>
        </w:rPr>
        <w:t xml:space="preserve"> -</w:t>
      </w:r>
      <w:proofErr w:type="spellStart"/>
      <w:r w:rsidRPr="006A548F">
        <w:rPr>
          <w:rFonts w:ascii="Courier New" w:hAnsi="Courier New" w:cs="Courier New"/>
          <w:color w:val="auto"/>
          <w:szCs w:val="20"/>
          <w:lang w:val="en-NL" w:eastAsia="en-NL"/>
        </w:rPr>
        <w:t>i</w:t>
      </w:r>
      <w:proofErr w:type="spellEnd"/>
      <w:r w:rsidRPr="006A548F">
        <w:rPr>
          <w:rFonts w:ascii="Courier New" w:hAnsi="Courier New" w:cs="Courier New"/>
          <w:color w:val="auto"/>
          <w:szCs w:val="20"/>
          <w:lang w:val="en-NL" w:eastAsia="en-NL"/>
        </w:rPr>
        <w:t xml:space="preserve"> ~/.</w:t>
      </w: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w:t>
      </w:r>
      <w:proofErr w:type="spellStart"/>
      <w:r w:rsidRPr="006A548F">
        <w:rPr>
          <w:rFonts w:ascii="Courier New" w:hAnsi="Courier New" w:cs="Courier New"/>
          <w:color w:val="auto"/>
          <w:szCs w:val="20"/>
          <w:lang w:val="en-NL" w:eastAsia="en-NL"/>
        </w:rPr>
        <w:t>id_</w:t>
      </w:r>
      <w:proofErr w:type="gramStart"/>
      <w:r w:rsidRPr="006A548F">
        <w:rPr>
          <w:rFonts w:ascii="Courier New" w:hAnsi="Courier New" w:cs="Courier New"/>
          <w:color w:val="auto"/>
          <w:szCs w:val="20"/>
          <w:lang w:val="en-NL" w:eastAsia="en-NL"/>
        </w:rPr>
        <w:t>app</w:t>
      </w:r>
      <w:proofErr w:type="spellEnd"/>
      <w:r w:rsidRPr="006A548F">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 xml:space="preserve"> \</w:t>
      </w:r>
      <w:proofErr w:type="gramEnd"/>
    </w:p>
    <w:p w14:paraId="2C607F55" w14:textId="0D01A14B" w:rsidR="002F3201" w:rsidRPr="00BB59A8" w:rsidRDefault="00555278"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$APP_SERVER_USER@${array[</w:t>
      </w:r>
      <w:r w:rsidRPr="00BB59A8">
        <w:rPr>
          <w:rFonts w:ascii="Courier New" w:hAnsi="Courier New" w:cs="Courier New"/>
          <w:color w:val="auto"/>
          <w:szCs w:val="20"/>
          <w:lang w:val="en-NL" w:eastAsia="en-NL"/>
        </w:rPr>
        <w:t>i</w:t>
      </w:r>
      <w:r w:rsidRPr="006A548F">
        <w:rPr>
          <w:rFonts w:ascii="Courier New" w:hAnsi="Courier New" w:cs="Courier New"/>
          <w:color w:val="auto"/>
          <w:szCs w:val="20"/>
          <w:lang w:val="en-NL" w:eastAsia="en-NL"/>
        </w:rPr>
        <w:t xml:space="preserve">]} </w:t>
      </w:r>
      <w:r w:rsidRPr="00BB59A8">
        <w:rPr>
          <w:rFonts w:ascii="Courier New" w:hAnsi="Courier New" w:cs="Courier New"/>
          <w:color w:val="auto"/>
          <w:szCs w:val="20"/>
          <w:lang w:val="en-NL" w:eastAsia="en-NL"/>
        </w:rPr>
        <w:t>\</w:t>
      </w:r>
    </w:p>
    <w:p w14:paraId="334BC973" w14:textId="129583AE" w:rsidR="00555278" w:rsidRPr="006A548F" w:rsidRDefault="00555278" w:rsidP="005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"cd </w:t>
      </w:r>
      <w:r>
        <w:rPr>
          <w:rFonts w:ascii="Courier New" w:hAnsi="Courier New" w:cs="Courier New"/>
          <w:color w:val="auto"/>
          <w:szCs w:val="20"/>
          <w:lang w:val="en-GB" w:eastAsia="en-NL"/>
        </w:rPr>
        <w:t>$</w:t>
      </w:r>
      <w:r w:rsidRPr="001C0CB2">
        <w:rPr>
          <w:rFonts w:ascii="Courier New" w:hAnsi="Courier New" w:cs="Courier New"/>
          <w:color w:val="auto"/>
          <w:szCs w:val="20"/>
          <w:lang w:val="en-NL" w:eastAsia="en-NL"/>
        </w:rPr>
        <w:t xml:space="preserve">APP_PATH </w:t>
      </w:r>
      <w:r w:rsidRPr="006A548F">
        <w:rPr>
          <w:rFonts w:ascii="Courier New" w:hAnsi="Courier New" w:cs="Courier New"/>
          <w:color w:val="auto"/>
          <w:szCs w:val="20"/>
          <w:lang w:val="en-NL" w:eastAsia="en-NL"/>
        </w:rPr>
        <w:t xml:space="preserve">&amp;&amp; </w:t>
      </w:r>
      <w:proofErr w:type="spellStart"/>
      <w:r w:rsidRPr="006A548F">
        <w:rPr>
          <w:rFonts w:ascii="Courier New" w:hAnsi="Courier New" w:cs="Courier New"/>
          <w:color w:val="auto"/>
          <w:szCs w:val="20"/>
          <w:lang w:val="en-NL" w:eastAsia="en-NL"/>
        </w:rPr>
        <w:t>sudo</w:t>
      </w:r>
      <w:proofErr w:type="spellEnd"/>
      <w:r w:rsidRPr="006A548F">
        <w:rPr>
          <w:rFonts w:ascii="Courier New" w:hAnsi="Courier New" w:cs="Courier New"/>
          <w:color w:val="auto"/>
          <w:szCs w:val="20"/>
          <w:lang w:val="en-NL" w:eastAsia="en-NL"/>
        </w:rPr>
        <w:t xml:space="preserve"> git pull </w:t>
      </w:r>
      <w:r>
        <w:rPr>
          <w:rFonts w:ascii="Courier New" w:hAnsi="Courier New" w:cs="Courier New"/>
          <w:color w:val="auto"/>
          <w:szCs w:val="20"/>
          <w:lang w:val="en-GB" w:eastAsia="en-NL"/>
        </w:rPr>
        <w:t>$</w:t>
      </w:r>
      <w:r w:rsidRPr="00FF1653">
        <w:rPr>
          <w:rFonts w:ascii="Courier New" w:hAnsi="Courier New" w:cs="Courier New"/>
          <w:color w:val="auto"/>
          <w:szCs w:val="20"/>
          <w:lang w:val="en-NL" w:eastAsia="en-NL"/>
        </w:rPr>
        <w:t>CI_REPOSITORY_URL</w:t>
      </w:r>
      <w:r w:rsidRPr="006A548F">
        <w:rPr>
          <w:rFonts w:ascii="Courier New" w:hAnsi="Courier New" w:cs="Courier New"/>
          <w:color w:val="auto"/>
          <w:szCs w:val="20"/>
          <w:lang w:val="en-NL" w:eastAsia="en-NL"/>
        </w:rPr>
        <w:t xml:space="preserve"> </w:t>
      </w:r>
      <w:r>
        <w:rPr>
          <w:rStyle w:val="HTMLCode"/>
        </w:rPr>
        <w:t xml:space="preserve">$CI_COMMIT_BRANCH </w:t>
      </w:r>
      <w:r w:rsidRPr="006A548F">
        <w:rPr>
          <w:rFonts w:ascii="Courier New" w:hAnsi="Courier New" w:cs="Courier New"/>
          <w:color w:val="auto"/>
          <w:szCs w:val="20"/>
          <w:lang w:val="en-NL" w:eastAsia="en-NL"/>
        </w:rPr>
        <w:t xml:space="preserve">&amp;&amp; </w:t>
      </w:r>
      <w:r>
        <w:rPr>
          <w:rFonts w:ascii="Courier New" w:hAnsi="Courier New" w:cs="Courier New"/>
          <w:color w:val="auto"/>
          <w:szCs w:val="20"/>
          <w:lang w:val="en-GB" w:eastAsia="en-NL"/>
        </w:rPr>
        <w:t>$APP_RESTART_COMMANDS</w:t>
      </w:r>
      <w:r w:rsidRPr="006A548F">
        <w:rPr>
          <w:rFonts w:ascii="Courier New" w:hAnsi="Courier New" w:cs="Courier New"/>
          <w:color w:val="auto"/>
          <w:szCs w:val="20"/>
          <w:lang w:val="en-NL" w:eastAsia="en-NL"/>
        </w:rPr>
        <w:t>"</w:t>
      </w:r>
    </w:p>
    <w:p w14:paraId="6E5F2CDB" w14:textId="77777777" w:rsidR="00555278" w:rsidRPr="00555278" w:rsidRDefault="00555278" w:rsidP="00C268EF">
      <w:pPr>
        <w:pStyle w:val="enzo-text"/>
        <w:rPr>
          <w:lang w:val="en-NL"/>
        </w:rPr>
      </w:pPr>
    </w:p>
    <w:p w14:paraId="20768413" w14:textId="6C02C5DC" w:rsidR="00555278" w:rsidRDefault="002F3201" w:rsidP="00C268EF">
      <w:pPr>
        <w:pStyle w:val="enzo-text"/>
        <w:rPr>
          <w:lang w:val="en-US"/>
        </w:rPr>
      </w:pPr>
      <w:r>
        <w:rPr>
          <w:lang w:val="en-US"/>
        </w:rPr>
        <w:t xml:space="preserve">That create an </w:t>
      </w:r>
      <w:proofErr w:type="spellStart"/>
      <w:r w:rsidR="00555278">
        <w:rPr>
          <w:lang w:val="en-US"/>
        </w:rPr>
        <w:t>Ssh</w:t>
      </w:r>
      <w:proofErr w:type="spellEnd"/>
      <w:r w:rsidR="00555278">
        <w:rPr>
          <w:lang w:val="en-US"/>
        </w:rPr>
        <w:t xml:space="preserve"> tunneled connection proxied by the bastion </w:t>
      </w:r>
      <w:r>
        <w:rPr>
          <w:lang w:val="en-US"/>
        </w:rPr>
        <w:t xml:space="preserve">in order send the </w:t>
      </w:r>
      <w:r w:rsidR="009B10E9">
        <w:rPr>
          <w:lang w:val="en-US"/>
        </w:rPr>
        <w:t xml:space="preserve">following </w:t>
      </w:r>
      <w:r>
        <w:rPr>
          <w:lang w:val="en-US"/>
        </w:rPr>
        <w:t xml:space="preserve">list of commands </w:t>
      </w:r>
      <w:r w:rsidR="00E47377">
        <w:rPr>
          <w:lang w:val="en-US"/>
        </w:rPr>
        <w:t xml:space="preserve">as a string </w:t>
      </w:r>
      <w:r w:rsidR="009B10E9">
        <w:rPr>
          <w:lang w:val="en-US"/>
        </w:rPr>
        <w:t xml:space="preserve">via </w:t>
      </w:r>
      <w:proofErr w:type="spellStart"/>
      <w:r w:rsidR="009B10E9">
        <w:rPr>
          <w:lang w:val="en-US"/>
        </w:rPr>
        <w:t>ssh</w:t>
      </w:r>
      <w:proofErr w:type="spellEnd"/>
      <w:r w:rsidR="009B10E9">
        <w:rPr>
          <w:lang w:val="en-US"/>
        </w:rPr>
        <w:t xml:space="preserve"> </w:t>
      </w:r>
      <w:r w:rsidR="00555278">
        <w:rPr>
          <w:lang w:val="en-US"/>
        </w:rPr>
        <w:t xml:space="preserve">to the application server </w:t>
      </w:r>
      <w:proofErr w:type="spellStart"/>
      <w:r w:rsidR="00555278">
        <w:rPr>
          <w:lang w:val="en-US"/>
        </w:rPr>
        <w:t>ip</w:t>
      </w:r>
      <w:proofErr w:type="spellEnd"/>
      <w:r w:rsidR="00555278">
        <w:rPr>
          <w:lang w:val="en-US"/>
        </w:rPr>
        <w:t xml:space="preserve"> of the actual loop</w:t>
      </w:r>
    </w:p>
    <w:p w14:paraId="15A9BBF9" w14:textId="77777777" w:rsidR="009B10E9" w:rsidRDefault="009B10E9" w:rsidP="00C268EF">
      <w:pPr>
        <w:pStyle w:val="enzo-text"/>
        <w:rPr>
          <w:lang w:val="en-US"/>
        </w:rPr>
      </w:pPr>
    </w:p>
    <w:p w14:paraId="5A401777" w14:textId="77777777" w:rsidR="009B10E9" w:rsidRPr="006A548F" w:rsidRDefault="009B10E9" w:rsidP="009B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"cd </w:t>
      </w:r>
      <w:r>
        <w:rPr>
          <w:rFonts w:ascii="Courier New" w:hAnsi="Courier New" w:cs="Courier New"/>
          <w:color w:val="auto"/>
          <w:szCs w:val="20"/>
          <w:lang w:val="en-GB" w:eastAsia="en-NL"/>
        </w:rPr>
        <w:t>$</w:t>
      </w:r>
      <w:r w:rsidRPr="001C0CB2">
        <w:rPr>
          <w:rFonts w:ascii="Courier New" w:hAnsi="Courier New" w:cs="Courier New"/>
          <w:color w:val="auto"/>
          <w:szCs w:val="20"/>
          <w:lang w:val="en-NL" w:eastAsia="en-NL"/>
        </w:rPr>
        <w:t xml:space="preserve">APP_PATH </w:t>
      </w:r>
      <w:r w:rsidRPr="006A548F">
        <w:rPr>
          <w:rFonts w:ascii="Courier New" w:hAnsi="Courier New" w:cs="Courier New"/>
          <w:color w:val="auto"/>
          <w:szCs w:val="20"/>
          <w:lang w:val="en-NL" w:eastAsia="en-NL"/>
        </w:rPr>
        <w:t xml:space="preserve">&amp;&amp; </w:t>
      </w:r>
      <w:proofErr w:type="spellStart"/>
      <w:r w:rsidRPr="006A548F">
        <w:rPr>
          <w:rFonts w:ascii="Courier New" w:hAnsi="Courier New" w:cs="Courier New"/>
          <w:color w:val="auto"/>
          <w:szCs w:val="20"/>
          <w:lang w:val="en-NL" w:eastAsia="en-NL"/>
        </w:rPr>
        <w:t>sudo</w:t>
      </w:r>
      <w:proofErr w:type="spellEnd"/>
      <w:r w:rsidRPr="006A548F">
        <w:rPr>
          <w:rFonts w:ascii="Courier New" w:hAnsi="Courier New" w:cs="Courier New"/>
          <w:color w:val="auto"/>
          <w:szCs w:val="20"/>
          <w:lang w:val="en-NL" w:eastAsia="en-NL"/>
        </w:rPr>
        <w:t xml:space="preserve"> git pull </w:t>
      </w:r>
      <w:r>
        <w:rPr>
          <w:rFonts w:ascii="Courier New" w:hAnsi="Courier New" w:cs="Courier New"/>
          <w:color w:val="auto"/>
          <w:szCs w:val="20"/>
          <w:lang w:val="en-GB" w:eastAsia="en-NL"/>
        </w:rPr>
        <w:t>$</w:t>
      </w:r>
      <w:r w:rsidRPr="00FF1653">
        <w:rPr>
          <w:rFonts w:ascii="Courier New" w:hAnsi="Courier New" w:cs="Courier New"/>
          <w:color w:val="auto"/>
          <w:szCs w:val="20"/>
          <w:lang w:val="en-NL" w:eastAsia="en-NL"/>
        </w:rPr>
        <w:t>CI_REPOSITORY_URL</w:t>
      </w:r>
      <w:r w:rsidRPr="006A548F">
        <w:rPr>
          <w:rFonts w:ascii="Courier New" w:hAnsi="Courier New" w:cs="Courier New"/>
          <w:color w:val="auto"/>
          <w:szCs w:val="20"/>
          <w:lang w:val="en-NL" w:eastAsia="en-NL"/>
        </w:rPr>
        <w:t xml:space="preserve"> </w:t>
      </w:r>
      <w:r>
        <w:rPr>
          <w:rStyle w:val="HTMLCode"/>
        </w:rPr>
        <w:t xml:space="preserve">$CI_COMMIT_BRANCH </w:t>
      </w:r>
      <w:r w:rsidRPr="006A548F">
        <w:rPr>
          <w:rFonts w:ascii="Courier New" w:hAnsi="Courier New" w:cs="Courier New"/>
          <w:color w:val="auto"/>
          <w:szCs w:val="20"/>
          <w:lang w:val="en-NL" w:eastAsia="en-NL"/>
        </w:rPr>
        <w:t xml:space="preserve">&amp;&amp; </w:t>
      </w:r>
      <w:r>
        <w:rPr>
          <w:rFonts w:ascii="Courier New" w:hAnsi="Courier New" w:cs="Courier New"/>
          <w:color w:val="auto"/>
          <w:szCs w:val="20"/>
          <w:lang w:val="en-GB" w:eastAsia="en-NL"/>
        </w:rPr>
        <w:t>$APP_RESTART_COMMANDS</w:t>
      </w:r>
      <w:r w:rsidRPr="006A548F">
        <w:rPr>
          <w:rFonts w:ascii="Courier New" w:hAnsi="Courier New" w:cs="Courier New"/>
          <w:color w:val="auto"/>
          <w:szCs w:val="20"/>
          <w:lang w:val="en-NL" w:eastAsia="en-NL"/>
        </w:rPr>
        <w:t>"</w:t>
      </w:r>
    </w:p>
    <w:p w14:paraId="55F8A748" w14:textId="77777777" w:rsidR="009B10E9" w:rsidRDefault="009B10E9" w:rsidP="00C268EF">
      <w:pPr>
        <w:pStyle w:val="enzo-text"/>
        <w:rPr>
          <w:rFonts w:ascii="Courier New" w:hAnsi="Courier New" w:cs="Courier New"/>
          <w:color w:val="auto"/>
          <w:lang w:val="en-GB" w:eastAsia="en-NL"/>
        </w:rPr>
      </w:pPr>
    </w:p>
    <w:p w14:paraId="3BFC5F79" w14:textId="66571104" w:rsidR="00E47377" w:rsidRDefault="00E47377" w:rsidP="00C268EF">
      <w:pPr>
        <w:pStyle w:val="enzo-text"/>
        <w:rPr>
          <w:lang w:val="en-US"/>
        </w:rPr>
      </w:pPr>
      <w:r w:rsidRPr="00E47377">
        <w:rPr>
          <w:lang w:val="en-US"/>
        </w:rPr>
        <w:t>Where:</w:t>
      </w:r>
    </w:p>
    <w:p w14:paraId="3534B306" w14:textId="77777777" w:rsidR="00E47377" w:rsidRPr="00E47377" w:rsidRDefault="00E47377" w:rsidP="00C268EF">
      <w:pPr>
        <w:pStyle w:val="enzo-text"/>
        <w:rPr>
          <w:lang w:val="en-US"/>
        </w:rPr>
      </w:pPr>
    </w:p>
    <w:p w14:paraId="3DC5EC14" w14:textId="49BBB64E" w:rsidR="00A61F84" w:rsidRPr="00E47377" w:rsidRDefault="009B10E9" w:rsidP="00C268EF">
      <w:pPr>
        <w:pStyle w:val="enzo-text"/>
        <w:rPr>
          <w:lang w:val="en-US"/>
        </w:rPr>
      </w:pPr>
      <w:r>
        <w:rPr>
          <w:rFonts w:ascii="Courier New" w:hAnsi="Courier New" w:cs="Courier New"/>
          <w:color w:val="auto"/>
          <w:lang w:val="en-GB" w:eastAsia="en-NL"/>
        </w:rPr>
        <w:t>$</w:t>
      </w:r>
      <w:r w:rsidRPr="001C0CB2">
        <w:rPr>
          <w:rFonts w:ascii="Courier New" w:hAnsi="Courier New" w:cs="Courier New"/>
          <w:color w:val="auto"/>
          <w:lang w:val="en-NL" w:eastAsia="en-NL"/>
        </w:rPr>
        <w:t>APP_PATH</w:t>
      </w:r>
      <w:r>
        <w:rPr>
          <w:rFonts w:ascii="Courier New" w:hAnsi="Courier New" w:cs="Courier New"/>
          <w:color w:val="auto"/>
          <w:lang w:val="en-GB" w:eastAsia="en-NL"/>
        </w:rPr>
        <w:t xml:space="preserve"> </w:t>
      </w:r>
      <w:r w:rsidR="00E47377">
        <w:rPr>
          <w:rFonts w:ascii="Courier New" w:hAnsi="Courier New" w:cs="Courier New"/>
          <w:color w:val="auto"/>
          <w:lang w:val="en-GB" w:eastAsia="en-NL"/>
        </w:rPr>
        <w:t xml:space="preserve">- </w:t>
      </w:r>
      <w:r w:rsidRPr="00E47377">
        <w:rPr>
          <w:lang w:val="en-US"/>
        </w:rPr>
        <w:t>will be the absolute path to the application defined in the repository ci/cd variable earlier</w:t>
      </w:r>
      <w:r w:rsidR="00E47377">
        <w:rPr>
          <w:lang w:val="en-US"/>
        </w:rPr>
        <w:t xml:space="preserve"> and proceed to change to the application directory</w:t>
      </w:r>
    </w:p>
    <w:p w14:paraId="43F8FB2D" w14:textId="77777777" w:rsidR="009B10E9" w:rsidRDefault="009B10E9" w:rsidP="00C268EF">
      <w:pPr>
        <w:pStyle w:val="enzo-text"/>
        <w:rPr>
          <w:rFonts w:ascii="Courier New" w:hAnsi="Courier New" w:cs="Courier New"/>
          <w:color w:val="auto"/>
          <w:lang w:val="en-NL" w:eastAsia="en-NL"/>
        </w:rPr>
      </w:pPr>
    </w:p>
    <w:p w14:paraId="785A9218" w14:textId="41C4CE96" w:rsidR="00E47377" w:rsidRPr="00E47377" w:rsidRDefault="009B10E9" w:rsidP="00E47377">
      <w:pPr>
        <w:pStyle w:val="enzo-text"/>
        <w:rPr>
          <w:lang w:val="en-US"/>
        </w:rPr>
      </w:pPr>
      <w:proofErr w:type="spellStart"/>
      <w:r w:rsidRPr="006A548F">
        <w:rPr>
          <w:rFonts w:ascii="Courier New" w:hAnsi="Courier New" w:cs="Courier New"/>
          <w:color w:val="auto"/>
          <w:lang w:val="en-NL" w:eastAsia="en-NL"/>
        </w:rPr>
        <w:t>sudo</w:t>
      </w:r>
      <w:proofErr w:type="spellEnd"/>
      <w:r w:rsidRPr="006A548F">
        <w:rPr>
          <w:rFonts w:ascii="Courier New" w:hAnsi="Courier New" w:cs="Courier New"/>
          <w:color w:val="auto"/>
          <w:lang w:val="en-NL" w:eastAsia="en-NL"/>
        </w:rPr>
        <w:t xml:space="preserve"> git pull</w:t>
      </w:r>
      <w:r>
        <w:rPr>
          <w:rFonts w:ascii="Courier New" w:hAnsi="Courier New" w:cs="Courier New"/>
          <w:color w:val="auto"/>
          <w:lang w:val="en-GB" w:eastAsia="en-NL"/>
        </w:rPr>
        <w:t xml:space="preserve"> $</w:t>
      </w:r>
      <w:r w:rsidRPr="00FF1653">
        <w:rPr>
          <w:rFonts w:ascii="Courier New" w:hAnsi="Courier New" w:cs="Courier New"/>
          <w:color w:val="auto"/>
          <w:lang w:val="en-NL" w:eastAsia="en-NL"/>
        </w:rPr>
        <w:t>CI_REPOSITORY_URL</w:t>
      </w:r>
      <w:r w:rsidRPr="006A548F">
        <w:rPr>
          <w:rFonts w:ascii="Courier New" w:hAnsi="Courier New" w:cs="Courier New"/>
          <w:color w:val="auto"/>
          <w:lang w:val="en-NL" w:eastAsia="en-NL"/>
        </w:rPr>
        <w:t xml:space="preserve"> </w:t>
      </w:r>
      <w:r w:rsidRPr="009B10E9">
        <w:rPr>
          <w:rStyle w:val="HTMLCode"/>
          <w:lang w:val="en-GB"/>
        </w:rPr>
        <w:t xml:space="preserve">$CI_COMMIT_BRANCH </w:t>
      </w:r>
      <w:r w:rsidRPr="00E47377">
        <w:rPr>
          <w:lang w:val="en-US"/>
        </w:rPr>
        <w:t xml:space="preserve">– pull the changes using the deploy token created </w:t>
      </w:r>
      <w:r w:rsidR="00E47377" w:rsidRPr="00E47377">
        <w:rPr>
          <w:lang w:val="en-US"/>
        </w:rPr>
        <w:t>and defined in the repository ci/cd variable earlier</w:t>
      </w:r>
    </w:p>
    <w:p w14:paraId="5032D774" w14:textId="45A38A0B" w:rsidR="002F3201" w:rsidRPr="009B10E9" w:rsidRDefault="002F3201" w:rsidP="00C268EF">
      <w:pPr>
        <w:pStyle w:val="enzo-text"/>
        <w:rPr>
          <w:rFonts w:ascii="Courier New" w:hAnsi="Courier New" w:cs="Courier New"/>
          <w:color w:val="auto"/>
          <w:lang w:val="en-GB" w:eastAsia="en-NL"/>
        </w:rPr>
      </w:pPr>
    </w:p>
    <w:p w14:paraId="7AE54816" w14:textId="490B7EAF" w:rsidR="009B10E9" w:rsidRDefault="009B10E9" w:rsidP="00C268EF">
      <w:pPr>
        <w:pStyle w:val="enzo-text"/>
        <w:rPr>
          <w:rFonts w:ascii="Courier New" w:hAnsi="Courier New" w:cs="Courier New"/>
          <w:color w:val="auto"/>
          <w:lang w:val="en-NL" w:eastAsia="en-NL"/>
        </w:rPr>
      </w:pPr>
    </w:p>
    <w:p w14:paraId="5907E1CE" w14:textId="7DE3EA97" w:rsidR="009B10E9" w:rsidRDefault="009B10E9" w:rsidP="00C268EF">
      <w:pPr>
        <w:pStyle w:val="enzo-text"/>
        <w:rPr>
          <w:lang w:val="en-US"/>
        </w:rPr>
      </w:pPr>
      <w:r>
        <w:rPr>
          <w:rFonts w:ascii="Courier New" w:hAnsi="Courier New" w:cs="Courier New"/>
          <w:color w:val="auto"/>
          <w:lang w:val="en-GB" w:eastAsia="en-NL"/>
        </w:rPr>
        <w:t>$APP_RESTART_COMMANDS</w:t>
      </w:r>
      <w:r w:rsidR="00E47377">
        <w:rPr>
          <w:rFonts w:ascii="Courier New" w:hAnsi="Courier New" w:cs="Courier New"/>
          <w:color w:val="auto"/>
          <w:lang w:val="en-GB" w:eastAsia="en-NL"/>
        </w:rPr>
        <w:t xml:space="preserve"> </w:t>
      </w:r>
      <w:r w:rsidR="00E47377" w:rsidRPr="00E47377">
        <w:rPr>
          <w:lang w:val="en-US"/>
        </w:rPr>
        <w:t>will be the command</w:t>
      </w:r>
      <w:r w:rsidR="00E47377">
        <w:rPr>
          <w:lang w:val="en-US"/>
        </w:rPr>
        <w:t>(</w:t>
      </w:r>
      <w:r w:rsidR="00E47377" w:rsidRPr="00E47377">
        <w:rPr>
          <w:lang w:val="en-US"/>
        </w:rPr>
        <w:t>s</w:t>
      </w:r>
      <w:r w:rsidR="00E47377">
        <w:rPr>
          <w:lang w:val="en-US"/>
        </w:rPr>
        <w:t>)</w:t>
      </w:r>
      <w:r w:rsidR="00E47377" w:rsidRPr="00E47377">
        <w:rPr>
          <w:lang w:val="en-US"/>
        </w:rPr>
        <w:t xml:space="preserve"> to stop, install the new dependencies and restart the application defined in the repository ci/cd variable earlier</w:t>
      </w:r>
    </w:p>
    <w:p w14:paraId="35AD9DE3" w14:textId="77777777" w:rsidR="00E47377" w:rsidRDefault="00E47377" w:rsidP="00C268EF">
      <w:pPr>
        <w:pStyle w:val="enzo-text"/>
        <w:rPr>
          <w:lang w:val="en-US"/>
        </w:rPr>
      </w:pPr>
    </w:p>
    <w:p w14:paraId="7E90F422" w14:textId="073D99AA" w:rsidR="00A61F84" w:rsidRDefault="00E47377" w:rsidP="00C268EF">
      <w:pPr>
        <w:pStyle w:val="enzo-text"/>
        <w:rPr>
          <w:lang w:val="en-US"/>
        </w:rPr>
      </w:pPr>
      <w:r>
        <w:rPr>
          <w:lang w:val="en-US"/>
        </w:rPr>
        <w:t xml:space="preserve">Also, </w:t>
      </w:r>
      <w:r w:rsidR="00A61F84">
        <w:rPr>
          <w:lang w:val="en-US"/>
        </w:rPr>
        <w:t xml:space="preserve">in </w:t>
      </w:r>
      <w:proofErr w:type="gramStart"/>
      <w:r w:rsidR="00A61F84">
        <w:rPr>
          <w:lang w:val="en-US"/>
        </w:rPr>
        <w:t xml:space="preserve">the </w:t>
      </w:r>
      <w:r w:rsidR="0085068F">
        <w:rPr>
          <w:lang w:val="en-US"/>
        </w:rPr>
        <w:t>.</w:t>
      </w:r>
      <w:proofErr w:type="spellStart"/>
      <w:r w:rsidR="0085068F">
        <w:rPr>
          <w:lang w:val="en-US"/>
        </w:rPr>
        <w:t>gitlab</w:t>
      </w:r>
      <w:proofErr w:type="gramEnd"/>
      <w:r w:rsidR="0085068F">
        <w:rPr>
          <w:lang w:val="en-US"/>
        </w:rPr>
        <w:t>-ci.yaml</w:t>
      </w:r>
      <w:proofErr w:type="spellEnd"/>
      <w:r w:rsidR="0085068F">
        <w:rPr>
          <w:lang w:val="en-US"/>
        </w:rPr>
        <w:t xml:space="preserve"> file</w:t>
      </w:r>
      <w:r w:rsidR="002F3201">
        <w:rPr>
          <w:lang w:val="en-US"/>
        </w:rPr>
        <w:t>, we need to define in</w:t>
      </w:r>
      <w:r w:rsidR="0085068F">
        <w:rPr>
          <w:lang w:val="en-US"/>
        </w:rPr>
        <w:t xml:space="preserve"> the deploy step </w:t>
      </w:r>
      <w:r w:rsidR="002F3201">
        <w:rPr>
          <w:lang w:val="en-US"/>
        </w:rPr>
        <w:t xml:space="preserve"> a before script section in order to provide the </w:t>
      </w:r>
      <w:proofErr w:type="spellStart"/>
      <w:r w:rsidR="002F3201">
        <w:rPr>
          <w:lang w:val="en-US"/>
        </w:rPr>
        <w:t>ssh</w:t>
      </w:r>
      <w:proofErr w:type="spellEnd"/>
      <w:r w:rsidR="002F3201">
        <w:rPr>
          <w:lang w:val="en-US"/>
        </w:rPr>
        <w:t xml:space="preserve"> key values before executing the </w:t>
      </w:r>
      <w:proofErr w:type="spellStart"/>
      <w:r w:rsidR="002F3201">
        <w:rPr>
          <w:lang w:val="en-US"/>
        </w:rPr>
        <w:t>ssh</w:t>
      </w:r>
      <w:proofErr w:type="spellEnd"/>
      <w:r w:rsidR="002F3201">
        <w:rPr>
          <w:lang w:val="en-US"/>
        </w:rPr>
        <w:t xml:space="preserve"> connection request</w:t>
      </w:r>
    </w:p>
    <w:p w14:paraId="027D6CB3" w14:textId="77777777" w:rsidR="002F3201" w:rsidRPr="00F60C15" w:rsidRDefault="002F3201"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2841BF35" w14:textId="77777777"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proofErr w:type="spellStart"/>
      <w:r w:rsidRPr="00F60C15">
        <w:rPr>
          <w:rFonts w:ascii="Courier New" w:hAnsi="Courier New" w:cs="Courier New"/>
          <w:color w:val="auto"/>
          <w:szCs w:val="20"/>
          <w:lang w:val="en-NL" w:eastAsia="en-NL"/>
        </w:rPr>
        <w:t>before_script</w:t>
      </w:r>
      <w:proofErr w:type="spellEnd"/>
      <w:r w:rsidRPr="00F60C15">
        <w:rPr>
          <w:rFonts w:ascii="Courier New" w:hAnsi="Courier New" w:cs="Courier New"/>
          <w:color w:val="auto"/>
          <w:szCs w:val="20"/>
          <w:lang w:val="en-NL" w:eastAsia="en-NL"/>
        </w:rPr>
        <w:t>:</w:t>
      </w:r>
    </w:p>
    <w:p w14:paraId="7D512F4A" w14:textId="77777777"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mkdir</w:t>
      </w:r>
      <w:proofErr w:type="spellEnd"/>
      <w:r w:rsidRPr="00F60C15">
        <w:rPr>
          <w:rFonts w:ascii="Courier New" w:hAnsi="Courier New" w:cs="Courier New"/>
          <w:color w:val="auto"/>
          <w:szCs w:val="20"/>
          <w:lang w:val="en-NL" w:eastAsia="en-NL"/>
        </w:rPr>
        <w:t xml:space="preserve"> -p ~/.</w:t>
      </w:r>
      <w:proofErr w:type="spellStart"/>
      <w:r w:rsidRPr="00F60C15">
        <w:rPr>
          <w:rFonts w:ascii="Courier New" w:hAnsi="Courier New" w:cs="Courier New"/>
          <w:color w:val="auto"/>
          <w:szCs w:val="20"/>
          <w:lang w:val="en-NL" w:eastAsia="en-NL"/>
        </w:rPr>
        <w:t>ssh</w:t>
      </w:r>
      <w:proofErr w:type="spellEnd"/>
    </w:p>
    <w:p w14:paraId="2E901E53" w14:textId="2DB8CA68"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color w:val="auto"/>
          <w:szCs w:val="20"/>
          <w:lang w:val="en-NL" w:eastAsia="en-NL"/>
        </w:rPr>
        <w:t xml:space="preserve">      - echo -e "$</w:t>
      </w:r>
      <w:r w:rsidR="0085068F">
        <w:rPr>
          <w:rFonts w:ascii="Courier New" w:hAnsi="Courier New" w:cs="Courier New"/>
          <w:color w:val="auto"/>
          <w:szCs w:val="20"/>
          <w:lang w:val="en-GB" w:eastAsia="en-NL"/>
        </w:rPr>
        <w:t>BASTION</w:t>
      </w:r>
      <w:r w:rsidRPr="00F60C15">
        <w:rPr>
          <w:rFonts w:ascii="Courier New" w:hAnsi="Courier New" w:cs="Courier New"/>
          <w:color w:val="auto"/>
          <w:szCs w:val="20"/>
          <w:lang w:val="en-NL" w:eastAsia="en-NL"/>
        </w:rPr>
        <w:t>_SERVER_</w:t>
      </w:r>
      <w:r w:rsidR="00F43C67" w:rsidRPr="00F60C15">
        <w:rPr>
          <w:rFonts w:ascii="Courier New" w:hAnsi="Courier New" w:cs="Courier New"/>
          <w:color w:val="auto"/>
          <w:szCs w:val="20"/>
          <w:lang w:val="en-NL" w:eastAsia="en-NL"/>
        </w:rPr>
        <w:t>PRIVATE</w:t>
      </w:r>
      <w:r w:rsidRPr="00F60C15">
        <w:rPr>
          <w:rFonts w:ascii="Courier New" w:hAnsi="Courier New" w:cs="Courier New"/>
          <w:color w:val="auto"/>
          <w:szCs w:val="20"/>
          <w:lang w:val="en-NL" w:eastAsia="en-NL"/>
        </w:rPr>
        <w:t>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/id_</w:t>
      </w:r>
      <w:r w:rsidR="009B10E9">
        <w:rPr>
          <w:rFonts w:ascii="Courier New" w:hAnsi="Courier New" w:cs="Courier New"/>
          <w:color w:val="auto"/>
          <w:szCs w:val="20"/>
          <w:lang w:val="en-GB" w:eastAsia="en-NL"/>
        </w:rPr>
        <w:t>bastion</w:t>
      </w:r>
    </w:p>
    <w:p w14:paraId="69E8141E" w14:textId="7D9E0BF2"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r w:rsidR="000871B9">
        <w:rPr>
          <w:rFonts w:ascii="Courier New" w:hAnsi="Courier New" w:cs="Courier New"/>
          <w:color w:val="auto"/>
          <w:szCs w:val="20"/>
          <w:lang w:val="en-NL" w:eastAsia="en-NL"/>
        </w:rPr>
        <w:t>I</w:t>
      </w:r>
      <w:r w:rsidR="000871B9">
        <w:rPr>
          <w:rFonts w:ascii="Courier New" w:hAnsi="Courier New" w:cs="Courier New"/>
          <w:color w:val="auto"/>
          <w:szCs w:val="20"/>
          <w:lang w:val="en-GB" w:eastAsia="en-NL"/>
        </w:rPr>
        <w:t xml:space="preserve"> </w:t>
      </w:r>
      <w:proofErr w:type="spellStart"/>
      <w:r w:rsidRPr="00F60C15">
        <w:rPr>
          <w:rFonts w:ascii="Courier New" w:hAnsi="Courier New" w:cs="Courier New"/>
          <w:color w:val="auto"/>
          <w:szCs w:val="20"/>
          <w:lang w:val="en-NL" w:eastAsia="en-NL"/>
        </w:rPr>
        <w:t>d_deploy</w:t>
      </w:r>
      <w:proofErr w:type="spellEnd"/>
    </w:p>
    <w:p w14:paraId="0758A50F" w14:textId="6BEB0EFB"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echo -e "$APP_SERVER_PRIVATE_KEY"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6EC0E1F9" w14:textId="2EFDD619"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78AA1021" w14:textId="77777777"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 -f </w:t>
      </w:r>
      <w:proofErr w:type="gramStart"/>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dockerenv</w:t>
      </w:r>
      <w:proofErr w:type="spellEnd"/>
      <w:proofErr w:type="gramEnd"/>
      <w:r w:rsidRPr="00F60C15">
        <w:rPr>
          <w:rFonts w:ascii="Courier New" w:hAnsi="Courier New" w:cs="Courier New"/>
          <w:color w:val="auto"/>
          <w:szCs w:val="20"/>
          <w:lang w:val="en-NL" w:eastAsia="en-NL"/>
        </w:rPr>
        <w:t xml:space="preserve"> ] &amp;&amp; echo -e "HOST *\n\</w:t>
      </w:r>
      <w:proofErr w:type="spellStart"/>
      <w:r w:rsidRPr="00F60C15">
        <w:rPr>
          <w:rFonts w:ascii="Courier New" w:hAnsi="Courier New" w:cs="Courier New"/>
          <w:color w:val="auto"/>
          <w:szCs w:val="20"/>
          <w:lang w:val="en-NL" w:eastAsia="en-NL"/>
        </w:rPr>
        <w:t>tStrictHostKeyChecking</w:t>
      </w:r>
      <w:proofErr w:type="spellEnd"/>
      <w:r w:rsidRPr="00F60C15">
        <w:rPr>
          <w:rFonts w:ascii="Courier New" w:hAnsi="Courier New" w:cs="Courier New"/>
          <w:color w:val="auto"/>
          <w:szCs w:val="20"/>
          <w:lang w:val="en-NL" w:eastAsia="en-NL"/>
        </w:rPr>
        <w:t xml:space="preserve"> no\n\n"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/config'</w:t>
      </w:r>
    </w:p>
    <w:p w14:paraId="2F39B9CD" w14:textId="7501078D" w:rsidR="004B427F"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38B94E6" w14:textId="5569BE5C" w:rsidR="00F43C67" w:rsidRDefault="00F43C67" w:rsidP="00F43C67">
      <w:pPr>
        <w:pStyle w:val="enzo-text"/>
        <w:rPr>
          <w:lang w:val="en-US"/>
        </w:rPr>
      </w:pPr>
      <w:r w:rsidRPr="00F43C67">
        <w:rPr>
          <w:lang w:val="en-US"/>
        </w:rPr>
        <w:t>And for the script section</w:t>
      </w:r>
    </w:p>
    <w:p w14:paraId="54B8C595" w14:textId="77777777" w:rsidR="00F43C67" w:rsidRPr="00F60C15" w:rsidRDefault="00F43C67" w:rsidP="00F43C67">
      <w:pPr>
        <w:pStyle w:val="enzo-text"/>
        <w:rPr>
          <w:lang w:val="en-US"/>
        </w:rPr>
      </w:pPr>
    </w:p>
    <w:p w14:paraId="5499B208" w14:textId="77777777"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script:</w:t>
      </w:r>
    </w:p>
    <w:p w14:paraId="274FBE77" w14:textId="68C88601" w:rsidR="004B427F" w:rsidRPr="00F60C15" w:rsidRDefault="004B427F" w:rsidP="004B4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gramStart"/>
      <w:r w:rsidRPr="00F60C15">
        <w:rPr>
          <w:rFonts w:ascii="Courier New" w:hAnsi="Courier New" w:cs="Courier New"/>
          <w:color w:val="auto"/>
          <w:szCs w:val="20"/>
          <w:lang w:val="en-NL" w:eastAsia="en-NL"/>
        </w:rPr>
        <w:t>bash .</w:t>
      </w:r>
      <w:proofErr w:type="gramEnd"/>
      <w:r w:rsidRPr="00F60C15">
        <w:rPr>
          <w:rFonts w:ascii="Courier New" w:hAnsi="Courier New" w:cs="Courier New"/>
          <w:color w:val="auto"/>
          <w:szCs w:val="20"/>
          <w:lang w:val="en-NL" w:eastAsia="en-NL"/>
        </w:rPr>
        <w:t xml:space="preserve">gitlab-deploy.sh </w:t>
      </w:r>
    </w:p>
    <w:p w14:paraId="394AA1BD" w14:textId="77777777" w:rsidR="004B427F" w:rsidRDefault="004B427F" w:rsidP="004B427F">
      <w:pPr>
        <w:pStyle w:val="enzo-text"/>
        <w:rPr>
          <w:lang w:val="en-NL"/>
        </w:rPr>
      </w:pPr>
    </w:p>
    <w:p w14:paraId="63483F88" w14:textId="4F302C43" w:rsidR="008C3ECC" w:rsidRPr="008C3ECC" w:rsidRDefault="008C3ECC" w:rsidP="008C3ECC">
      <w:pPr>
        <w:pStyle w:val="enzo-text"/>
        <w:rPr>
          <w:lang w:val="en-US"/>
        </w:rPr>
      </w:pPr>
    </w:p>
    <w:p w14:paraId="061EDA30" w14:textId="4FB68FF7" w:rsidR="008C3ECC" w:rsidRDefault="008C3ECC" w:rsidP="008C3ECC">
      <w:pPr>
        <w:pStyle w:val="enzo-text"/>
        <w:rPr>
          <w:lang w:val="en-US"/>
        </w:rPr>
      </w:pPr>
      <w:r w:rsidRPr="008C3ECC">
        <w:rPr>
          <w:lang w:val="en-US"/>
        </w:rPr>
        <w:t xml:space="preserve">The whole deployment </w:t>
      </w:r>
      <w:proofErr w:type="gramStart"/>
      <w:r w:rsidRPr="008C3ECC">
        <w:rPr>
          <w:lang w:val="en-US"/>
        </w:rPr>
        <w:t>block :</w:t>
      </w:r>
      <w:proofErr w:type="gramEnd"/>
    </w:p>
    <w:p w14:paraId="29BDC422" w14:textId="77777777" w:rsidR="008C3ECC" w:rsidRPr="00F60C15" w:rsidRDefault="008C3ECC" w:rsidP="008C3ECC">
      <w:pPr>
        <w:pStyle w:val="enzo-text"/>
        <w:rPr>
          <w:lang w:val="en-US"/>
        </w:rPr>
      </w:pPr>
    </w:p>
    <w:p w14:paraId="65BA1E65"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spellStart"/>
      <w:r w:rsidRPr="00F60C15">
        <w:rPr>
          <w:rFonts w:ascii="Courier New" w:hAnsi="Courier New" w:cs="Courier New"/>
          <w:color w:val="auto"/>
          <w:szCs w:val="20"/>
          <w:lang w:val="en-NL" w:eastAsia="en-NL"/>
        </w:rPr>
        <w:t>aws_deploy_job</w:t>
      </w:r>
      <w:proofErr w:type="spellEnd"/>
      <w:r w:rsidRPr="00F60C15">
        <w:rPr>
          <w:rFonts w:ascii="Courier New" w:hAnsi="Courier New" w:cs="Courier New"/>
          <w:color w:val="auto"/>
          <w:szCs w:val="20"/>
          <w:lang w:val="en-NL" w:eastAsia="en-NL"/>
        </w:rPr>
        <w:t>:</w:t>
      </w:r>
    </w:p>
    <w:p w14:paraId="302CE84D"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stage: deploy</w:t>
      </w:r>
    </w:p>
    <w:p w14:paraId="45D8A31F"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only:</w:t>
      </w:r>
    </w:p>
    <w:p w14:paraId="01391846" w14:textId="0F84DC64" w:rsidR="009B10E9" w:rsidRPr="00F60C15" w:rsidRDefault="008C3ECC" w:rsidP="009B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color w:val="auto"/>
          <w:szCs w:val="20"/>
          <w:lang w:val="en-NL" w:eastAsia="en-NL"/>
        </w:rPr>
        <w:t xml:space="preserve">      - develop</w:t>
      </w:r>
    </w:p>
    <w:p w14:paraId="2C7D1DFA"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proofErr w:type="spellStart"/>
      <w:r w:rsidRPr="00F60C15">
        <w:rPr>
          <w:rFonts w:ascii="Courier New" w:hAnsi="Courier New" w:cs="Courier New"/>
          <w:color w:val="auto"/>
          <w:szCs w:val="20"/>
          <w:lang w:val="en-NL" w:eastAsia="en-NL"/>
        </w:rPr>
        <w:t>before_script</w:t>
      </w:r>
      <w:proofErr w:type="spellEnd"/>
      <w:r w:rsidRPr="00F60C15">
        <w:rPr>
          <w:rFonts w:ascii="Courier New" w:hAnsi="Courier New" w:cs="Courier New"/>
          <w:color w:val="auto"/>
          <w:szCs w:val="20"/>
          <w:lang w:val="en-NL" w:eastAsia="en-NL"/>
        </w:rPr>
        <w:t>:</w:t>
      </w:r>
    </w:p>
    <w:p w14:paraId="56F3CDE5"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mkdir</w:t>
      </w:r>
      <w:proofErr w:type="spellEnd"/>
      <w:r w:rsidRPr="00F60C15">
        <w:rPr>
          <w:rFonts w:ascii="Courier New" w:hAnsi="Courier New" w:cs="Courier New"/>
          <w:color w:val="auto"/>
          <w:szCs w:val="20"/>
          <w:lang w:val="en-NL" w:eastAsia="en-NL"/>
        </w:rPr>
        <w:t xml:space="preserve"> -p ~/.</w:t>
      </w:r>
      <w:proofErr w:type="spellStart"/>
      <w:r w:rsidRPr="00F60C15">
        <w:rPr>
          <w:rFonts w:ascii="Courier New" w:hAnsi="Courier New" w:cs="Courier New"/>
          <w:color w:val="auto"/>
          <w:szCs w:val="20"/>
          <w:lang w:val="en-NL" w:eastAsia="en-NL"/>
        </w:rPr>
        <w:t>ssh</w:t>
      </w:r>
      <w:proofErr w:type="spellEnd"/>
    </w:p>
    <w:p w14:paraId="622EAE5E"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sidRPr="00F60C15">
        <w:rPr>
          <w:rFonts w:ascii="Courier New" w:hAnsi="Courier New" w:cs="Courier New"/>
          <w:color w:val="auto"/>
          <w:szCs w:val="20"/>
          <w:lang w:val="en-NL" w:eastAsia="en-NL"/>
        </w:rPr>
        <w:t xml:space="preserve">      - echo -e "$</w:t>
      </w:r>
      <w:r>
        <w:rPr>
          <w:rFonts w:ascii="Courier New" w:hAnsi="Courier New" w:cs="Courier New"/>
          <w:color w:val="auto"/>
          <w:szCs w:val="20"/>
          <w:lang w:val="en-GB" w:eastAsia="en-NL"/>
        </w:rPr>
        <w:t>BASTION</w:t>
      </w:r>
      <w:r w:rsidRPr="00F60C15">
        <w:rPr>
          <w:rFonts w:ascii="Courier New" w:hAnsi="Courier New" w:cs="Courier New"/>
          <w:color w:val="auto"/>
          <w:szCs w:val="20"/>
          <w:lang w:val="en-NL" w:eastAsia="en-NL"/>
        </w:rPr>
        <w:t>_SERVER_PRIVATE_KEY"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/id_</w:t>
      </w:r>
      <w:r>
        <w:rPr>
          <w:rFonts w:ascii="Courier New" w:hAnsi="Courier New" w:cs="Courier New"/>
          <w:color w:val="auto"/>
          <w:szCs w:val="20"/>
          <w:lang w:val="en-GB" w:eastAsia="en-NL"/>
        </w:rPr>
        <w:t>bastion</w:t>
      </w:r>
    </w:p>
    <w:p w14:paraId="33E446BB"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r>
        <w:rPr>
          <w:rFonts w:ascii="Courier New" w:hAnsi="Courier New" w:cs="Courier New"/>
          <w:color w:val="auto"/>
          <w:szCs w:val="20"/>
          <w:lang w:val="en-NL" w:eastAsia="en-NL"/>
        </w:rPr>
        <w:t>I</w:t>
      </w:r>
      <w:r>
        <w:rPr>
          <w:rFonts w:ascii="Courier New" w:hAnsi="Courier New" w:cs="Courier New"/>
          <w:color w:val="auto"/>
          <w:szCs w:val="20"/>
          <w:lang w:val="en-GB" w:eastAsia="en-NL"/>
        </w:rPr>
        <w:t xml:space="preserve"> </w:t>
      </w:r>
      <w:proofErr w:type="spellStart"/>
      <w:r w:rsidRPr="00F60C15">
        <w:rPr>
          <w:rFonts w:ascii="Courier New" w:hAnsi="Courier New" w:cs="Courier New"/>
          <w:color w:val="auto"/>
          <w:szCs w:val="20"/>
          <w:lang w:val="en-NL" w:eastAsia="en-NL"/>
        </w:rPr>
        <w:t>d_deploy</w:t>
      </w:r>
      <w:proofErr w:type="spellEnd"/>
    </w:p>
    <w:p w14:paraId="577A5411"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echo -e "$APP_SERVER_PRIVATE_KEY"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0AF7EBBE"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641B8A26" w14:textId="77777777" w:rsidR="008C3ECC" w:rsidRPr="00F60C15"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 -f </w:t>
      </w:r>
      <w:proofErr w:type="gramStart"/>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dockerenv</w:t>
      </w:r>
      <w:proofErr w:type="spellEnd"/>
      <w:proofErr w:type="gramEnd"/>
      <w:r w:rsidRPr="00F60C15">
        <w:rPr>
          <w:rFonts w:ascii="Courier New" w:hAnsi="Courier New" w:cs="Courier New"/>
          <w:color w:val="auto"/>
          <w:szCs w:val="20"/>
          <w:lang w:val="en-NL" w:eastAsia="en-NL"/>
        </w:rPr>
        <w:t xml:space="preserve"> ] &amp;&amp; echo -e "HOST *\n\</w:t>
      </w:r>
      <w:proofErr w:type="spellStart"/>
      <w:r w:rsidRPr="00F60C15">
        <w:rPr>
          <w:rFonts w:ascii="Courier New" w:hAnsi="Courier New" w:cs="Courier New"/>
          <w:color w:val="auto"/>
          <w:szCs w:val="20"/>
          <w:lang w:val="en-NL" w:eastAsia="en-NL"/>
        </w:rPr>
        <w:t>tStrictHostKeyChecking</w:t>
      </w:r>
      <w:proofErr w:type="spellEnd"/>
      <w:r w:rsidRPr="00F60C15">
        <w:rPr>
          <w:rFonts w:ascii="Courier New" w:hAnsi="Courier New" w:cs="Courier New"/>
          <w:color w:val="auto"/>
          <w:szCs w:val="20"/>
          <w:lang w:val="en-NL" w:eastAsia="en-NL"/>
        </w:rPr>
        <w:t xml:space="preserve"> no\n\n"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/config'</w:t>
      </w:r>
    </w:p>
    <w:p w14:paraId="534723D9" w14:textId="77777777" w:rsidR="009B10E9" w:rsidRPr="00F60C15" w:rsidRDefault="009B10E9" w:rsidP="009B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B370AE1" w14:textId="77777777" w:rsidR="009B10E9" w:rsidRPr="00F60C15" w:rsidRDefault="009B10E9" w:rsidP="009B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script:</w:t>
      </w:r>
    </w:p>
    <w:p w14:paraId="39A94BC8" w14:textId="77777777" w:rsidR="009B10E9" w:rsidRPr="00F60C15" w:rsidRDefault="009B10E9" w:rsidP="009B1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gramStart"/>
      <w:r w:rsidRPr="00F60C15">
        <w:rPr>
          <w:rFonts w:ascii="Courier New" w:hAnsi="Courier New" w:cs="Courier New"/>
          <w:color w:val="auto"/>
          <w:szCs w:val="20"/>
          <w:lang w:val="en-NL" w:eastAsia="en-NL"/>
        </w:rPr>
        <w:t>bash .</w:t>
      </w:r>
      <w:proofErr w:type="gramEnd"/>
      <w:r w:rsidRPr="00F60C15">
        <w:rPr>
          <w:rFonts w:ascii="Courier New" w:hAnsi="Courier New" w:cs="Courier New"/>
          <w:color w:val="auto"/>
          <w:szCs w:val="20"/>
          <w:lang w:val="en-NL" w:eastAsia="en-NL"/>
        </w:rPr>
        <w:t xml:space="preserve">gitlab-deploy.sh </w:t>
      </w:r>
    </w:p>
    <w:p w14:paraId="69F05183" w14:textId="77777777" w:rsidR="004B427F" w:rsidRPr="004B427F" w:rsidRDefault="004B427F" w:rsidP="00C268EF">
      <w:pPr>
        <w:pStyle w:val="enzo-text"/>
        <w:rPr>
          <w:lang w:val="en-NL"/>
        </w:rPr>
      </w:pPr>
    </w:p>
    <w:p w14:paraId="7BD1A6CF" w14:textId="701A182D" w:rsidR="008A0D83" w:rsidRDefault="00C268EF" w:rsidP="00C17E13">
      <w:pPr>
        <w:pStyle w:val="enzo-heading1"/>
        <w:numPr>
          <w:ilvl w:val="0"/>
          <w:numId w:val="11"/>
        </w:numPr>
        <w:ind w:hanging="822"/>
      </w:pPr>
      <w:bookmarkStart w:id="22" w:name="_Toc103780267"/>
      <w:r w:rsidRPr="00C268EF">
        <w:t xml:space="preserve">Method </w:t>
      </w:r>
      <w:r>
        <w:t>2</w:t>
      </w:r>
      <w:r w:rsidRPr="00C268EF">
        <w:t xml:space="preserve">: Gitlab Runners and </w:t>
      </w:r>
      <w:r>
        <w:t>AWS SSM</w:t>
      </w:r>
      <w:bookmarkEnd w:id="22"/>
    </w:p>
    <w:p w14:paraId="341E6FA8" w14:textId="0EAE5CDF" w:rsidR="008C3ECC" w:rsidRDefault="008C3ECC" w:rsidP="008C3ECC">
      <w:pPr>
        <w:pStyle w:val="enzo-text"/>
        <w:rPr>
          <w:lang w:val="en-US"/>
        </w:rPr>
      </w:pPr>
    </w:p>
    <w:p w14:paraId="522D8C82" w14:textId="286D0D2C" w:rsidR="008C3ECC" w:rsidRDefault="008C3ECC" w:rsidP="008C3ECC">
      <w:pPr>
        <w:pStyle w:val="enzo-text"/>
        <w:rPr>
          <w:lang w:val="en-US"/>
        </w:rPr>
      </w:pPr>
      <w:r>
        <w:rPr>
          <w:lang w:val="en-US"/>
        </w:rPr>
        <w:t xml:space="preserve">In that case we won’t use the bastion and the </w:t>
      </w:r>
      <w:proofErr w:type="spellStart"/>
      <w:r>
        <w:rPr>
          <w:lang w:val="en-US"/>
        </w:rPr>
        <w:t>ssh</w:t>
      </w:r>
      <w:proofErr w:type="spellEnd"/>
      <w:r>
        <w:rPr>
          <w:lang w:val="en-US"/>
        </w:rPr>
        <w:t xml:space="preserve"> keys but a docker image with the </w:t>
      </w:r>
      <w:proofErr w:type="spellStart"/>
      <w:r>
        <w:rPr>
          <w:lang w:val="en-US"/>
        </w:rPr>
        <w:t>aws</w:t>
      </w:r>
      <w:proofErr w:type="spellEnd"/>
      <w:r>
        <w:rPr>
          <w:lang w:val="en-US"/>
        </w:rPr>
        <w:t xml:space="preserve"> cli and </w:t>
      </w:r>
      <w:proofErr w:type="spellStart"/>
      <w:r>
        <w:rPr>
          <w:lang w:val="en-US"/>
        </w:rPr>
        <w:t>ssm</w:t>
      </w:r>
      <w:proofErr w:type="spellEnd"/>
      <w:r>
        <w:rPr>
          <w:lang w:val="en-US"/>
        </w:rPr>
        <w:t xml:space="preserve"> to send and proceed with the deployment commands </w:t>
      </w:r>
    </w:p>
    <w:p w14:paraId="434F7F76" w14:textId="77777777" w:rsidR="00AF6A5E" w:rsidRDefault="00AF6A5E" w:rsidP="00AF6A5E">
      <w:pPr>
        <w:pStyle w:val="enzo-heading2"/>
        <w:numPr>
          <w:ilvl w:val="1"/>
          <w:numId w:val="11"/>
        </w:numPr>
        <w:tabs>
          <w:tab w:val="clear" w:pos="8477"/>
          <w:tab w:val="num" w:pos="822"/>
        </w:tabs>
        <w:ind w:left="822" w:hanging="822"/>
      </w:pPr>
      <w:r>
        <w:tab/>
        <w:t>Repository additional set-up</w:t>
      </w:r>
    </w:p>
    <w:p w14:paraId="45A072D4" w14:textId="2862DB6A" w:rsidR="00AF6A5E" w:rsidRDefault="00AF6A5E" w:rsidP="00AF6A5E">
      <w:pPr>
        <w:pStyle w:val="enzo-text"/>
        <w:rPr>
          <w:lang w:val="en-US"/>
        </w:rPr>
      </w:pPr>
      <w:r>
        <w:rPr>
          <w:lang w:val="en-US"/>
        </w:rPr>
        <w:t xml:space="preserve">This time or in this case the pipelines need the instance </w:t>
      </w:r>
      <w:proofErr w:type="gramStart"/>
      <w:r>
        <w:rPr>
          <w:lang w:val="en-US"/>
        </w:rPr>
        <w:t>ids  in</w:t>
      </w:r>
      <w:proofErr w:type="gramEnd"/>
      <w:r>
        <w:rPr>
          <w:lang w:val="en-US"/>
        </w:rPr>
        <w:t xml:space="preserve"> order to be able to provide them to the deployment script and successfully connect to the ec2 instances.</w:t>
      </w:r>
    </w:p>
    <w:p w14:paraId="3761F812" w14:textId="77777777" w:rsidR="00AF6A5E" w:rsidRDefault="00AF6A5E" w:rsidP="00AF6A5E">
      <w:pPr>
        <w:pStyle w:val="enzo-text"/>
        <w:rPr>
          <w:lang w:val="en-US"/>
        </w:rPr>
      </w:pPr>
    </w:p>
    <w:p w14:paraId="4476A833" w14:textId="3F36E3C3" w:rsidR="00AF6A5E" w:rsidRDefault="00AF6A5E" w:rsidP="00AF6A5E">
      <w:pPr>
        <w:pStyle w:val="enzo-text"/>
        <w:rPr>
          <w:lang w:val="en-US"/>
        </w:rPr>
      </w:pPr>
      <w:r>
        <w:rPr>
          <w:lang w:val="en-US"/>
        </w:rPr>
        <w:t xml:space="preserve">Same as before we can make use of the repository settings and more specifically of the CI/CD variables. </w:t>
      </w:r>
    </w:p>
    <w:p w14:paraId="171F8851" w14:textId="77777777" w:rsidR="00AF6A5E" w:rsidRDefault="00AF6A5E" w:rsidP="00AF6A5E">
      <w:pPr>
        <w:pStyle w:val="enzo-text"/>
        <w:rPr>
          <w:lang w:val="en-US"/>
        </w:rPr>
      </w:pPr>
      <w:r>
        <w:rPr>
          <w:lang w:val="en-US"/>
        </w:rPr>
        <w:lastRenderedPageBreak/>
        <w:t>From the application Gitlab repository:</w:t>
      </w:r>
    </w:p>
    <w:p w14:paraId="2FBD5276" w14:textId="77777777" w:rsidR="00AF6A5E" w:rsidRPr="001200B2" w:rsidRDefault="00AF6A5E" w:rsidP="00AF6A5E">
      <w:pPr>
        <w:pStyle w:val="enzo-text"/>
        <w:numPr>
          <w:ilvl w:val="0"/>
          <w:numId w:val="43"/>
        </w:numPr>
        <w:rPr>
          <w:lang w:val="en-US"/>
        </w:rPr>
      </w:pPr>
      <w:r>
        <w:rPr>
          <w:lang w:val="en-US"/>
        </w:rPr>
        <w:t xml:space="preserve">Go to </w:t>
      </w:r>
      <w:r w:rsidRPr="001A0542">
        <w:rPr>
          <w:b/>
          <w:bCs/>
          <w:lang w:val="en-US"/>
        </w:rPr>
        <w:t xml:space="preserve">Settings &gt; </w:t>
      </w:r>
      <w:r>
        <w:rPr>
          <w:b/>
          <w:bCs/>
          <w:lang w:val="en-US"/>
        </w:rPr>
        <w:t xml:space="preserve">CI/CD </w:t>
      </w:r>
    </w:p>
    <w:p w14:paraId="0D1133D7" w14:textId="77777777" w:rsidR="00AF6A5E" w:rsidRDefault="00AF6A5E" w:rsidP="00AF6A5E">
      <w:pPr>
        <w:pStyle w:val="enzo-text"/>
        <w:ind w:left="720"/>
        <w:rPr>
          <w:lang w:val="en-US"/>
        </w:rPr>
      </w:pPr>
      <w:r w:rsidRPr="001200B2">
        <w:rPr>
          <w:lang w:val="en-US"/>
        </w:rPr>
        <w:t>Look for</w:t>
      </w:r>
      <w:r>
        <w:rPr>
          <w:b/>
          <w:bCs/>
          <w:lang w:val="en-US"/>
        </w:rPr>
        <w:t xml:space="preserve"> Variable</w:t>
      </w:r>
      <w:r>
        <w:rPr>
          <w:lang w:val="en-US"/>
        </w:rPr>
        <w:t xml:space="preserve"> and click the </w:t>
      </w:r>
      <w:r w:rsidRPr="001A0542">
        <w:rPr>
          <w:b/>
          <w:bCs/>
          <w:lang w:val="en-US"/>
        </w:rPr>
        <w:t>Expand</w:t>
      </w:r>
      <w:r>
        <w:rPr>
          <w:lang w:val="en-US"/>
        </w:rPr>
        <w:t xml:space="preserve"> button</w:t>
      </w:r>
    </w:p>
    <w:p w14:paraId="67FE70B5" w14:textId="77777777" w:rsidR="00AF6A5E" w:rsidRDefault="00AF6A5E" w:rsidP="00AF6A5E">
      <w:pPr>
        <w:pStyle w:val="enzo-text"/>
        <w:rPr>
          <w:lang w:val="en-US"/>
        </w:rPr>
      </w:pPr>
      <w:r>
        <w:rPr>
          <w:lang w:val="en-US"/>
        </w:rPr>
        <w:tab/>
      </w:r>
      <w:r>
        <w:rPr>
          <w:lang w:val="en-US"/>
        </w:rPr>
        <w:tab/>
        <w:t xml:space="preserve">Click </w:t>
      </w:r>
      <w:r w:rsidRPr="009A00C6">
        <w:rPr>
          <w:b/>
          <w:bCs/>
          <w:lang w:val="en-US"/>
        </w:rPr>
        <w:t>Add variable</w:t>
      </w:r>
      <w:r>
        <w:rPr>
          <w:lang w:val="en-US"/>
        </w:rPr>
        <w:t xml:space="preserve"> for each new variable we want </w:t>
      </w:r>
    </w:p>
    <w:p w14:paraId="2736B309" w14:textId="77777777" w:rsidR="00AF6A5E" w:rsidRDefault="00AF6A5E" w:rsidP="00AF6A5E">
      <w:pPr>
        <w:pStyle w:val="enzo-text"/>
        <w:rPr>
          <w:lang w:val="en-US"/>
        </w:rPr>
      </w:pPr>
    </w:p>
    <w:p w14:paraId="787F2D98" w14:textId="77777777" w:rsidR="00AF6A5E" w:rsidRDefault="00AF6A5E" w:rsidP="00AF6A5E">
      <w:pPr>
        <w:pStyle w:val="enzo-text"/>
        <w:rPr>
          <w:lang w:val="en-US"/>
        </w:rPr>
      </w:pPr>
      <w:r>
        <w:rPr>
          <w:lang w:val="en-US"/>
        </w:rPr>
        <w:t xml:space="preserve">As we usually use the same </w:t>
      </w:r>
      <w:proofErr w:type="spellStart"/>
      <w:r>
        <w:rPr>
          <w:lang w:val="en-US"/>
        </w:rPr>
        <w:t>ssh</w:t>
      </w:r>
      <w:proofErr w:type="spellEnd"/>
      <w:r>
        <w:rPr>
          <w:lang w:val="en-US"/>
        </w:rPr>
        <w:t xml:space="preserve"> key for the instances running the same application, </w:t>
      </w:r>
    </w:p>
    <w:p w14:paraId="42050B71" w14:textId="77777777" w:rsidR="00AF6A5E" w:rsidRDefault="00AF6A5E" w:rsidP="00AF6A5E">
      <w:pPr>
        <w:pStyle w:val="enzo-text"/>
        <w:rPr>
          <w:lang w:val="en-US"/>
        </w:rPr>
      </w:pPr>
      <w:r>
        <w:rPr>
          <w:lang w:val="en-US"/>
        </w:rPr>
        <w:t>We will need:</w:t>
      </w:r>
    </w:p>
    <w:p w14:paraId="5694C531" w14:textId="77777777" w:rsidR="00AF6A5E" w:rsidRDefault="00AF6A5E" w:rsidP="00AF6A5E">
      <w:pPr>
        <w:pStyle w:val="enzo-text"/>
        <w:rPr>
          <w:lang w:val="en-US"/>
        </w:rPr>
      </w:pPr>
    </w:p>
    <w:p w14:paraId="245DCC28" w14:textId="77777777" w:rsidR="00AF6A5E" w:rsidRDefault="00AF6A5E" w:rsidP="00AF6A5E">
      <w:pPr>
        <w:pStyle w:val="enzo-text"/>
        <w:numPr>
          <w:ilvl w:val="0"/>
          <w:numId w:val="43"/>
        </w:numPr>
        <w:rPr>
          <w:lang w:val="en-US"/>
        </w:rPr>
      </w:pPr>
      <w:r w:rsidRPr="00FF1653">
        <w:rPr>
          <w:lang w:val="en-US"/>
        </w:rPr>
        <w:t>APP_</w:t>
      </w:r>
      <w:r w:rsidRPr="00495B8D">
        <w:rPr>
          <w:lang w:val="en-US"/>
        </w:rPr>
        <w:t xml:space="preserve">RESTART_COMMANDS </w:t>
      </w:r>
      <w:r>
        <w:rPr>
          <w:lang w:val="en-US"/>
        </w:rPr>
        <w:t>– the commands to stop, install and start the app (separated with &amp;&amp;)</w:t>
      </w:r>
    </w:p>
    <w:p w14:paraId="3D6FFBC1" w14:textId="6631808B" w:rsidR="00AF6A5E" w:rsidRPr="00AF6A5E" w:rsidRDefault="00AF6A5E" w:rsidP="00AF6A5E">
      <w:pPr>
        <w:pStyle w:val="enzo-text"/>
        <w:numPr>
          <w:ilvl w:val="0"/>
          <w:numId w:val="43"/>
        </w:numPr>
        <w:rPr>
          <w:lang w:val="en-US"/>
        </w:rPr>
      </w:pPr>
      <w:r w:rsidRPr="001C0CB2">
        <w:rPr>
          <w:lang w:val="en-US"/>
        </w:rPr>
        <w:t>APP_</w:t>
      </w:r>
      <w:proofErr w:type="gramStart"/>
      <w:r w:rsidRPr="001C0CB2">
        <w:rPr>
          <w:lang w:val="en-US"/>
        </w:rPr>
        <w:t>PATH</w:t>
      </w:r>
      <w:r>
        <w:rPr>
          <w:lang w:val="en-US"/>
        </w:rPr>
        <w:t xml:space="preserve">  </w:t>
      </w:r>
      <w:r w:rsidRPr="00BB59A8">
        <w:rPr>
          <w:i/>
          <w:iCs/>
          <w:lang w:val="en-US"/>
        </w:rPr>
        <w:t>–</w:t>
      </w:r>
      <w:proofErr w:type="gramEnd"/>
      <w:r w:rsidRPr="00BB59A8">
        <w:rPr>
          <w:i/>
          <w:iCs/>
          <w:lang w:val="en-US"/>
        </w:rPr>
        <w:t xml:space="preserve"> the </w:t>
      </w:r>
      <w:r>
        <w:rPr>
          <w:i/>
          <w:iCs/>
          <w:lang w:val="en-US"/>
        </w:rPr>
        <w:t xml:space="preserve">path </w:t>
      </w:r>
      <w:r w:rsidRPr="00BB59A8">
        <w:rPr>
          <w:i/>
          <w:iCs/>
          <w:lang w:val="en-US"/>
        </w:rPr>
        <w:t>of</w:t>
      </w:r>
      <w:r>
        <w:rPr>
          <w:i/>
          <w:iCs/>
          <w:lang w:val="en-US"/>
        </w:rPr>
        <w:t xml:space="preserve"> the application (prefer absolute)</w:t>
      </w:r>
    </w:p>
    <w:p w14:paraId="5A7B0A73" w14:textId="77777777" w:rsidR="00AF6A5E" w:rsidRDefault="00AF6A5E" w:rsidP="00AF6A5E">
      <w:pPr>
        <w:pStyle w:val="enzo-text"/>
        <w:numPr>
          <w:ilvl w:val="0"/>
          <w:numId w:val="43"/>
        </w:numPr>
        <w:rPr>
          <w:lang w:val="en-US"/>
        </w:rPr>
      </w:pPr>
      <w:r w:rsidRPr="0006122E">
        <w:rPr>
          <w:lang w:val="en-US"/>
        </w:rPr>
        <w:t>APP_SERVER_</w:t>
      </w:r>
      <w:proofErr w:type="gramStart"/>
      <w:r w:rsidRPr="0006122E">
        <w:rPr>
          <w:lang w:val="en-US"/>
        </w:rPr>
        <w:t>USER</w:t>
      </w:r>
      <w:r>
        <w:rPr>
          <w:lang w:val="en-US"/>
        </w:rPr>
        <w:t xml:space="preserve">  </w:t>
      </w:r>
      <w:r w:rsidRPr="00BB59A8">
        <w:rPr>
          <w:i/>
          <w:iCs/>
          <w:lang w:val="en-US"/>
        </w:rPr>
        <w:t>–</w:t>
      </w:r>
      <w:proofErr w:type="gramEnd"/>
      <w:r w:rsidRPr="00BB59A8">
        <w:rPr>
          <w:i/>
          <w:iCs/>
          <w:lang w:val="en-US"/>
        </w:rPr>
        <w:t xml:space="preserve"> the user of the ec2s running the application</w:t>
      </w:r>
    </w:p>
    <w:p w14:paraId="57B54DF1" w14:textId="77777777" w:rsidR="00CF2EA2" w:rsidRPr="00BB59A8" w:rsidRDefault="00CF2EA2" w:rsidP="00CF2EA2">
      <w:pPr>
        <w:pStyle w:val="enzo-text"/>
        <w:numPr>
          <w:ilvl w:val="0"/>
          <w:numId w:val="43"/>
        </w:numPr>
        <w:rPr>
          <w:i/>
          <w:iCs/>
          <w:lang w:val="en-US"/>
        </w:rPr>
      </w:pPr>
      <w:r w:rsidRPr="0006122E">
        <w:rPr>
          <w:lang w:val="en-US"/>
        </w:rPr>
        <w:t>APP_SERVER_</w:t>
      </w:r>
      <w:r>
        <w:rPr>
          <w:lang w:val="en-US"/>
        </w:rPr>
        <w:t xml:space="preserve">IDS </w:t>
      </w:r>
      <w:r w:rsidRPr="00BB59A8">
        <w:rPr>
          <w:i/>
          <w:iCs/>
          <w:lang w:val="en-US"/>
        </w:rPr>
        <w:t xml:space="preserve">– the ec2s </w:t>
      </w:r>
      <w:r>
        <w:rPr>
          <w:i/>
          <w:iCs/>
          <w:lang w:val="en-US"/>
        </w:rPr>
        <w:t xml:space="preserve">instance ids of the server </w:t>
      </w:r>
      <w:r w:rsidRPr="00BB59A8">
        <w:rPr>
          <w:i/>
          <w:iCs/>
          <w:lang w:val="en-US"/>
        </w:rPr>
        <w:t>running the application</w:t>
      </w:r>
    </w:p>
    <w:p w14:paraId="19544F87" w14:textId="2EFF6C88" w:rsidR="00CF2EA2" w:rsidRDefault="00CF2EA2" w:rsidP="00CF2EA2">
      <w:pPr>
        <w:pStyle w:val="enzo-text"/>
        <w:ind w:left="720"/>
        <w:rPr>
          <w:lang w:val="en-US"/>
        </w:rPr>
      </w:pPr>
      <w:r>
        <w:rPr>
          <w:lang w:val="en-US"/>
        </w:rPr>
        <w:t xml:space="preserve">OR if you want to use </w:t>
      </w:r>
      <w:proofErr w:type="spellStart"/>
      <w:r>
        <w:rPr>
          <w:lang w:val="en-US"/>
        </w:rPr>
        <w:t>ssh</w:t>
      </w:r>
      <w:proofErr w:type="spellEnd"/>
      <w:r>
        <w:rPr>
          <w:lang w:val="en-US"/>
        </w:rPr>
        <w:t xml:space="preserve"> with </w:t>
      </w:r>
      <w:proofErr w:type="spellStart"/>
      <w:r>
        <w:rPr>
          <w:lang w:val="en-US"/>
        </w:rPr>
        <w:t>ssm</w:t>
      </w:r>
      <w:proofErr w:type="spellEnd"/>
    </w:p>
    <w:p w14:paraId="4DB35C9C" w14:textId="527B9EBF" w:rsidR="00CF2EA2" w:rsidRPr="00CF2EA2" w:rsidRDefault="00CF2EA2" w:rsidP="00CF2EA2">
      <w:pPr>
        <w:pStyle w:val="enzo-text"/>
        <w:numPr>
          <w:ilvl w:val="0"/>
          <w:numId w:val="43"/>
        </w:numPr>
        <w:rPr>
          <w:lang w:val="en-US"/>
        </w:rPr>
      </w:pPr>
      <w:r w:rsidRPr="00CF2EA2">
        <w:rPr>
          <w:lang w:val="en-US"/>
        </w:rPr>
        <w:t xml:space="preserve">APP_SERVER_PRIVATE_KEY </w:t>
      </w:r>
      <w:r w:rsidRPr="00CF2EA2">
        <w:rPr>
          <w:i/>
          <w:iCs/>
          <w:lang w:val="en-US"/>
        </w:rPr>
        <w:t xml:space="preserve">– the </w:t>
      </w:r>
      <w:proofErr w:type="spellStart"/>
      <w:r w:rsidRPr="00CF2EA2">
        <w:rPr>
          <w:i/>
          <w:iCs/>
          <w:lang w:val="en-US"/>
        </w:rPr>
        <w:t>ssh</w:t>
      </w:r>
      <w:proofErr w:type="spellEnd"/>
      <w:r w:rsidRPr="00CF2EA2">
        <w:rPr>
          <w:i/>
          <w:iCs/>
          <w:lang w:val="en-US"/>
        </w:rPr>
        <w:t xml:space="preserve"> key of the ec2s running the application</w:t>
      </w:r>
      <w:r w:rsidRPr="00CF2EA2">
        <w:rPr>
          <w:lang w:val="en-US"/>
        </w:rPr>
        <w:t xml:space="preserve"> </w:t>
      </w:r>
    </w:p>
    <w:p w14:paraId="06568DE5" w14:textId="77777777" w:rsidR="00AF6A5E" w:rsidRDefault="00AF6A5E" w:rsidP="00AF6A5E">
      <w:pPr>
        <w:pStyle w:val="enzo-text"/>
        <w:ind w:left="720"/>
        <w:rPr>
          <w:lang w:val="en-US"/>
        </w:rPr>
      </w:pPr>
    </w:p>
    <w:p w14:paraId="7A9F10AC" w14:textId="77777777" w:rsidR="00AF6A5E" w:rsidRDefault="00AF6A5E" w:rsidP="008C3ECC">
      <w:pPr>
        <w:pStyle w:val="enzo-text"/>
        <w:rPr>
          <w:lang w:val="en-US"/>
        </w:rPr>
      </w:pPr>
    </w:p>
    <w:p w14:paraId="028BD1B6" w14:textId="48F8E924" w:rsidR="008C3ECC" w:rsidRDefault="008C3ECC" w:rsidP="008C3ECC">
      <w:pPr>
        <w:pStyle w:val="enzo-text"/>
        <w:rPr>
          <w:lang w:val="en-US"/>
        </w:rPr>
      </w:pPr>
    </w:p>
    <w:p w14:paraId="1014E280" w14:textId="2330823C" w:rsidR="008C3ECC" w:rsidRDefault="008C3ECC" w:rsidP="008C3ECC">
      <w:pPr>
        <w:pStyle w:val="enzo-text"/>
        <w:rPr>
          <w:lang w:val="en-US"/>
        </w:rPr>
      </w:pPr>
      <w:r>
        <w:rPr>
          <w:lang w:val="en-US"/>
        </w:rPr>
        <w:t xml:space="preserve">So </w:t>
      </w:r>
      <w:proofErr w:type="gramStart"/>
      <w:r>
        <w:rPr>
          <w:lang w:val="en-US"/>
        </w:rPr>
        <w:t>the .</w:t>
      </w:r>
      <w:proofErr w:type="gramEnd"/>
      <w:r>
        <w:rPr>
          <w:lang w:val="en-US"/>
        </w:rPr>
        <w:t xml:space="preserve"> </w:t>
      </w:r>
      <w:proofErr w:type="spellStart"/>
      <w:r>
        <w:rPr>
          <w:lang w:val="en-US"/>
        </w:rPr>
        <w:t>gitlab-ci.yaml</w:t>
      </w:r>
      <w:proofErr w:type="spellEnd"/>
      <w:r>
        <w:rPr>
          <w:lang w:val="en-US"/>
        </w:rPr>
        <w:t xml:space="preserve"> file deploy step will look like this:</w:t>
      </w:r>
    </w:p>
    <w:p w14:paraId="7E84E7B3" w14:textId="4BB9BA09" w:rsidR="008C3ECC" w:rsidRDefault="008C3ECC" w:rsidP="008C3ECC">
      <w:pPr>
        <w:pStyle w:val="enzo-text"/>
        <w:rPr>
          <w:lang w:val="en-US"/>
        </w:rPr>
      </w:pPr>
    </w:p>
    <w:p w14:paraId="7B25DBB5" w14:textId="760B5BEF" w:rsidR="008C3ECC" w:rsidRPr="008C3ECC"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spellStart"/>
      <w:r w:rsidRPr="00F60C15">
        <w:rPr>
          <w:rFonts w:ascii="Courier New" w:hAnsi="Courier New" w:cs="Courier New"/>
          <w:color w:val="auto"/>
          <w:szCs w:val="20"/>
          <w:lang w:val="en-NL" w:eastAsia="en-NL"/>
        </w:rPr>
        <w:t>aws_deploy_job</w:t>
      </w:r>
      <w:proofErr w:type="spellEnd"/>
      <w:r w:rsidRPr="008C3ECC">
        <w:rPr>
          <w:rFonts w:ascii="Courier New" w:hAnsi="Courier New" w:cs="Courier New"/>
          <w:color w:val="auto"/>
          <w:szCs w:val="20"/>
          <w:lang w:val="en-NL" w:eastAsia="en-NL"/>
        </w:rPr>
        <w:t>:</w:t>
      </w:r>
    </w:p>
    <w:p w14:paraId="766A98ED" w14:textId="77777777" w:rsidR="008C3ECC" w:rsidRPr="008C3ECC"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image: python:3.9-slim</w:t>
      </w:r>
    </w:p>
    <w:p w14:paraId="7279A4C5" w14:textId="50AEC8CA" w:rsidR="008C3ECC" w:rsidRDefault="008C3ECC"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w:t>
      </w:r>
      <w:proofErr w:type="spellStart"/>
      <w:r w:rsidR="00CF2EA2" w:rsidRPr="00F60C15">
        <w:rPr>
          <w:rFonts w:ascii="Courier New" w:hAnsi="Courier New" w:cs="Courier New"/>
          <w:color w:val="auto"/>
          <w:szCs w:val="20"/>
          <w:lang w:val="en-NL" w:eastAsia="en-NL"/>
        </w:rPr>
        <w:t>before_script</w:t>
      </w:r>
      <w:proofErr w:type="spellEnd"/>
      <w:r w:rsidRPr="008C3ECC">
        <w:rPr>
          <w:rFonts w:ascii="Courier New" w:hAnsi="Courier New" w:cs="Courier New"/>
          <w:color w:val="auto"/>
          <w:szCs w:val="20"/>
          <w:lang w:val="en-NL" w:eastAsia="en-NL"/>
        </w:rPr>
        <w:t>: |</w:t>
      </w:r>
    </w:p>
    <w:p w14:paraId="1F73AF53" w14:textId="38F9DC26" w:rsidR="00CF2EA2" w:rsidRPr="00CF2EA2"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auto"/>
          <w:szCs w:val="20"/>
          <w:lang w:val="en-NL" w:eastAsia="en-NL"/>
        </w:rPr>
      </w:pPr>
      <w:r>
        <w:rPr>
          <w:rFonts w:ascii="Courier New" w:hAnsi="Courier New" w:cs="Courier New"/>
          <w:color w:val="auto"/>
          <w:szCs w:val="20"/>
          <w:lang w:val="en-GB" w:eastAsia="en-NL"/>
        </w:rPr>
        <w:t xml:space="preserve">   </w:t>
      </w:r>
      <w:r w:rsidRPr="00CF2EA2">
        <w:rPr>
          <w:rFonts w:ascii="Courier New" w:hAnsi="Courier New" w:cs="Courier New"/>
          <w:color w:val="auto"/>
          <w:szCs w:val="20"/>
          <w:lang w:val="en-NL" w:eastAsia="en-NL"/>
        </w:rPr>
        <w:t xml:space="preserve">- apt update &amp;&amp; apt install -y --no-install-recommends curl </w:t>
      </w:r>
      <w:proofErr w:type="spellStart"/>
      <w:r w:rsidRPr="00CF2EA2">
        <w:rPr>
          <w:rFonts w:ascii="Courier New" w:hAnsi="Courier New" w:cs="Courier New"/>
          <w:color w:val="auto"/>
          <w:szCs w:val="20"/>
          <w:lang w:val="en-NL" w:eastAsia="en-NL"/>
        </w:rPr>
        <w:t>ssh</w:t>
      </w:r>
      <w:proofErr w:type="spellEnd"/>
    </w:p>
    <w:p w14:paraId="3419B55B" w14:textId="77777777" w:rsidR="00CF2EA2" w:rsidRPr="008C3ECC"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pip install </w:t>
      </w:r>
      <w:proofErr w:type="spellStart"/>
      <w:r w:rsidRPr="008C3ECC">
        <w:rPr>
          <w:rFonts w:ascii="Courier New" w:hAnsi="Courier New" w:cs="Courier New"/>
          <w:color w:val="auto"/>
          <w:szCs w:val="20"/>
          <w:lang w:val="en-NL" w:eastAsia="en-NL"/>
        </w:rPr>
        <w:t>awscli</w:t>
      </w:r>
      <w:proofErr w:type="spellEnd"/>
    </w:p>
    <w:p w14:paraId="7D7B8D83" w14:textId="594F325C" w:rsidR="00CF2EA2" w:rsidRPr="00F60C15"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EA59D56" w14:textId="77777777" w:rsidR="00CF2EA2"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r w:rsidRPr="008C3ECC">
        <w:rPr>
          <w:rFonts w:ascii="Courier New" w:hAnsi="Courier New" w:cs="Courier New"/>
          <w:color w:val="auto"/>
          <w:szCs w:val="20"/>
          <w:lang w:val="en-NL" w:eastAsia="en-NL"/>
        </w:rPr>
        <w:t>curl "https://s3.amazonaws.com/session-manager-downloads/plugin/latest/linux_64bit/session-manager-plugin.rpm" -o "session-manager-</w:t>
      </w:r>
      <w:proofErr w:type="spellStart"/>
      <w:r w:rsidRPr="008C3ECC">
        <w:rPr>
          <w:rFonts w:ascii="Courier New" w:hAnsi="Courier New" w:cs="Courier New"/>
          <w:color w:val="auto"/>
          <w:szCs w:val="20"/>
          <w:lang w:val="en-NL" w:eastAsia="en-NL"/>
        </w:rPr>
        <w:t>plugin.rpm</w:t>
      </w:r>
      <w:proofErr w:type="spellEnd"/>
      <w:r w:rsidRPr="008C3ECC">
        <w:rPr>
          <w:rFonts w:ascii="Courier New" w:hAnsi="Courier New" w:cs="Courier New"/>
          <w:color w:val="auto"/>
          <w:szCs w:val="20"/>
          <w:lang w:val="en-NL" w:eastAsia="en-NL"/>
        </w:rPr>
        <w:t>"</w:t>
      </w:r>
    </w:p>
    <w:p w14:paraId="7DF2461A" w14:textId="77777777" w:rsidR="00CF2EA2"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8C3ECC">
        <w:rPr>
          <w:rFonts w:ascii="Courier New" w:hAnsi="Courier New" w:cs="Courier New"/>
          <w:color w:val="auto"/>
          <w:szCs w:val="20"/>
          <w:lang w:val="en-NL" w:eastAsia="en-NL"/>
        </w:rPr>
        <w:t>dpkg</w:t>
      </w:r>
      <w:proofErr w:type="spellEnd"/>
      <w:r w:rsidRPr="008C3ECC">
        <w:rPr>
          <w:rFonts w:ascii="Courier New" w:hAnsi="Courier New" w:cs="Courier New"/>
          <w:color w:val="auto"/>
          <w:szCs w:val="20"/>
          <w:lang w:val="en-NL" w:eastAsia="en-NL"/>
        </w:rPr>
        <w:t xml:space="preserve"> -</w:t>
      </w:r>
      <w:proofErr w:type="spellStart"/>
      <w:r w:rsidRPr="008C3ECC">
        <w:rPr>
          <w:rFonts w:ascii="Courier New" w:hAnsi="Courier New" w:cs="Courier New"/>
          <w:color w:val="auto"/>
          <w:szCs w:val="20"/>
          <w:lang w:val="en-NL" w:eastAsia="en-NL"/>
        </w:rPr>
        <w:t>i</w:t>
      </w:r>
      <w:proofErr w:type="spellEnd"/>
      <w:r w:rsidRPr="008C3ECC">
        <w:rPr>
          <w:rFonts w:ascii="Courier New" w:hAnsi="Courier New" w:cs="Courier New"/>
          <w:color w:val="auto"/>
          <w:szCs w:val="20"/>
          <w:lang w:val="en-NL" w:eastAsia="en-NL"/>
        </w:rPr>
        <w:t xml:space="preserve"> session-manager-</w:t>
      </w:r>
      <w:proofErr w:type="spellStart"/>
      <w:r w:rsidRPr="008C3ECC">
        <w:rPr>
          <w:rFonts w:ascii="Courier New" w:hAnsi="Courier New" w:cs="Courier New"/>
          <w:color w:val="auto"/>
          <w:szCs w:val="20"/>
          <w:lang w:val="en-NL" w:eastAsia="en-NL"/>
        </w:rPr>
        <w:t>plugin.deb</w:t>
      </w:r>
      <w:proofErr w:type="spellEnd"/>
    </w:p>
    <w:p w14:paraId="2BEA5396" w14:textId="5A626311" w:rsidR="00CF2EA2" w:rsidRDefault="00CF2EA2"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1EB3E43E" w14:textId="51F14A94" w:rsidR="00CF2EA2" w:rsidRDefault="00CF2EA2"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gramStart"/>
      <w:r>
        <w:rPr>
          <w:rFonts w:ascii="Courier New" w:hAnsi="Courier New" w:cs="Courier New"/>
          <w:color w:val="auto"/>
          <w:szCs w:val="20"/>
          <w:lang w:val="en-GB" w:eastAsia="en-NL"/>
        </w:rPr>
        <w:t>if</w:t>
      </w:r>
      <w:proofErr w:type="gramEnd"/>
      <w:r>
        <w:rPr>
          <w:rFonts w:ascii="Courier New" w:hAnsi="Courier New" w:cs="Courier New"/>
          <w:color w:val="auto"/>
          <w:szCs w:val="20"/>
          <w:lang w:val="en-GB" w:eastAsia="en-NL"/>
        </w:rPr>
        <w:t xml:space="preserve"> use </w:t>
      </w:r>
      <w:proofErr w:type="spellStart"/>
      <w:r>
        <w:rPr>
          <w:rFonts w:ascii="Courier New" w:hAnsi="Courier New" w:cs="Courier New"/>
          <w:color w:val="auto"/>
          <w:szCs w:val="20"/>
          <w:lang w:val="en-GB" w:eastAsia="en-NL"/>
        </w:rPr>
        <w:t>ssh</w:t>
      </w:r>
      <w:proofErr w:type="spellEnd"/>
      <w:r>
        <w:rPr>
          <w:rFonts w:ascii="Courier New" w:hAnsi="Courier New" w:cs="Courier New"/>
          <w:color w:val="auto"/>
          <w:szCs w:val="20"/>
          <w:lang w:val="en-GB" w:eastAsia="en-NL"/>
        </w:rPr>
        <w:t xml:space="preserve"> with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uncomment</w:t>
      </w:r>
    </w:p>
    <w:p w14:paraId="7D5E1EBA" w14:textId="526685D0" w:rsidR="00CF2EA2" w:rsidRPr="00F60C15"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mkdir</w:t>
      </w:r>
      <w:proofErr w:type="spellEnd"/>
      <w:r w:rsidRPr="00F60C15">
        <w:rPr>
          <w:rFonts w:ascii="Courier New" w:hAnsi="Courier New" w:cs="Courier New"/>
          <w:color w:val="auto"/>
          <w:szCs w:val="20"/>
          <w:lang w:val="en-NL" w:eastAsia="en-NL"/>
        </w:rPr>
        <w:t xml:space="preserve"> -p ~/.</w:t>
      </w:r>
      <w:proofErr w:type="spellStart"/>
      <w:r w:rsidRPr="00F60C15">
        <w:rPr>
          <w:rFonts w:ascii="Courier New" w:hAnsi="Courier New" w:cs="Courier New"/>
          <w:color w:val="auto"/>
          <w:szCs w:val="20"/>
          <w:lang w:val="en-NL" w:eastAsia="en-NL"/>
        </w:rPr>
        <w:t>ssh</w:t>
      </w:r>
      <w:proofErr w:type="spellEnd"/>
    </w:p>
    <w:p w14:paraId="1ECDBEE2" w14:textId="49BE9AE6" w:rsidR="00CF2EA2" w:rsidRPr="00F60C15"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r w:rsidRPr="00F60C15">
        <w:rPr>
          <w:rFonts w:ascii="Courier New" w:hAnsi="Courier New" w:cs="Courier New"/>
          <w:color w:val="auto"/>
          <w:szCs w:val="20"/>
          <w:lang w:val="en-NL" w:eastAsia="en-NL"/>
        </w:rPr>
        <w:t xml:space="preserve">  - echo -e "$APP_SERVER_PRIVATE_KEY"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56209A93" w14:textId="2F9E1352" w:rsidR="00CF2EA2" w:rsidRPr="00F60C15"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r w:rsidRPr="00F60C15">
        <w:rPr>
          <w:rFonts w:ascii="Courier New" w:hAnsi="Courier New" w:cs="Courier New"/>
          <w:color w:val="auto"/>
          <w:szCs w:val="20"/>
          <w:lang w:val="en-NL" w:eastAsia="en-NL"/>
        </w:rPr>
        <w:t xml:space="preserve">  - </w:t>
      </w:r>
      <w:proofErr w:type="spellStart"/>
      <w:r w:rsidRPr="00F60C15">
        <w:rPr>
          <w:rFonts w:ascii="Courier New" w:hAnsi="Courier New" w:cs="Courier New"/>
          <w:color w:val="auto"/>
          <w:szCs w:val="20"/>
          <w:lang w:val="en-NL" w:eastAsia="en-NL"/>
        </w:rPr>
        <w:t>chmod</w:t>
      </w:r>
      <w:proofErr w:type="spellEnd"/>
      <w:r w:rsidRPr="00F60C15">
        <w:rPr>
          <w:rFonts w:ascii="Courier New" w:hAnsi="Courier New" w:cs="Courier New"/>
          <w:color w:val="auto"/>
          <w:szCs w:val="20"/>
          <w:lang w:val="en-NL" w:eastAsia="en-NL"/>
        </w:rPr>
        <w:t xml:space="preserve"> 600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id_app</w:t>
      </w:r>
      <w:proofErr w:type="spellEnd"/>
    </w:p>
    <w:p w14:paraId="3BD6D544" w14:textId="049BC8F1" w:rsidR="00CF2EA2" w:rsidRPr="00F60C15"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r w:rsidRPr="00F60C15">
        <w:rPr>
          <w:rFonts w:ascii="Courier New" w:hAnsi="Courier New" w:cs="Courier New"/>
          <w:color w:val="auto"/>
          <w:szCs w:val="20"/>
          <w:lang w:val="en-NL" w:eastAsia="en-NL"/>
        </w:rPr>
        <w:t xml:space="preserve"> </w:t>
      </w:r>
      <w:r w:rsidR="009359CA">
        <w:rPr>
          <w:rFonts w:ascii="Courier New" w:hAnsi="Courier New" w:cs="Courier New"/>
          <w:color w:val="auto"/>
          <w:szCs w:val="20"/>
          <w:lang w:val="en-GB" w:eastAsia="en-NL"/>
        </w:rPr>
        <w:t xml:space="preserve"> </w:t>
      </w:r>
      <w:r w:rsidRPr="00F60C15">
        <w:rPr>
          <w:rFonts w:ascii="Courier New" w:hAnsi="Courier New" w:cs="Courier New"/>
          <w:color w:val="auto"/>
          <w:szCs w:val="20"/>
          <w:lang w:val="en-NL" w:eastAsia="en-NL"/>
        </w:rPr>
        <w:t xml:space="preserve">- '[ -f </w:t>
      </w:r>
      <w:proofErr w:type="gramStart"/>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dockerenv</w:t>
      </w:r>
      <w:proofErr w:type="spellEnd"/>
      <w:proofErr w:type="gramEnd"/>
      <w:r w:rsidRPr="00F60C15">
        <w:rPr>
          <w:rFonts w:ascii="Courier New" w:hAnsi="Courier New" w:cs="Courier New"/>
          <w:color w:val="auto"/>
          <w:szCs w:val="20"/>
          <w:lang w:val="en-NL" w:eastAsia="en-NL"/>
        </w:rPr>
        <w:t xml:space="preserve"> ] &amp;&amp; echo -e "HOST *\n\</w:t>
      </w:r>
      <w:proofErr w:type="spellStart"/>
      <w:r w:rsidRPr="00F60C15">
        <w:rPr>
          <w:rFonts w:ascii="Courier New" w:hAnsi="Courier New" w:cs="Courier New"/>
          <w:color w:val="auto"/>
          <w:szCs w:val="20"/>
          <w:lang w:val="en-NL" w:eastAsia="en-NL"/>
        </w:rPr>
        <w:t>tStrictHostKeyChecking</w:t>
      </w:r>
      <w:proofErr w:type="spellEnd"/>
      <w:r w:rsidRPr="00F60C15">
        <w:rPr>
          <w:rFonts w:ascii="Courier New" w:hAnsi="Courier New" w:cs="Courier New"/>
          <w:color w:val="auto"/>
          <w:szCs w:val="20"/>
          <w:lang w:val="en-NL" w:eastAsia="en-NL"/>
        </w:rPr>
        <w:t xml:space="preserve"> no\n\n" &gt; ~/.</w:t>
      </w:r>
      <w:proofErr w:type="spellStart"/>
      <w:r w:rsidRPr="00F60C15">
        <w:rPr>
          <w:rFonts w:ascii="Courier New" w:hAnsi="Courier New" w:cs="Courier New"/>
          <w:color w:val="auto"/>
          <w:szCs w:val="20"/>
          <w:lang w:val="en-NL" w:eastAsia="en-NL"/>
        </w:rPr>
        <w:t>ssh</w:t>
      </w:r>
      <w:proofErr w:type="spellEnd"/>
      <w:r w:rsidRPr="00F60C15">
        <w:rPr>
          <w:rFonts w:ascii="Courier New" w:hAnsi="Courier New" w:cs="Courier New"/>
          <w:color w:val="auto"/>
          <w:szCs w:val="20"/>
          <w:lang w:val="en-NL" w:eastAsia="en-NL"/>
        </w:rPr>
        <w:t>/config'</w:t>
      </w:r>
    </w:p>
    <w:p w14:paraId="3BC05FB4" w14:textId="77777777" w:rsidR="00CF2EA2" w:rsidRPr="00F60C15" w:rsidRDefault="00CF2EA2" w:rsidP="00CF2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D8E8964" w14:textId="77777777" w:rsidR="00CF2EA2" w:rsidRPr="008C3ECC" w:rsidRDefault="00CF2EA2" w:rsidP="008C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1C40C6A2" w14:textId="14ADC8DF" w:rsidR="009359CA" w:rsidRPr="00F60C15"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r w:rsidR="00CF2EA2">
        <w:rPr>
          <w:rFonts w:ascii="Courier New" w:hAnsi="Courier New" w:cs="Courier New"/>
          <w:color w:val="auto"/>
          <w:szCs w:val="20"/>
          <w:lang w:val="en-GB" w:eastAsia="en-NL"/>
        </w:rPr>
        <w:t>s</w:t>
      </w:r>
      <w:proofErr w:type="spellStart"/>
      <w:r w:rsidR="00CF2EA2" w:rsidRPr="00F60C15">
        <w:rPr>
          <w:rFonts w:ascii="Courier New" w:hAnsi="Courier New" w:cs="Courier New"/>
          <w:color w:val="auto"/>
          <w:szCs w:val="20"/>
          <w:lang w:val="en-NL" w:eastAsia="en-NL"/>
        </w:rPr>
        <w:t>cript</w:t>
      </w:r>
      <w:proofErr w:type="spellEnd"/>
      <w:r w:rsidR="00CF2EA2">
        <w:rPr>
          <w:rFonts w:ascii="Courier New" w:hAnsi="Courier New" w:cs="Courier New"/>
          <w:color w:val="auto"/>
          <w:szCs w:val="20"/>
          <w:lang w:val="en-GB" w:eastAsia="en-NL"/>
        </w:rPr>
        <w:t>:</w:t>
      </w:r>
    </w:p>
    <w:p w14:paraId="7C10F476" w14:textId="28B1663A"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gramStart"/>
      <w:r w:rsidRPr="00F60C15">
        <w:rPr>
          <w:rFonts w:ascii="Courier New" w:hAnsi="Courier New" w:cs="Courier New"/>
          <w:color w:val="auto"/>
          <w:szCs w:val="20"/>
          <w:lang w:val="en-NL" w:eastAsia="en-NL"/>
        </w:rPr>
        <w:t>bash .</w:t>
      </w:r>
      <w:proofErr w:type="spellStart"/>
      <w:proofErr w:type="gramEnd"/>
      <w:r w:rsidRPr="00F60C15">
        <w:rPr>
          <w:rFonts w:ascii="Courier New" w:hAnsi="Courier New" w:cs="Courier New"/>
          <w:color w:val="auto"/>
          <w:szCs w:val="20"/>
          <w:lang w:val="en-NL" w:eastAsia="en-NL"/>
        </w:rPr>
        <w:t>gitlab</w:t>
      </w:r>
      <w:proofErr w:type="spellEnd"/>
      <w:r w:rsidRPr="00F60C15">
        <w:rPr>
          <w:rFonts w:ascii="Courier New" w:hAnsi="Courier New" w:cs="Courier New"/>
          <w:color w:val="auto"/>
          <w:szCs w:val="20"/>
          <w:lang w:val="en-NL" w:eastAsia="en-NL"/>
        </w:rPr>
        <w:t>-</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w:t>
      </w:r>
      <w:r w:rsidRPr="00F60C15">
        <w:rPr>
          <w:rFonts w:ascii="Courier New" w:hAnsi="Courier New" w:cs="Courier New"/>
          <w:color w:val="auto"/>
          <w:szCs w:val="20"/>
          <w:lang w:val="en-NL" w:eastAsia="en-NL"/>
        </w:rPr>
        <w:t xml:space="preserve">deploy.sh </w:t>
      </w:r>
    </w:p>
    <w:p w14:paraId="3C1F0346" w14:textId="0CCD6954"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3F4E6746" w14:textId="3DDCC544"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59889D90" w14:textId="691191AD"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20E770F" w14:textId="7BCC1937" w:rsidR="009359CA" w:rsidRPr="009359CA" w:rsidRDefault="009359CA" w:rsidP="009359CA">
      <w:pPr>
        <w:pStyle w:val="enzo-text"/>
        <w:rPr>
          <w:lang w:val="en-US"/>
        </w:rPr>
      </w:pPr>
      <w:proofErr w:type="gramStart"/>
      <w:r w:rsidRPr="009359CA">
        <w:rPr>
          <w:lang w:val="en-US"/>
        </w:rPr>
        <w:t xml:space="preserve">The </w:t>
      </w:r>
      <w:r w:rsidRPr="00F60C15">
        <w:rPr>
          <w:lang w:val="en-US"/>
        </w:rPr>
        <w:t>.</w:t>
      </w:r>
      <w:proofErr w:type="gramEnd"/>
      <w:r w:rsidRPr="00F60C15">
        <w:rPr>
          <w:lang w:val="en-US"/>
        </w:rPr>
        <w:t>gitlab-</w:t>
      </w:r>
      <w:r w:rsidRPr="009359CA">
        <w:rPr>
          <w:lang w:val="en-US"/>
        </w:rPr>
        <w:t>ssm-</w:t>
      </w:r>
      <w:r w:rsidRPr="00F60C15">
        <w:rPr>
          <w:lang w:val="en-US"/>
        </w:rPr>
        <w:t>deploy.sh</w:t>
      </w:r>
      <w:r w:rsidRPr="009359CA">
        <w:rPr>
          <w:lang w:val="en-US"/>
        </w:rPr>
        <w:t xml:space="preserve"> file will look like</w:t>
      </w:r>
    </w:p>
    <w:p w14:paraId="093E0A62" w14:textId="77777777" w:rsidR="009359CA" w:rsidRDefault="009359CA" w:rsidP="009359CA">
      <w:pPr>
        <w:pStyle w:val="enzo-text"/>
        <w:rPr>
          <w:lang w:val="en-US"/>
        </w:rPr>
      </w:pPr>
    </w:p>
    <w:p w14:paraId="2C20F498" w14:textId="77777777" w:rsidR="009359CA" w:rsidRDefault="009359CA" w:rsidP="009359CA">
      <w:pPr>
        <w:pStyle w:val="enzo-text"/>
        <w:rPr>
          <w:lang w:val="en-US"/>
        </w:rPr>
      </w:pPr>
    </w:p>
    <w:p w14:paraId="07543E65" w14:textId="77777777"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gramStart"/>
      <w:r w:rsidRPr="006A548F">
        <w:rPr>
          <w:rFonts w:ascii="Courier New" w:hAnsi="Courier New" w:cs="Courier New"/>
          <w:color w:val="auto"/>
          <w:szCs w:val="20"/>
          <w:lang w:val="en-NL" w:eastAsia="en-NL"/>
        </w:rPr>
        <w:t>#!/</w:t>
      </w:r>
      <w:proofErr w:type="gramEnd"/>
      <w:r w:rsidRPr="006A548F">
        <w:rPr>
          <w:rFonts w:ascii="Courier New" w:hAnsi="Courier New" w:cs="Courier New"/>
          <w:color w:val="auto"/>
          <w:szCs w:val="20"/>
          <w:lang w:val="en-NL" w:eastAsia="en-NL"/>
        </w:rPr>
        <w:t>bin/bash</w:t>
      </w:r>
    </w:p>
    <w:p w14:paraId="45EA4DA2" w14:textId="77777777"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8B10862" w14:textId="77777777"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set -f </w:t>
      </w:r>
    </w:p>
    <w:p w14:paraId="4A9B6AD9" w14:textId="37BDA01C"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string=$APP_SERVER_</w:t>
      </w:r>
      <w:r>
        <w:rPr>
          <w:rFonts w:ascii="Courier New" w:hAnsi="Courier New" w:cs="Courier New"/>
          <w:color w:val="auto"/>
          <w:szCs w:val="20"/>
          <w:lang w:val="en-GB" w:eastAsia="en-NL"/>
        </w:rPr>
        <w:t>ID</w:t>
      </w:r>
      <w:r w:rsidRPr="006A548F">
        <w:rPr>
          <w:rFonts w:ascii="Courier New" w:hAnsi="Courier New" w:cs="Courier New"/>
          <w:color w:val="auto"/>
          <w:szCs w:val="20"/>
          <w:lang w:val="en-NL" w:eastAsia="en-NL"/>
        </w:rPr>
        <w:t>S</w:t>
      </w:r>
    </w:p>
    <w:p w14:paraId="475ED91A" w14:textId="77777777"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array</w:t>
      </w:r>
      <w:proofErr w:type="gramStart"/>
      <w:r w:rsidRPr="006A548F">
        <w:rPr>
          <w:rFonts w:ascii="Courier New" w:hAnsi="Courier New" w:cs="Courier New"/>
          <w:color w:val="auto"/>
          <w:szCs w:val="20"/>
          <w:lang w:val="en-NL" w:eastAsia="en-NL"/>
        </w:rPr>
        <w:t>=(</w:t>
      </w:r>
      <w:proofErr w:type="gramEnd"/>
      <w:r w:rsidRPr="006A548F">
        <w:rPr>
          <w:rFonts w:ascii="Courier New" w:hAnsi="Courier New" w:cs="Courier New"/>
          <w:color w:val="auto"/>
          <w:szCs w:val="20"/>
          <w:lang w:val="en-NL" w:eastAsia="en-NL"/>
        </w:rPr>
        <w:t>${string//,/ })</w:t>
      </w:r>
    </w:p>
    <w:p w14:paraId="1CBBA538" w14:textId="77777777"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echo "Deploy"</w:t>
      </w:r>
    </w:p>
    <w:p w14:paraId="65BE28F6" w14:textId="77777777"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4B365A7B" w14:textId="77777777"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for i in "$</w:t>
      </w:r>
      <w:proofErr w:type="gramStart"/>
      <w:r w:rsidRPr="006A548F">
        <w:rPr>
          <w:rFonts w:ascii="Courier New" w:hAnsi="Courier New" w:cs="Courier New"/>
          <w:color w:val="auto"/>
          <w:szCs w:val="20"/>
          <w:lang w:val="en-NL" w:eastAsia="en-NL"/>
        </w:rPr>
        <w:t>{!array</w:t>
      </w:r>
      <w:proofErr w:type="gramEnd"/>
      <w:r w:rsidRPr="006A548F">
        <w:rPr>
          <w:rFonts w:ascii="Courier New" w:hAnsi="Courier New" w:cs="Courier New"/>
          <w:color w:val="auto"/>
          <w:szCs w:val="20"/>
          <w:lang w:val="en-NL" w:eastAsia="en-NL"/>
        </w:rPr>
        <w:t>[@]}" ; do</w:t>
      </w:r>
    </w:p>
    <w:p w14:paraId="7F39F6D9" w14:textId="77777777"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DBFDEB0" w14:textId="77777777" w:rsidR="009359CA"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    echo "Deploy </w:t>
      </w:r>
      <w:proofErr w:type="gramStart"/>
      <w:r w:rsidRPr="006A548F">
        <w:rPr>
          <w:rFonts w:ascii="Courier New" w:hAnsi="Courier New" w:cs="Courier New"/>
          <w:color w:val="auto"/>
          <w:szCs w:val="20"/>
          <w:lang w:val="en-NL" w:eastAsia="en-NL"/>
        </w:rPr>
        <w:t>on  instance</w:t>
      </w:r>
      <w:proofErr w:type="gramEnd"/>
      <w:r>
        <w:rPr>
          <w:rFonts w:ascii="Courier New" w:hAnsi="Courier New" w:cs="Courier New"/>
          <w:color w:val="auto"/>
          <w:szCs w:val="20"/>
          <w:lang w:val="en-GB" w:eastAsia="en-NL"/>
        </w:rPr>
        <w:t>$i</w:t>
      </w:r>
      <w:r w:rsidRPr="006A548F">
        <w:rPr>
          <w:rFonts w:ascii="Courier New" w:hAnsi="Courier New" w:cs="Courier New"/>
          <w:color w:val="auto"/>
          <w:szCs w:val="20"/>
          <w:lang w:val="en-NL" w:eastAsia="en-NL"/>
        </w:rPr>
        <w:t>"</w:t>
      </w:r>
    </w:p>
    <w:p w14:paraId="25A6DDC7" w14:textId="7A058C71" w:rsidR="00CB0653" w:rsidRDefault="00CB0653"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lastRenderedPageBreak/>
        <w:t xml:space="preserve">    #comment uncomment according the selected </w:t>
      </w:r>
      <w:proofErr w:type="gramStart"/>
      <w:r>
        <w:rPr>
          <w:rFonts w:ascii="Courier New" w:hAnsi="Courier New" w:cs="Courier New"/>
          <w:color w:val="auto"/>
          <w:szCs w:val="20"/>
          <w:lang w:val="en-GB" w:eastAsia="en-NL"/>
        </w:rPr>
        <w:t>method ,</w:t>
      </w:r>
      <w:proofErr w:type="gramEnd"/>
      <w:r>
        <w:rPr>
          <w:rFonts w:ascii="Courier New" w:hAnsi="Courier New" w:cs="Courier New"/>
          <w:color w:val="auto"/>
          <w:szCs w:val="20"/>
          <w:lang w:val="en-GB" w:eastAsia="en-NL"/>
        </w:rPr>
        <w:t xml:space="preserve">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session and cli or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and </w:t>
      </w:r>
      <w:proofErr w:type="spellStart"/>
      <w:r>
        <w:rPr>
          <w:rFonts w:ascii="Courier New" w:hAnsi="Courier New" w:cs="Courier New"/>
          <w:color w:val="auto"/>
          <w:szCs w:val="20"/>
          <w:lang w:val="en-GB" w:eastAsia="en-NL"/>
        </w:rPr>
        <w:t>ssh</w:t>
      </w:r>
      <w:proofErr w:type="spellEnd"/>
    </w:p>
    <w:p w14:paraId="41E9D25F" w14:textId="77777777" w:rsidR="00CB0653" w:rsidRPr="00CB0653" w:rsidRDefault="00CB0653"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0E5F23CD" w14:textId="06CA9AF2" w:rsidR="009359CA" w:rsidRPr="008C3ECC"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proofErr w:type="gramStart"/>
      <w:r>
        <w:rPr>
          <w:rFonts w:ascii="Courier New" w:hAnsi="Courier New" w:cs="Courier New"/>
          <w:color w:val="auto"/>
          <w:szCs w:val="20"/>
          <w:lang w:val="en-GB" w:eastAsia="en-NL"/>
        </w:rPr>
        <w:t>uncomment</w:t>
      </w:r>
      <w:proofErr w:type="gramEnd"/>
      <w:r>
        <w:rPr>
          <w:rFonts w:ascii="Courier New" w:hAnsi="Courier New" w:cs="Courier New"/>
          <w:color w:val="auto"/>
          <w:szCs w:val="20"/>
          <w:lang w:val="en-GB" w:eastAsia="en-NL"/>
        </w:rPr>
        <w:t xml:space="preserve"> if</w:t>
      </w:r>
      <w:r w:rsidRPr="008C3ECC">
        <w:rPr>
          <w:rFonts w:ascii="Courier New" w:hAnsi="Courier New" w:cs="Courier New"/>
          <w:color w:val="auto"/>
          <w:szCs w:val="20"/>
          <w:lang w:val="en-NL" w:eastAsia="en-NL"/>
        </w:rPr>
        <w:t xml:space="preserve"> run commands with </w:t>
      </w:r>
      <w:proofErr w:type="spellStart"/>
      <w:r w:rsidRPr="008C3ECC">
        <w:rPr>
          <w:rFonts w:ascii="Courier New" w:hAnsi="Courier New" w:cs="Courier New"/>
          <w:color w:val="auto"/>
          <w:szCs w:val="20"/>
          <w:lang w:val="en-NL" w:eastAsia="en-NL"/>
        </w:rPr>
        <w:t>ssh</w:t>
      </w:r>
      <w:proofErr w:type="spellEnd"/>
    </w:p>
    <w:p w14:paraId="48C3A68A" w14:textId="17042B1C"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proofErr w:type="spellStart"/>
      <w:proofErr w:type="gramStart"/>
      <w:r w:rsidRPr="008C3ECC">
        <w:rPr>
          <w:rFonts w:ascii="Courier New" w:hAnsi="Courier New" w:cs="Courier New"/>
          <w:color w:val="auto"/>
          <w:szCs w:val="20"/>
          <w:lang w:val="en-NL" w:eastAsia="en-NL"/>
        </w:rPr>
        <w:t>ssh</w:t>
      </w:r>
      <w:proofErr w:type="spellEnd"/>
      <w:proofErr w:type="gramEnd"/>
      <w:r w:rsidRPr="008C3ECC">
        <w:rPr>
          <w:rFonts w:ascii="Courier New" w:hAnsi="Courier New" w:cs="Courier New"/>
          <w:color w:val="auto"/>
          <w:szCs w:val="20"/>
          <w:lang w:val="en-NL" w:eastAsia="en-NL"/>
        </w:rPr>
        <w:t xml:space="preserve"> -</w:t>
      </w:r>
      <w:proofErr w:type="spellStart"/>
      <w:r w:rsidRPr="008C3ECC">
        <w:rPr>
          <w:rFonts w:ascii="Courier New" w:hAnsi="Courier New" w:cs="Courier New"/>
          <w:color w:val="auto"/>
          <w:szCs w:val="20"/>
          <w:lang w:val="en-NL" w:eastAsia="en-NL"/>
        </w:rPr>
        <w:t>i</w:t>
      </w:r>
      <w:proofErr w:type="spellEnd"/>
      <w:r w:rsidRPr="008C3ECC">
        <w:rPr>
          <w:rFonts w:ascii="Courier New" w:hAnsi="Courier New" w:cs="Courier New"/>
          <w:color w:val="auto"/>
          <w:szCs w:val="20"/>
          <w:lang w:val="en-NL" w:eastAsia="en-NL"/>
        </w:rPr>
        <w:t xml:space="preserve"> </w:t>
      </w:r>
      <w:r w:rsidRPr="006A548F">
        <w:rPr>
          <w:rFonts w:ascii="Courier New" w:hAnsi="Courier New" w:cs="Courier New"/>
          <w:color w:val="auto"/>
          <w:szCs w:val="20"/>
          <w:lang w:val="en-NL" w:eastAsia="en-NL"/>
        </w:rPr>
        <w:t>~/.</w:t>
      </w: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w:t>
      </w:r>
      <w:proofErr w:type="spellStart"/>
      <w:r w:rsidRPr="006A548F">
        <w:rPr>
          <w:rFonts w:ascii="Courier New" w:hAnsi="Courier New" w:cs="Courier New"/>
          <w:color w:val="auto"/>
          <w:szCs w:val="20"/>
          <w:lang w:val="en-NL" w:eastAsia="en-NL"/>
        </w:rPr>
        <w:t>id_app</w:t>
      </w:r>
      <w:proofErr w:type="spellEnd"/>
      <w:r w:rsidRPr="006A548F">
        <w:rPr>
          <w:rFonts w:ascii="Courier New" w:hAnsi="Courier New" w:cs="Courier New"/>
          <w:color w:val="auto"/>
          <w:szCs w:val="20"/>
          <w:lang w:val="en-NL" w:eastAsia="en-NL"/>
        </w:rPr>
        <w:t xml:space="preserve"> $APP_SERVER_USER@${array[</w:t>
      </w:r>
      <w:proofErr w:type="spellStart"/>
      <w:r w:rsidRPr="00BB59A8">
        <w:rPr>
          <w:rFonts w:ascii="Courier New" w:hAnsi="Courier New" w:cs="Courier New"/>
          <w:color w:val="auto"/>
          <w:szCs w:val="20"/>
          <w:lang w:val="en-NL" w:eastAsia="en-NL"/>
        </w:rPr>
        <w:t>i</w:t>
      </w:r>
      <w:proofErr w:type="spellEnd"/>
      <w:r w:rsidRPr="006A548F">
        <w:rPr>
          <w:rFonts w:ascii="Courier New" w:hAnsi="Courier New" w:cs="Courier New"/>
          <w:color w:val="auto"/>
          <w:szCs w:val="20"/>
          <w:lang w:val="en-NL" w:eastAsia="en-NL"/>
        </w:rPr>
        <w:t xml:space="preserve">]} "cd </w:t>
      </w:r>
      <w:r>
        <w:rPr>
          <w:rFonts w:ascii="Courier New" w:hAnsi="Courier New" w:cs="Courier New"/>
          <w:color w:val="auto"/>
          <w:szCs w:val="20"/>
          <w:lang w:val="en-GB" w:eastAsia="en-NL"/>
        </w:rPr>
        <w:t>$</w:t>
      </w:r>
      <w:r w:rsidRPr="001C0CB2">
        <w:rPr>
          <w:rFonts w:ascii="Courier New" w:hAnsi="Courier New" w:cs="Courier New"/>
          <w:color w:val="auto"/>
          <w:szCs w:val="20"/>
          <w:lang w:val="en-NL" w:eastAsia="en-NL"/>
        </w:rPr>
        <w:t xml:space="preserve">APP_PATH </w:t>
      </w:r>
      <w:r w:rsidRPr="006A548F">
        <w:rPr>
          <w:rFonts w:ascii="Courier New" w:hAnsi="Courier New" w:cs="Courier New"/>
          <w:color w:val="auto"/>
          <w:szCs w:val="20"/>
          <w:lang w:val="en-NL" w:eastAsia="en-NL"/>
        </w:rPr>
        <w:t xml:space="preserve">&amp;&amp; </w:t>
      </w:r>
      <w:r w:rsidR="00CB0653">
        <w:rPr>
          <w:rFonts w:ascii="Courier New" w:hAnsi="Courier New" w:cs="Courier New"/>
          <w:color w:val="auto"/>
          <w:szCs w:val="20"/>
          <w:lang w:val="en-GB" w:eastAsia="en-NL"/>
        </w:rPr>
        <w:t>s</w:t>
      </w:r>
      <w:r w:rsidRPr="006A548F">
        <w:rPr>
          <w:rFonts w:ascii="Courier New" w:hAnsi="Courier New" w:cs="Courier New"/>
          <w:color w:val="auto"/>
          <w:szCs w:val="20"/>
          <w:lang w:val="en-NL" w:eastAsia="en-NL"/>
        </w:rPr>
        <w:t xml:space="preserve">udo git pull </w:t>
      </w:r>
      <w:r>
        <w:rPr>
          <w:rFonts w:ascii="Courier New" w:hAnsi="Courier New" w:cs="Courier New"/>
          <w:color w:val="auto"/>
          <w:szCs w:val="20"/>
          <w:lang w:val="en-GB" w:eastAsia="en-NL"/>
        </w:rPr>
        <w:t>$</w:t>
      </w:r>
      <w:r w:rsidRPr="00FF1653">
        <w:rPr>
          <w:rFonts w:ascii="Courier New" w:hAnsi="Courier New" w:cs="Courier New"/>
          <w:color w:val="auto"/>
          <w:szCs w:val="20"/>
          <w:lang w:val="en-NL" w:eastAsia="en-NL"/>
        </w:rPr>
        <w:t>CI_REPOSITORY_URL</w:t>
      </w:r>
      <w:r w:rsidRPr="006A548F">
        <w:rPr>
          <w:rFonts w:ascii="Courier New" w:hAnsi="Courier New" w:cs="Courier New"/>
          <w:color w:val="auto"/>
          <w:szCs w:val="20"/>
          <w:lang w:val="en-NL" w:eastAsia="en-NL"/>
        </w:rPr>
        <w:t xml:space="preserve"> </w:t>
      </w:r>
      <w:r>
        <w:rPr>
          <w:rStyle w:val="HTMLCode"/>
        </w:rPr>
        <w:t xml:space="preserve">$CI_COMMIT_BRANCH </w:t>
      </w:r>
      <w:r w:rsidRPr="006A548F">
        <w:rPr>
          <w:rFonts w:ascii="Courier New" w:hAnsi="Courier New" w:cs="Courier New"/>
          <w:color w:val="auto"/>
          <w:szCs w:val="20"/>
          <w:lang w:val="en-NL" w:eastAsia="en-NL"/>
        </w:rPr>
        <w:t xml:space="preserve">&amp;&amp; </w:t>
      </w:r>
      <w:r>
        <w:rPr>
          <w:rFonts w:ascii="Courier New" w:hAnsi="Courier New" w:cs="Courier New"/>
          <w:color w:val="auto"/>
          <w:szCs w:val="20"/>
          <w:lang w:val="en-GB" w:eastAsia="en-NL"/>
        </w:rPr>
        <w:t>$APP_RESTART_COMMANDS</w:t>
      </w:r>
      <w:r w:rsidRPr="006A548F">
        <w:rPr>
          <w:rFonts w:ascii="Courier New" w:hAnsi="Courier New" w:cs="Courier New"/>
          <w:color w:val="auto"/>
          <w:szCs w:val="20"/>
          <w:lang w:val="en-NL" w:eastAsia="en-NL"/>
        </w:rPr>
        <w:t>"</w:t>
      </w:r>
    </w:p>
    <w:p w14:paraId="1AC2DB25" w14:textId="77777777" w:rsid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NL" w:eastAsia="en-NL"/>
        </w:rPr>
        <w:tab/>
      </w:r>
    </w:p>
    <w:p w14:paraId="56B54B1F" w14:textId="074D79E1" w:rsidR="009359CA"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gramStart"/>
      <w:r>
        <w:rPr>
          <w:rFonts w:ascii="Courier New" w:hAnsi="Courier New" w:cs="Courier New"/>
          <w:color w:val="auto"/>
          <w:szCs w:val="20"/>
          <w:lang w:val="en-GB" w:eastAsia="en-NL"/>
        </w:rPr>
        <w:t>or</w:t>
      </w:r>
      <w:proofErr w:type="gramEnd"/>
      <w:r>
        <w:rPr>
          <w:rFonts w:ascii="Courier New" w:hAnsi="Courier New" w:cs="Courier New"/>
          <w:color w:val="auto"/>
          <w:szCs w:val="20"/>
          <w:lang w:val="en-GB" w:eastAsia="en-NL"/>
        </w:rPr>
        <w:t xml:space="preserve"> using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cli </w:t>
      </w:r>
    </w:p>
    <w:p w14:paraId="424954FA" w14:textId="52E27EAE" w:rsid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gramStart"/>
      <w:r>
        <w:rPr>
          <w:rFonts w:ascii="Courier New" w:hAnsi="Courier New" w:cs="Courier New"/>
          <w:color w:val="auto"/>
          <w:szCs w:val="20"/>
          <w:lang w:val="en-GB" w:eastAsia="en-NL"/>
        </w:rPr>
        <w:t>if !</w:t>
      </w:r>
      <w:proofErr w:type="gramEnd"/>
      <w:r>
        <w:rPr>
          <w:rFonts w:ascii="Courier New" w:hAnsi="Courier New" w:cs="Courier New"/>
          <w:color w:val="auto"/>
          <w:szCs w:val="20"/>
          <w:lang w:val="en-GB" w:eastAsia="en-NL"/>
        </w:rPr>
        <w:t xml:space="preserve"> </w:t>
      </w:r>
      <w:proofErr w:type="spellStart"/>
      <w:r w:rsidRPr="005F32E2">
        <w:rPr>
          <w:rFonts w:ascii="Courier New" w:hAnsi="Courier New" w:cs="Courier New"/>
          <w:color w:val="auto"/>
          <w:szCs w:val="20"/>
          <w:lang w:val="en-GB" w:eastAsia="en-NL"/>
        </w:rPr>
        <w:t>aws</w:t>
      </w:r>
      <w:proofErr w:type="spellEnd"/>
      <w:r w:rsidRPr="005F32E2">
        <w:rPr>
          <w:rFonts w:ascii="Courier New" w:hAnsi="Courier New" w:cs="Courier New"/>
          <w:color w:val="auto"/>
          <w:szCs w:val="20"/>
          <w:lang w:val="en-GB" w:eastAsia="en-NL"/>
        </w:rPr>
        <w:t xml:space="preserve"> </w:t>
      </w:r>
      <w:proofErr w:type="spellStart"/>
      <w:r w:rsidRPr="005F32E2">
        <w:rPr>
          <w:rFonts w:ascii="Courier New" w:hAnsi="Courier New" w:cs="Courier New"/>
          <w:color w:val="auto"/>
          <w:szCs w:val="20"/>
          <w:lang w:val="en-GB" w:eastAsia="en-NL"/>
        </w:rPr>
        <w:t>ssm</w:t>
      </w:r>
      <w:proofErr w:type="spellEnd"/>
      <w:r w:rsidRPr="005F32E2">
        <w:rPr>
          <w:rFonts w:ascii="Courier New" w:hAnsi="Courier New" w:cs="Courier New"/>
          <w:color w:val="auto"/>
          <w:szCs w:val="20"/>
          <w:lang w:val="en-GB" w:eastAsia="en-NL"/>
        </w:rPr>
        <w:t xml:space="preserve"> start-session --target </w:t>
      </w:r>
      <w:r w:rsidRPr="006A548F">
        <w:rPr>
          <w:rFonts w:ascii="Courier New" w:hAnsi="Courier New" w:cs="Courier New"/>
          <w:color w:val="auto"/>
          <w:szCs w:val="20"/>
          <w:lang w:val="en-NL" w:eastAsia="en-NL"/>
        </w:rPr>
        <w:t>${array[</w:t>
      </w:r>
      <w:r w:rsidRPr="00BB59A8">
        <w:rPr>
          <w:rFonts w:ascii="Courier New" w:hAnsi="Courier New" w:cs="Courier New"/>
          <w:color w:val="auto"/>
          <w:szCs w:val="20"/>
          <w:lang w:val="en-NL" w:eastAsia="en-NL"/>
        </w:rPr>
        <w:t>i</w:t>
      </w:r>
      <w:r w:rsidRPr="006A548F">
        <w:rPr>
          <w:rFonts w:ascii="Courier New" w:hAnsi="Courier New" w:cs="Courier New"/>
          <w:color w:val="auto"/>
          <w:szCs w:val="20"/>
          <w:lang w:val="en-NL" w:eastAsia="en-NL"/>
        </w:rPr>
        <w:t>]}</w:t>
      </w:r>
      <w:r>
        <w:rPr>
          <w:rFonts w:ascii="Courier New" w:hAnsi="Courier New" w:cs="Courier New"/>
          <w:color w:val="auto"/>
          <w:szCs w:val="20"/>
          <w:lang w:val="en-GB" w:eastAsia="en-NL"/>
        </w:rPr>
        <w:t xml:space="preserve">; then </w:t>
      </w:r>
    </w:p>
    <w:p w14:paraId="5622B7EB" w14:textId="5EA4FBA6" w:rsid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ab/>
        <w:t xml:space="preserve">echo </w:t>
      </w:r>
      <w:r w:rsidRPr="006A548F">
        <w:rPr>
          <w:rFonts w:ascii="Courier New" w:hAnsi="Courier New" w:cs="Courier New"/>
          <w:color w:val="auto"/>
          <w:szCs w:val="20"/>
          <w:lang w:val="en-NL" w:eastAsia="en-NL"/>
        </w:rPr>
        <w:t>"</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session error</w:t>
      </w:r>
      <w:r w:rsidRPr="006A548F">
        <w:rPr>
          <w:rFonts w:ascii="Courier New" w:hAnsi="Courier New" w:cs="Courier New"/>
          <w:color w:val="auto"/>
          <w:szCs w:val="20"/>
          <w:lang w:val="en-NL" w:eastAsia="en-NL"/>
        </w:rPr>
        <w:t>"</w:t>
      </w:r>
    </w:p>
    <w:p w14:paraId="7A56EAB7" w14:textId="52408767" w:rsidR="005F32E2" w:rsidRPr="00CB0653"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NL" w:eastAsia="en-NL"/>
        </w:rPr>
        <w:tab/>
      </w:r>
      <w:r w:rsidR="00CB0653">
        <w:rPr>
          <w:rFonts w:ascii="Courier New" w:hAnsi="Courier New" w:cs="Courier New"/>
          <w:color w:val="auto"/>
          <w:szCs w:val="20"/>
          <w:lang w:val="en-GB" w:eastAsia="en-NL"/>
        </w:rPr>
        <w:t>continue;</w:t>
      </w:r>
    </w:p>
    <w:p w14:paraId="7717714F" w14:textId="35036776" w:rsidR="005F32E2" w:rsidRP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fi</w:t>
      </w:r>
    </w:p>
    <w:p w14:paraId="2C986082" w14:textId="651B1214" w:rsidR="005F32E2" w:rsidRP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sleep 5</w:t>
      </w:r>
    </w:p>
    <w:p w14:paraId="74E27A25" w14:textId="4A25356F" w:rsid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spellStart"/>
      <w:r>
        <w:rPr>
          <w:rFonts w:ascii="Courier New" w:hAnsi="Courier New" w:cs="Courier New"/>
          <w:color w:val="auto"/>
          <w:szCs w:val="20"/>
          <w:lang w:val="en-GB" w:eastAsia="en-NL"/>
        </w:rPr>
        <w:t>sudo</w:t>
      </w:r>
      <w:proofErr w:type="spellEnd"/>
      <w:r>
        <w:rPr>
          <w:rFonts w:ascii="Courier New" w:hAnsi="Courier New" w:cs="Courier New"/>
          <w:color w:val="auto"/>
          <w:szCs w:val="20"/>
          <w:lang w:val="en-GB" w:eastAsia="en-NL"/>
        </w:rPr>
        <w:t xml:space="preserve"> su – </w:t>
      </w:r>
    </w:p>
    <w:p w14:paraId="0AC970EB" w14:textId="09ECFE9B" w:rsid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 xml:space="preserve"> cd $</w:t>
      </w:r>
      <w:r w:rsidRPr="001C0CB2">
        <w:rPr>
          <w:rFonts w:ascii="Courier New" w:hAnsi="Courier New" w:cs="Courier New"/>
          <w:color w:val="auto"/>
          <w:szCs w:val="20"/>
          <w:lang w:val="en-NL" w:eastAsia="en-NL"/>
        </w:rPr>
        <w:t>APP_PATH</w:t>
      </w:r>
    </w:p>
    <w:p w14:paraId="59D83BEE" w14:textId="77777777" w:rsidR="005F32E2" w:rsidRDefault="005F32E2" w:rsidP="005F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eastAsia="en-NL"/>
        </w:rPr>
      </w:pPr>
      <w:r>
        <w:rPr>
          <w:rFonts w:ascii="Courier New" w:hAnsi="Courier New" w:cs="Courier New"/>
          <w:color w:val="auto"/>
          <w:szCs w:val="20"/>
          <w:lang w:val="en-GB" w:eastAsia="en-NL"/>
        </w:rPr>
        <w:t xml:space="preserve"> </w:t>
      </w:r>
      <w:proofErr w:type="spellStart"/>
      <w:r w:rsidRPr="006A548F">
        <w:rPr>
          <w:rFonts w:ascii="Courier New" w:hAnsi="Courier New" w:cs="Courier New"/>
          <w:color w:val="auto"/>
          <w:szCs w:val="20"/>
          <w:lang w:val="en-NL" w:eastAsia="en-NL"/>
        </w:rPr>
        <w:t>sudo</w:t>
      </w:r>
      <w:proofErr w:type="spellEnd"/>
      <w:r w:rsidRPr="006A548F">
        <w:rPr>
          <w:rFonts w:ascii="Courier New" w:hAnsi="Courier New" w:cs="Courier New"/>
          <w:color w:val="auto"/>
          <w:szCs w:val="20"/>
          <w:lang w:val="en-NL" w:eastAsia="en-NL"/>
        </w:rPr>
        <w:t xml:space="preserve"> git pull </w:t>
      </w:r>
      <w:r>
        <w:rPr>
          <w:rFonts w:ascii="Courier New" w:hAnsi="Courier New" w:cs="Courier New"/>
          <w:color w:val="auto"/>
          <w:szCs w:val="20"/>
          <w:lang w:val="en-GB" w:eastAsia="en-NL"/>
        </w:rPr>
        <w:t>$</w:t>
      </w:r>
      <w:r w:rsidRPr="00FF1653">
        <w:rPr>
          <w:rFonts w:ascii="Courier New" w:hAnsi="Courier New" w:cs="Courier New"/>
          <w:color w:val="auto"/>
          <w:szCs w:val="20"/>
          <w:lang w:val="en-NL" w:eastAsia="en-NL"/>
        </w:rPr>
        <w:t>CI_REPOSITORY_URL</w:t>
      </w:r>
      <w:r w:rsidRPr="006A548F">
        <w:rPr>
          <w:rFonts w:ascii="Courier New" w:hAnsi="Courier New" w:cs="Courier New"/>
          <w:color w:val="auto"/>
          <w:szCs w:val="20"/>
          <w:lang w:val="en-NL" w:eastAsia="en-NL"/>
        </w:rPr>
        <w:t xml:space="preserve"> </w:t>
      </w:r>
      <w:r>
        <w:rPr>
          <w:rStyle w:val="HTMLCode"/>
        </w:rPr>
        <w:t xml:space="preserve">$CI_COMMIT_BRANCH </w:t>
      </w:r>
      <w:r>
        <w:rPr>
          <w:rFonts w:ascii="Courier New" w:hAnsi="Courier New" w:cs="Courier New"/>
          <w:color w:val="auto"/>
          <w:szCs w:val="20"/>
          <w:lang w:eastAsia="en-NL"/>
        </w:rPr>
        <w:t xml:space="preserve"> </w:t>
      </w:r>
    </w:p>
    <w:p w14:paraId="1124D603" w14:textId="577FFAB7" w:rsidR="005F32E2" w:rsidRPr="006A548F" w:rsidRDefault="005F32E2" w:rsidP="005F3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eastAsia="en-NL"/>
        </w:rPr>
        <w:t xml:space="preserve"> </w:t>
      </w:r>
      <w:r>
        <w:rPr>
          <w:rFonts w:ascii="Courier New" w:hAnsi="Courier New" w:cs="Courier New"/>
          <w:color w:val="auto"/>
          <w:szCs w:val="20"/>
          <w:lang w:val="en-GB" w:eastAsia="en-NL"/>
        </w:rPr>
        <w:t>$APP_RESTART_COMMANDS</w:t>
      </w:r>
    </w:p>
    <w:p w14:paraId="63F034C2" w14:textId="77777777" w:rsidR="005F32E2" w:rsidRPr="005F32E2" w:rsidRDefault="005F32E2"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6D7295E" w14:textId="50C95456" w:rsidR="009359CA" w:rsidRPr="006A548F" w:rsidRDefault="009359CA" w:rsidP="0093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done</w:t>
      </w:r>
    </w:p>
    <w:p w14:paraId="2F22B66D" w14:textId="77777777" w:rsidR="008C3ECC" w:rsidRPr="008C3ECC" w:rsidRDefault="008C3ECC" w:rsidP="008C3ECC">
      <w:pPr>
        <w:pStyle w:val="enzo-text"/>
        <w:rPr>
          <w:lang w:val="en-NL"/>
        </w:rPr>
      </w:pPr>
    </w:p>
    <w:p w14:paraId="023B89FC" w14:textId="7A3F57EE" w:rsidR="000E44C2" w:rsidRPr="00C268EF" w:rsidRDefault="000E44C2" w:rsidP="000E44C2">
      <w:pPr>
        <w:pStyle w:val="enzo-heading1"/>
        <w:numPr>
          <w:ilvl w:val="0"/>
          <w:numId w:val="11"/>
        </w:numPr>
        <w:ind w:hanging="822"/>
        <w:rPr>
          <w:b/>
          <w:bCs/>
        </w:rPr>
      </w:pPr>
      <w:bookmarkStart w:id="23" w:name="_Toc103780268"/>
      <w:r w:rsidRPr="00C268EF">
        <w:t xml:space="preserve">Method </w:t>
      </w:r>
      <w:r>
        <w:t>3</w:t>
      </w:r>
      <w:r w:rsidRPr="00C268EF">
        <w:t xml:space="preserve">: Gitlab Runners and </w:t>
      </w:r>
      <w:r>
        <w:t>CloudFormation</w:t>
      </w:r>
      <w:bookmarkEnd w:id="23"/>
    </w:p>
    <w:p w14:paraId="791947EC" w14:textId="6EFA92E9" w:rsidR="00470ED0" w:rsidRDefault="00470ED0" w:rsidP="002E5ECC">
      <w:pPr>
        <w:pStyle w:val="enzo-text"/>
        <w:rPr>
          <w:lang w:val="en-US"/>
        </w:rPr>
      </w:pPr>
    </w:p>
    <w:p w14:paraId="1DE2F23A" w14:textId="183C915E" w:rsidR="00CB0653" w:rsidRDefault="00CB0653" w:rsidP="002E5ECC">
      <w:pPr>
        <w:pStyle w:val="enzo-text"/>
        <w:rPr>
          <w:lang w:val="en-US"/>
        </w:rPr>
      </w:pPr>
      <w:r>
        <w:rPr>
          <w:lang w:val="en-US"/>
        </w:rPr>
        <w:t xml:space="preserve">This method is more complex but make use of the AMI as is described in the CloudFormation document </w:t>
      </w:r>
    </w:p>
    <w:p w14:paraId="66A16F81" w14:textId="0F309B46" w:rsidR="00CB0653" w:rsidRDefault="00CB0653" w:rsidP="002E5ECC">
      <w:pPr>
        <w:pStyle w:val="enzo-text"/>
        <w:rPr>
          <w:lang w:val="en-US"/>
        </w:rPr>
      </w:pPr>
    </w:p>
    <w:p w14:paraId="3196012E" w14:textId="7A58C1EC" w:rsidR="00EF6F9F" w:rsidRDefault="00CB0653"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t xml:space="preserve">In that </w:t>
      </w:r>
      <w:proofErr w:type="gramStart"/>
      <w:r>
        <w:t>case ,</w:t>
      </w:r>
      <w:proofErr w:type="gramEnd"/>
      <w:r>
        <w:t xml:space="preserve"> </w:t>
      </w:r>
      <w:r w:rsidR="00EF6F9F">
        <w:t>the script</w:t>
      </w:r>
      <w:r w:rsidR="002C1627">
        <w:t xml:space="preserve"> </w:t>
      </w:r>
      <w:r w:rsidR="00EF6F9F">
        <w:t>.</w:t>
      </w:r>
      <w:bookmarkStart w:id="24" w:name="_Hlk103786429"/>
      <w:r w:rsidR="00EF6F9F">
        <w:t>gitlad-</w:t>
      </w:r>
      <w:r w:rsidR="00D67754">
        <w:t>cloudformation-deploy</w:t>
      </w:r>
      <w:bookmarkEnd w:id="24"/>
      <w:r w:rsidR="00EF6F9F">
        <w:t>.sh</w:t>
      </w:r>
      <w:r w:rsidR="00EF6F9F" w:rsidRPr="00F60C15">
        <w:rPr>
          <w:color w:val="000000"/>
          <w:szCs w:val="20"/>
        </w:rPr>
        <w:t xml:space="preserve"> </w:t>
      </w:r>
      <w:r w:rsidR="00EF6F9F">
        <w:rPr>
          <w:color w:val="000000"/>
          <w:szCs w:val="20"/>
        </w:rPr>
        <w:t>is</w:t>
      </w:r>
      <w:r w:rsidR="002C1627">
        <w:rPr>
          <w:color w:val="000000"/>
          <w:szCs w:val="20"/>
        </w:rPr>
        <w:t xml:space="preserve"> similar to</w:t>
      </w:r>
      <w:r w:rsidR="00EF6F9F">
        <w:rPr>
          <w:color w:val="000000"/>
          <w:szCs w:val="20"/>
        </w:rPr>
        <w:t xml:space="preserve"> the CloudFormation script  deploy_ec2Stack.sh</w:t>
      </w:r>
    </w:p>
    <w:p w14:paraId="2FFB5A5C" w14:textId="2824EE61" w:rsidR="00D67754" w:rsidRDefault="00D67754"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Pr>
          <w:color w:val="000000"/>
          <w:szCs w:val="20"/>
        </w:rPr>
        <w:t xml:space="preserve">So the </w:t>
      </w:r>
      <w:r w:rsidR="002C1627">
        <w:rPr>
          <w:color w:val="000000"/>
          <w:szCs w:val="20"/>
        </w:rPr>
        <w:t xml:space="preserve">files </w:t>
      </w:r>
      <w:proofErr w:type="gramStart"/>
      <w:r w:rsidR="00DB4A89">
        <w:rPr>
          <w:color w:val="000000"/>
          <w:szCs w:val="20"/>
        </w:rPr>
        <w:t xml:space="preserve">gitPackerProvisionning.sh,  </w:t>
      </w:r>
      <w:r w:rsidR="00A86B30">
        <w:rPr>
          <w:color w:val="000000"/>
          <w:szCs w:val="20"/>
        </w:rPr>
        <w:t>gitP</w:t>
      </w:r>
      <w:r w:rsidR="002C1627">
        <w:rPr>
          <w:color w:val="000000"/>
          <w:szCs w:val="20"/>
        </w:rPr>
        <w:t>ackerEc2AMIBuilder.json</w:t>
      </w:r>
      <w:proofErr w:type="gramEnd"/>
      <w:r w:rsidR="002C1627">
        <w:rPr>
          <w:color w:val="000000"/>
          <w:szCs w:val="20"/>
        </w:rPr>
        <w:t xml:space="preserve"> and </w:t>
      </w:r>
      <w:r w:rsidR="00A86B30">
        <w:rPr>
          <w:color w:val="000000"/>
          <w:szCs w:val="20"/>
        </w:rPr>
        <w:t>gitP</w:t>
      </w:r>
      <w:r w:rsidR="002C1627">
        <w:rPr>
          <w:color w:val="000000"/>
          <w:szCs w:val="20"/>
        </w:rPr>
        <w:t>ackerEc2AMIBuilderParameters.json</w:t>
      </w:r>
      <w:r>
        <w:rPr>
          <w:color w:val="000000"/>
          <w:szCs w:val="20"/>
        </w:rPr>
        <w:t xml:space="preserve"> must be located in the root </w:t>
      </w:r>
      <w:r w:rsidR="002C1627">
        <w:rPr>
          <w:color w:val="000000"/>
          <w:szCs w:val="20"/>
        </w:rPr>
        <w:t>of the repository too.</w:t>
      </w:r>
    </w:p>
    <w:p w14:paraId="2CD71377" w14:textId="777997B2" w:rsidR="002E12D7" w:rsidRDefault="002E12D7"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0EBD8F4A" w14:textId="192EB4AB" w:rsidR="002E12D7" w:rsidRDefault="002E12D7"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FD5D319" w14:textId="006734D2" w:rsidR="002E12D7" w:rsidRDefault="002E12D7"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Pr>
          <w:color w:val="000000"/>
          <w:szCs w:val="20"/>
        </w:rPr>
        <w:t xml:space="preserve">The gitPackerEc2AMIBuilder.json must look </w:t>
      </w:r>
      <w:proofErr w:type="gramStart"/>
      <w:r>
        <w:rPr>
          <w:color w:val="000000"/>
          <w:szCs w:val="20"/>
        </w:rPr>
        <w:t>like :</w:t>
      </w:r>
      <w:proofErr w:type="gramEnd"/>
    </w:p>
    <w:p w14:paraId="06F4FA34"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w:t>
      </w:r>
    </w:p>
    <w:p w14:paraId="7F2F5E2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"variables": {</w:t>
      </w:r>
    </w:p>
    <w:p w14:paraId="573BE00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aws</w:t>
      </w:r>
      <w:proofErr w:type="gramEnd"/>
      <w:r w:rsidRPr="002E12D7">
        <w:rPr>
          <w:color w:val="000000"/>
          <w:szCs w:val="20"/>
        </w:rPr>
        <w:t>_access_key</w:t>
      </w:r>
      <w:proofErr w:type="spellEnd"/>
      <w:r w:rsidRPr="002E12D7">
        <w:rPr>
          <w:color w:val="000000"/>
          <w:szCs w:val="20"/>
        </w:rPr>
        <w:t>": "",</w:t>
      </w:r>
    </w:p>
    <w:p w14:paraId="2F0E28B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aws</w:t>
      </w:r>
      <w:proofErr w:type="gramEnd"/>
      <w:r w:rsidRPr="002E12D7">
        <w:rPr>
          <w:color w:val="000000"/>
          <w:szCs w:val="20"/>
        </w:rPr>
        <w:t>_secret_key</w:t>
      </w:r>
      <w:proofErr w:type="spellEnd"/>
      <w:r w:rsidRPr="002E12D7">
        <w:rPr>
          <w:color w:val="000000"/>
          <w:szCs w:val="20"/>
        </w:rPr>
        <w:t>": "",</w:t>
      </w:r>
    </w:p>
    <w:p w14:paraId="4D3CA27C"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r w:rsidRPr="002E12D7">
        <w:rPr>
          <w:color w:val="000000"/>
          <w:szCs w:val="20"/>
        </w:rPr>
        <w:t>gitlab_url</w:t>
      </w:r>
      <w:proofErr w:type="spellEnd"/>
      <w:r w:rsidRPr="002E12D7">
        <w:rPr>
          <w:color w:val="000000"/>
          <w:szCs w:val="20"/>
        </w:rPr>
        <w:t>": "</w:t>
      </w:r>
      <w:proofErr w:type="gramStart"/>
      <w:r w:rsidRPr="002E12D7">
        <w:rPr>
          <w:color w:val="000000"/>
          <w:szCs w:val="20"/>
        </w:rPr>
        <w:t>" ,</w:t>
      </w:r>
      <w:proofErr w:type="gramEnd"/>
    </w:p>
    <w:p w14:paraId="2A325D1E"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git</w:t>
      </w:r>
      <w:proofErr w:type="gramEnd"/>
      <w:r w:rsidRPr="002E12D7">
        <w:rPr>
          <w:color w:val="000000"/>
          <w:szCs w:val="20"/>
        </w:rPr>
        <w:t>_url</w:t>
      </w:r>
      <w:proofErr w:type="spellEnd"/>
      <w:r w:rsidRPr="002E12D7">
        <w:rPr>
          <w:color w:val="000000"/>
          <w:szCs w:val="20"/>
        </w:rPr>
        <w:t>": "",</w:t>
      </w:r>
    </w:p>
    <w:p w14:paraId="692B1B37"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r w:rsidRPr="002E12D7">
        <w:rPr>
          <w:color w:val="000000"/>
          <w:szCs w:val="20"/>
        </w:rPr>
        <w:t>app_name</w:t>
      </w:r>
      <w:proofErr w:type="spellEnd"/>
      <w:r w:rsidRPr="002E12D7">
        <w:rPr>
          <w:color w:val="000000"/>
          <w:szCs w:val="20"/>
        </w:rPr>
        <w:t>": "</w:t>
      </w:r>
      <w:proofErr w:type="gramStart"/>
      <w:r w:rsidRPr="002E12D7">
        <w:rPr>
          <w:color w:val="000000"/>
          <w:szCs w:val="20"/>
        </w:rPr>
        <w:t>" ,</w:t>
      </w:r>
      <w:proofErr w:type="gramEnd"/>
    </w:p>
    <w:p w14:paraId="35C00C9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aws</w:t>
      </w:r>
      <w:proofErr w:type="gramEnd"/>
      <w:r w:rsidRPr="002E12D7">
        <w:rPr>
          <w:color w:val="000000"/>
          <w:szCs w:val="20"/>
        </w:rPr>
        <w:t>_instance_type</w:t>
      </w:r>
      <w:proofErr w:type="spellEnd"/>
      <w:r w:rsidRPr="002E12D7">
        <w:rPr>
          <w:color w:val="000000"/>
          <w:szCs w:val="20"/>
        </w:rPr>
        <w:t>": "",</w:t>
      </w:r>
    </w:p>
    <w:p w14:paraId="23AF96C8"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"env": "",</w:t>
      </w:r>
    </w:p>
    <w:p w14:paraId="22384AA7"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r w:rsidRPr="002E12D7">
        <w:rPr>
          <w:color w:val="000000"/>
          <w:szCs w:val="20"/>
        </w:rPr>
        <w:t>app_start_command</w:t>
      </w:r>
      <w:proofErr w:type="spellEnd"/>
      <w:proofErr w:type="gramStart"/>
      <w:r w:rsidRPr="002E12D7">
        <w:rPr>
          <w:color w:val="000000"/>
          <w:szCs w:val="20"/>
        </w:rPr>
        <w:t>" :</w:t>
      </w:r>
      <w:proofErr w:type="gramEnd"/>
      <w:r w:rsidRPr="002E12D7">
        <w:rPr>
          <w:color w:val="000000"/>
          <w:szCs w:val="20"/>
        </w:rPr>
        <w:t xml:space="preserve"> ""</w:t>
      </w:r>
    </w:p>
    <w:p w14:paraId="6494B3E5"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37C6401E"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"builders": [</w:t>
      </w:r>
    </w:p>
    <w:p w14:paraId="4B969644"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6B0F8099"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"type": "amazon-</w:t>
      </w:r>
      <w:proofErr w:type="spellStart"/>
      <w:r w:rsidRPr="002E12D7">
        <w:rPr>
          <w:color w:val="000000"/>
          <w:szCs w:val="20"/>
        </w:rPr>
        <w:t>ebs</w:t>
      </w:r>
      <w:proofErr w:type="spellEnd"/>
      <w:r w:rsidRPr="002E12D7">
        <w:rPr>
          <w:color w:val="000000"/>
          <w:szCs w:val="20"/>
        </w:rPr>
        <w:t>",</w:t>
      </w:r>
    </w:p>
    <w:p w14:paraId="4CC55BE0"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access</w:t>
      </w:r>
      <w:proofErr w:type="gramEnd"/>
      <w:r w:rsidRPr="002E12D7">
        <w:rPr>
          <w:color w:val="000000"/>
          <w:szCs w:val="20"/>
        </w:rPr>
        <w:t>_key</w:t>
      </w:r>
      <w:proofErr w:type="spellEnd"/>
      <w:r w:rsidRPr="002E12D7">
        <w:rPr>
          <w:color w:val="000000"/>
          <w:szCs w:val="20"/>
        </w:rPr>
        <w:t>": "{{user `</w:t>
      </w:r>
      <w:proofErr w:type="spellStart"/>
      <w:r w:rsidRPr="002E12D7">
        <w:rPr>
          <w:color w:val="000000"/>
          <w:szCs w:val="20"/>
        </w:rPr>
        <w:t>aws_access_key</w:t>
      </w:r>
      <w:proofErr w:type="spellEnd"/>
      <w:r w:rsidRPr="002E12D7">
        <w:rPr>
          <w:color w:val="000000"/>
          <w:szCs w:val="20"/>
        </w:rPr>
        <w:t>`}}",</w:t>
      </w:r>
    </w:p>
    <w:p w14:paraId="4A62889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secret</w:t>
      </w:r>
      <w:proofErr w:type="gramEnd"/>
      <w:r w:rsidRPr="002E12D7">
        <w:rPr>
          <w:color w:val="000000"/>
          <w:szCs w:val="20"/>
        </w:rPr>
        <w:t>_key</w:t>
      </w:r>
      <w:proofErr w:type="spellEnd"/>
      <w:r w:rsidRPr="002E12D7">
        <w:rPr>
          <w:color w:val="000000"/>
          <w:szCs w:val="20"/>
        </w:rPr>
        <w:t>": "{{user `</w:t>
      </w:r>
      <w:proofErr w:type="spellStart"/>
      <w:r w:rsidRPr="002E12D7">
        <w:rPr>
          <w:color w:val="000000"/>
          <w:szCs w:val="20"/>
        </w:rPr>
        <w:t>aws_secret_key</w:t>
      </w:r>
      <w:proofErr w:type="spellEnd"/>
      <w:r w:rsidRPr="002E12D7">
        <w:rPr>
          <w:color w:val="000000"/>
          <w:szCs w:val="20"/>
        </w:rPr>
        <w:t>`}}",</w:t>
      </w:r>
    </w:p>
    <w:p w14:paraId="411F48D2"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"region": "eu-west-1",</w:t>
      </w:r>
    </w:p>
    <w:p w14:paraId="68398810"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source</w:t>
      </w:r>
      <w:proofErr w:type="gramEnd"/>
      <w:r w:rsidRPr="002E12D7">
        <w:rPr>
          <w:color w:val="000000"/>
          <w:szCs w:val="20"/>
        </w:rPr>
        <w:t>_ami</w:t>
      </w:r>
      <w:proofErr w:type="spellEnd"/>
      <w:r w:rsidRPr="002E12D7">
        <w:rPr>
          <w:color w:val="000000"/>
          <w:szCs w:val="20"/>
        </w:rPr>
        <w:t>": "ami-0f77239c78d63d2de",</w:t>
      </w:r>
    </w:p>
    <w:p w14:paraId="0225BD9C"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iam</w:t>
      </w:r>
      <w:proofErr w:type="gramEnd"/>
      <w:r w:rsidRPr="002E12D7">
        <w:rPr>
          <w:color w:val="000000"/>
          <w:szCs w:val="20"/>
        </w:rPr>
        <w:t>_instance_profile</w:t>
      </w:r>
      <w:proofErr w:type="spellEnd"/>
      <w:r w:rsidRPr="002E12D7">
        <w:rPr>
          <w:color w:val="000000"/>
          <w:szCs w:val="20"/>
        </w:rPr>
        <w:t>": "</w:t>
      </w:r>
      <w:proofErr w:type="spellStart"/>
      <w:r w:rsidRPr="002E12D7">
        <w:rPr>
          <w:color w:val="000000"/>
          <w:szCs w:val="20"/>
        </w:rPr>
        <w:t>EnzoApplicationServerBaseIAMRole</w:t>
      </w:r>
      <w:proofErr w:type="spellEnd"/>
      <w:r w:rsidRPr="002E12D7">
        <w:rPr>
          <w:color w:val="000000"/>
          <w:szCs w:val="20"/>
        </w:rPr>
        <w:t>",</w:t>
      </w:r>
    </w:p>
    <w:p w14:paraId="7CE7BD72"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vpc</w:t>
      </w:r>
      <w:proofErr w:type="gramEnd"/>
      <w:r w:rsidRPr="002E12D7">
        <w:rPr>
          <w:color w:val="000000"/>
          <w:szCs w:val="20"/>
        </w:rPr>
        <w:t>_filter</w:t>
      </w:r>
      <w:proofErr w:type="spellEnd"/>
      <w:r w:rsidRPr="002E12D7">
        <w:rPr>
          <w:color w:val="000000"/>
          <w:szCs w:val="20"/>
        </w:rPr>
        <w:t>": {</w:t>
      </w:r>
    </w:p>
    <w:p w14:paraId="615BABF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rPr>
        <w:t xml:space="preserve">        </w:t>
      </w:r>
      <w:r w:rsidRPr="002E12D7">
        <w:rPr>
          <w:color w:val="000000"/>
          <w:szCs w:val="20"/>
          <w:lang w:val="nl-NL"/>
        </w:rPr>
        <w:t>"filters": {</w:t>
      </w:r>
    </w:p>
    <w:p w14:paraId="14E0DC5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t xml:space="preserve">          "</w:t>
      </w:r>
      <w:proofErr w:type="spellStart"/>
      <w:proofErr w:type="gramStart"/>
      <w:r w:rsidRPr="002E12D7">
        <w:rPr>
          <w:color w:val="000000"/>
          <w:szCs w:val="20"/>
          <w:lang w:val="nl-NL"/>
        </w:rPr>
        <w:t>tag:Name</w:t>
      </w:r>
      <w:proofErr w:type="spellEnd"/>
      <w:proofErr w:type="gramEnd"/>
      <w:r w:rsidRPr="002E12D7">
        <w:rPr>
          <w:color w:val="000000"/>
          <w:szCs w:val="20"/>
          <w:lang w:val="nl-NL"/>
        </w:rPr>
        <w:t>": "</w:t>
      </w:r>
      <w:proofErr w:type="spellStart"/>
      <w:r w:rsidRPr="002E12D7">
        <w:rPr>
          <w:color w:val="000000"/>
          <w:szCs w:val="20"/>
          <w:lang w:val="nl-NL"/>
        </w:rPr>
        <w:t>vpc</w:t>
      </w:r>
      <w:proofErr w:type="spellEnd"/>
      <w:r w:rsidRPr="002E12D7">
        <w:rPr>
          <w:color w:val="000000"/>
          <w:szCs w:val="20"/>
          <w:lang w:val="nl-NL"/>
        </w:rPr>
        <w:t>-{{user `</w:t>
      </w:r>
      <w:proofErr w:type="spellStart"/>
      <w:r w:rsidRPr="002E12D7">
        <w:rPr>
          <w:color w:val="000000"/>
          <w:szCs w:val="20"/>
          <w:lang w:val="nl-NL"/>
        </w:rPr>
        <w:t>env</w:t>
      </w:r>
      <w:proofErr w:type="spellEnd"/>
      <w:r w:rsidRPr="002E12D7">
        <w:rPr>
          <w:color w:val="000000"/>
          <w:szCs w:val="20"/>
          <w:lang w:val="nl-NL"/>
        </w:rPr>
        <w:t>`}}",</w:t>
      </w:r>
    </w:p>
    <w:p w14:paraId="11723653"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t xml:space="preserve">          "</w:t>
      </w:r>
      <w:proofErr w:type="spellStart"/>
      <w:r w:rsidRPr="002E12D7">
        <w:rPr>
          <w:color w:val="000000"/>
          <w:szCs w:val="20"/>
          <w:lang w:val="nl-NL"/>
        </w:rPr>
        <w:t>isDefault</w:t>
      </w:r>
      <w:proofErr w:type="spellEnd"/>
      <w:r w:rsidRPr="002E12D7">
        <w:rPr>
          <w:color w:val="000000"/>
          <w:szCs w:val="20"/>
          <w:lang w:val="nl-NL"/>
        </w:rPr>
        <w:t>": "</w:t>
      </w:r>
      <w:proofErr w:type="spellStart"/>
      <w:r w:rsidRPr="002E12D7">
        <w:rPr>
          <w:color w:val="000000"/>
          <w:szCs w:val="20"/>
          <w:lang w:val="nl-NL"/>
        </w:rPr>
        <w:t>false</w:t>
      </w:r>
      <w:proofErr w:type="spellEnd"/>
      <w:r w:rsidRPr="002E12D7">
        <w:rPr>
          <w:color w:val="000000"/>
          <w:szCs w:val="20"/>
          <w:lang w:val="nl-NL"/>
        </w:rPr>
        <w:t>"</w:t>
      </w:r>
    </w:p>
    <w:p w14:paraId="659AC885"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t xml:space="preserve">        }</w:t>
      </w:r>
    </w:p>
    <w:p w14:paraId="7E0B8342"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t xml:space="preserve">      },</w:t>
      </w:r>
    </w:p>
    <w:p w14:paraId="1AB77F3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lastRenderedPageBreak/>
        <w:t xml:space="preserve">      "</w:t>
      </w:r>
      <w:proofErr w:type="spellStart"/>
      <w:r w:rsidRPr="002E12D7">
        <w:rPr>
          <w:color w:val="000000"/>
          <w:szCs w:val="20"/>
          <w:lang w:val="nl-NL"/>
        </w:rPr>
        <w:t>subnet_filter</w:t>
      </w:r>
      <w:proofErr w:type="spellEnd"/>
      <w:r w:rsidRPr="002E12D7">
        <w:rPr>
          <w:color w:val="000000"/>
          <w:szCs w:val="20"/>
          <w:lang w:val="nl-NL"/>
        </w:rPr>
        <w:t>": {</w:t>
      </w:r>
    </w:p>
    <w:p w14:paraId="0C989E7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t xml:space="preserve">        "filters": {</w:t>
      </w:r>
    </w:p>
    <w:p w14:paraId="56046FF5"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2E12D7">
        <w:rPr>
          <w:color w:val="000000"/>
          <w:szCs w:val="20"/>
          <w:lang w:val="nl-NL"/>
        </w:rPr>
        <w:t xml:space="preserve">          "</w:t>
      </w:r>
      <w:proofErr w:type="spellStart"/>
      <w:proofErr w:type="gramStart"/>
      <w:r w:rsidRPr="002E12D7">
        <w:rPr>
          <w:color w:val="000000"/>
          <w:szCs w:val="20"/>
          <w:lang w:val="nl-NL"/>
        </w:rPr>
        <w:t>tag:Name</w:t>
      </w:r>
      <w:proofErr w:type="spellEnd"/>
      <w:proofErr w:type="gramEnd"/>
      <w:r w:rsidRPr="002E12D7">
        <w:rPr>
          <w:color w:val="000000"/>
          <w:szCs w:val="20"/>
          <w:lang w:val="nl-NL"/>
        </w:rPr>
        <w:t>": "</w:t>
      </w:r>
      <w:proofErr w:type="spellStart"/>
      <w:r w:rsidRPr="002E12D7">
        <w:rPr>
          <w:color w:val="000000"/>
          <w:szCs w:val="20"/>
          <w:lang w:val="nl-NL"/>
        </w:rPr>
        <w:t>sn</w:t>
      </w:r>
      <w:proofErr w:type="spellEnd"/>
      <w:r w:rsidRPr="002E12D7">
        <w:rPr>
          <w:color w:val="000000"/>
          <w:szCs w:val="20"/>
          <w:lang w:val="nl-NL"/>
        </w:rPr>
        <w:t>-{{user `</w:t>
      </w:r>
      <w:proofErr w:type="spellStart"/>
      <w:r w:rsidRPr="002E12D7">
        <w:rPr>
          <w:color w:val="000000"/>
          <w:szCs w:val="20"/>
          <w:lang w:val="nl-NL"/>
        </w:rPr>
        <w:t>env</w:t>
      </w:r>
      <w:proofErr w:type="spellEnd"/>
      <w:r w:rsidRPr="002E12D7">
        <w:rPr>
          <w:color w:val="000000"/>
          <w:szCs w:val="20"/>
          <w:lang w:val="nl-NL"/>
        </w:rPr>
        <w:t>`}}-pub-a"</w:t>
      </w:r>
    </w:p>
    <w:p w14:paraId="0347E858"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lang w:val="nl-NL"/>
        </w:rPr>
        <w:t xml:space="preserve">        </w:t>
      </w:r>
      <w:r w:rsidRPr="002E12D7">
        <w:rPr>
          <w:color w:val="000000"/>
          <w:szCs w:val="20"/>
        </w:rPr>
        <w:t>},</w:t>
      </w:r>
    </w:p>
    <w:p w14:paraId="78A91F6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"random": true</w:t>
      </w:r>
    </w:p>
    <w:p w14:paraId="0B25BAE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418051FD"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instance</w:t>
      </w:r>
      <w:proofErr w:type="gramEnd"/>
      <w:r w:rsidRPr="002E12D7">
        <w:rPr>
          <w:color w:val="000000"/>
          <w:szCs w:val="20"/>
        </w:rPr>
        <w:t>_type</w:t>
      </w:r>
      <w:proofErr w:type="spellEnd"/>
      <w:r w:rsidRPr="002E12D7">
        <w:rPr>
          <w:color w:val="000000"/>
          <w:szCs w:val="20"/>
        </w:rPr>
        <w:t>": "{{user `</w:t>
      </w:r>
      <w:proofErr w:type="spellStart"/>
      <w:r w:rsidRPr="002E12D7">
        <w:rPr>
          <w:color w:val="000000"/>
          <w:szCs w:val="20"/>
        </w:rPr>
        <w:t>aws_instance_type</w:t>
      </w:r>
      <w:proofErr w:type="spellEnd"/>
      <w:r w:rsidRPr="002E12D7">
        <w:rPr>
          <w:color w:val="000000"/>
          <w:szCs w:val="20"/>
        </w:rPr>
        <w:t>`}}",</w:t>
      </w:r>
    </w:p>
    <w:p w14:paraId="72D62C7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ssh</w:t>
      </w:r>
      <w:proofErr w:type="gramEnd"/>
      <w:r w:rsidRPr="002E12D7">
        <w:rPr>
          <w:color w:val="000000"/>
          <w:szCs w:val="20"/>
        </w:rPr>
        <w:t>_username</w:t>
      </w:r>
      <w:proofErr w:type="spellEnd"/>
      <w:r w:rsidRPr="002E12D7">
        <w:rPr>
          <w:color w:val="000000"/>
          <w:szCs w:val="20"/>
        </w:rPr>
        <w:t>": "ec2-user",</w:t>
      </w:r>
    </w:p>
    <w:p w14:paraId="1D752ECC"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ami</w:t>
      </w:r>
      <w:proofErr w:type="gramEnd"/>
      <w:r w:rsidRPr="002E12D7">
        <w:rPr>
          <w:color w:val="000000"/>
          <w:szCs w:val="20"/>
        </w:rPr>
        <w:t>_name</w:t>
      </w:r>
      <w:proofErr w:type="spellEnd"/>
      <w:r w:rsidRPr="002E12D7">
        <w:rPr>
          <w:color w:val="000000"/>
          <w:szCs w:val="20"/>
        </w:rPr>
        <w:t>": "{{user `</w:t>
      </w:r>
      <w:proofErr w:type="spellStart"/>
      <w:r w:rsidRPr="002E12D7">
        <w:rPr>
          <w:color w:val="000000"/>
          <w:szCs w:val="20"/>
        </w:rPr>
        <w:t>app_name</w:t>
      </w:r>
      <w:proofErr w:type="spellEnd"/>
      <w:r w:rsidRPr="002E12D7">
        <w:rPr>
          <w:color w:val="000000"/>
          <w:szCs w:val="20"/>
        </w:rPr>
        <w:t>`}}-</w:t>
      </w:r>
      <w:proofErr w:type="spellStart"/>
      <w:r w:rsidRPr="002E12D7">
        <w:rPr>
          <w:color w:val="000000"/>
          <w:szCs w:val="20"/>
        </w:rPr>
        <w:t>ami</w:t>
      </w:r>
      <w:proofErr w:type="spellEnd"/>
      <w:r w:rsidRPr="002E12D7">
        <w:rPr>
          <w:color w:val="000000"/>
          <w:szCs w:val="20"/>
        </w:rPr>
        <w:t>-{{timestamp}}",</w:t>
      </w:r>
    </w:p>
    <w:p w14:paraId="3390FFEF"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"tags": {</w:t>
      </w:r>
    </w:p>
    <w:p w14:paraId="5CB733A9"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"Environment": "{{user `env`}}</w:t>
      </w:r>
      <w:proofErr w:type="gramStart"/>
      <w:r w:rsidRPr="002E12D7">
        <w:rPr>
          <w:color w:val="000000"/>
          <w:szCs w:val="20"/>
        </w:rPr>
        <w:t>" ,</w:t>
      </w:r>
      <w:proofErr w:type="gramEnd"/>
    </w:p>
    <w:p w14:paraId="7B45D14D"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"Name": "{{user `</w:t>
      </w:r>
      <w:proofErr w:type="spellStart"/>
      <w:r w:rsidRPr="002E12D7">
        <w:rPr>
          <w:color w:val="000000"/>
          <w:szCs w:val="20"/>
        </w:rPr>
        <w:t>app_name</w:t>
      </w:r>
      <w:proofErr w:type="spellEnd"/>
      <w:r w:rsidRPr="002E12D7">
        <w:rPr>
          <w:color w:val="000000"/>
          <w:szCs w:val="20"/>
        </w:rPr>
        <w:t>`}}"</w:t>
      </w:r>
    </w:p>
    <w:p w14:paraId="407B814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5D1BD9B5"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107BEF3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7D93D6A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"post-processors": [</w:t>
      </w:r>
    </w:p>
    <w:p w14:paraId="2B9DE8A8"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63F34CC5"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"type": "manifest",</w:t>
      </w:r>
    </w:p>
    <w:p w14:paraId="07D5164F"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"output": "</w:t>
      </w:r>
      <w:proofErr w:type="spellStart"/>
      <w:r w:rsidRPr="002E12D7">
        <w:rPr>
          <w:color w:val="000000"/>
          <w:szCs w:val="20"/>
        </w:rPr>
        <w:t>packerBuildResult.json</w:t>
      </w:r>
      <w:proofErr w:type="spellEnd"/>
      <w:r w:rsidRPr="002E12D7">
        <w:rPr>
          <w:color w:val="000000"/>
          <w:szCs w:val="20"/>
        </w:rPr>
        <w:t>",</w:t>
      </w:r>
    </w:p>
    <w:p w14:paraId="14C58807"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strip</w:t>
      </w:r>
      <w:proofErr w:type="gramEnd"/>
      <w:r w:rsidRPr="002E12D7">
        <w:rPr>
          <w:color w:val="000000"/>
          <w:szCs w:val="20"/>
        </w:rPr>
        <w:t>_path</w:t>
      </w:r>
      <w:proofErr w:type="spellEnd"/>
      <w:r w:rsidRPr="002E12D7">
        <w:rPr>
          <w:color w:val="000000"/>
          <w:szCs w:val="20"/>
        </w:rPr>
        <w:t>": true</w:t>
      </w:r>
    </w:p>
    <w:p w14:paraId="7900384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187BDD6D"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62EA6C2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"provisioners": [</w:t>
      </w:r>
    </w:p>
    <w:p w14:paraId="5643C79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014BF6BF"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"type": "file",</w:t>
      </w:r>
    </w:p>
    <w:p w14:paraId="5A45B488"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"destination": "/</w:t>
      </w:r>
      <w:proofErr w:type="spellStart"/>
      <w:r w:rsidRPr="002E12D7">
        <w:rPr>
          <w:color w:val="000000"/>
          <w:szCs w:val="20"/>
        </w:rPr>
        <w:t>tmp</w:t>
      </w:r>
      <w:proofErr w:type="spellEnd"/>
      <w:r w:rsidRPr="002E12D7">
        <w:rPr>
          <w:color w:val="000000"/>
          <w:szCs w:val="20"/>
        </w:rPr>
        <w:t>/",</w:t>
      </w:r>
    </w:p>
    <w:p w14:paraId="3F2BB99F" w14:textId="1DF9FCA6"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"source": "./</w:t>
      </w:r>
      <w:r w:rsidR="00EB4767" w:rsidRPr="00C8632B">
        <w:rPr>
          <w:i/>
          <w:color w:val="000000"/>
          <w:szCs w:val="20"/>
        </w:rPr>
        <w:t>gitP</w:t>
      </w:r>
      <w:r w:rsidRPr="00C8632B">
        <w:rPr>
          <w:i/>
          <w:color w:val="000000"/>
          <w:szCs w:val="20"/>
        </w:rPr>
        <w:t>ackerEc2Provisioning</w:t>
      </w:r>
      <w:r w:rsidRPr="002E12D7">
        <w:rPr>
          <w:color w:val="000000"/>
          <w:szCs w:val="20"/>
        </w:rPr>
        <w:t>.sh"</w:t>
      </w:r>
    </w:p>
    <w:p w14:paraId="0B7CE38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51307E1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4C61207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"type": "shell",</w:t>
      </w:r>
    </w:p>
    <w:p w14:paraId="4527BB0B"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"inline": [</w:t>
      </w:r>
    </w:p>
    <w:p w14:paraId="203F5CDB"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gramStart"/>
      <w:r w:rsidRPr="002E12D7">
        <w:rPr>
          <w:color w:val="000000"/>
          <w:szCs w:val="20"/>
        </w:rPr>
        <w:t>sleep</w:t>
      </w:r>
      <w:proofErr w:type="gramEnd"/>
      <w:r w:rsidRPr="002E12D7">
        <w:rPr>
          <w:color w:val="000000"/>
          <w:szCs w:val="20"/>
        </w:rPr>
        <w:t xml:space="preserve"> 30",</w:t>
      </w:r>
    </w:p>
    <w:p w14:paraId="39D9F874"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"cd /</w:t>
      </w:r>
      <w:proofErr w:type="spellStart"/>
      <w:r w:rsidRPr="002E12D7">
        <w:rPr>
          <w:color w:val="000000"/>
          <w:szCs w:val="20"/>
        </w:rPr>
        <w:t>tmp</w:t>
      </w:r>
      <w:proofErr w:type="spellEnd"/>
      <w:proofErr w:type="gramStart"/>
      <w:r w:rsidRPr="002E12D7">
        <w:rPr>
          <w:color w:val="000000"/>
          <w:szCs w:val="20"/>
        </w:rPr>
        <w:t>" ,</w:t>
      </w:r>
      <w:proofErr w:type="gramEnd"/>
    </w:p>
    <w:p w14:paraId="7A1D4B23" w14:textId="728831C0"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sudo</w:t>
      </w:r>
      <w:proofErr w:type="spellEnd"/>
      <w:proofErr w:type="gramEnd"/>
      <w:r w:rsidRPr="002E12D7">
        <w:rPr>
          <w:color w:val="000000"/>
          <w:szCs w:val="20"/>
        </w:rPr>
        <w:t xml:space="preserve"> </w:t>
      </w:r>
      <w:proofErr w:type="spellStart"/>
      <w:r w:rsidRPr="002E12D7">
        <w:rPr>
          <w:color w:val="000000"/>
          <w:szCs w:val="20"/>
        </w:rPr>
        <w:t>chmod</w:t>
      </w:r>
      <w:proofErr w:type="spellEnd"/>
      <w:r w:rsidRPr="002E12D7">
        <w:rPr>
          <w:color w:val="000000"/>
          <w:szCs w:val="20"/>
        </w:rPr>
        <w:t xml:space="preserve"> 100 ./</w:t>
      </w:r>
      <w:r w:rsidR="00EB4767">
        <w:rPr>
          <w:color w:val="000000"/>
          <w:szCs w:val="20"/>
        </w:rPr>
        <w:t>gitP</w:t>
      </w:r>
      <w:r w:rsidRPr="002E12D7">
        <w:rPr>
          <w:color w:val="000000"/>
          <w:szCs w:val="20"/>
        </w:rPr>
        <w:t>ackerEc2Provisioning.sh",</w:t>
      </w:r>
    </w:p>
    <w:p w14:paraId="50D8651D"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gramStart"/>
      <w:r w:rsidRPr="002E12D7">
        <w:rPr>
          <w:color w:val="000000"/>
          <w:szCs w:val="20"/>
        </w:rPr>
        <w:t>echo</w:t>
      </w:r>
      <w:proofErr w:type="gramEnd"/>
      <w:r w:rsidRPr="002E12D7">
        <w:rPr>
          <w:color w:val="000000"/>
          <w:szCs w:val="20"/>
        </w:rPr>
        <w:t xml:space="preserve"> {{user `</w:t>
      </w:r>
      <w:proofErr w:type="spellStart"/>
      <w:r w:rsidRPr="002E12D7">
        <w:rPr>
          <w:color w:val="000000"/>
          <w:szCs w:val="20"/>
        </w:rPr>
        <w:t>app_start_command</w:t>
      </w:r>
      <w:proofErr w:type="spellEnd"/>
      <w:r w:rsidRPr="002E12D7">
        <w:rPr>
          <w:color w:val="000000"/>
          <w:szCs w:val="20"/>
        </w:rPr>
        <w:t>`}}",</w:t>
      </w:r>
    </w:p>
    <w:p w14:paraId="18ABFCDA" w14:textId="56E48E4E"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sudo</w:t>
      </w:r>
      <w:proofErr w:type="spellEnd"/>
      <w:proofErr w:type="gramEnd"/>
      <w:r w:rsidRPr="002E12D7">
        <w:rPr>
          <w:color w:val="000000"/>
          <w:szCs w:val="20"/>
        </w:rPr>
        <w:t xml:space="preserve"> ./</w:t>
      </w:r>
      <w:r w:rsidR="00DB4A89">
        <w:rPr>
          <w:color w:val="000000"/>
          <w:szCs w:val="20"/>
        </w:rPr>
        <w:t>gitP</w:t>
      </w:r>
      <w:r w:rsidRPr="002E12D7">
        <w:rPr>
          <w:color w:val="000000"/>
          <w:szCs w:val="20"/>
        </w:rPr>
        <w:t>ackerEc2Provisioning.sh {{user `</w:t>
      </w:r>
      <w:proofErr w:type="spellStart"/>
      <w:r w:rsidRPr="002E12D7">
        <w:rPr>
          <w:color w:val="000000"/>
          <w:szCs w:val="20"/>
        </w:rPr>
        <w:t>gitlab_url</w:t>
      </w:r>
      <w:proofErr w:type="spellEnd"/>
      <w:r w:rsidRPr="002E12D7">
        <w:rPr>
          <w:color w:val="000000"/>
          <w:szCs w:val="20"/>
        </w:rPr>
        <w:t>`}} {{user `env`}} {{user `</w:t>
      </w:r>
      <w:proofErr w:type="spellStart"/>
      <w:r w:rsidRPr="002E12D7">
        <w:rPr>
          <w:color w:val="000000"/>
          <w:szCs w:val="20"/>
        </w:rPr>
        <w:t>app_name</w:t>
      </w:r>
      <w:proofErr w:type="spellEnd"/>
      <w:r w:rsidRPr="002E12D7">
        <w:rPr>
          <w:color w:val="000000"/>
          <w:szCs w:val="20"/>
        </w:rPr>
        <w:t>`}} {{user `</w:t>
      </w:r>
      <w:proofErr w:type="spellStart"/>
      <w:r w:rsidRPr="002E12D7">
        <w:rPr>
          <w:color w:val="000000"/>
          <w:szCs w:val="20"/>
        </w:rPr>
        <w:t>app_start_command</w:t>
      </w:r>
      <w:proofErr w:type="spellEnd"/>
      <w:r w:rsidRPr="002E12D7">
        <w:rPr>
          <w:color w:val="000000"/>
          <w:szCs w:val="20"/>
        </w:rPr>
        <w:t>`}}",</w:t>
      </w:r>
    </w:p>
    <w:p w14:paraId="190FFF94" w14:textId="4C5588A5"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roofErr w:type="spellStart"/>
      <w:proofErr w:type="gramStart"/>
      <w:r w:rsidRPr="002E12D7">
        <w:rPr>
          <w:color w:val="000000"/>
          <w:szCs w:val="20"/>
        </w:rPr>
        <w:t>sudo</w:t>
      </w:r>
      <w:proofErr w:type="spellEnd"/>
      <w:proofErr w:type="gramEnd"/>
      <w:r w:rsidRPr="002E12D7">
        <w:rPr>
          <w:color w:val="000000"/>
          <w:szCs w:val="20"/>
        </w:rPr>
        <w:t xml:space="preserve"> rm -f ./</w:t>
      </w:r>
      <w:r w:rsidR="00DB4A89">
        <w:rPr>
          <w:color w:val="000000"/>
          <w:szCs w:val="20"/>
        </w:rPr>
        <w:t>gitP</w:t>
      </w:r>
      <w:r w:rsidRPr="002E12D7">
        <w:rPr>
          <w:color w:val="000000"/>
          <w:szCs w:val="20"/>
        </w:rPr>
        <w:t>ackerEc2Provisioning.sh"</w:t>
      </w:r>
    </w:p>
    <w:p w14:paraId="15CC9614"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64A6316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56C29988"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 xml:space="preserve">  ]</w:t>
      </w:r>
    </w:p>
    <w:p w14:paraId="1261FE16" w14:textId="193432AF" w:rsid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w:t>
      </w:r>
    </w:p>
    <w:p w14:paraId="02893015" w14:textId="77777777" w:rsidR="00DB4A89" w:rsidRDefault="00DB4A89"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DE32469" w14:textId="2AA3D93A" w:rsidR="002E12D7" w:rsidRDefault="002E12D7"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Pr>
          <w:color w:val="000000"/>
          <w:szCs w:val="20"/>
        </w:rPr>
        <w:t xml:space="preserve">The gitPackerEc2AMIBuilderParameters.json must look </w:t>
      </w:r>
      <w:proofErr w:type="gramStart"/>
      <w:r>
        <w:rPr>
          <w:color w:val="000000"/>
          <w:szCs w:val="20"/>
        </w:rPr>
        <w:t>like :</w:t>
      </w:r>
      <w:proofErr w:type="gramEnd"/>
    </w:p>
    <w:p w14:paraId="6AD14C47" w14:textId="77777777" w:rsidR="002E12D7" w:rsidRDefault="002E12D7"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703369AA"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w:t>
      </w:r>
    </w:p>
    <w:p w14:paraId="7F699FDB"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ab/>
        <w:t>"</w:t>
      </w:r>
      <w:proofErr w:type="spellStart"/>
      <w:proofErr w:type="gramStart"/>
      <w:r w:rsidRPr="002E12D7">
        <w:rPr>
          <w:color w:val="000000"/>
          <w:szCs w:val="20"/>
        </w:rPr>
        <w:t>aws</w:t>
      </w:r>
      <w:proofErr w:type="gramEnd"/>
      <w:r w:rsidRPr="002E12D7">
        <w:rPr>
          <w:color w:val="000000"/>
          <w:szCs w:val="20"/>
        </w:rPr>
        <w:t>_access_key</w:t>
      </w:r>
      <w:proofErr w:type="spellEnd"/>
      <w:r w:rsidRPr="002E12D7">
        <w:rPr>
          <w:color w:val="000000"/>
          <w:szCs w:val="20"/>
        </w:rPr>
        <w:t>": "${AWS_ACCESS_KEY}",</w:t>
      </w:r>
    </w:p>
    <w:p w14:paraId="12269391"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ab/>
        <w:t>"</w:t>
      </w:r>
      <w:proofErr w:type="spellStart"/>
      <w:proofErr w:type="gramStart"/>
      <w:r w:rsidRPr="002E12D7">
        <w:rPr>
          <w:color w:val="000000"/>
          <w:szCs w:val="20"/>
        </w:rPr>
        <w:t>aws</w:t>
      </w:r>
      <w:proofErr w:type="gramEnd"/>
      <w:r w:rsidRPr="002E12D7">
        <w:rPr>
          <w:color w:val="000000"/>
          <w:szCs w:val="20"/>
        </w:rPr>
        <w:t>_secret_key</w:t>
      </w:r>
      <w:proofErr w:type="spellEnd"/>
      <w:r w:rsidRPr="002E12D7">
        <w:rPr>
          <w:color w:val="000000"/>
          <w:szCs w:val="20"/>
        </w:rPr>
        <w:t>": "${AWS_SECRET_KEY}",</w:t>
      </w:r>
    </w:p>
    <w:p w14:paraId="6CF7D0A7"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ab/>
        <w:t>"</w:t>
      </w:r>
      <w:proofErr w:type="spellStart"/>
      <w:proofErr w:type="gramStart"/>
      <w:r w:rsidRPr="002E12D7">
        <w:rPr>
          <w:color w:val="000000"/>
          <w:szCs w:val="20"/>
        </w:rPr>
        <w:t>gitlab</w:t>
      </w:r>
      <w:proofErr w:type="gramEnd"/>
      <w:r w:rsidRPr="002E12D7">
        <w:rPr>
          <w:color w:val="000000"/>
          <w:szCs w:val="20"/>
        </w:rPr>
        <w:t>_url</w:t>
      </w:r>
      <w:proofErr w:type="spellEnd"/>
      <w:r w:rsidRPr="002E12D7">
        <w:rPr>
          <w:color w:val="000000"/>
          <w:szCs w:val="20"/>
        </w:rPr>
        <w:t>": "${CI_REPOSITORY_URL}",</w:t>
      </w:r>
    </w:p>
    <w:p w14:paraId="7A0C9299"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ab/>
        <w:t>"</w:t>
      </w:r>
      <w:proofErr w:type="spellStart"/>
      <w:proofErr w:type="gramStart"/>
      <w:r w:rsidRPr="002E12D7">
        <w:rPr>
          <w:color w:val="000000"/>
          <w:szCs w:val="20"/>
        </w:rPr>
        <w:t>app</w:t>
      </w:r>
      <w:proofErr w:type="gramEnd"/>
      <w:r w:rsidRPr="002E12D7">
        <w:rPr>
          <w:color w:val="000000"/>
          <w:szCs w:val="20"/>
        </w:rPr>
        <w:t>_name</w:t>
      </w:r>
      <w:proofErr w:type="spellEnd"/>
      <w:r w:rsidRPr="002E12D7">
        <w:rPr>
          <w:color w:val="000000"/>
          <w:szCs w:val="20"/>
        </w:rPr>
        <w:t>":"${APPNAME}",</w:t>
      </w:r>
    </w:p>
    <w:p w14:paraId="4F60E234" w14:textId="13E0D01E"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Pr>
          <w:color w:val="000000"/>
          <w:szCs w:val="20"/>
        </w:rPr>
        <w:tab/>
      </w:r>
      <w:r w:rsidRPr="002E12D7">
        <w:rPr>
          <w:color w:val="000000"/>
          <w:szCs w:val="20"/>
        </w:rPr>
        <w:t xml:space="preserve"> "</w:t>
      </w:r>
      <w:proofErr w:type="spellStart"/>
      <w:proofErr w:type="gramStart"/>
      <w:r w:rsidRPr="002E12D7">
        <w:rPr>
          <w:color w:val="000000"/>
          <w:szCs w:val="20"/>
        </w:rPr>
        <w:t>app</w:t>
      </w:r>
      <w:proofErr w:type="gramEnd"/>
      <w:r w:rsidRPr="002E12D7">
        <w:rPr>
          <w:color w:val="000000"/>
          <w:szCs w:val="20"/>
        </w:rPr>
        <w:t>_start_command</w:t>
      </w:r>
      <w:proofErr w:type="spellEnd"/>
      <w:r w:rsidRPr="002E12D7">
        <w:rPr>
          <w:color w:val="000000"/>
          <w:szCs w:val="20"/>
        </w:rPr>
        <w:t>": "${APP_START_COMMAND}",</w:t>
      </w:r>
    </w:p>
    <w:p w14:paraId="52D2D103"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ab/>
        <w:t>"</w:t>
      </w:r>
      <w:proofErr w:type="spellStart"/>
      <w:r w:rsidRPr="002E12D7">
        <w:rPr>
          <w:color w:val="000000"/>
          <w:szCs w:val="20"/>
        </w:rPr>
        <w:t>aws_instance_type</w:t>
      </w:r>
      <w:proofErr w:type="spellEnd"/>
      <w:r w:rsidRPr="002E12D7">
        <w:rPr>
          <w:color w:val="000000"/>
          <w:szCs w:val="20"/>
        </w:rPr>
        <w:t>": "t</w:t>
      </w:r>
      <w:proofErr w:type="gramStart"/>
      <w:r w:rsidRPr="002E12D7">
        <w:rPr>
          <w:color w:val="000000"/>
          <w:szCs w:val="20"/>
        </w:rPr>
        <w:t>2.micro</w:t>
      </w:r>
      <w:proofErr w:type="gramEnd"/>
      <w:r w:rsidRPr="002E12D7">
        <w:rPr>
          <w:color w:val="000000"/>
          <w:szCs w:val="20"/>
        </w:rPr>
        <w:t>",</w:t>
      </w:r>
    </w:p>
    <w:p w14:paraId="7CA93E0C" w14:textId="2CF8C1D6"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Pr>
          <w:color w:val="000000"/>
          <w:szCs w:val="20"/>
        </w:rPr>
        <w:tab/>
      </w:r>
      <w:r w:rsidRPr="002E12D7">
        <w:rPr>
          <w:color w:val="000000"/>
          <w:szCs w:val="20"/>
        </w:rPr>
        <w:t xml:space="preserve"> "env": "{ENV}"</w:t>
      </w:r>
    </w:p>
    <w:p w14:paraId="03BE4A06" w14:textId="77777777" w:rsidR="002E12D7" w:rsidRP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335FFA4A" w14:textId="64063433" w:rsidR="002E12D7" w:rsidRDefault="002E12D7"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2E12D7">
        <w:rPr>
          <w:color w:val="000000"/>
          <w:szCs w:val="20"/>
        </w:rPr>
        <w:t>}</w:t>
      </w:r>
    </w:p>
    <w:p w14:paraId="5D0D6690" w14:textId="0EE61F3A" w:rsidR="00DB4A89" w:rsidRDefault="00DB4A89"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D48BA5B" w14:textId="225026FB" w:rsidR="00DB4A89" w:rsidRDefault="00DB4A89"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Pr>
          <w:color w:val="000000"/>
          <w:szCs w:val="20"/>
        </w:rPr>
        <w:t xml:space="preserve">The </w:t>
      </w:r>
      <w:r w:rsidR="00EB4767">
        <w:rPr>
          <w:color w:val="000000"/>
          <w:szCs w:val="20"/>
        </w:rPr>
        <w:t>g</w:t>
      </w:r>
      <w:r>
        <w:rPr>
          <w:color w:val="000000"/>
          <w:szCs w:val="20"/>
        </w:rPr>
        <w:t xml:space="preserve">itPackerProvisionning.sh must look </w:t>
      </w:r>
      <w:proofErr w:type="gramStart"/>
      <w:r>
        <w:rPr>
          <w:color w:val="000000"/>
          <w:szCs w:val="20"/>
        </w:rPr>
        <w:t>like :</w:t>
      </w:r>
      <w:proofErr w:type="gramEnd"/>
    </w:p>
    <w:p w14:paraId="56066EDE" w14:textId="77777777" w:rsidR="00DB4A89" w:rsidRDefault="00DB4A89"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4221A4F4"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proofErr w:type="gramStart"/>
      <w:r w:rsidRPr="00DB4A89">
        <w:rPr>
          <w:color w:val="000000"/>
          <w:szCs w:val="20"/>
          <w:lang w:val="nl-NL"/>
        </w:rPr>
        <w:t>#!/</w:t>
      </w:r>
      <w:proofErr w:type="gramEnd"/>
      <w:r w:rsidRPr="00DB4A89">
        <w:rPr>
          <w:color w:val="000000"/>
          <w:szCs w:val="20"/>
          <w:lang w:val="nl-NL"/>
        </w:rPr>
        <w:t>bin/bash</w:t>
      </w:r>
    </w:p>
    <w:p w14:paraId="1FC1FEEE"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proofErr w:type="gramStart"/>
      <w:r w:rsidRPr="00DB4A89">
        <w:rPr>
          <w:color w:val="000000"/>
          <w:szCs w:val="20"/>
          <w:lang w:val="nl-NL"/>
        </w:rPr>
        <w:t>sleep</w:t>
      </w:r>
      <w:proofErr w:type="gramEnd"/>
      <w:r w:rsidRPr="00DB4A89">
        <w:rPr>
          <w:color w:val="000000"/>
          <w:szCs w:val="20"/>
          <w:lang w:val="nl-NL"/>
        </w:rPr>
        <w:t xml:space="preserve"> 30</w:t>
      </w:r>
    </w:p>
    <w:p w14:paraId="705DC594"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lang w:val="nl-NL"/>
        </w:rPr>
      </w:pPr>
      <w:r w:rsidRPr="00DB4A89">
        <w:rPr>
          <w:color w:val="000000"/>
          <w:szCs w:val="20"/>
          <w:lang w:val="nl-NL"/>
        </w:rPr>
        <w:t>GIT_URL=$1</w:t>
      </w:r>
    </w:p>
    <w:p w14:paraId="5871A5CA"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ENV=$2</w:t>
      </w:r>
    </w:p>
    <w:p w14:paraId="1AF22D4C"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APP_NAME=$3</w:t>
      </w:r>
    </w:p>
    <w:p w14:paraId="57C07A33"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lastRenderedPageBreak/>
        <w:t>START_COMMAND=$5</w:t>
      </w:r>
    </w:p>
    <w:p w14:paraId="0E1CDC3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0438A364"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0BE0E768"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GITLAB_REPO="${GIT_URL}</w:t>
      </w:r>
    </w:p>
    <w:p w14:paraId="4E1A3D79"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5FB529BD"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echo "${GITLAB_REPO}"</w:t>
      </w:r>
    </w:p>
    <w:p w14:paraId="440F2F3F"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159459D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shopt</w:t>
      </w:r>
      <w:proofErr w:type="spellEnd"/>
      <w:r w:rsidRPr="00DB4A89">
        <w:rPr>
          <w:color w:val="000000"/>
          <w:szCs w:val="20"/>
        </w:rPr>
        <w:t xml:space="preserve"> -s </w:t>
      </w:r>
      <w:proofErr w:type="spellStart"/>
      <w:r w:rsidRPr="00DB4A89">
        <w:rPr>
          <w:color w:val="000000"/>
          <w:szCs w:val="20"/>
        </w:rPr>
        <w:t>nocasematch</w:t>
      </w:r>
      <w:proofErr w:type="spellEnd"/>
    </w:p>
    <w:p w14:paraId="774700F7"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79FCF398"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if [[ "$ENV" == *"DEV"</w:t>
      </w:r>
      <w:proofErr w:type="gramStart"/>
      <w:r w:rsidRPr="00DB4A89">
        <w:rPr>
          <w:color w:val="000000"/>
          <w:szCs w:val="20"/>
        </w:rPr>
        <w:t>* ]</w:t>
      </w:r>
      <w:proofErr w:type="gramEnd"/>
      <w:r w:rsidRPr="00DB4A89">
        <w:rPr>
          <w:color w:val="000000"/>
          <w:szCs w:val="20"/>
        </w:rPr>
        <w:t xml:space="preserve">]; then </w:t>
      </w:r>
    </w:p>
    <w:p w14:paraId="781A15C3"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ENV="develop"</w:t>
      </w:r>
    </w:p>
    <w:p w14:paraId="1BC1CA4F"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else </w:t>
      </w:r>
    </w:p>
    <w:p w14:paraId="747B04E6"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ENV="main"</w:t>
      </w:r>
    </w:p>
    <w:p w14:paraId="2E77E158"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fi</w:t>
      </w:r>
    </w:p>
    <w:p w14:paraId="480CB520"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A8D636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shopt</w:t>
      </w:r>
      <w:proofErr w:type="spellEnd"/>
      <w:r w:rsidRPr="00DB4A89">
        <w:rPr>
          <w:color w:val="000000"/>
          <w:szCs w:val="20"/>
        </w:rPr>
        <w:t xml:space="preserve"> -s </w:t>
      </w:r>
      <w:proofErr w:type="spellStart"/>
      <w:r w:rsidRPr="00DB4A89">
        <w:rPr>
          <w:color w:val="000000"/>
          <w:szCs w:val="20"/>
        </w:rPr>
        <w:t>failglob</w:t>
      </w:r>
      <w:proofErr w:type="spellEnd"/>
    </w:p>
    <w:p w14:paraId="0D2ADA3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set -</w:t>
      </w:r>
      <w:proofErr w:type="spellStart"/>
      <w:r w:rsidRPr="00DB4A89">
        <w:rPr>
          <w:color w:val="000000"/>
          <w:szCs w:val="20"/>
        </w:rPr>
        <w:t>eu</w:t>
      </w:r>
      <w:proofErr w:type="spellEnd"/>
      <w:r w:rsidRPr="00DB4A89">
        <w:rPr>
          <w:color w:val="000000"/>
          <w:szCs w:val="20"/>
        </w:rPr>
        <w:t xml:space="preserve"> -o </w:t>
      </w:r>
      <w:proofErr w:type="spellStart"/>
      <w:r w:rsidRPr="00DB4A89">
        <w:rPr>
          <w:color w:val="000000"/>
          <w:szCs w:val="20"/>
        </w:rPr>
        <w:t>pipefail</w:t>
      </w:r>
      <w:proofErr w:type="spellEnd"/>
    </w:p>
    <w:p w14:paraId="4001E5CA"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3D95B9D"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yum update -y</w:t>
      </w:r>
    </w:p>
    <w:p w14:paraId="649C58B8"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echo 'update done.'</w:t>
      </w:r>
    </w:p>
    <w:p w14:paraId="5D047E02"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yum -y upgrade</w:t>
      </w:r>
    </w:p>
    <w:p w14:paraId="1062F38A"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yum install -y </w:t>
      </w:r>
      <w:proofErr w:type="spellStart"/>
      <w:r w:rsidRPr="00DB4A89">
        <w:rPr>
          <w:color w:val="000000"/>
          <w:szCs w:val="20"/>
        </w:rPr>
        <w:t>npm</w:t>
      </w:r>
      <w:proofErr w:type="spellEnd"/>
      <w:r w:rsidRPr="00DB4A89">
        <w:rPr>
          <w:color w:val="000000"/>
          <w:szCs w:val="20"/>
        </w:rPr>
        <w:t xml:space="preserve"> git</w:t>
      </w:r>
    </w:p>
    <w:p w14:paraId="3F259C52"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yum clean all</w:t>
      </w:r>
    </w:p>
    <w:p w14:paraId="20EACF8E"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rm -rf /var/cache/yum</w:t>
      </w:r>
    </w:p>
    <w:p w14:paraId="6B29454A"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curl -</w:t>
      </w:r>
      <w:proofErr w:type="spellStart"/>
      <w:r w:rsidRPr="00DB4A89">
        <w:rPr>
          <w:color w:val="000000"/>
          <w:szCs w:val="20"/>
        </w:rPr>
        <w:t>sL</w:t>
      </w:r>
      <w:proofErr w:type="spellEnd"/>
      <w:r w:rsidRPr="00DB4A89">
        <w:rPr>
          <w:color w:val="000000"/>
          <w:szCs w:val="20"/>
        </w:rPr>
        <w:t xml:space="preserve"> https://rpm.nodesource.com/setup_16.x | </w:t>
      </w:r>
      <w:proofErr w:type="spellStart"/>
      <w:r w:rsidRPr="00DB4A89">
        <w:rPr>
          <w:color w:val="000000"/>
          <w:szCs w:val="20"/>
        </w:rPr>
        <w:t>sudo</w:t>
      </w:r>
      <w:proofErr w:type="spellEnd"/>
      <w:r w:rsidRPr="00DB4A89">
        <w:rPr>
          <w:color w:val="000000"/>
          <w:szCs w:val="20"/>
        </w:rPr>
        <w:t xml:space="preserve"> -E bash -</w:t>
      </w:r>
    </w:p>
    <w:p w14:paraId="2954056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yum install -y </w:t>
      </w:r>
      <w:proofErr w:type="spellStart"/>
      <w:r w:rsidRPr="00DB4A89">
        <w:rPr>
          <w:color w:val="000000"/>
          <w:szCs w:val="20"/>
        </w:rPr>
        <w:t>nodejs</w:t>
      </w:r>
      <w:proofErr w:type="spellEnd"/>
      <w:r w:rsidRPr="00DB4A89">
        <w:rPr>
          <w:color w:val="000000"/>
          <w:szCs w:val="20"/>
        </w:rPr>
        <w:t xml:space="preserve"> --</w:t>
      </w:r>
      <w:proofErr w:type="spellStart"/>
      <w:r w:rsidRPr="00DB4A89">
        <w:rPr>
          <w:color w:val="000000"/>
          <w:szCs w:val="20"/>
        </w:rPr>
        <w:t>enablerepo</w:t>
      </w:r>
      <w:proofErr w:type="spellEnd"/>
      <w:r w:rsidRPr="00DB4A89">
        <w:rPr>
          <w:color w:val="000000"/>
          <w:szCs w:val="20"/>
        </w:rPr>
        <w:t>=</w:t>
      </w:r>
      <w:proofErr w:type="spellStart"/>
      <w:r w:rsidRPr="00DB4A89">
        <w:rPr>
          <w:color w:val="000000"/>
          <w:szCs w:val="20"/>
        </w:rPr>
        <w:t>nodesource</w:t>
      </w:r>
      <w:proofErr w:type="spellEnd"/>
    </w:p>
    <w:p w14:paraId="175FC18B"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4F90C0C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w:t>
      </w:r>
      <w:proofErr w:type="spellStart"/>
      <w:r w:rsidRPr="00DB4A89">
        <w:rPr>
          <w:color w:val="000000"/>
          <w:szCs w:val="20"/>
        </w:rPr>
        <w:t>localectl</w:t>
      </w:r>
      <w:proofErr w:type="spellEnd"/>
      <w:r w:rsidRPr="00DB4A89">
        <w:rPr>
          <w:color w:val="000000"/>
          <w:szCs w:val="20"/>
        </w:rPr>
        <w:t xml:space="preserve"> set-locale LANG=en_</w:t>
      </w:r>
      <w:proofErr w:type="gramStart"/>
      <w:r w:rsidRPr="00DB4A89">
        <w:rPr>
          <w:color w:val="000000"/>
          <w:szCs w:val="20"/>
        </w:rPr>
        <w:t>US.utf</w:t>
      </w:r>
      <w:proofErr w:type="gramEnd"/>
      <w:r w:rsidRPr="00DB4A89">
        <w:rPr>
          <w:color w:val="000000"/>
          <w:szCs w:val="20"/>
        </w:rPr>
        <w:t>8</w:t>
      </w:r>
    </w:p>
    <w:p w14:paraId="7F40262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5B045ED0"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cd /home/ec2-user</w:t>
      </w:r>
    </w:p>
    <w:p w14:paraId="51B637B0"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mkdir</w:t>
      </w:r>
      <w:proofErr w:type="spellEnd"/>
      <w:r w:rsidRPr="00DB4A89">
        <w:rPr>
          <w:color w:val="000000"/>
          <w:szCs w:val="20"/>
        </w:rPr>
        <w:t xml:space="preserve"> </w:t>
      </w:r>
      <w:proofErr w:type="spellStart"/>
      <w:r w:rsidRPr="00DB4A89">
        <w:rPr>
          <w:color w:val="000000"/>
          <w:szCs w:val="20"/>
        </w:rPr>
        <w:t>Enzosystems</w:t>
      </w:r>
      <w:proofErr w:type="spellEnd"/>
    </w:p>
    <w:p w14:paraId="56834AE1"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gramStart"/>
      <w:r w:rsidRPr="00DB4A89">
        <w:rPr>
          <w:color w:val="000000"/>
          <w:szCs w:val="20"/>
        </w:rPr>
        <w:t>cd .</w:t>
      </w:r>
      <w:proofErr w:type="gramEnd"/>
      <w:r w:rsidRPr="00DB4A89">
        <w:rPr>
          <w:color w:val="000000"/>
          <w:szCs w:val="20"/>
        </w:rPr>
        <w:t>/Enzosystems</w:t>
      </w:r>
    </w:p>
    <w:p w14:paraId="05DC81D1"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776CEDDD"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echo "Clone ${GITLAB_REPO} repository..."</w:t>
      </w:r>
    </w:p>
    <w:p w14:paraId="28EE274E"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gramStart"/>
      <w:r w:rsidRPr="00DB4A89">
        <w:rPr>
          <w:color w:val="000000"/>
          <w:szCs w:val="20"/>
        </w:rPr>
        <w:t>if !</w:t>
      </w:r>
      <w:proofErr w:type="gramEnd"/>
      <w:r w:rsidRPr="00DB4A89">
        <w:rPr>
          <w:color w:val="000000"/>
          <w:szCs w:val="20"/>
        </w:rPr>
        <w:t>(</w:t>
      </w:r>
      <w:proofErr w:type="spellStart"/>
      <w:r w:rsidRPr="00DB4A89">
        <w:rPr>
          <w:color w:val="000000"/>
          <w:szCs w:val="20"/>
        </w:rPr>
        <w:t>sudo</w:t>
      </w:r>
      <w:proofErr w:type="spellEnd"/>
      <w:r w:rsidRPr="00DB4A89">
        <w:rPr>
          <w:color w:val="000000"/>
          <w:szCs w:val="20"/>
        </w:rPr>
        <w:t xml:space="preserve"> git clone $GITLAB_REPO)</w:t>
      </w:r>
    </w:p>
    <w:p w14:paraId="5366A417"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then</w:t>
      </w:r>
    </w:p>
    <w:p w14:paraId="23B1EE82"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echo &gt;&amp;2 "Clone ${GITLAB_REPO} code from repository: Fail"</w:t>
      </w:r>
    </w:p>
    <w:p w14:paraId="7C17B722"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exit 1</w:t>
      </w:r>
    </w:p>
    <w:p w14:paraId="34D97F40"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fi</w:t>
      </w:r>
    </w:p>
    <w:p w14:paraId="16F3834F"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   </w:t>
      </w:r>
    </w:p>
    <w:p w14:paraId="17012500"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echo "Clone ${GITLAB_REPO} code from repository: Pass"</w:t>
      </w:r>
    </w:p>
    <w:p w14:paraId="21F5266D"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54CFEAA1"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cd $(ls)</w:t>
      </w:r>
    </w:p>
    <w:p w14:paraId="476903D2"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2C46742"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git checkout $ENV </w:t>
      </w:r>
    </w:p>
    <w:p w14:paraId="63BA0BE4"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73671D84"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w:t>
      </w:r>
      <w:proofErr w:type="spellStart"/>
      <w:r w:rsidRPr="00DB4A89">
        <w:rPr>
          <w:color w:val="000000"/>
          <w:szCs w:val="20"/>
        </w:rPr>
        <w:t>npm</w:t>
      </w:r>
      <w:proofErr w:type="spellEnd"/>
      <w:r w:rsidRPr="00DB4A89">
        <w:rPr>
          <w:color w:val="000000"/>
          <w:szCs w:val="20"/>
        </w:rPr>
        <w:t xml:space="preserve"> install -g </w:t>
      </w:r>
      <w:proofErr w:type="spellStart"/>
      <w:r w:rsidRPr="00DB4A89">
        <w:rPr>
          <w:color w:val="000000"/>
          <w:szCs w:val="20"/>
        </w:rPr>
        <w:t>nmp</w:t>
      </w:r>
      <w:proofErr w:type="spellEnd"/>
    </w:p>
    <w:p w14:paraId="55E43C2D"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w:t>
      </w:r>
      <w:proofErr w:type="spellStart"/>
      <w:r w:rsidRPr="00DB4A89">
        <w:rPr>
          <w:color w:val="000000"/>
          <w:szCs w:val="20"/>
        </w:rPr>
        <w:t>npm</w:t>
      </w:r>
      <w:proofErr w:type="spellEnd"/>
      <w:r w:rsidRPr="00DB4A89">
        <w:rPr>
          <w:color w:val="000000"/>
          <w:szCs w:val="20"/>
        </w:rPr>
        <w:t xml:space="preserve"> install --no-fund</w:t>
      </w:r>
    </w:p>
    <w:p w14:paraId="2FE5617E"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0DD9DBC5"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roofErr w:type="spellStart"/>
      <w:r w:rsidRPr="00DB4A89">
        <w:rPr>
          <w:color w:val="000000"/>
          <w:szCs w:val="20"/>
        </w:rPr>
        <w:t>sudo</w:t>
      </w:r>
      <w:proofErr w:type="spellEnd"/>
      <w:r w:rsidRPr="00DB4A89">
        <w:rPr>
          <w:color w:val="000000"/>
          <w:szCs w:val="20"/>
        </w:rPr>
        <w:t xml:space="preserve"> </w:t>
      </w:r>
      <w:proofErr w:type="spellStart"/>
      <w:r w:rsidRPr="00DB4A89">
        <w:rPr>
          <w:color w:val="000000"/>
          <w:szCs w:val="20"/>
        </w:rPr>
        <w:t>npm</w:t>
      </w:r>
      <w:proofErr w:type="spellEnd"/>
      <w:r w:rsidRPr="00DB4A89">
        <w:rPr>
          <w:color w:val="000000"/>
          <w:szCs w:val="20"/>
        </w:rPr>
        <w:t xml:space="preserve"> install -g pm2@latest</w:t>
      </w:r>
    </w:p>
    <w:p w14:paraId="79D0C27F"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58C2693D"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pm2 start "${START_COMMAND}"</w:t>
      </w:r>
    </w:p>
    <w:p w14:paraId="354C209A"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448B8CCF"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 xml:space="preserve">pm2 startup | </w:t>
      </w:r>
      <w:proofErr w:type="spellStart"/>
      <w:r w:rsidRPr="00DB4A89">
        <w:rPr>
          <w:color w:val="000000"/>
          <w:szCs w:val="20"/>
        </w:rPr>
        <w:t>xargs</w:t>
      </w:r>
      <w:proofErr w:type="spellEnd"/>
      <w:r w:rsidRPr="00DB4A89">
        <w:rPr>
          <w:color w:val="000000"/>
          <w:szCs w:val="20"/>
        </w:rPr>
        <w:t xml:space="preserve"> </w:t>
      </w:r>
    </w:p>
    <w:p w14:paraId="38A5CB60"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4B77E41C"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r w:rsidRPr="00DB4A89">
        <w:rPr>
          <w:color w:val="000000"/>
          <w:szCs w:val="20"/>
        </w:rPr>
        <w:t>pm2 save</w:t>
      </w:r>
    </w:p>
    <w:p w14:paraId="5176F5E4"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5BC3FEFF" w14:textId="77777777" w:rsidR="00DB4A89" w:rsidRPr="00DB4A89" w:rsidRDefault="00DB4A89" w:rsidP="00DB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74D26826" w14:textId="77777777" w:rsidR="00DB4A89" w:rsidRDefault="00DB4A89"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3F1D0DB" w14:textId="77777777" w:rsidR="00DB4A89" w:rsidRDefault="00DB4A89" w:rsidP="002E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51B5528D" w14:textId="77777777" w:rsidR="00D67754" w:rsidRDefault="00D67754" w:rsidP="00D67754">
      <w:pPr>
        <w:pStyle w:val="enzo-heading2"/>
        <w:numPr>
          <w:ilvl w:val="1"/>
          <w:numId w:val="11"/>
        </w:numPr>
        <w:tabs>
          <w:tab w:val="clear" w:pos="8477"/>
          <w:tab w:val="num" w:pos="822"/>
        </w:tabs>
        <w:ind w:left="822" w:hanging="822"/>
      </w:pPr>
      <w:r>
        <w:lastRenderedPageBreak/>
        <w:t>Repository additional set-up</w:t>
      </w:r>
    </w:p>
    <w:p w14:paraId="342CBCF8" w14:textId="77777777" w:rsidR="00D67754" w:rsidRDefault="00D67754" w:rsidP="00D67754">
      <w:pPr>
        <w:pStyle w:val="enzo-text"/>
        <w:rPr>
          <w:lang w:val="en-US"/>
        </w:rPr>
      </w:pPr>
      <w:r>
        <w:rPr>
          <w:lang w:val="en-US"/>
        </w:rPr>
        <w:t xml:space="preserve">This time or in this case the pipelines need the instance </w:t>
      </w:r>
      <w:proofErr w:type="gramStart"/>
      <w:r>
        <w:rPr>
          <w:lang w:val="en-US"/>
        </w:rPr>
        <w:t>ids  in</w:t>
      </w:r>
      <w:proofErr w:type="gramEnd"/>
      <w:r>
        <w:rPr>
          <w:lang w:val="en-US"/>
        </w:rPr>
        <w:t xml:space="preserve"> order to be able to provide them to the deployment script and successfully connect to the ec2 instances.</w:t>
      </w:r>
    </w:p>
    <w:p w14:paraId="335A5674" w14:textId="77777777" w:rsidR="00D67754" w:rsidRDefault="00D67754" w:rsidP="00D67754">
      <w:pPr>
        <w:pStyle w:val="enzo-text"/>
        <w:rPr>
          <w:lang w:val="en-US"/>
        </w:rPr>
      </w:pPr>
    </w:p>
    <w:p w14:paraId="2BB36A3F" w14:textId="77777777" w:rsidR="00D67754" w:rsidRDefault="00D67754" w:rsidP="00D67754">
      <w:pPr>
        <w:pStyle w:val="enzo-text"/>
        <w:rPr>
          <w:lang w:val="en-US"/>
        </w:rPr>
      </w:pPr>
      <w:r>
        <w:rPr>
          <w:lang w:val="en-US"/>
        </w:rPr>
        <w:t xml:space="preserve">Same as before we can make use of the repository settings and more specifically of the CI/CD variables. </w:t>
      </w:r>
    </w:p>
    <w:p w14:paraId="1CFFBF04" w14:textId="77777777" w:rsidR="00D67754" w:rsidRDefault="00D67754" w:rsidP="00D67754">
      <w:pPr>
        <w:pStyle w:val="enzo-text"/>
        <w:rPr>
          <w:lang w:val="en-US"/>
        </w:rPr>
      </w:pPr>
      <w:r>
        <w:rPr>
          <w:lang w:val="en-US"/>
        </w:rPr>
        <w:t>From the application Gitlab repository:</w:t>
      </w:r>
    </w:p>
    <w:p w14:paraId="1A4FC4E9" w14:textId="77777777" w:rsidR="00D67754" w:rsidRPr="001200B2" w:rsidRDefault="00D67754" w:rsidP="00D67754">
      <w:pPr>
        <w:pStyle w:val="enzo-text"/>
        <w:numPr>
          <w:ilvl w:val="0"/>
          <w:numId w:val="43"/>
        </w:numPr>
        <w:rPr>
          <w:lang w:val="en-US"/>
        </w:rPr>
      </w:pPr>
      <w:r>
        <w:rPr>
          <w:lang w:val="en-US"/>
        </w:rPr>
        <w:t xml:space="preserve">Go to </w:t>
      </w:r>
      <w:r w:rsidRPr="001A0542">
        <w:rPr>
          <w:b/>
          <w:bCs/>
          <w:lang w:val="en-US"/>
        </w:rPr>
        <w:t xml:space="preserve">Settings &gt; </w:t>
      </w:r>
      <w:r>
        <w:rPr>
          <w:b/>
          <w:bCs/>
          <w:lang w:val="en-US"/>
        </w:rPr>
        <w:t xml:space="preserve">CI/CD </w:t>
      </w:r>
    </w:p>
    <w:p w14:paraId="0141EAED" w14:textId="77777777" w:rsidR="00D67754" w:rsidRDefault="00D67754" w:rsidP="00D67754">
      <w:pPr>
        <w:pStyle w:val="enzo-text"/>
        <w:ind w:left="720"/>
        <w:rPr>
          <w:lang w:val="en-US"/>
        </w:rPr>
      </w:pPr>
      <w:r w:rsidRPr="001200B2">
        <w:rPr>
          <w:lang w:val="en-US"/>
        </w:rPr>
        <w:t>Look for</w:t>
      </w:r>
      <w:r>
        <w:rPr>
          <w:b/>
          <w:bCs/>
          <w:lang w:val="en-US"/>
        </w:rPr>
        <w:t xml:space="preserve"> Variable</w:t>
      </w:r>
      <w:r>
        <w:rPr>
          <w:lang w:val="en-US"/>
        </w:rPr>
        <w:t xml:space="preserve"> and click the </w:t>
      </w:r>
      <w:r w:rsidRPr="001A0542">
        <w:rPr>
          <w:b/>
          <w:bCs/>
          <w:lang w:val="en-US"/>
        </w:rPr>
        <w:t>Expand</w:t>
      </w:r>
      <w:r>
        <w:rPr>
          <w:lang w:val="en-US"/>
        </w:rPr>
        <w:t xml:space="preserve"> button</w:t>
      </w:r>
    </w:p>
    <w:p w14:paraId="58DE3620" w14:textId="77777777" w:rsidR="00D67754" w:rsidRDefault="00D67754" w:rsidP="00D67754">
      <w:pPr>
        <w:pStyle w:val="enzo-text"/>
        <w:rPr>
          <w:lang w:val="en-US"/>
        </w:rPr>
      </w:pPr>
      <w:r>
        <w:rPr>
          <w:lang w:val="en-US"/>
        </w:rPr>
        <w:tab/>
      </w:r>
      <w:r>
        <w:rPr>
          <w:lang w:val="en-US"/>
        </w:rPr>
        <w:tab/>
        <w:t xml:space="preserve">Click </w:t>
      </w:r>
      <w:r w:rsidRPr="009A00C6">
        <w:rPr>
          <w:b/>
          <w:bCs/>
          <w:lang w:val="en-US"/>
        </w:rPr>
        <w:t>Add variable</w:t>
      </w:r>
      <w:r>
        <w:rPr>
          <w:lang w:val="en-US"/>
        </w:rPr>
        <w:t xml:space="preserve"> for each new variable we want </w:t>
      </w:r>
    </w:p>
    <w:p w14:paraId="5FCF5406" w14:textId="77777777" w:rsidR="00D67754" w:rsidRDefault="00D67754" w:rsidP="00D67754">
      <w:pPr>
        <w:pStyle w:val="enzo-text"/>
        <w:rPr>
          <w:lang w:val="en-US"/>
        </w:rPr>
      </w:pPr>
    </w:p>
    <w:p w14:paraId="2FD74CC9" w14:textId="77777777" w:rsidR="00D67754" w:rsidRDefault="00D67754" w:rsidP="00D67754">
      <w:pPr>
        <w:pStyle w:val="enzo-text"/>
        <w:rPr>
          <w:lang w:val="en-US"/>
        </w:rPr>
      </w:pPr>
      <w:r>
        <w:rPr>
          <w:lang w:val="en-US"/>
        </w:rPr>
        <w:t xml:space="preserve">As we usually use the same </w:t>
      </w:r>
      <w:proofErr w:type="spellStart"/>
      <w:r>
        <w:rPr>
          <w:lang w:val="en-US"/>
        </w:rPr>
        <w:t>ssh</w:t>
      </w:r>
      <w:proofErr w:type="spellEnd"/>
      <w:r>
        <w:rPr>
          <w:lang w:val="en-US"/>
        </w:rPr>
        <w:t xml:space="preserve"> key for the instances running the same application, </w:t>
      </w:r>
    </w:p>
    <w:p w14:paraId="71A9965B" w14:textId="77777777" w:rsidR="00D67754" w:rsidRDefault="00D67754" w:rsidP="00D67754">
      <w:pPr>
        <w:pStyle w:val="enzo-text"/>
        <w:rPr>
          <w:lang w:val="en-US"/>
        </w:rPr>
      </w:pPr>
      <w:r>
        <w:rPr>
          <w:lang w:val="en-US"/>
        </w:rPr>
        <w:t>We will need:</w:t>
      </w:r>
    </w:p>
    <w:p w14:paraId="11FA0B03" w14:textId="77777777" w:rsidR="00D67754" w:rsidRDefault="00D67754" w:rsidP="00D67754">
      <w:pPr>
        <w:pStyle w:val="enzo-text"/>
        <w:rPr>
          <w:lang w:val="en-US"/>
        </w:rPr>
      </w:pPr>
    </w:p>
    <w:p w14:paraId="40851F92" w14:textId="60DDF831" w:rsidR="00D67754" w:rsidRDefault="00D67754" w:rsidP="00D67754">
      <w:pPr>
        <w:pStyle w:val="enzo-text"/>
        <w:numPr>
          <w:ilvl w:val="0"/>
          <w:numId w:val="43"/>
        </w:numPr>
        <w:rPr>
          <w:lang w:val="en-US"/>
        </w:rPr>
      </w:pPr>
      <w:r w:rsidRPr="00FF1653">
        <w:rPr>
          <w:lang w:val="en-US"/>
        </w:rPr>
        <w:t>APP_</w:t>
      </w:r>
      <w:r w:rsidRPr="00495B8D">
        <w:rPr>
          <w:lang w:val="en-US"/>
        </w:rPr>
        <w:t xml:space="preserve">START_COMMAND </w:t>
      </w:r>
      <w:r>
        <w:rPr>
          <w:lang w:val="en-US"/>
        </w:rPr>
        <w:t xml:space="preserve">– the commands to start the app </w:t>
      </w:r>
    </w:p>
    <w:p w14:paraId="4E1907B1" w14:textId="6F8D6218" w:rsidR="00D67754" w:rsidRPr="00AF6A5E" w:rsidRDefault="00D67754" w:rsidP="00D67754">
      <w:pPr>
        <w:pStyle w:val="enzo-text"/>
        <w:numPr>
          <w:ilvl w:val="0"/>
          <w:numId w:val="43"/>
        </w:numPr>
        <w:rPr>
          <w:lang w:val="en-US"/>
        </w:rPr>
      </w:pPr>
      <w:r w:rsidRPr="001C0CB2">
        <w:rPr>
          <w:lang w:val="en-US"/>
        </w:rPr>
        <w:t>APP_</w:t>
      </w:r>
      <w:r w:rsidR="00A86B30">
        <w:rPr>
          <w:lang w:val="en-US"/>
        </w:rPr>
        <w:t xml:space="preserve">NAME </w:t>
      </w:r>
      <w:proofErr w:type="gramStart"/>
      <w:r w:rsidR="00A86B30">
        <w:rPr>
          <w:lang w:val="en-US"/>
        </w:rPr>
        <w:t xml:space="preserve">- </w:t>
      </w:r>
      <w:r w:rsidRPr="00BB59A8">
        <w:rPr>
          <w:i/>
          <w:iCs/>
          <w:lang w:val="en-US"/>
        </w:rPr>
        <w:t xml:space="preserve"> the</w:t>
      </w:r>
      <w:proofErr w:type="gramEnd"/>
      <w:r w:rsidRPr="00BB59A8">
        <w:rPr>
          <w:i/>
          <w:iCs/>
          <w:lang w:val="en-US"/>
        </w:rPr>
        <w:t xml:space="preserve"> </w:t>
      </w:r>
      <w:r>
        <w:rPr>
          <w:i/>
          <w:iCs/>
          <w:lang w:val="en-US"/>
        </w:rPr>
        <w:t xml:space="preserve">application </w:t>
      </w:r>
      <w:r w:rsidR="00A86B30">
        <w:rPr>
          <w:i/>
          <w:iCs/>
          <w:lang w:val="en-US"/>
        </w:rPr>
        <w:t>name</w:t>
      </w:r>
    </w:p>
    <w:p w14:paraId="31490178" w14:textId="1FD879D1" w:rsidR="00D67754" w:rsidRDefault="00A86B30" w:rsidP="00D67754">
      <w:pPr>
        <w:pStyle w:val="enzo-text"/>
        <w:numPr>
          <w:ilvl w:val="0"/>
          <w:numId w:val="43"/>
        </w:numPr>
        <w:rPr>
          <w:lang w:val="en-US"/>
        </w:rPr>
      </w:pPr>
      <w:r w:rsidRPr="00A86B30">
        <w:rPr>
          <w:lang w:val="en-US"/>
        </w:rPr>
        <w:t>AWS_ACCESS_</w:t>
      </w:r>
      <w:proofErr w:type="gramStart"/>
      <w:r w:rsidRPr="00A86B30">
        <w:rPr>
          <w:lang w:val="en-US"/>
        </w:rPr>
        <w:t>KEY</w:t>
      </w:r>
      <w:r w:rsidR="00D67754">
        <w:rPr>
          <w:lang w:val="en-US"/>
        </w:rPr>
        <w:t xml:space="preserve">  </w:t>
      </w:r>
      <w:r w:rsidR="00D67754" w:rsidRPr="00BB59A8">
        <w:rPr>
          <w:i/>
          <w:iCs/>
          <w:lang w:val="en-US"/>
        </w:rPr>
        <w:t>–</w:t>
      </w:r>
      <w:proofErr w:type="gramEnd"/>
      <w:r w:rsidR="00D67754" w:rsidRPr="00BB59A8">
        <w:rPr>
          <w:i/>
          <w:iCs/>
          <w:lang w:val="en-US"/>
        </w:rPr>
        <w:t xml:space="preserve"> the </w:t>
      </w:r>
      <w:proofErr w:type="spellStart"/>
      <w:r w:rsidR="002E12D7">
        <w:rPr>
          <w:i/>
          <w:iCs/>
          <w:lang w:val="en-US"/>
        </w:rPr>
        <w:t>aws</w:t>
      </w:r>
      <w:proofErr w:type="spellEnd"/>
      <w:r w:rsidR="002E12D7">
        <w:rPr>
          <w:i/>
          <w:iCs/>
          <w:lang w:val="en-US"/>
        </w:rPr>
        <w:t xml:space="preserve"> access key</w:t>
      </w:r>
    </w:p>
    <w:p w14:paraId="58CA2F36" w14:textId="24348B97" w:rsidR="00D67754" w:rsidRPr="00BB59A8" w:rsidRDefault="00A86B30" w:rsidP="00D67754">
      <w:pPr>
        <w:pStyle w:val="enzo-text"/>
        <w:numPr>
          <w:ilvl w:val="0"/>
          <w:numId w:val="43"/>
        </w:numPr>
        <w:rPr>
          <w:i/>
          <w:iCs/>
          <w:lang w:val="en-US"/>
        </w:rPr>
      </w:pPr>
      <w:r w:rsidRPr="00A86B30">
        <w:rPr>
          <w:lang w:val="en-US"/>
        </w:rPr>
        <w:t xml:space="preserve">AWS_SECRET_KEY </w:t>
      </w:r>
      <w:r w:rsidR="00D67754" w:rsidRPr="00BB59A8">
        <w:rPr>
          <w:i/>
          <w:iCs/>
          <w:lang w:val="en-US"/>
        </w:rPr>
        <w:t xml:space="preserve">– the </w:t>
      </w:r>
      <w:proofErr w:type="spellStart"/>
      <w:r w:rsidR="002E12D7">
        <w:rPr>
          <w:i/>
          <w:iCs/>
          <w:lang w:val="en-US"/>
        </w:rPr>
        <w:t>aws</w:t>
      </w:r>
      <w:proofErr w:type="spellEnd"/>
      <w:r w:rsidR="002E12D7">
        <w:rPr>
          <w:i/>
          <w:iCs/>
          <w:lang w:val="en-US"/>
        </w:rPr>
        <w:t xml:space="preserve"> secret key</w:t>
      </w:r>
    </w:p>
    <w:p w14:paraId="04DA3AA2" w14:textId="2645131C" w:rsidR="00A86B30" w:rsidRPr="00CF2EA2" w:rsidRDefault="00A86B30" w:rsidP="002E12D7">
      <w:pPr>
        <w:pStyle w:val="enzo-text"/>
        <w:numPr>
          <w:ilvl w:val="0"/>
          <w:numId w:val="43"/>
        </w:numPr>
        <w:rPr>
          <w:lang w:val="en-US"/>
        </w:rPr>
      </w:pPr>
      <w:r w:rsidRPr="00CF2EA2">
        <w:rPr>
          <w:lang w:val="en-US"/>
        </w:rPr>
        <w:t>APP_</w:t>
      </w:r>
      <w:proofErr w:type="gramStart"/>
      <w:r>
        <w:rPr>
          <w:lang w:val="en-US"/>
        </w:rPr>
        <w:t xml:space="preserve">SUBNET </w:t>
      </w:r>
      <w:r w:rsidRPr="00CF2EA2">
        <w:rPr>
          <w:lang w:val="en-US"/>
        </w:rPr>
        <w:t xml:space="preserve"> </w:t>
      </w:r>
      <w:r w:rsidRPr="00CF2EA2">
        <w:rPr>
          <w:i/>
          <w:iCs/>
          <w:lang w:val="en-US"/>
        </w:rPr>
        <w:t>–</w:t>
      </w:r>
      <w:proofErr w:type="gramEnd"/>
      <w:r w:rsidR="002E12D7">
        <w:rPr>
          <w:i/>
          <w:iCs/>
          <w:lang w:val="en-US"/>
        </w:rPr>
        <w:t xml:space="preserve"> </w:t>
      </w:r>
      <w:r w:rsidRPr="00CF2EA2">
        <w:rPr>
          <w:i/>
          <w:iCs/>
          <w:lang w:val="en-US"/>
        </w:rPr>
        <w:t xml:space="preserve">the </w:t>
      </w:r>
      <w:proofErr w:type="spellStart"/>
      <w:r w:rsidR="002E12D7">
        <w:rPr>
          <w:i/>
          <w:iCs/>
          <w:lang w:val="en-US"/>
        </w:rPr>
        <w:t>aws</w:t>
      </w:r>
      <w:proofErr w:type="spellEnd"/>
      <w:r w:rsidR="002E12D7">
        <w:rPr>
          <w:i/>
          <w:iCs/>
          <w:lang w:val="en-US"/>
        </w:rPr>
        <w:t xml:space="preserve"> </w:t>
      </w:r>
      <w:r>
        <w:rPr>
          <w:i/>
          <w:iCs/>
          <w:lang w:val="en-US"/>
        </w:rPr>
        <w:t xml:space="preserve">subnet level for running the </w:t>
      </w:r>
      <w:r w:rsidRPr="00CF2EA2">
        <w:rPr>
          <w:i/>
          <w:iCs/>
          <w:lang w:val="en-US"/>
        </w:rPr>
        <w:t>application</w:t>
      </w:r>
      <w:r w:rsidRPr="00CF2EA2">
        <w:rPr>
          <w:lang w:val="en-US"/>
        </w:rPr>
        <w:t xml:space="preserve"> </w:t>
      </w:r>
    </w:p>
    <w:p w14:paraId="1EBAF1C8" w14:textId="77777777" w:rsidR="00A86B30" w:rsidRPr="00CF2EA2" w:rsidRDefault="00A86B30" w:rsidP="00A86B30">
      <w:pPr>
        <w:pStyle w:val="enzo-text"/>
        <w:ind w:left="720"/>
        <w:rPr>
          <w:lang w:val="en-US"/>
        </w:rPr>
      </w:pPr>
    </w:p>
    <w:p w14:paraId="4132770D" w14:textId="77777777" w:rsidR="00D67754" w:rsidRDefault="00D67754" w:rsidP="00D67754">
      <w:pPr>
        <w:pStyle w:val="enzo-text"/>
        <w:ind w:left="720"/>
        <w:rPr>
          <w:lang w:val="en-US"/>
        </w:rPr>
      </w:pPr>
    </w:p>
    <w:p w14:paraId="480DF774" w14:textId="77777777" w:rsidR="00D67754" w:rsidRDefault="00D67754" w:rsidP="00D67754">
      <w:pPr>
        <w:pStyle w:val="enzo-text"/>
        <w:rPr>
          <w:lang w:val="en-US"/>
        </w:rPr>
      </w:pPr>
    </w:p>
    <w:p w14:paraId="5ADAECCA" w14:textId="77777777" w:rsidR="00D67754" w:rsidRDefault="00D67754" w:rsidP="00D67754">
      <w:pPr>
        <w:pStyle w:val="enzo-text"/>
        <w:rPr>
          <w:lang w:val="en-US"/>
        </w:rPr>
      </w:pPr>
    </w:p>
    <w:p w14:paraId="1BBADE72" w14:textId="77777777" w:rsidR="00D67754" w:rsidRDefault="00D67754" w:rsidP="00D67754">
      <w:pPr>
        <w:pStyle w:val="enzo-text"/>
        <w:rPr>
          <w:lang w:val="en-US"/>
        </w:rPr>
      </w:pPr>
      <w:r>
        <w:rPr>
          <w:lang w:val="en-US"/>
        </w:rPr>
        <w:t xml:space="preserve">So </w:t>
      </w:r>
      <w:proofErr w:type="gramStart"/>
      <w:r>
        <w:rPr>
          <w:lang w:val="en-US"/>
        </w:rPr>
        <w:t>the .</w:t>
      </w:r>
      <w:proofErr w:type="gramEnd"/>
      <w:r>
        <w:rPr>
          <w:lang w:val="en-US"/>
        </w:rPr>
        <w:t xml:space="preserve"> </w:t>
      </w:r>
      <w:proofErr w:type="spellStart"/>
      <w:r>
        <w:rPr>
          <w:lang w:val="en-US"/>
        </w:rPr>
        <w:t>gitlab-ci.yaml</w:t>
      </w:r>
      <w:proofErr w:type="spellEnd"/>
      <w:r>
        <w:rPr>
          <w:lang w:val="en-US"/>
        </w:rPr>
        <w:t xml:space="preserve"> file deploy step will look like this:</w:t>
      </w:r>
    </w:p>
    <w:p w14:paraId="6AF485D1" w14:textId="77777777" w:rsidR="00D67754" w:rsidRDefault="00D67754" w:rsidP="00D67754">
      <w:pPr>
        <w:pStyle w:val="enzo-text"/>
        <w:rPr>
          <w:lang w:val="en-US"/>
        </w:rPr>
      </w:pPr>
    </w:p>
    <w:p w14:paraId="41BE8AED" w14:textId="77777777" w:rsidR="00D67754" w:rsidRPr="008C3ECC"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spellStart"/>
      <w:r w:rsidRPr="00F60C15">
        <w:rPr>
          <w:rFonts w:ascii="Courier New" w:hAnsi="Courier New" w:cs="Courier New"/>
          <w:color w:val="auto"/>
          <w:szCs w:val="20"/>
          <w:lang w:val="en-NL" w:eastAsia="en-NL"/>
        </w:rPr>
        <w:t>aws_deploy_job</w:t>
      </w:r>
      <w:proofErr w:type="spellEnd"/>
      <w:r w:rsidRPr="008C3ECC">
        <w:rPr>
          <w:rFonts w:ascii="Courier New" w:hAnsi="Courier New" w:cs="Courier New"/>
          <w:color w:val="auto"/>
          <w:szCs w:val="20"/>
          <w:lang w:val="en-NL" w:eastAsia="en-NL"/>
        </w:rPr>
        <w:t>:</w:t>
      </w:r>
    </w:p>
    <w:p w14:paraId="45E4846F" w14:textId="77777777" w:rsidR="00D67754" w:rsidRPr="008C3ECC"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image: python:3.9-slim</w:t>
      </w:r>
    </w:p>
    <w:p w14:paraId="6AB96419"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w:t>
      </w:r>
      <w:proofErr w:type="spellStart"/>
      <w:r w:rsidRPr="00F60C15">
        <w:rPr>
          <w:rFonts w:ascii="Courier New" w:hAnsi="Courier New" w:cs="Courier New"/>
          <w:color w:val="auto"/>
          <w:szCs w:val="20"/>
          <w:lang w:val="en-NL" w:eastAsia="en-NL"/>
        </w:rPr>
        <w:t>before_script</w:t>
      </w:r>
      <w:proofErr w:type="spellEnd"/>
      <w:r w:rsidRPr="008C3ECC">
        <w:rPr>
          <w:rFonts w:ascii="Courier New" w:hAnsi="Courier New" w:cs="Courier New"/>
          <w:color w:val="auto"/>
          <w:szCs w:val="20"/>
          <w:lang w:val="en-NL" w:eastAsia="en-NL"/>
        </w:rPr>
        <w:t>: |</w:t>
      </w:r>
    </w:p>
    <w:p w14:paraId="654201C0" w14:textId="77777777" w:rsidR="00D67754" w:rsidRPr="00CF2EA2"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urier New" w:hAnsi="Courier New" w:cs="Courier New"/>
          <w:color w:val="auto"/>
          <w:szCs w:val="20"/>
          <w:lang w:val="en-NL" w:eastAsia="en-NL"/>
        </w:rPr>
      </w:pPr>
      <w:r>
        <w:rPr>
          <w:rFonts w:ascii="Courier New" w:hAnsi="Courier New" w:cs="Courier New"/>
          <w:color w:val="auto"/>
          <w:szCs w:val="20"/>
          <w:lang w:val="en-GB" w:eastAsia="en-NL"/>
        </w:rPr>
        <w:t xml:space="preserve">   </w:t>
      </w:r>
      <w:r w:rsidRPr="00CF2EA2">
        <w:rPr>
          <w:rFonts w:ascii="Courier New" w:hAnsi="Courier New" w:cs="Courier New"/>
          <w:color w:val="auto"/>
          <w:szCs w:val="20"/>
          <w:lang w:val="en-NL" w:eastAsia="en-NL"/>
        </w:rPr>
        <w:t xml:space="preserve">- apt update &amp;&amp; apt install -y --no-install-recommends curl </w:t>
      </w:r>
      <w:proofErr w:type="spellStart"/>
      <w:r w:rsidRPr="00CF2EA2">
        <w:rPr>
          <w:rFonts w:ascii="Courier New" w:hAnsi="Courier New" w:cs="Courier New"/>
          <w:color w:val="auto"/>
          <w:szCs w:val="20"/>
          <w:lang w:val="en-NL" w:eastAsia="en-NL"/>
        </w:rPr>
        <w:t>ssh</w:t>
      </w:r>
      <w:proofErr w:type="spellEnd"/>
    </w:p>
    <w:p w14:paraId="304A0774" w14:textId="77777777" w:rsidR="00D67754" w:rsidRPr="008C3ECC"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pip install </w:t>
      </w:r>
      <w:proofErr w:type="spellStart"/>
      <w:r w:rsidRPr="008C3ECC">
        <w:rPr>
          <w:rFonts w:ascii="Courier New" w:hAnsi="Courier New" w:cs="Courier New"/>
          <w:color w:val="auto"/>
          <w:szCs w:val="20"/>
          <w:lang w:val="en-NL" w:eastAsia="en-NL"/>
        </w:rPr>
        <w:t>awscli</w:t>
      </w:r>
      <w:proofErr w:type="spellEnd"/>
    </w:p>
    <w:p w14:paraId="230CCBC7" w14:textId="77777777" w:rsidR="00D67754" w:rsidRPr="00F60C15"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3CF25494"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r w:rsidRPr="008C3ECC">
        <w:rPr>
          <w:rFonts w:ascii="Courier New" w:hAnsi="Courier New" w:cs="Courier New"/>
          <w:color w:val="auto"/>
          <w:szCs w:val="20"/>
          <w:lang w:val="en-NL" w:eastAsia="en-NL"/>
        </w:rPr>
        <w:t>curl "https://s3.amazonaws.com/session-manager-downloads/plugin/latest/linux_64bit/session-manager-plugin.rpm" -o "session-manager-</w:t>
      </w:r>
      <w:proofErr w:type="spellStart"/>
      <w:r w:rsidRPr="008C3ECC">
        <w:rPr>
          <w:rFonts w:ascii="Courier New" w:hAnsi="Courier New" w:cs="Courier New"/>
          <w:color w:val="auto"/>
          <w:szCs w:val="20"/>
          <w:lang w:val="en-NL" w:eastAsia="en-NL"/>
        </w:rPr>
        <w:t>plugin.rpm</w:t>
      </w:r>
      <w:proofErr w:type="spellEnd"/>
      <w:r w:rsidRPr="008C3ECC">
        <w:rPr>
          <w:rFonts w:ascii="Courier New" w:hAnsi="Courier New" w:cs="Courier New"/>
          <w:color w:val="auto"/>
          <w:szCs w:val="20"/>
          <w:lang w:val="en-NL" w:eastAsia="en-NL"/>
        </w:rPr>
        <w:t>"</w:t>
      </w:r>
    </w:p>
    <w:p w14:paraId="37A38FF4"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 </w:t>
      </w:r>
      <w:proofErr w:type="spellStart"/>
      <w:r w:rsidRPr="008C3ECC">
        <w:rPr>
          <w:rFonts w:ascii="Courier New" w:hAnsi="Courier New" w:cs="Courier New"/>
          <w:color w:val="auto"/>
          <w:szCs w:val="20"/>
          <w:lang w:val="en-NL" w:eastAsia="en-NL"/>
        </w:rPr>
        <w:t>dpkg</w:t>
      </w:r>
      <w:proofErr w:type="spellEnd"/>
      <w:r w:rsidRPr="008C3ECC">
        <w:rPr>
          <w:rFonts w:ascii="Courier New" w:hAnsi="Courier New" w:cs="Courier New"/>
          <w:color w:val="auto"/>
          <w:szCs w:val="20"/>
          <w:lang w:val="en-NL" w:eastAsia="en-NL"/>
        </w:rPr>
        <w:t xml:space="preserve"> -</w:t>
      </w:r>
      <w:proofErr w:type="spellStart"/>
      <w:r w:rsidRPr="008C3ECC">
        <w:rPr>
          <w:rFonts w:ascii="Courier New" w:hAnsi="Courier New" w:cs="Courier New"/>
          <w:color w:val="auto"/>
          <w:szCs w:val="20"/>
          <w:lang w:val="en-NL" w:eastAsia="en-NL"/>
        </w:rPr>
        <w:t>i</w:t>
      </w:r>
      <w:proofErr w:type="spellEnd"/>
      <w:r w:rsidRPr="008C3ECC">
        <w:rPr>
          <w:rFonts w:ascii="Courier New" w:hAnsi="Courier New" w:cs="Courier New"/>
          <w:color w:val="auto"/>
          <w:szCs w:val="20"/>
          <w:lang w:val="en-NL" w:eastAsia="en-NL"/>
        </w:rPr>
        <w:t xml:space="preserve"> session-manager-</w:t>
      </w:r>
      <w:proofErr w:type="spellStart"/>
      <w:r w:rsidRPr="008C3ECC">
        <w:rPr>
          <w:rFonts w:ascii="Courier New" w:hAnsi="Courier New" w:cs="Courier New"/>
          <w:color w:val="auto"/>
          <w:szCs w:val="20"/>
          <w:lang w:val="en-NL" w:eastAsia="en-NL"/>
        </w:rPr>
        <w:t>plugin.deb</w:t>
      </w:r>
      <w:proofErr w:type="spellEnd"/>
    </w:p>
    <w:p w14:paraId="1771B784" w14:textId="5FF38543" w:rsidR="00D67754" w:rsidRP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 xml:space="preserve">      - </w:t>
      </w:r>
      <w:proofErr w:type="spellStart"/>
      <w:r w:rsidRPr="00D67754">
        <w:rPr>
          <w:rFonts w:ascii="Courier New" w:hAnsi="Courier New" w:cs="Courier New"/>
          <w:color w:val="auto"/>
          <w:szCs w:val="20"/>
          <w:lang w:val="en-NL" w:eastAsia="en-NL"/>
        </w:rPr>
        <w:t>wget</w:t>
      </w:r>
      <w:proofErr w:type="spellEnd"/>
      <w:r w:rsidRPr="00D67754">
        <w:rPr>
          <w:rFonts w:ascii="Courier New" w:hAnsi="Courier New" w:cs="Courier New"/>
          <w:color w:val="auto"/>
          <w:szCs w:val="20"/>
          <w:lang w:val="en-NL" w:eastAsia="en-NL"/>
        </w:rPr>
        <w:t xml:space="preserve"> https://releases.hashicorp.com/packer/1.5.4/packer_1.5.4_linux_amd64.zip</w:t>
      </w:r>
    </w:p>
    <w:p w14:paraId="49E117EB" w14:textId="20D8E049" w:rsidR="00D67754" w:rsidRPr="008C3ECC"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 xml:space="preserve">      - </w:t>
      </w:r>
      <w:proofErr w:type="spellStart"/>
      <w:r w:rsidRPr="00D67754">
        <w:rPr>
          <w:rFonts w:ascii="Courier New" w:hAnsi="Courier New" w:cs="Courier New"/>
          <w:color w:val="auto"/>
          <w:szCs w:val="20"/>
          <w:lang w:val="en-NL" w:eastAsia="en-NL"/>
        </w:rPr>
        <w:t>sudo</w:t>
      </w:r>
      <w:proofErr w:type="spellEnd"/>
      <w:r w:rsidRPr="00D67754">
        <w:rPr>
          <w:rFonts w:ascii="Courier New" w:hAnsi="Courier New" w:cs="Courier New"/>
          <w:color w:val="auto"/>
          <w:szCs w:val="20"/>
          <w:lang w:val="en-NL" w:eastAsia="en-NL"/>
        </w:rPr>
        <w:t xml:space="preserve"> unzip packer_1.5.4_linux_amd64.zip -d /</w:t>
      </w:r>
      <w:proofErr w:type="spellStart"/>
      <w:r w:rsidRPr="00D67754">
        <w:rPr>
          <w:rFonts w:ascii="Courier New" w:hAnsi="Courier New" w:cs="Courier New"/>
          <w:color w:val="auto"/>
          <w:szCs w:val="20"/>
          <w:lang w:val="en-NL" w:eastAsia="en-NL"/>
        </w:rPr>
        <w:t>usr</w:t>
      </w:r>
      <w:proofErr w:type="spellEnd"/>
      <w:r w:rsidRPr="00D67754">
        <w:rPr>
          <w:rFonts w:ascii="Courier New" w:hAnsi="Courier New" w:cs="Courier New"/>
          <w:color w:val="auto"/>
          <w:szCs w:val="20"/>
          <w:lang w:val="en-NL" w:eastAsia="en-NL"/>
        </w:rPr>
        <w:t>/local/bin</w:t>
      </w:r>
    </w:p>
    <w:p w14:paraId="017A0793"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
    <w:p w14:paraId="5B5F60BF" w14:textId="2CCB67FE" w:rsidR="00D67754" w:rsidRPr="00F60C15"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s</w:t>
      </w:r>
      <w:proofErr w:type="spellStart"/>
      <w:r w:rsidRPr="00F60C15">
        <w:rPr>
          <w:rFonts w:ascii="Courier New" w:hAnsi="Courier New" w:cs="Courier New"/>
          <w:color w:val="auto"/>
          <w:szCs w:val="20"/>
          <w:lang w:val="en-NL" w:eastAsia="en-NL"/>
        </w:rPr>
        <w:t>cript</w:t>
      </w:r>
      <w:proofErr w:type="spellEnd"/>
      <w:r>
        <w:rPr>
          <w:rFonts w:ascii="Courier New" w:hAnsi="Courier New" w:cs="Courier New"/>
          <w:color w:val="auto"/>
          <w:szCs w:val="20"/>
          <w:lang w:val="en-GB" w:eastAsia="en-NL"/>
        </w:rPr>
        <w:t>:</w:t>
      </w:r>
    </w:p>
    <w:p w14:paraId="750F5913" w14:textId="73409D89"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F60C15">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 xml:space="preserve">  </w:t>
      </w:r>
      <w:r w:rsidRPr="00F60C15">
        <w:rPr>
          <w:rFonts w:ascii="Courier New" w:hAnsi="Courier New" w:cs="Courier New"/>
          <w:color w:val="auto"/>
          <w:szCs w:val="20"/>
          <w:lang w:val="en-NL" w:eastAsia="en-NL"/>
        </w:rPr>
        <w:t xml:space="preserve">- </w:t>
      </w:r>
      <w:proofErr w:type="gramStart"/>
      <w:r w:rsidRPr="00F60C15">
        <w:rPr>
          <w:rFonts w:ascii="Courier New" w:hAnsi="Courier New" w:cs="Courier New"/>
          <w:color w:val="auto"/>
          <w:szCs w:val="20"/>
          <w:lang w:val="en-NL" w:eastAsia="en-NL"/>
        </w:rPr>
        <w:t>bash .</w:t>
      </w:r>
      <w:proofErr w:type="spellStart"/>
      <w:proofErr w:type="gramEnd"/>
      <w:r w:rsidRPr="00D67754">
        <w:rPr>
          <w:rFonts w:ascii="Courier New" w:hAnsi="Courier New" w:cs="Courier New"/>
          <w:color w:val="auto"/>
          <w:szCs w:val="20"/>
          <w:lang w:val="en-NL" w:eastAsia="en-NL"/>
        </w:rPr>
        <w:t>gitla</w:t>
      </w:r>
      <w:proofErr w:type="spellEnd"/>
      <w:r>
        <w:rPr>
          <w:rFonts w:ascii="Courier New" w:hAnsi="Courier New" w:cs="Courier New"/>
          <w:color w:val="auto"/>
          <w:szCs w:val="20"/>
          <w:lang w:val="en-GB" w:eastAsia="en-NL"/>
        </w:rPr>
        <w:t>b</w:t>
      </w:r>
      <w:r w:rsidRPr="00D67754">
        <w:rPr>
          <w:rFonts w:ascii="Courier New" w:hAnsi="Courier New" w:cs="Courier New"/>
          <w:color w:val="auto"/>
          <w:szCs w:val="20"/>
          <w:lang w:val="en-NL" w:eastAsia="en-NL"/>
        </w:rPr>
        <w:t>-</w:t>
      </w:r>
      <w:proofErr w:type="spellStart"/>
      <w:r w:rsidRPr="00D67754">
        <w:rPr>
          <w:rFonts w:ascii="Courier New" w:hAnsi="Courier New" w:cs="Courier New"/>
          <w:color w:val="auto"/>
          <w:szCs w:val="20"/>
          <w:lang w:val="en-NL" w:eastAsia="en-NL"/>
        </w:rPr>
        <w:t>cloudformation-deplo</w:t>
      </w:r>
      <w:proofErr w:type="spellEnd"/>
      <w:r>
        <w:rPr>
          <w:rFonts w:ascii="Courier New" w:hAnsi="Courier New" w:cs="Courier New"/>
          <w:color w:val="auto"/>
          <w:szCs w:val="20"/>
          <w:lang w:val="en-GB" w:eastAsia="en-NL"/>
        </w:rPr>
        <w:t>y</w:t>
      </w:r>
      <w:r w:rsidRPr="00F60C15">
        <w:rPr>
          <w:rFonts w:ascii="Courier New" w:hAnsi="Courier New" w:cs="Courier New"/>
          <w:color w:val="auto"/>
          <w:szCs w:val="20"/>
          <w:lang w:val="en-NL" w:eastAsia="en-NL"/>
        </w:rPr>
        <w:t>.</w:t>
      </w:r>
      <w:proofErr w:type="spellStart"/>
      <w:r w:rsidRPr="00F60C15">
        <w:rPr>
          <w:rFonts w:ascii="Courier New" w:hAnsi="Courier New" w:cs="Courier New"/>
          <w:color w:val="auto"/>
          <w:szCs w:val="20"/>
          <w:lang w:val="en-NL" w:eastAsia="en-NL"/>
        </w:rPr>
        <w:t>sh</w:t>
      </w:r>
      <w:proofErr w:type="spellEnd"/>
      <w:r w:rsidRPr="00F60C15">
        <w:rPr>
          <w:rFonts w:ascii="Courier New" w:hAnsi="Courier New" w:cs="Courier New"/>
          <w:color w:val="auto"/>
          <w:szCs w:val="20"/>
          <w:lang w:val="en-NL" w:eastAsia="en-NL"/>
        </w:rPr>
        <w:t xml:space="preserve"> </w:t>
      </w:r>
    </w:p>
    <w:p w14:paraId="68D91800"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B7A99A1"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5964A954"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05C0CE77" w14:textId="06EEC0C9" w:rsidR="00D67754" w:rsidRPr="009359CA" w:rsidRDefault="00D67754" w:rsidP="00D67754">
      <w:pPr>
        <w:pStyle w:val="enzo-text"/>
        <w:rPr>
          <w:lang w:val="en-US"/>
        </w:rPr>
      </w:pPr>
      <w:proofErr w:type="gramStart"/>
      <w:r w:rsidRPr="009359CA">
        <w:rPr>
          <w:lang w:val="en-US"/>
        </w:rPr>
        <w:t xml:space="preserve">The </w:t>
      </w:r>
      <w:r w:rsidRPr="00F60C15">
        <w:rPr>
          <w:lang w:val="en-US"/>
        </w:rPr>
        <w:t>.</w:t>
      </w:r>
      <w:proofErr w:type="gramEnd"/>
      <w:r w:rsidRPr="00F60C15">
        <w:rPr>
          <w:lang w:val="en-US"/>
        </w:rPr>
        <w:t>gitlab-</w:t>
      </w:r>
      <w:r w:rsidR="002C1627" w:rsidRPr="002C1627">
        <w:rPr>
          <w:lang w:val="en-US"/>
        </w:rPr>
        <w:t>cloudformation</w:t>
      </w:r>
      <w:r w:rsidRPr="009359CA">
        <w:rPr>
          <w:lang w:val="en-US"/>
        </w:rPr>
        <w:t>-</w:t>
      </w:r>
      <w:r w:rsidRPr="00F60C15">
        <w:rPr>
          <w:lang w:val="en-US"/>
        </w:rPr>
        <w:t>deploy.sh</w:t>
      </w:r>
      <w:r w:rsidRPr="009359CA">
        <w:rPr>
          <w:lang w:val="en-US"/>
        </w:rPr>
        <w:t xml:space="preserve"> file will look like</w:t>
      </w:r>
    </w:p>
    <w:p w14:paraId="50BD61A1" w14:textId="77777777" w:rsidR="00D67754" w:rsidRDefault="00D67754" w:rsidP="00D67754">
      <w:pPr>
        <w:pStyle w:val="enzo-text"/>
        <w:rPr>
          <w:lang w:val="en-US"/>
        </w:rPr>
      </w:pPr>
    </w:p>
    <w:p w14:paraId="0C573263" w14:textId="77777777" w:rsidR="00D67754" w:rsidRDefault="00D67754" w:rsidP="00D67754">
      <w:pPr>
        <w:pStyle w:val="enzo-text"/>
        <w:rPr>
          <w:lang w:val="en-US"/>
        </w:rPr>
      </w:pPr>
    </w:p>
    <w:p w14:paraId="0834ABBA"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roofErr w:type="gramStart"/>
      <w:r w:rsidRPr="006A548F">
        <w:rPr>
          <w:rFonts w:ascii="Courier New" w:hAnsi="Courier New" w:cs="Courier New"/>
          <w:color w:val="auto"/>
          <w:szCs w:val="20"/>
          <w:lang w:val="en-NL" w:eastAsia="en-NL"/>
        </w:rPr>
        <w:t>#!/</w:t>
      </w:r>
      <w:proofErr w:type="gramEnd"/>
      <w:r w:rsidRPr="006A548F">
        <w:rPr>
          <w:rFonts w:ascii="Courier New" w:hAnsi="Courier New" w:cs="Courier New"/>
          <w:color w:val="auto"/>
          <w:szCs w:val="20"/>
          <w:lang w:val="en-NL" w:eastAsia="en-NL"/>
        </w:rPr>
        <w:t>bin/bash</w:t>
      </w:r>
    </w:p>
    <w:p w14:paraId="67ACB50B"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7AA42DB"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set -f </w:t>
      </w:r>
    </w:p>
    <w:p w14:paraId="09D3BFED"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string=$APP_SERVER_</w:t>
      </w:r>
      <w:r>
        <w:rPr>
          <w:rFonts w:ascii="Courier New" w:hAnsi="Courier New" w:cs="Courier New"/>
          <w:color w:val="auto"/>
          <w:szCs w:val="20"/>
          <w:lang w:val="en-GB" w:eastAsia="en-NL"/>
        </w:rPr>
        <w:t>ID</w:t>
      </w:r>
      <w:r w:rsidRPr="006A548F">
        <w:rPr>
          <w:rFonts w:ascii="Courier New" w:hAnsi="Courier New" w:cs="Courier New"/>
          <w:color w:val="auto"/>
          <w:szCs w:val="20"/>
          <w:lang w:val="en-NL" w:eastAsia="en-NL"/>
        </w:rPr>
        <w:t>S</w:t>
      </w:r>
    </w:p>
    <w:p w14:paraId="1B769DF3"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array</w:t>
      </w:r>
      <w:proofErr w:type="gramStart"/>
      <w:r w:rsidRPr="006A548F">
        <w:rPr>
          <w:rFonts w:ascii="Courier New" w:hAnsi="Courier New" w:cs="Courier New"/>
          <w:color w:val="auto"/>
          <w:szCs w:val="20"/>
          <w:lang w:val="en-NL" w:eastAsia="en-NL"/>
        </w:rPr>
        <w:t>=(</w:t>
      </w:r>
      <w:proofErr w:type="gramEnd"/>
      <w:r w:rsidRPr="006A548F">
        <w:rPr>
          <w:rFonts w:ascii="Courier New" w:hAnsi="Courier New" w:cs="Courier New"/>
          <w:color w:val="auto"/>
          <w:szCs w:val="20"/>
          <w:lang w:val="en-NL" w:eastAsia="en-NL"/>
        </w:rPr>
        <w:t>${string//,/ })</w:t>
      </w:r>
    </w:p>
    <w:p w14:paraId="30962541"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echo "Deploy"</w:t>
      </w:r>
    </w:p>
    <w:p w14:paraId="0B200E60"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67D43198"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for i in "$</w:t>
      </w:r>
      <w:proofErr w:type="gramStart"/>
      <w:r w:rsidRPr="006A548F">
        <w:rPr>
          <w:rFonts w:ascii="Courier New" w:hAnsi="Courier New" w:cs="Courier New"/>
          <w:color w:val="auto"/>
          <w:szCs w:val="20"/>
          <w:lang w:val="en-NL" w:eastAsia="en-NL"/>
        </w:rPr>
        <w:t>{!array</w:t>
      </w:r>
      <w:proofErr w:type="gramEnd"/>
      <w:r w:rsidRPr="006A548F">
        <w:rPr>
          <w:rFonts w:ascii="Courier New" w:hAnsi="Courier New" w:cs="Courier New"/>
          <w:color w:val="auto"/>
          <w:szCs w:val="20"/>
          <w:lang w:val="en-NL" w:eastAsia="en-NL"/>
        </w:rPr>
        <w:t>[@]}" ; do</w:t>
      </w:r>
    </w:p>
    <w:p w14:paraId="527F8150"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0090C5E3"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lastRenderedPageBreak/>
        <w:t xml:space="preserve">    echo "Deploy </w:t>
      </w:r>
      <w:proofErr w:type="gramStart"/>
      <w:r w:rsidRPr="006A548F">
        <w:rPr>
          <w:rFonts w:ascii="Courier New" w:hAnsi="Courier New" w:cs="Courier New"/>
          <w:color w:val="auto"/>
          <w:szCs w:val="20"/>
          <w:lang w:val="en-NL" w:eastAsia="en-NL"/>
        </w:rPr>
        <w:t>on  instance</w:t>
      </w:r>
      <w:proofErr w:type="gramEnd"/>
      <w:r>
        <w:rPr>
          <w:rFonts w:ascii="Courier New" w:hAnsi="Courier New" w:cs="Courier New"/>
          <w:color w:val="auto"/>
          <w:szCs w:val="20"/>
          <w:lang w:val="en-GB" w:eastAsia="en-NL"/>
        </w:rPr>
        <w:t>$i</w:t>
      </w:r>
      <w:r w:rsidRPr="006A548F">
        <w:rPr>
          <w:rFonts w:ascii="Courier New" w:hAnsi="Courier New" w:cs="Courier New"/>
          <w:color w:val="auto"/>
          <w:szCs w:val="20"/>
          <w:lang w:val="en-NL" w:eastAsia="en-NL"/>
        </w:rPr>
        <w:t>"</w:t>
      </w:r>
    </w:p>
    <w:p w14:paraId="4D04578D"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#comment uncomment according the selected </w:t>
      </w:r>
      <w:proofErr w:type="gramStart"/>
      <w:r>
        <w:rPr>
          <w:rFonts w:ascii="Courier New" w:hAnsi="Courier New" w:cs="Courier New"/>
          <w:color w:val="auto"/>
          <w:szCs w:val="20"/>
          <w:lang w:val="en-GB" w:eastAsia="en-NL"/>
        </w:rPr>
        <w:t>method ,</w:t>
      </w:r>
      <w:proofErr w:type="gramEnd"/>
      <w:r>
        <w:rPr>
          <w:rFonts w:ascii="Courier New" w:hAnsi="Courier New" w:cs="Courier New"/>
          <w:color w:val="auto"/>
          <w:szCs w:val="20"/>
          <w:lang w:val="en-GB" w:eastAsia="en-NL"/>
        </w:rPr>
        <w:t xml:space="preserve">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session and cli or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and </w:t>
      </w:r>
      <w:proofErr w:type="spellStart"/>
      <w:r>
        <w:rPr>
          <w:rFonts w:ascii="Courier New" w:hAnsi="Courier New" w:cs="Courier New"/>
          <w:color w:val="auto"/>
          <w:szCs w:val="20"/>
          <w:lang w:val="en-GB" w:eastAsia="en-NL"/>
        </w:rPr>
        <w:t>ssh</w:t>
      </w:r>
      <w:proofErr w:type="spellEnd"/>
    </w:p>
    <w:p w14:paraId="3A9F9E02" w14:textId="77777777" w:rsidR="00D67754" w:rsidRPr="00CB0653"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p>
    <w:p w14:paraId="187D733E" w14:textId="77777777" w:rsidR="00D67754" w:rsidRPr="008C3ECC"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proofErr w:type="gramStart"/>
      <w:r>
        <w:rPr>
          <w:rFonts w:ascii="Courier New" w:hAnsi="Courier New" w:cs="Courier New"/>
          <w:color w:val="auto"/>
          <w:szCs w:val="20"/>
          <w:lang w:val="en-GB" w:eastAsia="en-NL"/>
        </w:rPr>
        <w:t>uncomment</w:t>
      </w:r>
      <w:proofErr w:type="gramEnd"/>
      <w:r>
        <w:rPr>
          <w:rFonts w:ascii="Courier New" w:hAnsi="Courier New" w:cs="Courier New"/>
          <w:color w:val="auto"/>
          <w:szCs w:val="20"/>
          <w:lang w:val="en-GB" w:eastAsia="en-NL"/>
        </w:rPr>
        <w:t xml:space="preserve"> if</w:t>
      </w:r>
      <w:r w:rsidRPr="008C3ECC">
        <w:rPr>
          <w:rFonts w:ascii="Courier New" w:hAnsi="Courier New" w:cs="Courier New"/>
          <w:color w:val="auto"/>
          <w:szCs w:val="20"/>
          <w:lang w:val="en-NL" w:eastAsia="en-NL"/>
        </w:rPr>
        <w:t xml:space="preserve"> run commands with </w:t>
      </w:r>
      <w:proofErr w:type="spellStart"/>
      <w:r w:rsidRPr="008C3ECC">
        <w:rPr>
          <w:rFonts w:ascii="Courier New" w:hAnsi="Courier New" w:cs="Courier New"/>
          <w:color w:val="auto"/>
          <w:szCs w:val="20"/>
          <w:lang w:val="en-NL" w:eastAsia="en-NL"/>
        </w:rPr>
        <w:t>ssh</w:t>
      </w:r>
      <w:proofErr w:type="spellEnd"/>
    </w:p>
    <w:p w14:paraId="1FBAD410"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8C3ECC">
        <w:rPr>
          <w:rFonts w:ascii="Courier New" w:hAnsi="Courier New" w:cs="Courier New"/>
          <w:color w:val="auto"/>
          <w:szCs w:val="20"/>
          <w:lang w:val="en-NL" w:eastAsia="en-NL"/>
        </w:rPr>
        <w:t xml:space="preserve">    </w:t>
      </w:r>
      <w:r>
        <w:rPr>
          <w:rFonts w:ascii="Courier New" w:hAnsi="Courier New" w:cs="Courier New"/>
          <w:color w:val="auto"/>
          <w:szCs w:val="20"/>
          <w:lang w:val="en-GB" w:eastAsia="en-NL"/>
        </w:rPr>
        <w:t>#</w:t>
      </w:r>
      <w:proofErr w:type="spellStart"/>
      <w:proofErr w:type="gramStart"/>
      <w:r w:rsidRPr="008C3ECC">
        <w:rPr>
          <w:rFonts w:ascii="Courier New" w:hAnsi="Courier New" w:cs="Courier New"/>
          <w:color w:val="auto"/>
          <w:szCs w:val="20"/>
          <w:lang w:val="en-NL" w:eastAsia="en-NL"/>
        </w:rPr>
        <w:t>ssh</w:t>
      </w:r>
      <w:proofErr w:type="spellEnd"/>
      <w:proofErr w:type="gramEnd"/>
      <w:r w:rsidRPr="008C3ECC">
        <w:rPr>
          <w:rFonts w:ascii="Courier New" w:hAnsi="Courier New" w:cs="Courier New"/>
          <w:color w:val="auto"/>
          <w:szCs w:val="20"/>
          <w:lang w:val="en-NL" w:eastAsia="en-NL"/>
        </w:rPr>
        <w:t xml:space="preserve"> -</w:t>
      </w:r>
      <w:proofErr w:type="spellStart"/>
      <w:r w:rsidRPr="008C3ECC">
        <w:rPr>
          <w:rFonts w:ascii="Courier New" w:hAnsi="Courier New" w:cs="Courier New"/>
          <w:color w:val="auto"/>
          <w:szCs w:val="20"/>
          <w:lang w:val="en-NL" w:eastAsia="en-NL"/>
        </w:rPr>
        <w:t>i</w:t>
      </w:r>
      <w:proofErr w:type="spellEnd"/>
      <w:r w:rsidRPr="008C3ECC">
        <w:rPr>
          <w:rFonts w:ascii="Courier New" w:hAnsi="Courier New" w:cs="Courier New"/>
          <w:color w:val="auto"/>
          <w:szCs w:val="20"/>
          <w:lang w:val="en-NL" w:eastAsia="en-NL"/>
        </w:rPr>
        <w:t xml:space="preserve"> </w:t>
      </w:r>
      <w:r w:rsidRPr="006A548F">
        <w:rPr>
          <w:rFonts w:ascii="Courier New" w:hAnsi="Courier New" w:cs="Courier New"/>
          <w:color w:val="auto"/>
          <w:szCs w:val="20"/>
          <w:lang w:val="en-NL" w:eastAsia="en-NL"/>
        </w:rPr>
        <w:t>~/.</w:t>
      </w:r>
      <w:proofErr w:type="spellStart"/>
      <w:r w:rsidRPr="006A548F">
        <w:rPr>
          <w:rFonts w:ascii="Courier New" w:hAnsi="Courier New" w:cs="Courier New"/>
          <w:color w:val="auto"/>
          <w:szCs w:val="20"/>
          <w:lang w:val="en-NL" w:eastAsia="en-NL"/>
        </w:rPr>
        <w:t>ssh</w:t>
      </w:r>
      <w:proofErr w:type="spellEnd"/>
      <w:r w:rsidRPr="006A548F">
        <w:rPr>
          <w:rFonts w:ascii="Courier New" w:hAnsi="Courier New" w:cs="Courier New"/>
          <w:color w:val="auto"/>
          <w:szCs w:val="20"/>
          <w:lang w:val="en-NL" w:eastAsia="en-NL"/>
        </w:rPr>
        <w:t>/</w:t>
      </w:r>
      <w:proofErr w:type="spellStart"/>
      <w:r w:rsidRPr="006A548F">
        <w:rPr>
          <w:rFonts w:ascii="Courier New" w:hAnsi="Courier New" w:cs="Courier New"/>
          <w:color w:val="auto"/>
          <w:szCs w:val="20"/>
          <w:lang w:val="en-NL" w:eastAsia="en-NL"/>
        </w:rPr>
        <w:t>id_app</w:t>
      </w:r>
      <w:proofErr w:type="spellEnd"/>
      <w:r w:rsidRPr="006A548F">
        <w:rPr>
          <w:rFonts w:ascii="Courier New" w:hAnsi="Courier New" w:cs="Courier New"/>
          <w:color w:val="auto"/>
          <w:szCs w:val="20"/>
          <w:lang w:val="en-NL" w:eastAsia="en-NL"/>
        </w:rPr>
        <w:t xml:space="preserve"> $APP_SERVER_USER@${array[</w:t>
      </w:r>
      <w:proofErr w:type="spellStart"/>
      <w:r w:rsidRPr="00BB59A8">
        <w:rPr>
          <w:rFonts w:ascii="Courier New" w:hAnsi="Courier New" w:cs="Courier New"/>
          <w:color w:val="auto"/>
          <w:szCs w:val="20"/>
          <w:lang w:val="en-NL" w:eastAsia="en-NL"/>
        </w:rPr>
        <w:t>i</w:t>
      </w:r>
      <w:proofErr w:type="spellEnd"/>
      <w:r w:rsidRPr="006A548F">
        <w:rPr>
          <w:rFonts w:ascii="Courier New" w:hAnsi="Courier New" w:cs="Courier New"/>
          <w:color w:val="auto"/>
          <w:szCs w:val="20"/>
          <w:lang w:val="en-NL" w:eastAsia="en-NL"/>
        </w:rPr>
        <w:t xml:space="preserve">]} "cd </w:t>
      </w:r>
      <w:r>
        <w:rPr>
          <w:rFonts w:ascii="Courier New" w:hAnsi="Courier New" w:cs="Courier New"/>
          <w:color w:val="auto"/>
          <w:szCs w:val="20"/>
          <w:lang w:val="en-GB" w:eastAsia="en-NL"/>
        </w:rPr>
        <w:t>$</w:t>
      </w:r>
      <w:r w:rsidRPr="001C0CB2">
        <w:rPr>
          <w:rFonts w:ascii="Courier New" w:hAnsi="Courier New" w:cs="Courier New"/>
          <w:color w:val="auto"/>
          <w:szCs w:val="20"/>
          <w:lang w:val="en-NL" w:eastAsia="en-NL"/>
        </w:rPr>
        <w:t xml:space="preserve">APP_PATH </w:t>
      </w:r>
      <w:r w:rsidRPr="006A548F">
        <w:rPr>
          <w:rFonts w:ascii="Courier New" w:hAnsi="Courier New" w:cs="Courier New"/>
          <w:color w:val="auto"/>
          <w:szCs w:val="20"/>
          <w:lang w:val="en-NL" w:eastAsia="en-NL"/>
        </w:rPr>
        <w:t xml:space="preserve">&amp;&amp; </w:t>
      </w:r>
      <w:r>
        <w:rPr>
          <w:rFonts w:ascii="Courier New" w:hAnsi="Courier New" w:cs="Courier New"/>
          <w:color w:val="auto"/>
          <w:szCs w:val="20"/>
          <w:lang w:val="en-GB" w:eastAsia="en-NL"/>
        </w:rPr>
        <w:t>s</w:t>
      </w:r>
      <w:r w:rsidRPr="006A548F">
        <w:rPr>
          <w:rFonts w:ascii="Courier New" w:hAnsi="Courier New" w:cs="Courier New"/>
          <w:color w:val="auto"/>
          <w:szCs w:val="20"/>
          <w:lang w:val="en-NL" w:eastAsia="en-NL"/>
        </w:rPr>
        <w:t xml:space="preserve">udo git pull </w:t>
      </w:r>
      <w:r>
        <w:rPr>
          <w:rFonts w:ascii="Courier New" w:hAnsi="Courier New" w:cs="Courier New"/>
          <w:color w:val="auto"/>
          <w:szCs w:val="20"/>
          <w:lang w:val="en-GB" w:eastAsia="en-NL"/>
        </w:rPr>
        <w:t>$</w:t>
      </w:r>
      <w:r w:rsidRPr="00FF1653">
        <w:rPr>
          <w:rFonts w:ascii="Courier New" w:hAnsi="Courier New" w:cs="Courier New"/>
          <w:color w:val="auto"/>
          <w:szCs w:val="20"/>
          <w:lang w:val="en-NL" w:eastAsia="en-NL"/>
        </w:rPr>
        <w:t>CI_REPOSITORY_URL</w:t>
      </w:r>
      <w:r w:rsidRPr="006A548F">
        <w:rPr>
          <w:rFonts w:ascii="Courier New" w:hAnsi="Courier New" w:cs="Courier New"/>
          <w:color w:val="auto"/>
          <w:szCs w:val="20"/>
          <w:lang w:val="en-NL" w:eastAsia="en-NL"/>
        </w:rPr>
        <w:t xml:space="preserve"> </w:t>
      </w:r>
      <w:r>
        <w:rPr>
          <w:rStyle w:val="HTMLCode"/>
        </w:rPr>
        <w:t xml:space="preserve">$CI_COMMIT_BRANCH </w:t>
      </w:r>
      <w:r w:rsidRPr="006A548F">
        <w:rPr>
          <w:rFonts w:ascii="Courier New" w:hAnsi="Courier New" w:cs="Courier New"/>
          <w:color w:val="auto"/>
          <w:szCs w:val="20"/>
          <w:lang w:val="en-NL" w:eastAsia="en-NL"/>
        </w:rPr>
        <w:t xml:space="preserve">&amp;&amp; </w:t>
      </w:r>
      <w:r>
        <w:rPr>
          <w:rFonts w:ascii="Courier New" w:hAnsi="Courier New" w:cs="Courier New"/>
          <w:color w:val="auto"/>
          <w:szCs w:val="20"/>
          <w:lang w:val="en-GB" w:eastAsia="en-NL"/>
        </w:rPr>
        <w:t>$APP_RESTART_COMMANDS</w:t>
      </w:r>
      <w:r w:rsidRPr="006A548F">
        <w:rPr>
          <w:rFonts w:ascii="Courier New" w:hAnsi="Courier New" w:cs="Courier New"/>
          <w:color w:val="auto"/>
          <w:szCs w:val="20"/>
          <w:lang w:val="en-NL" w:eastAsia="en-NL"/>
        </w:rPr>
        <w:t>"</w:t>
      </w:r>
    </w:p>
    <w:p w14:paraId="5D6628AD"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NL" w:eastAsia="en-NL"/>
        </w:rPr>
        <w:tab/>
      </w:r>
    </w:p>
    <w:p w14:paraId="33335DE6"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gramStart"/>
      <w:r>
        <w:rPr>
          <w:rFonts w:ascii="Courier New" w:hAnsi="Courier New" w:cs="Courier New"/>
          <w:color w:val="auto"/>
          <w:szCs w:val="20"/>
          <w:lang w:val="en-GB" w:eastAsia="en-NL"/>
        </w:rPr>
        <w:t>or</w:t>
      </w:r>
      <w:proofErr w:type="gramEnd"/>
      <w:r>
        <w:rPr>
          <w:rFonts w:ascii="Courier New" w:hAnsi="Courier New" w:cs="Courier New"/>
          <w:color w:val="auto"/>
          <w:szCs w:val="20"/>
          <w:lang w:val="en-GB" w:eastAsia="en-NL"/>
        </w:rPr>
        <w:t xml:space="preserve"> using </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cli </w:t>
      </w:r>
    </w:p>
    <w:p w14:paraId="54A60D5B"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gramStart"/>
      <w:r>
        <w:rPr>
          <w:rFonts w:ascii="Courier New" w:hAnsi="Courier New" w:cs="Courier New"/>
          <w:color w:val="auto"/>
          <w:szCs w:val="20"/>
          <w:lang w:val="en-GB" w:eastAsia="en-NL"/>
        </w:rPr>
        <w:t>if !</w:t>
      </w:r>
      <w:proofErr w:type="gramEnd"/>
      <w:r>
        <w:rPr>
          <w:rFonts w:ascii="Courier New" w:hAnsi="Courier New" w:cs="Courier New"/>
          <w:color w:val="auto"/>
          <w:szCs w:val="20"/>
          <w:lang w:val="en-GB" w:eastAsia="en-NL"/>
        </w:rPr>
        <w:t xml:space="preserve"> </w:t>
      </w:r>
      <w:proofErr w:type="spellStart"/>
      <w:r w:rsidRPr="005F32E2">
        <w:rPr>
          <w:rFonts w:ascii="Courier New" w:hAnsi="Courier New" w:cs="Courier New"/>
          <w:color w:val="auto"/>
          <w:szCs w:val="20"/>
          <w:lang w:val="en-GB" w:eastAsia="en-NL"/>
        </w:rPr>
        <w:t>aws</w:t>
      </w:r>
      <w:proofErr w:type="spellEnd"/>
      <w:r w:rsidRPr="005F32E2">
        <w:rPr>
          <w:rFonts w:ascii="Courier New" w:hAnsi="Courier New" w:cs="Courier New"/>
          <w:color w:val="auto"/>
          <w:szCs w:val="20"/>
          <w:lang w:val="en-GB" w:eastAsia="en-NL"/>
        </w:rPr>
        <w:t xml:space="preserve"> </w:t>
      </w:r>
      <w:proofErr w:type="spellStart"/>
      <w:r w:rsidRPr="005F32E2">
        <w:rPr>
          <w:rFonts w:ascii="Courier New" w:hAnsi="Courier New" w:cs="Courier New"/>
          <w:color w:val="auto"/>
          <w:szCs w:val="20"/>
          <w:lang w:val="en-GB" w:eastAsia="en-NL"/>
        </w:rPr>
        <w:t>ssm</w:t>
      </w:r>
      <w:proofErr w:type="spellEnd"/>
      <w:r w:rsidRPr="005F32E2">
        <w:rPr>
          <w:rFonts w:ascii="Courier New" w:hAnsi="Courier New" w:cs="Courier New"/>
          <w:color w:val="auto"/>
          <w:szCs w:val="20"/>
          <w:lang w:val="en-GB" w:eastAsia="en-NL"/>
        </w:rPr>
        <w:t xml:space="preserve"> start-session --target </w:t>
      </w:r>
      <w:r w:rsidRPr="006A548F">
        <w:rPr>
          <w:rFonts w:ascii="Courier New" w:hAnsi="Courier New" w:cs="Courier New"/>
          <w:color w:val="auto"/>
          <w:szCs w:val="20"/>
          <w:lang w:val="en-NL" w:eastAsia="en-NL"/>
        </w:rPr>
        <w:t>${array[</w:t>
      </w:r>
      <w:r w:rsidRPr="00BB59A8">
        <w:rPr>
          <w:rFonts w:ascii="Courier New" w:hAnsi="Courier New" w:cs="Courier New"/>
          <w:color w:val="auto"/>
          <w:szCs w:val="20"/>
          <w:lang w:val="en-NL" w:eastAsia="en-NL"/>
        </w:rPr>
        <w:t>i</w:t>
      </w:r>
      <w:r w:rsidRPr="006A548F">
        <w:rPr>
          <w:rFonts w:ascii="Courier New" w:hAnsi="Courier New" w:cs="Courier New"/>
          <w:color w:val="auto"/>
          <w:szCs w:val="20"/>
          <w:lang w:val="en-NL" w:eastAsia="en-NL"/>
        </w:rPr>
        <w:t>]}</w:t>
      </w:r>
      <w:r>
        <w:rPr>
          <w:rFonts w:ascii="Courier New" w:hAnsi="Courier New" w:cs="Courier New"/>
          <w:color w:val="auto"/>
          <w:szCs w:val="20"/>
          <w:lang w:val="en-GB" w:eastAsia="en-NL"/>
        </w:rPr>
        <w:t xml:space="preserve">; then </w:t>
      </w:r>
    </w:p>
    <w:p w14:paraId="015B3CDF"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ab/>
        <w:t xml:space="preserve">echo </w:t>
      </w:r>
      <w:r w:rsidRPr="006A548F">
        <w:rPr>
          <w:rFonts w:ascii="Courier New" w:hAnsi="Courier New" w:cs="Courier New"/>
          <w:color w:val="auto"/>
          <w:szCs w:val="20"/>
          <w:lang w:val="en-NL" w:eastAsia="en-NL"/>
        </w:rPr>
        <w:t>"</w:t>
      </w:r>
      <w:proofErr w:type="spellStart"/>
      <w:r>
        <w:rPr>
          <w:rFonts w:ascii="Courier New" w:hAnsi="Courier New" w:cs="Courier New"/>
          <w:color w:val="auto"/>
          <w:szCs w:val="20"/>
          <w:lang w:val="en-GB" w:eastAsia="en-NL"/>
        </w:rPr>
        <w:t>ssm</w:t>
      </w:r>
      <w:proofErr w:type="spellEnd"/>
      <w:r>
        <w:rPr>
          <w:rFonts w:ascii="Courier New" w:hAnsi="Courier New" w:cs="Courier New"/>
          <w:color w:val="auto"/>
          <w:szCs w:val="20"/>
          <w:lang w:val="en-GB" w:eastAsia="en-NL"/>
        </w:rPr>
        <w:t xml:space="preserve"> session error</w:t>
      </w:r>
      <w:r w:rsidRPr="006A548F">
        <w:rPr>
          <w:rFonts w:ascii="Courier New" w:hAnsi="Courier New" w:cs="Courier New"/>
          <w:color w:val="auto"/>
          <w:szCs w:val="20"/>
          <w:lang w:val="en-NL" w:eastAsia="en-NL"/>
        </w:rPr>
        <w:t>"</w:t>
      </w:r>
    </w:p>
    <w:p w14:paraId="243ADE34" w14:textId="77777777" w:rsidR="00D67754" w:rsidRPr="00CB0653"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NL" w:eastAsia="en-NL"/>
        </w:rPr>
        <w:tab/>
      </w:r>
      <w:r>
        <w:rPr>
          <w:rFonts w:ascii="Courier New" w:hAnsi="Courier New" w:cs="Courier New"/>
          <w:color w:val="auto"/>
          <w:szCs w:val="20"/>
          <w:lang w:val="en-GB" w:eastAsia="en-NL"/>
        </w:rPr>
        <w:t>continue;</w:t>
      </w:r>
    </w:p>
    <w:p w14:paraId="016B244C" w14:textId="77777777" w:rsidR="00D67754" w:rsidRPr="005F32E2"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fi</w:t>
      </w:r>
    </w:p>
    <w:p w14:paraId="065C2774" w14:textId="77777777" w:rsidR="00D67754" w:rsidRPr="005F32E2"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sleep 5</w:t>
      </w:r>
    </w:p>
    <w:p w14:paraId="186252F1"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GB" w:eastAsia="en-NL"/>
        </w:rPr>
      </w:pPr>
      <w:r>
        <w:rPr>
          <w:rFonts w:ascii="Courier New" w:hAnsi="Courier New" w:cs="Courier New"/>
          <w:color w:val="auto"/>
          <w:szCs w:val="20"/>
          <w:lang w:val="en-GB" w:eastAsia="en-NL"/>
        </w:rPr>
        <w:t xml:space="preserve"> </w:t>
      </w:r>
      <w:proofErr w:type="spellStart"/>
      <w:r>
        <w:rPr>
          <w:rFonts w:ascii="Courier New" w:hAnsi="Courier New" w:cs="Courier New"/>
          <w:color w:val="auto"/>
          <w:szCs w:val="20"/>
          <w:lang w:val="en-GB" w:eastAsia="en-NL"/>
        </w:rPr>
        <w:t>sudo</w:t>
      </w:r>
      <w:proofErr w:type="spellEnd"/>
      <w:r>
        <w:rPr>
          <w:rFonts w:ascii="Courier New" w:hAnsi="Courier New" w:cs="Courier New"/>
          <w:color w:val="auto"/>
          <w:szCs w:val="20"/>
          <w:lang w:val="en-GB" w:eastAsia="en-NL"/>
        </w:rPr>
        <w:t xml:space="preserve"> su – </w:t>
      </w:r>
    </w:p>
    <w:p w14:paraId="0F149AF3"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val="en-GB" w:eastAsia="en-NL"/>
        </w:rPr>
        <w:t xml:space="preserve"> cd $</w:t>
      </w:r>
      <w:r w:rsidRPr="001C0CB2">
        <w:rPr>
          <w:rFonts w:ascii="Courier New" w:hAnsi="Courier New" w:cs="Courier New"/>
          <w:color w:val="auto"/>
          <w:szCs w:val="20"/>
          <w:lang w:val="en-NL" w:eastAsia="en-NL"/>
        </w:rPr>
        <w:t>APP_PATH</w:t>
      </w:r>
    </w:p>
    <w:p w14:paraId="24891F5C" w14:textId="77777777" w:rsidR="00D67754"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eastAsia="en-NL"/>
        </w:rPr>
      </w:pPr>
      <w:r>
        <w:rPr>
          <w:rFonts w:ascii="Courier New" w:hAnsi="Courier New" w:cs="Courier New"/>
          <w:color w:val="auto"/>
          <w:szCs w:val="20"/>
          <w:lang w:val="en-GB" w:eastAsia="en-NL"/>
        </w:rPr>
        <w:t xml:space="preserve"> </w:t>
      </w:r>
      <w:proofErr w:type="spellStart"/>
      <w:r w:rsidRPr="006A548F">
        <w:rPr>
          <w:rFonts w:ascii="Courier New" w:hAnsi="Courier New" w:cs="Courier New"/>
          <w:color w:val="auto"/>
          <w:szCs w:val="20"/>
          <w:lang w:val="en-NL" w:eastAsia="en-NL"/>
        </w:rPr>
        <w:t>sudo</w:t>
      </w:r>
      <w:proofErr w:type="spellEnd"/>
      <w:r w:rsidRPr="006A548F">
        <w:rPr>
          <w:rFonts w:ascii="Courier New" w:hAnsi="Courier New" w:cs="Courier New"/>
          <w:color w:val="auto"/>
          <w:szCs w:val="20"/>
          <w:lang w:val="en-NL" w:eastAsia="en-NL"/>
        </w:rPr>
        <w:t xml:space="preserve"> git pull </w:t>
      </w:r>
      <w:r>
        <w:rPr>
          <w:rFonts w:ascii="Courier New" w:hAnsi="Courier New" w:cs="Courier New"/>
          <w:color w:val="auto"/>
          <w:szCs w:val="20"/>
          <w:lang w:val="en-GB" w:eastAsia="en-NL"/>
        </w:rPr>
        <w:t>$</w:t>
      </w:r>
      <w:r w:rsidRPr="00FF1653">
        <w:rPr>
          <w:rFonts w:ascii="Courier New" w:hAnsi="Courier New" w:cs="Courier New"/>
          <w:color w:val="auto"/>
          <w:szCs w:val="20"/>
          <w:lang w:val="en-NL" w:eastAsia="en-NL"/>
        </w:rPr>
        <w:t>CI_REPOSITORY_URL</w:t>
      </w:r>
      <w:r w:rsidRPr="006A548F">
        <w:rPr>
          <w:rFonts w:ascii="Courier New" w:hAnsi="Courier New" w:cs="Courier New"/>
          <w:color w:val="auto"/>
          <w:szCs w:val="20"/>
          <w:lang w:val="en-NL" w:eastAsia="en-NL"/>
        </w:rPr>
        <w:t xml:space="preserve"> </w:t>
      </w:r>
      <w:r>
        <w:rPr>
          <w:rStyle w:val="HTMLCode"/>
        </w:rPr>
        <w:t xml:space="preserve">$CI_COMMIT_BRANCH </w:t>
      </w:r>
      <w:r>
        <w:rPr>
          <w:rFonts w:ascii="Courier New" w:hAnsi="Courier New" w:cs="Courier New"/>
          <w:color w:val="auto"/>
          <w:szCs w:val="20"/>
          <w:lang w:eastAsia="en-NL"/>
        </w:rPr>
        <w:t xml:space="preserve"> </w:t>
      </w:r>
    </w:p>
    <w:p w14:paraId="3B84CDDB"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Pr>
          <w:rFonts w:ascii="Courier New" w:hAnsi="Courier New" w:cs="Courier New"/>
          <w:color w:val="auto"/>
          <w:szCs w:val="20"/>
          <w:lang w:eastAsia="en-NL"/>
        </w:rPr>
        <w:t xml:space="preserve"> </w:t>
      </w:r>
      <w:r>
        <w:rPr>
          <w:rFonts w:ascii="Courier New" w:hAnsi="Courier New" w:cs="Courier New"/>
          <w:color w:val="auto"/>
          <w:szCs w:val="20"/>
          <w:lang w:val="en-GB" w:eastAsia="en-NL"/>
        </w:rPr>
        <w:t>$APP_RESTART_COMMANDS</w:t>
      </w:r>
    </w:p>
    <w:p w14:paraId="70DA0C1E" w14:textId="77777777" w:rsidR="00D67754" w:rsidRPr="005F32E2"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p>
    <w:p w14:paraId="780FD8A0" w14:textId="77777777" w:rsidR="00D67754" w:rsidRPr="006A548F" w:rsidRDefault="00D67754" w:rsidP="00D67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Cs w:val="20"/>
          <w:lang w:val="en-NL" w:eastAsia="en-NL"/>
        </w:rPr>
      </w:pPr>
      <w:r w:rsidRPr="006A548F">
        <w:rPr>
          <w:rFonts w:ascii="Courier New" w:hAnsi="Courier New" w:cs="Courier New"/>
          <w:color w:val="auto"/>
          <w:szCs w:val="20"/>
          <w:lang w:val="en-NL" w:eastAsia="en-NL"/>
        </w:rPr>
        <w:t>done</w:t>
      </w:r>
    </w:p>
    <w:p w14:paraId="47F628B9" w14:textId="4985266F" w:rsidR="00D67754" w:rsidRDefault="00D67754"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14205960" w14:textId="77777777" w:rsidR="00D67754" w:rsidRDefault="00D67754"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3E827EC5" w14:textId="77777777" w:rsidR="00EF6F9F" w:rsidRPr="00EF6F9F" w:rsidRDefault="00EF6F9F" w:rsidP="00EF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Cs w:val="20"/>
        </w:rPr>
      </w:pPr>
    </w:p>
    <w:p w14:paraId="2B6CEC1C" w14:textId="62B804D8" w:rsidR="00A96C8F" w:rsidRDefault="00A96C8F" w:rsidP="00470ED0">
      <w:pPr>
        <w:pStyle w:val="enzo-text"/>
        <w:rPr>
          <w:lang w:val="en-US"/>
        </w:rPr>
      </w:pPr>
      <w:r>
        <w:rPr>
          <w:lang w:val="en-US"/>
        </w:rPr>
        <w:t xml:space="preserve">After a code </w:t>
      </w:r>
      <w:r w:rsidR="00872903">
        <w:rPr>
          <w:lang w:val="en-US"/>
        </w:rPr>
        <w:t xml:space="preserve">repository </w:t>
      </w:r>
      <w:r w:rsidR="00DB1BE3">
        <w:rPr>
          <w:lang w:val="en-US"/>
        </w:rPr>
        <w:t>update, we</w:t>
      </w:r>
      <w:r w:rsidR="00872903">
        <w:rPr>
          <w:lang w:val="en-US"/>
        </w:rPr>
        <w:t xml:space="preserve"> </w:t>
      </w:r>
      <w:r>
        <w:rPr>
          <w:lang w:val="en-US"/>
        </w:rPr>
        <w:t>trigger</w:t>
      </w:r>
      <w:r w:rsidR="00872903">
        <w:rPr>
          <w:lang w:val="en-US"/>
        </w:rPr>
        <w:t xml:space="preserve"> a script </w:t>
      </w:r>
      <w:r>
        <w:rPr>
          <w:lang w:val="en-US"/>
        </w:rPr>
        <w:t>t</w:t>
      </w:r>
      <w:r w:rsidR="00872903">
        <w:rPr>
          <w:lang w:val="en-US"/>
        </w:rPr>
        <w:t>hat will</w:t>
      </w:r>
      <w:r>
        <w:rPr>
          <w:lang w:val="en-US"/>
        </w:rPr>
        <w:t xml:space="preserve"> use packer </w:t>
      </w:r>
      <w:r w:rsidR="00872903">
        <w:rPr>
          <w:lang w:val="en-US"/>
        </w:rPr>
        <w:t xml:space="preserve">and provide it </w:t>
      </w:r>
      <w:r w:rsidR="00DB1BE3">
        <w:rPr>
          <w:lang w:val="en-US"/>
        </w:rPr>
        <w:t>with various</w:t>
      </w:r>
      <w:r w:rsidR="006231FE">
        <w:rPr>
          <w:lang w:val="en-US"/>
        </w:rPr>
        <w:t xml:space="preserve"> parameters as </w:t>
      </w:r>
      <w:r w:rsidR="00DB1BE3">
        <w:rPr>
          <w:lang w:val="en-US"/>
        </w:rPr>
        <w:t>inputs.</w:t>
      </w:r>
      <w:r w:rsidR="006231FE">
        <w:rPr>
          <w:lang w:val="en-US"/>
        </w:rPr>
        <w:t xml:space="preserve"> </w:t>
      </w:r>
      <w:r w:rsidR="00DB1BE3">
        <w:rPr>
          <w:lang w:val="en-US"/>
        </w:rPr>
        <w:t>This step</w:t>
      </w:r>
      <w:r w:rsidR="006231FE">
        <w:rPr>
          <w:lang w:val="en-US"/>
        </w:rPr>
        <w:t xml:space="preserve"> is </w:t>
      </w:r>
      <w:r>
        <w:rPr>
          <w:lang w:val="en-US"/>
        </w:rPr>
        <w:t>to use the code from the updated repository</w:t>
      </w:r>
      <w:r w:rsidR="006231FE">
        <w:rPr>
          <w:lang w:val="en-US"/>
        </w:rPr>
        <w:t>,</w:t>
      </w:r>
      <w:r>
        <w:rPr>
          <w:lang w:val="en-US"/>
        </w:rPr>
        <w:t xml:space="preserve"> generate a new AMI from it</w:t>
      </w:r>
      <w:r w:rsidR="006231FE">
        <w:rPr>
          <w:lang w:val="en-US"/>
        </w:rPr>
        <w:t>, and push it to AWS</w:t>
      </w:r>
      <w:r>
        <w:rPr>
          <w:lang w:val="en-US"/>
        </w:rPr>
        <w:t xml:space="preserve">. </w:t>
      </w:r>
    </w:p>
    <w:p w14:paraId="57FF9D65" w14:textId="26A511DC" w:rsidR="00470ED0" w:rsidRDefault="00A96C8F" w:rsidP="00470ED0">
      <w:pPr>
        <w:pStyle w:val="enzo-text"/>
        <w:rPr>
          <w:lang w:val="en-US"/>
        </w:rPr>
      </w:pPr>
      <w:r>
        <w:rPr>
          <w:lang w:val="en-US"/>
        </w:rPr>
        <w:t xml:space="preserve">This new AMI is uploaded to AWS and available as part of the list of available </w:t>
      </w:r>
      <w:proofErr w:type="gramStart"/>
      <w:r>
        <w:rPr>
          <w:lang w:val="en-US"/>
        </w:rPr>
        <w:t>AMI</w:t>
      </w:r>
      <w:proofErr w:type="gramEnd"/>
      <w:r>
        <w:rPr>
          <w:lang w:val="en-US"/>
        </w:rPr>
        <w:t xml:space="preserve">. And we retrieve the </w:t>
      </w:r>
      <w:proofErr w:type="spellStart"/>
      <w:r>
        <w:rPr>
          <w:lang w:val="en-US"/>
        </w:rPr>
        <w:t>ami</w:t>
      </w:r>
      <w:proofErr w:type="spellEnd"/>
      <w:r>
        <w:rPr>
          <w:lang w:val="en-US"/>
        </w:rPr>
        <w:t xml:space="preserve"> </w:t>
      </w:r>
      <w:proofErr w:type="gramStart"/>
      <w:r>
        <w:rPr>
          <w:lang w:val="en-US"/>
        </w:rPr>
        <w:t>id .</w:t>
      </w:r>
      <w:proofErr w:type="gramEnd"/>
    </w:p>
    <w:p w14:paraId="25AADFD1" w14:textId="494F59A1" w:rsidR="00A96C8F" w:rsidRDefault="00A96C8F" w:rsidP="00470ED0">
      <w:pPr>
        <w:pStyle w:val="enzo-text"/>
        <w:rPr>
          <w:lang w:val="en-US"/>
        </w:rPr>
      </w:pPr>
      <w:r>
        <w:rPr>
          <w:lang w:val="en-US"/>
        </w:rPr>
        <w:t xml:space="preserve">We then use this </w:t>
      </w:r>
      <w:proofErr w:type="spellStart"/>
      <w:r>
        <w:rPr>
          <w:lang w:val="en-US"/>
        </w:rPr>
        <w:t>ami</w:t>
      </w:r>
      <w:proofErr w:type="spellEnd"/>
      <w:r>
        <w:rPr>
          <w:lang w:val="en-US"/>
        </w:rPr>
        <w:t xml:space="preserve"> id to update the </w:t>
      </w:r>
      <w:proofErr w:type="spellStart"/>
      <w:r>
        <w:rPr>
          <w:lang w:val="en-US"/>
        </w:rPr>
        <w:t>cloudformation</w:t>
      </w:r>
      <w:proofErr w:type="spellEnd"/>
      <w:r>
        <w:rPr>
          <w:lang w:val="en-US"/>
        </w:rPr>
        <w:t xml:space="preserve"> file and submit it to AWS.</w:t>
      </w:r>
    </w:p>
    <w:p w14:paraId="6DBBB9E2" w14:textId="45F6271D" w:rsidR="00A96C8F" w:rsidRDefault="00A96C8F" w:rsidP="00470ED0">
      <w:pPr>
        <w:pStyle w:val="enzo-text"/>
        <w:rPr>
          <w:lang w:val="en-US"/>
        </w:rPr>
      </w:pPr>
    </w:p>
    <w:p w14:paraId="0F475463" w14:textId="6BF1D78D" w:rsidR="00A96C8F" w:rsidRDefault="00A96C8F" w:rsidP="00470ED0">
      <w:pPr>
        <w:pStyle w:val="enzo-text"/>
        <w:rPr>
          <w:lang w:val="en-US"/>
        </w:rPr>
      </w:pPr>
      <w:r>
        <w:rPr>
          <w:lang w:val="en-US"/>
        </w:rPr>
        <w:t xml:space="preserve">If all succeed and </w:t>
      </w:r>
      <w:r w:rsidR="00152DBE">
        <w:rPr>
          <w:lang w:val="en-US"/>
        </w:rPr>
        <w:t xml:space="preserve">get </w:t>
      </w:r>
      <w:r w:rsidR="002F27B7">
        <w:rPr>
          <w:lang w:val="en-US"/>
        </w:rPr>
        <w:t>validated by AWS, the stack is updated and the ec2 is replaced by a new one using the specified AMI id.</w:t>
      </w:r>
    </w:p>
    <w:p w14:paraId="08E880D5" w14:textId="77777777" w:rsidR="00152DBE" w:rsidRDefault="00152DBE" w:rsidP="00470ED0">
      <w:pPr>
        <w:pStyle w:val="enzo-text"/>
        <w:rPr>
          <w:lang w:val="en-US"/>
        </w:rPr>
      </w:pPr>
    </w:p>
    <w:p w14:paraId="3F6D8306" w14:textId="2FD46C2F" w:rsidR="00152DBE" w:rsidRDefault="006C3DD1" w:rsidP="00470ED0">
      <w:pPr>
        <w:pStyle w:val="enzo-text"/>
        <w:rPr>
          <w:lang w:val="en-US"/>
        </w:rPr>
      </w:pPr>
      <w:r w:rsidRPr="00BE2CD7">
        <w:rPr>
          <w:noProof/>
          <w:lang w:val="en-US"/>
        </w:rPr>
        <w:drawing>
          <wp:inline distT="0" distB="0" distL="0" distR="0" wp14:anchorId="0347092A" wp14:editId="1DBCD08B">
            <wp:extent cx="5615940" cy="19500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5940" cy="1950085"/>
                    </a:xfrm>
                    <a:prstGeom prst="rect">
                      <a:avLst/>
                    </a:prstGeom>
                  </pic:spPr>
                </pic:pic>
              </a:graphicData>
            </a:graphic>
          </wp:inline>
        </w:drawing>
      </w:r>
    </w:p>
    <w:p w14:paraId="0321618C" w14:textId="77777777" w:rsidR="002F27B7" w:rsidRDefault="002F27B7" w:rsidP="00573068">
      <w:pPr>
        <w:pStyle w:val="enzo-text"/>
        <w:rPr>
          <w:lang w:val="en-US"/>
        </w:rPr>
      </w:pPr>
    </w:p>
    <w:p w14:paraId="345D1B3B" w14:textId="2A03E4FA" w:rsidR="00BE2CD7" w:rsidRDefault="00BE2CD7" w:rsidP="00A60B76">
      <w:pPr>
        <w:pStyle w:val="enzo-text"/>
        <w:rPr>
          <w:lang w:val="en-US"/>
        </w:rPr>
      </w:pPr>
    </w:p>
    <w:p w14:paraId="38E8A289" w14:textId="37820532" w:rsidR="00A60B76" w:rsidRDefault="00A60B76" w:rsidP="00A60B76">
      <w:pPr>
        <w:pStyle w:val="enzo-text"/>
        <w:rPr>
          <w:lang w:val="en-US"/>
        </w:rPr>
      </w:pPr>
    </w:p>
    <w:p w14:paraId="120E29C1" w14:textId="46FD2D6B" w:rsidR="00A60B76" w:rsidRPr="00A60B76" w:rsidRDefault="00A60B76" w:rsidP="00A60B76">
      <w:pPr>
        <w:pStyle w:val="enzo-text"/>
        <w:rPr>
          <w:lang w:val="en-US"/>
        </w:rPr>
      </w:pPr>
    </w:p>
    <w:p w14:paraId="4698FA4E" w14:textId="018549BC" w:rsidR="00703D1B" w:rsidRDefault="00703D1B" w:rsidP="00700CDA">
      <w:pPr>
        <w:pStyle w:val="enzo-heading1"/>
      </w:pPr>
      <w:bookmarkStart w:id="25" w:name="_Toc103780269"/>
      <w:r>
        <w:t>TODO/Improvement</w:t>
      </w:r>
      <w:r w:rsidR="008108D6">
        <w:t>s</w:t>
      </w:r>
      <w:r w:rsidRPr="00C268EF">
        <w:t>:</w:t>
      </w:r>
      <w:bookmarkEnd w:id="25"/>
      <w:r w:rsidRPr="00C268EF">
        <w:t xml:space="preserve"> </w:t>
      </w:r>
    </w:p>
    <w:p w14:paraId="75C76577" w14:textId="77777777" w:rsidR="00703D1B" w:rsidRDefault="00703D1B" w:rsidP="00703D1B">
      <w:pPr>
        <w:pStyle w:val="enzo-text"/>
        <w:rPr>
          <w:lang w:val="en-US"/>
        </w:rPr>
      </w:pPr>
    </w:p>
    <w:p w14:paraId="7D8C6BFB" w14:textId="77777777" w:rsidR="00703D1B" w:rsidRPr="00A22AD7" w:rsidRDefault="00703D1B" w:rsidP="00703D1B">
      <w:pPr>
        <w:pStyle w:val="enzo-text"/>
        <w:numPr>
          <w:ilvl w:val="0"/>
          <w:numId w:val="43"/>
        </w:numPr>
        <w:rPr>
          <w:lang w:val="en-US"/>
        </w:rPr>
      </w:pPr>
      <w:r>
        <w:rPr>
          <w:lang w:val="en-US"/>
        </w:rPr>
        <w:t>Moving the sensitive information to AWS SSM Parameter Store</w:t>
      </w:r>
    </w:p>
    <w:p w14:paraId="0F176FCD" w14:textId="77777777" w:rsidR="00703D1B" w:rsidRDefault="00703D1B" w:rsidP="00703D1B">
      <w:pPr>
        <w:pStyle w:val="enzo-text"/>
        <w:numPr>
          <w:ilvl w:val="0"/>
          <w:numId w:val="43"/>
        </w:numPr>
        <w:rPr>
          <w:lang w:val="en-US"/>
        </w:rPr>
      </w:pPr>
      <w:r>
        <w:rPr>
          <w:lang w:val="en-US"/>
        </w:rPr>
        <w:lastRenderedPageBreak/>
        <w:t>Using AWS Code Pipeline</w:t>
      </w:r>
    </w:p>
    <w:p w14:paraId="1128C971" w14:textId="027B91B2" w:rsidR="00703D1B" w:rsidRDefault="00703D1B" w:rsidP="00703D1B">
      <w:pPr>
        <w:pStyle w:val="enzo-text"/>
        <w:numPr>
          <w:ilvl w:val="0"/>
          <w:numId w:val="43"/>
        </w:numPr>
        <w:rPr>
          <w:lang w:val="en-US"/>
        </w:rPr>
      </w:pPr>
      <w:r>
        <w:rPr>
          <w:lang w:val="en-US"/>
        </w:rPr>
        <w:t xml:space="preserve">Using Jenkins </w:t>
      </w:r>
    </w:p>
    <w:p w14:paraId="5990FDA1" w14:textId="6B3EC15E" w:rsidR="00CB0653" w:rsidRPr="00A60B76" w:rsidRDefault="00CB0653" w:rsidP="00703D1B">
      <w:pPr>
        <w:pStyle w:val="enzo-text"/>
        <w:numPr>
          <w:ilvl w:val="0"/>
          <w:numId w:val="43"/>
        </w:numPr>
        <w:rPr>
          <w:lang w:val="en-US"/>
        </w:rPr>
      </w:pPr>
      <w:r>
        <w:rPr>
          <w:lang w:val="en-US"/>
        </w:rPr>
        <w:t xml:space="preserve">Using </w:t>
      </w:r>
      <w:proofErr w:type="spellStart"/>
      <w:r>
        <w:rPr>
          <w:lang w:val="en-US"/>
        </w:rPr>
        <w:t>ssm</w:t>
      </w:r>
      <w:proofErr w:type="spellEnd"/>
      <w:r>
        <w:rPr>
          <w:lang w:val="en-US"/>
        </w:rPr>
        <w:t xml:space="preserve"> via a script set up in </w:t>
      </w:r>
      <w:proofErr w:type="gramStart"/>
      <w:r>
        <w:rPr>
          <w:lang w:val="en-US"/>
        </w:rPr>
        <w:t>an</w:t>
      </w:r>
      <w:proofErr w:type="gramEnd"/>
      <w:r>
        <w:rPr>
          <w:lang w:val="en-US"/>
        </w:rPr>
        <w:t xml:space="preserve"> </w:t>
      </w:r>
      <w:proofErr w:type="spellStart"/>
      <w:r>
        <w:rPr>
          <w:lang w:val="en-US"/>
        </w:rPr>
        <w:t>ssm</w:t>
      </w:r>
      <w:proofErr w:type="spellEnd"/>
      <w:r>
        <w:rPr>
          <w:lang w:val="en-US"/>
        </w:rPr>
        <w:t xml:space="preserve"> document and executed via </w:t>
      </w:r>
      <w:proofErr w:type="spellStart"/>
      <w:r>
        <w:rPr>
          <w:lang w:val="en-US"/>
        </w:rPr>
        <w:t>ssm</w:t>
      </w:r>
      <w:proofErr w:type="spellEnd"/>
      <w:r>
        <w:rPr>
          <w:lang w:val="en-US"/>
        </w:rPr>
        <w:t xml:space="preserve"> cli</w:t>
      </w:r>
    </w:p>
    <w:p w14:paraId="0A389A4A" w14:textId="64C4AFD7" w:rsidR="00497972" w:rsidRDefault="00497972" w:rsidP="00703D1B">
      <w:pPr>
        <w:pStyle w:val="enzo-heading1"/>
        <w:numPr>
          <w:ilvl w:val="0"/>
          <w:numId w:val="0"/>
        </w:numPr>
        <w:ind w:left="822"/>
      </w:pPr>
    </w:p>
    <w:p w14:paraId="13E799B5" w14:textId="4ADA860F" w:rsidR="00CB1325" w:rsidRPr="000B21C9" w:rsidRDefault="00CB1325" w:rsidP="00A378AE">
      <w:pPr>
        <w:pStyle w:val="enzo-heading1"/>
        <w:numPr>
          <w:ilvl w:val="0"/>
          <w:numId w:val="0"/>
        </w:numPr>
        <w:ind w:left="822"/>
      </w:pPr>
    </w:p>
    <w:sectPr w:rsidR="00CB1325" w:rsidRPr="000B21C9" w:rsidSect="00FF5543">
      <w:headerReference w:type="even" r:id="rId19"/>
      <w:headerReference w:type="default" r:id="rId20"/>
      <w:footerReference w:type="even" r:id="rId21"/>
      <w:footerReference w:type="default" r:id="rId22"/>
      <w:pgSz w:w="11906" w:h="16838" w:code="9"/>
      <w:pgMar w:top="1247" w:right="1531" w:bottom="964" w:left="1531"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029E5" w14:textId="77777777" w:rsidR="007E0886" w:rsidRDefault="007E0886" w:rsidP="00237028">
      <w:r>
        <w:separator/>
      </w:r>
    </w:p>
    <w:p w14:paraId="71A42622" w14:textId="77777777" w:rsidR="007E0886" w:rsidRDefault="007E0886" w:rsidP="00237028"/>
    <w:p w14:paraId="4157CE94" w14:textId="77777777" w:rsidR="007E0886" w:rsidRDefault="007E0886" w:rsidP="00237028"/>
  </w:endnote>
  <w:endnote w:type="continuationSeparator" w:id="0">
    <w:p w14:paraId="7AFFEB39" w14:textId="77777777" w:rsidR="007E0886" w:rsidRDefault="007E0886" w:rsidP="00237028">
      <w:r>
        <w:continuationSeparator/>
      </w:r>
    </w:p>
    <w:p w14:paraId="46EFD561" w14:textId="77777777" w:rsidR="007E0886" w:rsidRDefault="007E0886" w:rsidP="00237028"/>
    <w:p w14:paraId="79D9C4D3" w14:textId="77777777" w:rsidR="007E0886" w:rsidRDefault="007E0886" w:rsidP="002370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2735"/>
      <w:docPartObj>
        <w:docPartGallery w:val="Page Numbers (Bottom of Page)"/>
        <w:docPartUnique/>
      </w:docPartObj>
    </w:sdtPr>
    <w:sdtEndPr/>
    <w:sdtContent>
      <w:p w14:paraId="6B0D8CB7" w14:textId="77777777" w:rsidR="00805A8A" w:rsidRDefault="00805A8A" w:rsidP="00237028">
        <w:r>
          <w:fldChar w:fldCharType="begin"/>
        </w:r>
        <w:r>
          <w:instrText xml:space="preserve"> PAGE   \* MERGEFORMAT </w:instrText>
        </w:r>
        <w:r>
          <w:fldChar w:fldCharType="separate"/>
        </w:r>
        <w:r>
          <w:rPr>
            <w:noProof/>
          </w:rPr>
          <w:t>2</w:t>
        </w:r>
        <w:r>
          <w:rPr>
            <w:noProof/>
          </w:rPr>
          <w:fldChar w:fldCharType="end"/>
        </w:r>
      </w:p>
    </w:sdtContent>
  </w:sdt>
  <w:p w14:paraId="01DC40AB" w14:textId="77777777" w:rsidR="00805A8A" w:rsidRPr="00525C7F" w:rsidRDefault="00805A8A" w:rsidP="00237028">
    <w:r w:rsidRPr="00CB5697">
      <w:t>©</w:t>
    </w:r>
    <w:r>
      <w:t>Enzosystems B.V.</w:t>
    </w:r>
  </w:p>
  <w:p w14:paraId="79A9A115" w14:textId="77777777" w:rsidR="00805A8A" w:rsidRDefault="00805A8A" w:rsidP="00237028"/>
  <w:p w14:paraId="7B958EF9" w14:textId="77777777" w:rsidR="00805A8A" w:rsidRDefault="00805A8A" w:rsidP="002370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6254" w14:textId="77777777" w:rsidR="00805A8A" w:rsidRDefault="00805A8A" w:rsidP="00301C7A">
    <w:pPr>
      <w:pStyle w:val="enzo-textsmall"/>
    </w:pPr>
    <w:r w:rsidRPr="00E40DDE">
      <w:rPr>
        <w:lang w:val="en-US"/>
      </w:rPr>
      <w:t xml:space="preserve">© </w:t>
    </w:r>
    <w:r>
      <w:rPr>
        <w:lang w:val="en-US"/>
      </w:rPr>
      <w:t>Enzosystems</w:t>
    </w:r>
    <w:r w:rsidRPr="00E40DDE">
      <w:rPr>
        <w:lang w:val="en-US"/>
      </w:rPr>
      <w:t xml:space="preserve"> B.V. All rights reserved.</w:t>
    </w:r>
    <w:r w:rsidRPr="00FB7A19">
      <w:ptab w:relativeTo="margin" w:alignment="right" w:leader="none"/>
    </w:r>
    <w:r>
      <w:fldChar w:fldCharType="begin"/>
    </w:r>
    <w:r w:rsidRPr="00E40DDE">
      <w:rPr>
        <w:lang w:val="en-US"/>
      </w:rPr>
      <w:instrText xml:space="preserve"> PAGE  \* Arabic  \* MERGEFORMAT </w:instrText>
    </w:r>
    <w:r>
      <w:fldChar w:fldCharType="separate"/>
    </w:r>
    <w:r w:rsidR="00497972" w:rsidRPr="00497972">
      <w:rPr>
        <w:noProof/>
        <w:lang w:val="nl"/>
      </w:rPr>
      <w:t>4</w:t>
    </w:r>
    <w:r>
      <w:fldChar w:fldCharType="end"/>
    </w:r>
  </w:p>
  <w:p w14:paraId="1B9A123A" w14:textId="77777777" w:rsidR="00805A8A" w:rsidRDefault="00805A8A" w:rsidP="00237028"/>
  <w:p w14:paraId="00B9E928" w14:textId="77777777" w:rsidR="00805A8A" w:rsidRDefault="00805A8A" w:rsidP="002370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A967" w14:textId="77777777" w:rsidR="007E0886" w:rsidRDefault="007E0886" w:rsidP="00237028">
      <w:r>
        <w:separator/>
      </w:r>
    </w:p>
    <w:p w14:paraId="302FAE2F" w14:textId="77777777" w:rsidR="007E0886" w:rsidRDefault="007E0886" w:rsidP="00237028"/>
    <w:p w14:paraId="303A0BC7" w14:textId="77777777" w:rsidR="007E0886" w:rsidRDefault="007E0886" w:rsidP="00237028"/>
  </w:footnote>
  <w:footnote w:type="continuationSeparator" w:id="0">
    <w:p w14:paraId="3C58E2B0" w14:textId="77777777" w:rsidR="007E0886" w:rsidRDefault="007E0886" w:rsidP="00237028">
      <w:r>
        <w:continuationSeparator/>
      </w:r>
    </w:p>
    <w:p w14:paraId="38FD4936" w14:textId="77777777" w:rsidR="007E0886" w:rsidRDefault="007E0886" w:rsidP="00237028"/>
    <w:p w14:paraId="67EE7D33" w14:textId="77777777" w:rsidR="007E0886" w:rsidRDefault="007E0886" w:rsidP="002370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2734"/>
      <w:docPartObj>
        <w:docPartGallery w:val="Page Numbers (Top of Page)"/>
        <w:docPartUnique/>
      </w:docPartObj>
    </w:sdtPr>
    <w:sdtEndPr/>
    <w:sdtContent>
      <w:p w14:paraId="467E77C3" w14:textId="77777777" w:rsidR="00805A8A" w:rsidRDefault="00805A8A" w:rsidP="00237028"/>
      <w:p w14:paraId="7CC53E04" w14:textId="77777777" w:rsidR="00805A8A" w:rsidRDefault="00DE283F" w:rsidP="00237028"/>
    </w:sdtContent>
  </w:sdt>
  <w:p w14:paraId="35E918EA" w14:textId="77777777" w:rsidR="00805A8A" w:rsidRDefault="00805A8A" w:rsidP="00237028"/>
  <w:p w14:paraId="4A6D8D6B" w14:textId="77777777" w:rsidR="00805A8A" w:rsidRDefault="00805A8A" w:rsidP="00237028"/>
  <w:p w14:paraId="67D7157D" w14:textId="77777777" w:rsidR="00805A8A" w:rsidRDefault="00805A8A" w:rsidP="002370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57D9" w14:textId="77777777" w:rsidR="00805A8A" w:rsidRDefault="00805A8A" w:rsidP="00237028"/>
  <w:p w14:paraId="384AF553" w14:textId="77777777" w:rsidR="00805A8A" w:rsidRDefault="00805A8A" w:rsidP="00237028"/>
  <w:p w14:paraId="2EB254A9" w14:textId="77777777" w:rsidR="00805A8A" w:rsidRDefault="00805A8A" w:rsidP="00237028"/>
  <w:p w14:paraId="0A669344" w14:textId="77777777" w:rsidR="00805A8A" w:rsidRDefault="00805A8A" w:rsidP="002370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832C6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58" type="#_x0000_t75" alt="http://vignette2.wikia.nocookie.net/age-of-ishtaria/images/f/f2/Warning-icon-hi.png/revision/latest?cb=20141214024456" style="width:14.3pt;height:12.75pt;visibility:visible" o:bullet="t">
        <v:imagedata r:id="rId1" o:title="latest?cb=20141214024456"/>
      </v:shape>
    </w:pict>
  </w:numPicBullet>
  <w:abstractNum w:abstractNumId="0" w15:restartNumberingAfterBreak="0">
    <w:nsid w:val="0AB27E72"/>
    <w:multiLevelType w:val="hybridMultilevel"/>
    <w:tmpl w:val="57E693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DEC43D2"/>
    <w:multiLevelType w:val="hybridMultilevel"/>
    <w:tmpl w:val="AE24430E"/>
    <w:lvl w:ilvl="0" w:tplc="42423FD8">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03F60"/>
    <w:multiLevelType w:val="multilevel"/>
    <w:tmpl w:val="F2240486"/>
    <w:lvl w:ilvl="0">
      <w:start w:val="1"/>
      <w:numFmt w:val="decimal"/>
      <w:pStyle w:val="enzo-list"/>
      <w:lvlText w:val="%1."/>
      <w:lvlJc w:val="left"/>
      <w:pPr>
        <w:ind w:left="340" w:hanging="340"/>
      </w:pPr>
      <w:rPr>
        <w:rFonts w:hint="default"/>
      </w:rPr>
    </w:lvl>
    <w:lvl w:ilvl="1">
      <w:start w:val="1"/>
      <w:numFmt w:val="bullet"/>
      <w:lvlText w:val="—"/>
      <w:lvlJc w:val="left"/>
      <w:pPr>
        <w:ind w:left="680" w:hanging="340"/>
      </w:pPr>
      <w:rPr>
        <w:rFonts w:ascii="Arial" w:hAnsi="Arial" w:hint="default"/>
      </w:rPr>
    </w:lvl>
    <w:lvl w:ilvl="2">
      <w:start w:val="1"/>
      <w:numFmt w:val="bullet"/>
      <w:lvlText w:val="—"/>
      <w:lvlJc w:val="left"/>
      <w:pPr>
        <w:ind w:left="1020" w:hanging="340"/>
      </w:pPr>
      <w:rPr>
        <w:rFonts w:ascii="Arial" w:hAnsi="Arial" w:hint="default"/>
      </w:rPr>
    </w:lvl>
    <w:lvl w:ilvl="3">
      <w:start w:val="1"/>
      <w:numFmt w:val="bullet"/>
      <w:lvlText w:val="—"/>
      <w:lvlJc w:val="left"/>
      <w:pPr>
        <w:ind w:left="1360" w:hanging="340"/>
      </w:pPr>
      <w:rPr>
        <w:rFonts w:ascii="Arial" w:hAnsi="Arial" w:hint="default"/>
      </w:rPr>
    </w:lvl>
    <w:lvl w:ilvl="4">
      <w:start w:val="1"/>
      <w:numFmt w:val="bullet"/>
      <w:lvlText w:val="—"/>
      <w:lvlJc w:val="left"/>
      <w:pPr>
        <w:ind w:left="1700" w:hanging="340"/>
      </w:pPr>
      <w:rPr>
        <w:rFonts w:ascii="Arial" w:hAnsi="Arial" w:hint="default"/>
      </w:rPr>
    </w:lvl>
    <w:lvl w:ilvl="5">
      <w:start w:val="1"/>
      <w:numFmt w:val="bullet"/>
      <w:lvlText w:val="—"/>
      <w:lvlJc w:val="left"/>
      <w:pPr>
        <w:ind w:left="2040" w:hanging="340"/>
      </w:pPr>
      <w:rPr>
        <w:rFonts w:ascii="Arial" w:hAnsi="Arial" w:hint="default"/>
      </w:rPr>
    </w:lvl>
    <w:lvl w:ilvl="6">
      <w:start w:val="1"/>
      <w:numFmt w:val="bullet"/>
      <w:lvlText w:val="—"/>
      <w:lvlJc w:val="left"/>
      <w:pPr>
        <w:ind w:left="2380" w:hanging="340"/>
      </w:pPr>
      <w:rPr>
        <w:rFonts w:ascii="Arial" w:hAnsi="Arial" w:hint="default"/>
      </w:rPr>
    </w:lvl>
    <w:lvl w:ilvl="7">
      <w:start w:val="1"/>
      <w:numFmt w:val="bullet"/>
      <w:lvlText w:val="—"/>
      <w:lvlJc w:val="left"/>
      <w:pPr>
        <w:ind w:left="2720" w:hanging="340"/>
      </w:pPr>
      <w:rPr>
        <w:rFonts w:ascii="Arial" w:hAnsi="Arial" w:hint="default"/>
      </w:rPr>
    </w:lvl>
    <w:lvl w:ilvl="8">
      <w:start w:val="1"/>
      <w:numFmt w:val="bullet"/>
      <w:lvlText w:val="—"/>
      <w:lvlJc w:val="left"/>
      <w:pPr>
        <w:ind w:left="3060" w:hanging="340"/>
      </w:pPr>
      <w:rPr>
        <w:rFonts w:ascii="Arial" w:hAnsi="Arial" w:hint="default"/>
      </w:rPr>
    </w:lvl>
  </w:abstractNum>
  <w:abstractNum w:abstractNumId="3" w15:restartNumberingAfterBreak="0">
    <w:nsid w:val="13281924"/>
    <w:multiLevelType w:val="hybridMultilevel"/>
    <w:tmpl w:val="AF4691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6F725ED"/>
    <w:multiLevelType w:val="multilevel"/>
    <w:tmpl w:val="CD663E0C"/>
    <w:styleLink w:val="Opmaakprofiel1"/>
    <w:lvl w:ilvl="0">
      <w:numFmt w:val="bullet"/>
      <w:lvlText w:val="–"/>
      <w:lvlJc w:val="left"/>
      <w:pPr>
        <w:ind w:left="360" w:hanging="360"/>
      </w:pPr>
      <w:rPr>
        <w:rFonts w:ascii="Arial" w:eastAsia="Times New Roman" w:hAnsi="Arial"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124612"/>
    <w:multiLevelType w:val="hybridMultilevel"/>
    <w:tmpl w:val="E916AD3A"/>
    <w:lvl w:ilvl="0" w:tplc="1C46ED28">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B83386D"/>
    <w:multiLevelType w:val="hybridMultilevel"/>
    <w:tmpl w:val="B5AE87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907C66"/>
    <w:multiLevelType w:val="hybridMultilevel"/>
    <w:tmpl w:val="42484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09663E4"/>
    <w:multiLevelType w:val="hybridMultilevel"/>
    <w:tmpl w:val="35B004F0"/>
    <w:lvl w:ilvl="0" w:tplc="E016446C">
      <w:start w:val="201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76127"/>
    <w:multiLevelType w:val="hybridMultilevel"/>
    <w:tmpl w:val="B1B01B10"/>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76086"/>
    <w:multiLevelType w:val="multilevel"/>
    <w:tmpl w:val="FA08985E"/>
    <w:styleLink w:val="test-list"/>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righ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1" w15:restartNumberingAfterBreak="0">
    <w:nsid w:val="29F019AE"/>
    <w:multiLevelType w:val="multilevel"/>
    <w:tmpl w:val="3A66B3E6"/>
    <w:lvl w:ilvl="0">
      <w:start w:val="1"/>
      <w:numFmt w:val="decimal"/>
      <w:lvlText w:val="%1"/>
      <w:lvlJc w:val="left"/>
      <w:pPr>
        <w:tabs>
          <w:tab w:val="num" w:pos="680"/>
        </w:tabs>
        <w:ind w:left="680" w:hanging="680"/>
      </w:pPr>
      <w:rPr>
        <w:rFonts w:ascii="Arial" w:hAnsi="Arial" w:hint="default"/>
        <w:b w:val="0"/>
        <w:i w:val="0"/>
        <w:color w:val="F78F1E"/>
        <w:sz w:val="36"/>
      </w:rPr>
    </w:lvl>
    <w:lvl w:ilvl="1">
      <w:start w:val="1"/>
      <w:numFmt w:val="decimal"/>
      <w:lvlText w:val="%1.%2"/>
      <w:lvlJc w:val="left"/>
      <w:pPr>
        <w:tabs>
          <w:tab w:val="num" w:pos="680"/>
        </w:tabs>
        <w:ind w:left="680" w:hanging="680"/>
      </w:pPr>
      <w:rPr>
        <w:rFonts w:ascii="Arial" w:hAnsi="Arial" w:hint="default"/>
        <w:b w:val="0"/>
        <w:i w:val="0"/>
        <w:color w:val="F78F1E" w:themeColor="background2"/>
        <w:sz w:val="24"/>
        <w:szCs w:val="24"/>
      </w:rPr>
    </w:lvl>
    <w:lvl w:ilvl="2">
      <w:start w:val="1"/>
      <w:numFmt w:val="decimal"/>
      <w:lvlText w:val="%1.%2.%3"/>
      <w:lvlJc w:val="left"/>
      <w:pPr>
        <w:tabs>
          <w:tab w:val="num" w:pos="454"/>
        </w:tabs>
        <w:ind w:left="0" w:firstLine="0"/>
      </w:pPr>
      <w:rPr>
        <w:rFonts w:ascii="Arial" w:hAnsi="Arial" w:hint="default"/>
        <w:b w:val="0"/>
        <w:i w:val="0"/>
        <w:color w:val="455560"/>
        <w:sz w:val="24"/>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2" w15:restartNumberingAfterBreak="0">
    <w:nsid w:val="2D414269"/>
    <w:multiLevelType w:val="hybridMultilevel"/>
    <w:tmpl w:val="799CE382"/>
    <w:lvl w:ilvl="0" w:tplc="B928C70A">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4EA2A44"/>
    <w:multiLevelType w:val="multilevel"/>
    <w:tmpl w:val="121658E8"/>
    <w:styleLink w:val="enzo-liststyle"/>
    <w:lvl w:ilvl="0">
      <w:start w:val="1"/>
      <w:numFmt w:val="bullet"/>
      <w:lvlText w:val="–"/>
      <w:lvlJc w:val="left"/>
      <w:pPr>
        <w:tabs>
          <w:tab w:val="num" w:pos="227"/>
        </w:tabs>
        <w:ind w:left="227" w:hanging="227"/>
      </w:pPr>
      <w:rPr>
        <w:rFonts w:ascii="Arial" w:hAnsi="Arial" w:hint="default"/>
      </w:rPr>
    </w:lvl>
    <w:lvl w:ilvl="1">
      <w:start w:val="1"/>
      <w:numFmt w:val="bullet"/>
      <w:lvlText w:val="–"/>
      <w:lvlJc w:val="left"/>
      <w:pPr>
        <w:tabs>
          <w:tab w:val="num" w:pos="454"/>
        </w:tabs>
        <w:ind w:left="454" w:hanging="227"/>
      </w:pPr>
      <w:rPr>
        <w:rFonts w:ascii="Arial" w:hAnsi="Arial" w:hint="default"/>
      </w:rPr>
    </w:lvl>
    <w:lvl w:ilvl="2">
      <w:start w:val="1"/>
      <w:numFmt w:val="bullet"/>
      <w:lvlText w:val="–"/>
      <w:lvlJc w:val="left"/>
      <w:pPr>
        <w:tabs>
          <w:tab w:val="num" w:pos="681"/>
        </w:tabs>
        <w:ind w:left="681" w:hanging="227"/>
      </w:pPr>
      <w:rPr>
        <w:rFonts w:ascii="Arial" w:hAnsi="Arial" w:hint="default"/>
      </w:rPr>
    </w:lvl>
    <w:lvl w:ilvl="3">
      <w:start w:val="1"/>
      <w:numFmt w:val="bullet"/>
      <w:lvlText w:val="–"/>
      <w:lvlJc w:val="left"/>
      <w:pPr>
        <w:tabs>
          <w:tab w:val="num" w:pos="908"/>
        </w:tabs>
        <w:ind w:left="908" w:hanging="227"/>
      </w:pPr>
      <w:rPr>
        <w:rFonts w:ascii="Arial" w:hAnsi="Arial" w:hint="default"/>
      </w:rPr>
    </w:lvl>
    <w:lvl w:ilvl="4">
      <w:start w:val="1"/>
      <w:numFmt w:val="bullet"/>
      <w:lvlText w:val="–"/>
      <w:lvlJc w:val="left"/>
      <w:pPr>
        <w:tabs>
          <w:tab w:val="num" w:pos="1135"/>
        </w:tabs>
        <w:ind w:left="1135" w:hanging="227"/>
      </w:pPr>
      <w:rPr>
        <w:rFonts w:ascii="Arial" w:hAnsi="Arial" w:hint="default"/>
      </w:rPr>
    </w:lvl>
    <w:lvl w:ilvl="5">
      <w:start w:val="1"/>
      <w:numFmt w:val="bullet"/>
      <w:lvlText w:val="–"/>
      <w:lvlJc w:val="left"/>
      <w:pPr>
        <w:tabs>
          <w:tab w:val="num" w:pos="1362"/>
        </w:tabs>
        <w:ind w:left="1362" w:hanging="227"/>
      </w:pPr>
      <w:rPr>
        <w:rFonts w:ascii="Arial" w:hAnsi="Arial" w:hint="default"/>
      </w:rPr>
    </w:lvl>
    <w:lvl w:ilvl="6">
      <w:start w:val="1"/>
      <w:numFmt w:val="bullet"/>
      <w:lvlText w:val="–"/>
      <w:lvlJc w:val="left"/>
      <w:pPr>
        <w:tabs>
          <w:tab w:val="num" w:pos="1589"/>
        </w:tabs>
        <w:ind w:left="1589" w:hanging="227"/>
      </w:pPr>
      <w:rPr>
        <w:rFonts w:ascii="Arial" w:hAnsi="Arial" w:hint="default"/>
      </w:rPr>
    </w:lvl>
    <w:lvl w:ilvl="7">
      <w:start w:val="1"/>
      <w:numFmt w:val="bullet"/>
      <w:lvlText w:val="–"/>
      <w:lvlJc w:val="left"/>
      <w:pPr>
        <w:tabs>
          <w:tab w:val="num" w:pos="1816"/>
        </w:tabs>
        <w:ind w:left="1816" w:hanging="227"/>
      </w:pPr>
      <w:rPr>
        <w:rFonts w:ascii="Arial" w:hAnsi="Arial" w:hint="default"/>
      </w:rPr>
    </w:lvl>
    <w:lvl w:ilvl="8">
      <w:start w:val="1"/>
      <w:numFmt w:val="bullet"/>
      <w:lvlText w:val="–"/>
      <w:lvlJc w:val="left"/>
      <w:pPr>
        <w:tabs>
          <w:tab w:val="num" w:pos="2043"/>
        </w:tabs>
        <w:ind w:left="2043" w:hanging="227"/>
      </w:pPr>
      <w:rPr>
        <w:rFonts w:ascii="Arial" w:hAnsi="Arial" w:hint="default"/>
      </w:rPr>
    </w:lvl>
  </w:abstractNum>
  <w:abstractNum w:abstractNumId="14" w15:restartNumberingAfterBreak="0">
    <w:nsid w:val="45F62822"/>
    <w:multiLevelType w:val="hybridMultilevel"/>
    <w:tmpl w:val="D3C4C41E"/>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E2273"/>
    <w:multiLevelType w:val="hybridMultilevel"/>
    <w:tmpl w:val="74CC25CA"/>
    <w:lvl w:ilvl="0" w:tplc="52BE9D06">
      <w:start w:val="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8760E04"/>
    <w:multiLevelType w:val="multilevel"/>
    <w:tmpl w:val="B3E03CB4"/>
    <w:lvl w:ilvl="0">
      <w:start w:val="1"/>
      <w:numFmt w:val="bullet"/>
      <w:pStyle w:val="enzo-list0"/>
      <w:lvlText w:val="—"/>
      <w:lvlJc w:val="left"/>
      <w:pPr>
        <w:ind w:left="340" w:hanging="340"/>
      </w:pPr>
      <w:rPr>
        <w:rFonts w:ascii="Arial" w:hAnsi="Arial" w:hint="default"/>
      </w:rPr>
    </w:lvl>
    <w:lvl w:ilvl="1">
      <w:start w:val="1"/>
      <w:numFmt w:val="bullet"/>
      <w:lvlText w:val="—"/>
      <w:lvlJc w:val="left"/>
      <w:pPr>
        <w:ind w:left="680" w:hanging="340"/>
      </w:pPr>
      <w:rPr>
        <w:rFonts w:ascii="Arial" w:hAnsi="Arial" w:hint="default"/>
      </w:rPr>
    </w:lvl>
    <w:lvl w:ilvl="2">
      <w:start w:val="1"/>
      <w:numFmt w:val="bullet"/>
      <w:lvlText w:val="—"/>
      <w:lvlJc w:val="left"/>
      <w:pPr>
        <w:ind w:left="1020" w:hanging="340"/>
      </w:pPr>
      <w:rPr>
        <w:rFonts w:ascii="Arial" w:hAnsi="Arial" w:hint="default"/>
      </w:rPr>
    </w:lvl>
    <w:lvl w:ilvl="3">
      <w:start w:val="1"/>
      <w:numFmt w:val="bullet"/>
      <w:lvlText w:val="—"/>
      <w:lvlJc w:val="left"/>
      <w:pPr>
        <w:ind w:left="1360" w:hanging="340"/>
      </w:pPr>
      <w:rPr>
        <w:rFonts w:ascii="Arial" w:hAnsi="Arial" w:hint="default"/>
      </w:rPr>
    </w:lvl>
    <w:lvl w:ilvl="4">
      <w:start w:val="1"/>
      <w:numFmt w:val="bullet"/>
      <w:lvlText w:val="—"/>
      <w:lvlJc w:val="left"/>
      <w:pPr>
        <w:ind w:left="1700" w:hanging="340"/>
      </w:pPr>
      <w:rPr>
        <w:rFonts w:ascii="Arial" w:hAnsi="Arial" w:hint="default"/>
      </w:rPr>
    </w:lvl>
    <w:lvl w:ilvl="5">
      <w:start w:val="1"/>
      <w:numFmt w:val="bullet"/>
      <w:lvlText w:val="—"/>
      <w:lvlJc w:val="left"/>
      <w:pPr>
        <w:ind w:left="2040" w:hanging="340"/>
      </w:pPr>
      <w:rPr>
        <w:rFonts w:ascii="Arial" w:hAnsi="Arial" w:hint="default"/>
      </w:rPr>
    </w:lvl>
    <w:lvl w:ilvl="6">
      <w:start w:val="1"/>
      <w:numFmt w:val="bullet"/>
      <w:lvlText w:val="—"/>
      <w:lvlJc w:val="left"/>
      <w:pPr>
        <w:ind w:left="2380" w:hanging="340"/>
      </w:pPr>
      <w:rPr>
        <w:rFonts w:ascii="Arial" w:hAnsi="Arial" w:hint="default"/>
      </w:rPr>
    </w:lvl>
    <w:lvl w:ilvl="7">
      <w:start w:val="1"/>
      <w:numFmt w:val="bullet"/>
      <w:lvlText w:val="—"/>
      <w:lvlJc w:val="left"/>
      <w:pPr>
        <w:ind w:left="2720" w:hanging="340"/>
      </w:pPr>
      <w:rPr>
        <w:rFonts w:ascii="Arial" w:hAnsi="Arial" w:hint="default"/>
      </w:rPr>
    </w:lvl>
    <w:lvl w:ilvl="8">
      <w:start w:val="1"/>
      <w:numFmt w:val="bullet"/>
      <w:lvlText w:val="–"/>
      <w:lvlJc w:val="left"/>
      <w:pPr>
        <w:ind w:left="3060" w:hanging="340"/>
      </w:pPr>
      <w:rPr>
        <w:rFonts w:ascii="Arial" w:hAnsi="Arial" w:hint="default"/>
      </w:rPr>
    </w:lvl>
  </w:abstractNum>
  <w:abstractNum w:abstractNumId="17" w15:restartNumberingAfterBreak="0">
    <w:nsid w:val="49725E29"/>
    <w:multiLevelType w:val="hybridMultilevel"/>
    <w:tmpl w:val="20B07256"/>
    <w:lvl w:ilvl="0" w:tplc="F0E883DA">
      <w:start w:val="1"/>
      <w:numFmt w:val="bullet"/>
      <w:lvlText w:val=""/>
      <w:lvlPicBulletId w:val="0"/>
      <w:lvlJc w:val="left"/>
      <w:pPr>
        <w:tabs>
          <w:tab w:val="num" w:pos="720"/>
        </w:tabs>
        <w:ind w:left="720" w:hanging="360"/>
      </w:pPr>
      <w:rPr>
        <w:rFonts w:ascii="Symbol" w:hAnsi="Symbol" w:hint="default"/>
      </w:rPr>
    </w:lvl>
    <w:lvl w:ilvl="1" w:tplc="CDF852FA" w:tentative="1">
      <w:start w:val="1"/>
      <w:numFmt w:val="bullet"/>
      <w:lvlText w:val=""/>
      <w:lvlJc w:val="left"/>
      <w:pPr>
        <w:tabs>
          <w:tab w:val="num" w:pos="1440"/>
        </w:tabs>
        <w:ind w:left="1440" w:hanging="360"/>
      </w:pPr>
      <w:rPr>
        <w:rFonts w:ascii="Symbol" w:hAnsi="Symbol" w:hint="default"/>
      </w:rPr>
    </w:lvl>
    <w:lvl w:ilvl="2" w:tplc="CBF86CA6" w:tentative="1">
      <w:start w:val="1"/>
      <w:numFmt w:val="bullet"/>
      <w:lvlText w:val=""/>
      <w:lvlJc w:val="left"/>
      <w:pPr>
        <w:tabs>
          <w:tab w:val="num" w:pos="2160"/>
        </w:tabs>
        <w:ind w:left="2160" w:hanging="360"/>
      </w:pPr>
      <w:rPr>
        <w:rFonts w:ascii="Symbol" w:hAnsi="Symbol" w:hint="default"/>
      </w:rPr>
    </w:lvl>
    <w:lvl w:ilvl="3" w:tplc="9A2ADB62" w:tentative="1">
      <w:start w:val="1"/>
      <w:numFmt w:val="bullet"/>
      <w:lvlText w:val=""/>
      <w:lvlJc w:val="left"/>
      <w:pPr>
        <w:tabs>
          <w:tab w:val="num" w:pos="2880"/>
        </w:tabs>
        <w:ind w:left="2880" w:hanging="360"/>
      </w:pPr>
      <w:rPr>
        <w:rFonts w:ascii="Symbol" w:hAnsi="Symbol" w:hint="default"/>
      </w:rPr>
    </w:lvl>
    <w:lvl w:ilvl="4" w:tplc="C1DC8E1C" w:tentative="1">
      <w:start w:val="1"/>
      <w:numFmt w:val="bullet"/>
      <w:lvlText w:val=""/>
      <w:lvlJc w:val="left"/>
      <w:pPr>
        <w:tabs>
          <w:tab w:val="num" w:pos="3600"/>
        </w:tabs>
        <w:ind w:left="3600" w:hanging="360"/>
      </w:pPr>
      <w:rPr>
        <w:rFonts w:ascii="Symbol" w:hAnsi="Symbol" w:hint="default"/>
      </w:rPr>
    </w:lvl>
    <w:lvl w:ilvl="5" w:tplc="452C3702" w:tentative="1">
      <w:start w:val="1"/>
      <w:numFmt w:val="bullet"/>
      <w:lvlText w:val=""/>
      <w:lvlJc w:val="left"/>
      <w:pPr>
        <w:tabs>
          <w:tab w:val="num" w:pos="4320"/>
        </w:tabs>
        <w:ind w:left="4320" w:hanging="360"/>
      </w:pPr>
      <w:rPr>
        <w:rFonts w:ascii="Symbol" w:hAnsi="Symbol" w:hint="default"/>
      </w:rPr>
    </w:lvl>
    <w:lvl w:ilvl="6" w:tplc="D266316A" w:tentative="1">
      <w:start w:val="1"/>
      <w:numFmt w:val="bullet"/>
      <w:lvlText w:val=""/>
      <w:lvlJc w:val="left"/>
      <w:pPr>
        <w:tabs>
          <w:tab w:val="num" w:pos="5040"/>
        </w:tabs>
        <w:ind w:left="5040" w:hanging="360"/>
      </w:pPr>
      <w:rPr>
        <w:rFonts w:ascii="Symbol" w:hAnsi="Symbol" w:hint="default"/>
      </w:rPr>
    </w:lvl>
    <w:lvl w:ilvl="7" w:tplc="31CEF470" w:tentative="1">
      <w:start w:val="1"/>
      <w:numFmt w:val="bullet"/>
      <w:lvlText w:val=""/>
      <w:lvlJc w:val="left"/>
      <w:pPr>
        <w:tabs>
          <w:tab w:val="num" w:pos="5760"/>
        </w:tabs>
        <w:ind w:left="5760" w:hanging="360"/>
      </w:pPr>
      <w:rPr>
        <w:rFonts w:ascii="Symbol" w:hAnsi="Symbol" w:hint="default"/>
      </w:rPr>
    </w:lvl>
    <w:lvl w:ilvl="8" w:tplc="3790F42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BFC48F1"/>
    <w:multiLevelType w:val="hybridMultilevel"/>
    <w:tmpl w:val="0F84941E"/>
    <w:lvl w:ilvl="0" w:tplc="DCBEE0E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4C175F89"/>
    <w:multiLevelType w:val="hybridMultilevel"/>
    <w:tmpl w:val="613CD68A"/>
    <w:lvl w:ilvl="0" w:tplc="9D5EBAD8">
      <w:start w:val="202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D67CDF"/>
    <w:multiLevelType w:val="multilevel"/>
    <w:tmpl w:val="87F06E66"/>
    <w:lvl w:ilvl="0">
      <w:start w:val="1"/>
      <w:numFmt w:val="decimal"/>
      <w:lvlText w:val="%1."/>
      <w:lvlJc w:val="left"/>
      <w:pPr>
        <w:tabs>
          <w:tab w:val="num" w:pos="454"/>
        </w:tabs>
        <w:ind w:left="227" w:hanging="227"/>
      </w:pPr>
      <w:rPr>
        <w:rFonts w:hint="default"/>
      </w:rPr>
    </w:lvl>
    <w:lvl w:ilvl="1">
      <w:start w:val="1"/>
      <w:numFmt w:val="decimal"/>
      <w:lvlText w:val="%2."/>
      <w:lvlJc w:val="left"/>
      <w:pPr>
        <w:tabs>
          <w:tab w:val="num" w:pos="681"/>
        </w:tabs>
        <w:ind w:left="454" w:hanging="227"/>
      </w:pPr>
      <w:rPr>
        <w:rFonts w:hint="default"/>
      </w:rPr>
    </w:lvl>
    <w:lvl w:ilvl="2">
      <w:start w:val="1"/>
      <w:numFmt w:val="decimal"/>
      <w:lvlText w:val="%3."/>
      <w:lvlJc w:val="left"/>
      <w:pPr>
        <w:tabs>
          <w:tab w:val="num" w:pos="908"/>
        </w:tabs>
        <w:ind w:left="681" w:hanging="227"/>
      </w:pPr>
      <w:rPr>
        <w:rFonts w:hint="default"/>
      </w:rPr>
    </w:lvl>
    <w:lvl w:ilvl="3">
      <w:start w:val="1"/>
      <w:numFmt w:val="decimal"/>
      <w:lvlText w:val="%4."/>
      <w:lvlJc w:val="left"/>
      <w:pPr>
        <w:tabs>
          <w:tab w:val="num" w:pos="1135"/>
        </w:tabs>
        <w:ind w:left="908" w:hanging="227"/>
      </w:pPr>
      <w:rPr>
        <w:rFonts w:hint="default"/>
      </w:rPr>
    </w:lvl>
    <w:lvl w:ilvl="4">
      <w:start w:val="1"/>
      <w:numFmt w:val="decimal"/>
      <w:lvlText w:val="%5."/>
      <w:lvlJc w:val="left"/>
      <w:pPr>
        <w:tabs>
          <w:tab w:val="num" w:pos="1362"/>
        </w:tabs>
        <w:ind w:left="1135" w:hanging="227"/>
      </w:pPr>
      <w:rPr>
        <w:rFonts w:hint="default"/>
      </w:rPr>
    </w:lvl>
    <w:lvl w:ilvl="5">
      <w:start w:val="1"/>
      <w:numFmt w:val="decimal"/>
      <w:lvlText w:val="%6."/>
      <w:lvlJc w:val="left"/>
      <w:pPr>
        <w:tabs>
          <w:tab w:val="num" w:pos="1589"/>
        </w:tabs>
        <w:ind w:left="1362" w:hanging="227"/>
      </w:pPr>
      <w:rPr>
        <w:rFonts w:hint="default"/>
      </w:rPr>
    </w:lvl>
    <w:lvl w:ilvl="6">
      <w:start w:val="1"/>
      <w:numFmt w:val="decimal"/>
      <w:lvlText w:val="%7."/>
      <w:lvlJc w:val="left"/>
      <w:pPr>
        <w:tabs>
          <w:tab w:val="num" w:pos="1816"/>
        </w:tabs>
        <w:ind w:left="1589" w:hanging="227"/>
      </w:pPr>
      <w:rPr>
        <w:rFonts w:hint="default"/>
      </w:rPr>
    </w:lvl>
    <w:lvl w:ilvl="7">
      <w:start w:val="1"/>
      <w:numFmt w:val="decimal"/>
      <w:lvlText w:val="%8."/>
      <w:lvlJc w:val="left"/>
      <w:pPr>
        <w:tabs>
          <w:tab w:val="num" w:pos="2043"/>
        </w:tabs>
        <w:ind w:left="1816" w:hanging="227"/>
      </w:pPr>
      <w:rPr>
        <w:rFonts w:hint="default"/>
      </w:rPr>
    </w:lvl>
    <w:lvl w:ilvl="8">
      <w:start w:val="1"/>
      <w:numFmt w:val="decimal"/>
      <w:lvlText w:val="%9."/>
      <w:lvlJc w:val="left"/>
      <w:pPr>
        <w:tabs>
          <w:tab w:val="num" w:pos="2270"/>
        </w:tabs>
        <w:ind w:left="2043" w:hanging="227"/>
      </w:pPr>
      <w:rPr>
        <w:rFonts w:hint="default"/>
      </w:rPr>
    </w:lvl>
  </w:abstractNum>
  <w:abstractNum w:abstractNumId="21" w15:restartNumberingAfterBreak="0">
    <w:nsid w:val="565240D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83C50"/>
    <w:multiLevelType w:val="multilevel"/>
    <w:tmpl w:val="56C8A592"/>
    <w:lvl w:ilvl="0">
      <w:start w:val="1"/>
      <w:numFmt w:val="decimal"/>
      <w:pStyle w:val="enzo-heading1"/>
      <w:lvlText w:val="%1"/>
      <w:lvlJc w:val="left"/>
      <w:pPr>
        <w:tabs>
          <w:tab w:val="num" w:pos="822"/>
        </w:tabs>
        <w:ind w:left="822" w:hanging="680"/>
      </w:pPr>
      <w:rPr>
        <w:rFonts w:ascii="Arial" w:hAnsi="Arial" w:hint="default"/>
        <w:b w:val="0"/>
        <w:i w:val="0"/>
        <w:color w:val="F78F1E"/>
        <w:sz w:val="36"/>
      </w:rPr>
    </w:lvl>
    <w:lvl w:ilvl="1">
      <w:start w:val="1"/>
      <w:numFmt w:val="decimal"/>
      <w:pStyle w:val="enzo-heading2"/>
      <w:lvlText w:val="%1.%2"/>
      <w:lvlJc w:val="left"/>
      <w:pPr>
        <w:tabs>
          <w:tab w:val="num" w:pos="8477"/>
        </w:tabs>
        <w:ind w:left="8477" w:hanging="680"/>
      </w:pPr>
      <w:rPr>
        <w:rFonts w:ascii="Arial" w:hAnsi="Arial" w:hint="default"/>
        <w:b w:val="0"/>
        <w:i w:val="0"/>
        <w:color w:val="F78F1E"/>
        <w:sz w:val="24"/>
        <w:szCs w:val="24"/>
      </w:rPr>
    </w:lvl>
    <w:lvl w:ilvl="2">
      <w:start w:val="1"/>
      <w:numFmt w:val="decimal"/>
      <w:pStyle w:val="enzo-heading3"/>
      <w:lvlText w:val="%1.%2.%3"/>
      <w:lvlJc w:val="left"/>
      <w:pPr>
        <w:tabs>
          <w:tab w:val="num" w:pos="596"/>
        </w:tabs>
        <w:ind w:left="142" w:firstLine="0"/>
      </w:pPr>
      <w:rPr>
        <w:rFonts w:ascii="Arial" w:hAnsi="Arial" w:hint="default"/>
        <w:b w:val="0"/>
        <w:i w:val="0"/>
        <w:color w:val="455560"/>
        <w:sz w:val="24"/>
      </w:rPr>
    </w:lvl>
    <w:lvl w:ilvl="3">
      <w:start w:val="1"/>
      <w:numFmt w:val="decimal"/>
      <w:lvlText w:val="%1.%2.%3.%4"/>
      <w:lvlJc w:val="left"/>
      <w:pPr>
        <w:ind w:left="822" w:hanging="680"/>
      </w:pPr>
      <w:rPr>
        <w:rFonts w:hint="default"/>
      </w:rPr>
    </w:lvl>
    <w:lvl w:ilvl="4">
      <w:start w:val="1"/>
      <w:numFmt w:val="decimal"/>
      <w:lvlText w:val="%1.%2.%3.%4.%5"/>
      <w:lvlJc w:val="left"/>
      <w:pPr>
        <w:ind w:left="822" w:hanging="680"/>
      </w:pPr>
      <w:rPr>
        <w:rFonts w:hint="default"/>
      </w:rPr>
    </w:lvl>
    <w:lvl w:ilvl="5">
      <w:start w:val="1"/>
      <w:numFmt w:val="decimal"/>
      <w:lvlText w:val="%1.%2.%3.%4.%5.%6"/>
      <w:lvlJc w:val="left"/>
      <w:pPr>
        <w:ind w:left="822" w:hanging="680"/>
      </w:pPr>
      <w:rPr>
        <w:rFonts w:hint="default"/>
      </w:rPr>
    </w:lvl>
    <w:lvl w:ilvl="6">
      <w:start w:val="1"/>
      <w:numFmt w:val="decimal"/>
      <w:lvlText w:val="%1.%2.%3.%4.%5.%6.%7"/>
      <w:lvlJc w:val="left"/>
      <w:pPr>
        <w:ind w:left="822" w:hanging="680"/>
      </w:pPr>
      <w:rPr>
        <w:rFonts w:hint="default"/>
      </w:rPr>
    </w:lvl>
    <w:lvl w:ilvl="7">
      <w:start w:val="1"/>
      <w:numFmt w:val="decimal"/>
      <w:lvlText w:val="%1.%2.%3.%4.%5.%6.%7.%8"/>
      <w:lvlJc w:val="left"/>
      <w:pPr>
        <w:ind w:left="822" w:hanging="680"/>
      </w:pPr>
      <w:rPr>
        <w:rFonts w:hint="default"/>
      </w:rPr>
    </w:lvl>
    <w:lvl w:ilvl="8">
      <w:start w:val="1"/>
      <w:numFmt w:val="decimal"/>
      <w:lvlText w:val="%1.%2.%3.%4.%5.%6.%7.%8.%9"/>
      <w:lvlJc w:val="left"/>
      <w:pPr>
        <w:ind w:left="822" w:hanging="680"/>
      </w:pPr>
      <w:rPr>
        <w:rFonts w:hint="default"/>
      </w:rPr>
    </w:lvl>
  </w:abstractNum>
  <w:abstractNum w:abstractNumId="23" w15:restartNumberingAfterBreak="0">
    <w:nsid w:val="7AF60C8F"/>
    <w:multiLevelType w:val="hybridMultilevel"/>
    <w:tmpl w:val="16DC3BD6"/>
    <w:lvl w:ilvl="0" w:tplc="FD0C4AE6">
      <w:start w:val="1"/>
      <w:numFmt w:val="bullet"/>
      <w:lvlText w:val=""/>
      <w:lvlPicBulletId w:val="0"/>
      <w:lvlJc w:val="left"/>
      <w:pPr>
        <w:tabs>
          <w:tab w:val="num" w:pos="720"/>
        </w:tabs>
        <w:ind w:left="720" w:hanging="360"/>
      </w:pPr>
      <w:rPr>
        <w:rFonts w:ascii="Symbol" w:hAnsi="Symbol" w:hint="default"/>
      </w:rPr>
    </w:lvl>
    <w:lvl w:ilvl="1" w:tplc="B0067F6C" w:tentative="1">
      <w:start w:val="1"/>
      <w:numFmt w:val="bullet"/>
      <w:lvlText w:val=""/>
      <w:lvlJc w:val="left"/>
      <w:pPr>
        <w:tabs>
          <w:tab w:val="num" w:pos="1440"/>
        </w:tabs>
        <w:ind w:left="1440" w:hanging="360"/>
      </w:pPr>
      <w:rPr>
        <w:rFonts w:ascii="Symbol" w:hAnsi="Symbol" w:hint="default"/>
      </w:rPr>
    </w:lvl>
    <w:lvl w:ilvl="2" w:tplc="BFE2B238" w:tentative="1">
      <w:start w:val="1"/>
      <w:numFmt w:val="bullet"/>
      <w:lvlText w:val=""/>
      <w:lvlJc w:val="left"/>
      <w:pPr>
        <w:tabs>
          <w:tab w:val="num" w:pos="2160"/>
        </w:tabs>
        <w:ind w:left="2160" w:hanging="360"/>
      </w:pPr>
      <w:rPr>
        <w:rFonts w:ascii="Symbol" w:hAnsi="Symbol" w:hint="default"/>
      </w:rPr>
    </w:lvl>
    <w:lvl w:ilvl="3" w:tplc="7ACC6E54" w:tentative="1">
      <w:start w:val="1"/>
      <w:numFmt w:val="bullet"/>
      <w:lvlText w:val=""/>
      <w:lvlJc w:val="left"/>
      <w:pPr>
        <w:tabs>
          <w:tab w:val="num" w:pos="2880"/>
        </w:tabs>
        <w:ind w:left="2880" w:hanging="360"/>
      </w:pPr>
      <w:rPr>
        <w:rFonts w:ascii="Symbol" w:hAnsi="Symbol" w:hint="default"/>
      </w:rPr>
    </w:lvl>
    <w:lvl w:ilvl="4" w:tplc="0D1EA918" w:tentative="1">
      <w:start w:val="1"/>
      <w:numFmt w:val="bullet"/>
      <w:lvlText w:val=""/>
      <w:lvlJc w:val="left"/>
      <w:pPr>
        <w:tabs>
          <w:tab w:val="num" w:pos="3600"/>
        </w:tabs>
        <w:ind w:left="3600" w:hanging="360"/>
      </w:pPr>
      <w:rPr>
        <w:rFonts w:ascii="Symbol" w:hAnsi="Symbol" w:hint="default"/>
      </w:rPr>
    </w:lvl>
    <w:lvl w:ilvl="5" w:tplc="7C18226E" w:tentative="1">
      <w:start w:val="1"/>
      <w:numFmt w:val="bullet"/>
      <w:lvlText w:val=""/>
      <w:lvlJc w:val="left"/>
      <w:pPr>
        <w:tabs>
          <w:tab w:val="num" w:pos="4320"/>
        </w:tabs>
        <w:ind w:left="4320" w:hanging="360"/>
      </w:pPr>
      <w:rPr>
        <w:rFonts w:ascii="Symbol" w:hAnsi="Symbol" w:hint="default"/>
      </w:rPr>
    </w:lvl>
    <w:lvl w:ilvl="6" w:tplc="248EC870" w:tentative="1">
      <w:start w:val="1"/>
      <w:numFmt w:val="bullet"/>
      <w:lvlText w:val=""/>
      <w:lvlJc w:val="left"/>
      <w:pPr>
        <w:tabs>
          <w:tab w:val="num" w:pos="5040"/>
        </w:tabs>
        <w:ind w:left="5040" w:hanging="360"/>
      </w:pPr>
      <w:rPr>
        <w:rFonts w:ascii="Symbol" w:hAnsi="Symbol" w:hint="default"/>
      </w:rPr>
    </w:lvl>
    <w:lvl w:ilvl="7" w:tplc="24485882" w:tentative="1">
      <w:start w:val="1"/>
      <w:numFmt w:val="bullet"/>
      <w:lvlText w:val=""/>
      <w:lvlJc w:val="left"/>
      <w:pPr>
        <w:tabs>
          <w:tab w:val="num" w:pos="5760"/>
        </w:tabs>
        <w:ind w:left="5760" w:hanging="360"/>
      </w:pPr>
      <w:rPr>
        <w:rFonts w:ascii="Symbol" w:hAnsi="Symbol" w:hint="default"/>
      </w:rPr>
    </w:lvl>
    <w:lvl w:ilvl="8" w:tplc="C924FE4E" w:tentative="1">
      <w:start w:val="1"/>
      <w:numFmt w:val="bullet"/>
      <w:lvlText w:val=""/>
      <w:lvlJc w:val="left"/>
      <w:pPr>
        <w:tabs>
          <w:tab w:val="num" w:pos="6480"/>
        </w:tabs>
        <w:ind w:left="6480" w:hanging="360"/>
      </w:pPr>
      <w:rPr>
        <w:rFonts w:ascii="Symbol" w:hAnsi="Symbol" w:hint="default"/>
      </w:rPr>
    </w:lvl>
  </w:abstractNum>
  <w:num w:numId="1" w16cid:durableId="1920166058">
    <w:abstractNumId w:val="11"/>
  </w:num>
  <w:num w:numId="2" w16cid:durableId="1755738095">
    <w:abstractNumId w:val="4"/>
  </w:num>
  <w:num w:numId="3" w16cid:durableId="460880696">
    <w:abstractNumId w:val="13"/>
  </w:num>
  <w:num w:numId="4" w16cid:durableId="719668201">
    <w:abstractNumId w:val="20"/>
  </w:num>
  <w:num w:numId="5" w16cid:durableId="2076271503">
    <w:abstractNumId w:val="10"/>
  </w:num>
  <w:num w:numId="6" w16cid:durableId="709182689">
    <w:abstractNumId w:val="2"/>
  </w:num>
  <w:num w:numId="7" w16cid:durableId="1765148398">
    <w:abstractNumId w:val="16"/>
  </w:num>
  <w:num w:numId="8" w16cid:durableId="1932008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2189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7984551">
    <w:abstractNumId w:val="21"/>
  </w:num>
  <w:num w:numId="11" w16cid:durableId="382679722">
    <w:abstractNumId w:val="22"/>
  </w:num>
  <w:num w:numId="12" w16cid:durableId="431781236">
    <w:abstractNumId w:val="22"/>
  </w:num>
  <w:num w:numId="13" w16cid:durableId="895701052">
    <w:abstractNumId w:val="22"/>
  </w:num>
  <w:num w:numId="14" w16cid:durableId="280383162">
    <w:abstractNumId w:val="22"/>
  </w:num>
  <w:num w:numId="15" w16cid:durableId="1688750374">
    <w:abstractNumId w:val="22"/>
  </w:num>
  <w:num w:numId="16" w16cid:durableId="279650085">
    <w:abstractNumId w:val="22"/>
  </w:num>
  <w:num w:numId="17" w16cid:durableId="461339788">
    <w:abstractNumId w:val="22"/>
  </w:num>
  <w:num w:numId="18" w16cid:durableId="2140417159">
    <w:abstractNumId w:val="16"/>
  </w:num>
  <w:num w:numId="19" w16cid:durableId="736323476">
    <w:abstractNumId w:val="2"/>
  </w:num>
  <w:num w:numId="20" w16cid:durableId="991175777">
    <w:abstractNumId w:val="13"/>
  </w:num>
  <w:num w:numId="21" w16cid:durableId="1384645098">
    <w:abstractNumId w:val="22"/>
  </w:num>
  <w:num w:numId="22" w16cid:durableId="402527197">
    <w:abstractNumId w:val="22"/>
  </w:num>
  <w:num w:numId="23" w16cid:durableId="111100257">
    <w:abstractNumId w:val="22"/>
  </w:num>
  <w:num w:numId="24" w16cid:durableId="1205674658">
    <w:abstractNumId w:val="16"/>
  </w:num>
  <w:num w:numId="25" w16cid:durableId="1099328364">
    <w:abstractNumId w:val="2"/>
  </w:num>
  <w:num w:numId="26" w16cid:durableId="2069641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27246412">
    <w:abstractNumId w:val="23"/>
  </w:num>
  <w:num w:numId="28" w16cid:durableId="180314254">
    <w:abstractNumId w:val="12"/>
  </w:num>
  <w:num w:numId="29" w16cid:durableId="331952596">
    <w:abstractNumId w:val="17"/>
  </w:num>
  <w:num w:numId="30" w16cid:durableId="582106510">
    <w:abstractNumId w:val="22"/>
  </w:num>
  <w:num w:numId="31" w16cid:durableId="611743832">
    <w:abstractNumId w:val="3"/>
  </w:num>
  <w:num w:numId="32" w16cid:durableId="1662194022">
    <w:abstractNumId w:val="5"/>
  </w:num>
  <w:num w:numId="33" w16cid:durableId="599072048">
    <w:abstractNumId w:val="22"/>
  </w:num>
  <w:num w:numId="34" w16cid:durableId="1968511150">
    <w:abstractNumId w:val="6"/>
  </w:num>
  <w:num w:numId="35" w16cid:durableId="304161419">
    <w:abstractNumId w:val="7"/>
  </w:num>
  <w:num w:numId="36" w16cid:durableId="751395637">
    <w:abstractNumId w:val="8"/>
  </w:num>
  <w:num w:numId="37" w16cid:durableId="318388036">
    <w:abstractNumId w:val="0"/>
  </w:num>
  <w:num w:numId="38" w16cid:durableId="562911956">
    <w:abstractNumId w:val="9"/>
  </w:num>
  <w:num w:numId="39" w16cid:durableId="567883670">
    <w:abstractNumId w:val="14"/>
  </w:num>
  <w:num w:numId="40" w16cid:durableId="2054692155">
    <w:abstractNumId w:val="1"/>
  </w:num>
  <w:num w:numId="41" w16cid:durableId="1003901306">
    <w:abstractNumId w:val="18"/>
  </w:num>
  <w:num w:numId="42" w16cid:durableId="940645818">
    <w:abstractNumId w:val="15"/>
  </w:num>
  <w:num w:numId="43" w16cid:durableId="1495030121">
    <w:abstractNumId w:val="19"/>
  </w:num>
  <w:num w:numId="44" w16cid:durableId="186288920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340"/>
  <w:hyphenationZone w:val="425"/>
  <w:drawingGridHorizontalSpacing w:val="100"/>
  <w:displayHorizontalDrawingGridEvery w:val="2"/>
  <w:noPunctuationKerning/>
  <w:characterSpacingControl w:val="doNotCompress"/>
  <w:hdrShapeDefaults>
    <o:shapedefaults v:ext="edit" spidmax="2049">
      <o:colormru v:ext="edit" colors="#f78f1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042"/>
    <w:rsid w:val="000013EA"/>
    <w:rsid w:val="00003CF2"/>
    <w:rsid w:val="00004128"/>
    <w:rsid w:val="000063DB"/>
    <w:rsid w:val="00006B4C"/>
    <w:rsid w:val="000071AF"/>
    <w:rsid w:val="000107D6"/>
    <w:rsid w:val="00010CB4"/>
    <w:rsid w:val="0001159F"/>
    <w:rsid w:val="00011822"/>
    <w:rsid w:val="00012589"/>
    <w:rsid w:val="00013B38"/>
    <w:rsid w:val="00013E2C"/>
    <w:rsid w:val="00014DB5"/>
    <w:rsid w:val="00015C3F"/>
    <w:rsid w:val="00017B40"/>
    <w:rsid w:val="00017F85"/>
    <w:rsid w:val="00020185"/>
    <w:rsid w:val="00022B2B"/>
    <w:rsid w:val="00023B84"/>
    <w:rsid w:val="0002594E"/>
    <w:rsid w:val="000259E2"/>
    <w:rsid w:val="000261D2"/>
    <w:rsid w:val="000316FD"/>
    <w:rsid w:val="00032126"/>
    <w:rsid w:val="00032562"/>
    <w:rsid w:val="0003310F"/>
    <w:rsid w:val="000331D8"/>
    <w:rsid w:val="0003423B"/>
    <w:rsid w:val="00036396"/>
    <w:rsid w:val="00042384"/>
    <w:rsid w:val="00042681"/>
    <w:rsid w:val="00043096"/>
    <w:rsid w:val="00043A9D"/>
    <w:rsid w:val="00044060"/>
    <w:rsid w:val="0004555A"/>
    <w:rsid w:val="0004635D"/>
    <w:rsid w:val="00047113"/>
    <w:rsid w:val="00050212"/>
    <w:rsid w:val="000514E4"/>
    <w:rsid w:val="00052AB0"/>
    <w:rsid w:val="00052AD7"/>
    <w:rsid w:val="00060108"/>
    <w:rsid w:val="0006122E"/>
    <w:rsid w:val="00062774"/>
    <w:rsid w:val="000628B1"/>
    <w:rsid w:val="000629A7"/>
    <w:rsid w:val="00062EC4"/>
    <w:rsid w:val="00065728"/>
    <w:rsid w:val="000672F5"/>
    <w:rsid w:val="0006759E"/>
    <w:rsid w:val="000715D5"/>
    <w:rsid w:val="00071FA0"/>
    <w:rsid w:val="00074D30"/>
    <w:rsid w:val="000754B9"/>
    <w:rsid w:val="00075C4B"/>
    <w:rsid w:val="00076ABE"/>
    <w:rsid w:val="00077887"/>
    <w:rsid w:val="00082361"/>
    <w:rsid w:val="000826E3"/>
    <w:rsid w:val="000827C0"/>
    <w:rsid w:val="00082F11"/>
    <w:rsid w:val="00083072"/>
    <w:rsid w:val="00083C2A"/>
    <w:rsid w:val="000862EE"/>
    <w:rsid w:val="00086657"/>
    <w:rsid w:val="0008713F"/>
    <w:rsid w:val="000871B9"/>
    <w:rsid w:val="00091D4F"/>
    <w:rsid w:val="00091EB7"/>
    <w:rsid w:val="00093DDC"/>
    <w:rsid w:val="000946A6"/>
    <w:rsid w:val="00094DAB"/>
    <w:rsid w:val="00095B86"/>
    <w:rsid w:val="000960CA"/>
    <w:rsid w:val="00097FB0"/>
    <w:rsid w:val="000A0221"/>
    <w:rsid w:val="000A2B1E"/>
    <w:rsid w:val="000A3598"/>
    <w:rsid w:val="000A7240"/>
    <w:rsid w:val="000A7E28"/>
    <w:rsid w:val="000B00BB"/>
    <w:rsid w:val="000B21C9"/>
    <w:rsid w:val="000B299D"/>
    <w:rsid w:val="000B3301"/>
    <w:rsid w:val="000B5019"/>
    <w:rsid w:val="000B59A6"/>
    <w:rsid w:val="000B5D3D"/>
    <w:rsid w:val="000B5F63"/>
    <w:rsid w:val="000B6028"/>
    <w:rsid w:val="000C293D"/>
    <w:rsid w:val="000C408F"/>
    <w:rsid w:val="000C48F6"/>
    <w:rsid w:val="000C4ABD"/>
    <w:rsid w:val="000C4E99"/>
    <w:rsid w:val="000C5ECD"/>
    <w:rsid w:val="000C784E"/>
    <w:rsid w:val="000C7A35"/>
    <w:rsid w:val="000D330A"/>
    <w:rsid w:val="000D61E4"/>
    <w:rsid w:val="000D767F"/>
    <w:rsid w:val="000D76D1"/>
    <w:rsid w:val="000D7757"/>
    <w:rsid w:val="000D7DE4"/>
    <w:rsid w:val="000E105B"/>
    <w:rsid w:val="000E2E01"/>
    <w:rsid w:val="000E44C2"/>
    <w:rsid w:val="000E6C97"/>
    <w:rsid w:val="000E6F3C"/>
    <w:rsid w:val="000F0EBB"/>
    <w:rsid w:val="000F20E4"/>
    <w:rsid w:val="000F2116"/>
    <w:rsid w:val="000F27A2"/>
    <w:rsid w:val="000F28E7"/>
    <w:rsid w:val="000F3942"/>
    <w:rsid w:val="000F7304"/>
    <w:rsid w:val="000F7808"/>
    <w:rsid w:val="00101762"/>
    <w:rsid w:val="00102D1E"/>
    <w:rsid w:val="00102E14"/>
    <w:rsid w:val="00103199"/>
    <w:rsid w:val="0010325C"/>
    <w:rsid w:val="001033AA"/>
    <w:rsid w:val="0010399B"/>
    <w:rsid w:val="00104FEF"/>
    <w:rsid w:val="001054D1"/>
    <w:rsid w:val="001059E1"/>
    <w:rsid w:val="00107C70"/>
    <w:rsid w:val="00111AE5"/>
    <w:rsid w:val="00111B6B"/>
    <w:rsid w:val="00111BAD"/>
    <w:rsid w:val="001123E8"/>
    <w:rsid w:val="00112FFF"/>
    <w:rsid w:val="00113D54"/>
    <w:rsid w:val="001143CC"/>
    <w:rsid w:val="001170F5"/>
    <w:rsid w:val="001200B2"/>
    <w:rsid w:val="00120769"/>
    <w:rsid w:val="001215D7"/>
    <w:rsid w:val="00122E31"/>
    <w:rsid w:val="00123260"/>
    <w:rsid w:val="00124BD3"/>
    <w:rsid w:val="00125F2A"/>
    <w:rsid w:val="0012612D"/>
    <w:rsid w:val="00130078"/>
    <w:rsid w:val="00132B7D"/>
    <w:rsid w:val="00132B97"/>
    <w:rsid w:val="00134FA1"/>
    <w:rsid w:val="001369A4"/>
    <w:rsid w:val="0014079D"/>
    <w:rsid w:val="00140894"/>
    <w:rsid w:val="0014164B"/>
    <w:rsid w:val="001429B0"/>
    <w:rsid w:val="00144E04"/>
    <w:rsid w:val="001466CE"/>
    <w:rsid w:val="00146D6D"/>
    <w:rsid w:val="00146D7F"/>
    <w:rsid w:val="00152DBE"/>
    <w:rsid w:val="00153B62"/>
    <w:rsid w:val="00154217"/>
    <w:rsid w:val="00157535"/>
    <w:rsid w:val="00157D2D"/>
    <w:rsid w:val="00162FEF"/>
    <w:rsid w:val="00163A0D"/>
    <w:rsid w:val="0016601F"/>
    <w:rsid w:val="00166364"/>
    <w:rsid w:val="001674C1"/>
    <w:rsid w:val="001675E0"/>
    <w:rsid w:val="00171991"/>
    <w:rsid w:val="001733F7"/>
    <w:rsid w:val="00176AF9"/>
    <w:rsid w:val="00180737"/>
    <w:rsid w:val="00181AEE"/>
    <w:rsid w:val="00181D1A"/>
    <w:rsid w:val="001830F2"/>
    <w:rsid w:val="00184BD1"/>
    <w:rsid w:val="0018710A"/>
    <w:rsid w:val="001946D2"/>
    <w:rsid w:val="001A0542"/>
    <w:rsid w:val="001A406E"/>
    <w:rsid w:val="001A42C7"/>
    <w:rsid w:val="001A522D"/>
    <w:rsid w:val="001A7E42"/>
    <w:rsid w:val="001A7E99"/>
    <w:rsid w:val="001B016B"/>
    <w:rsid w:val="001B1AF5"/>
    <w:rsid w:val="001B2811"/>
    <w:rsid w:val="001B5DE7"/>
    <w:rsid w:val="001C0CB2"/>
    <w:rsid w:val="001C2860"/>
    <w:rsid w:val="001C2993"/>
    <w:rsid w:val="001C2A64"/>
    <w:rsid w:val="001C2DC1"/>
    <w:rsid w:val="001C5FF8"/>
    <w:rsid w:val="001C6D60"/>
    <w:rsid w:val="001C7611"/>
    <w:rsid w:val="001D0508"/>
    <w:rsid w:val="001D086F"/>
    <w:rsid w:val="001D13B6"/>
    <w:rsid w:val="001D1E94"/>
    <w:rsid w:val="001D2E94"/>
    <w:rsid w:val="001D3617"/>
    <w:rsid w:val="001E0C1D"/>
    <w:rsid w:val="001E0C9A"/>
    <w:rsid w:val="001E2A79"/>
    <w:rsid w:val="001E3C71"/>
    <w:rsid w:val="001E3E26"/>
    <w:rsid w:val="001E4038"/>
    <w:rsid w:val="001E460F"/>
    <w:rsid w:val="001E473E"/>
    <w:rsid w:val="001E493A"/>
    <w:rsid w:val="001E74C0"/>
    <w:rsid w:val="001E76FF"/>
    <w:rsid w:val="001F1AD9"/>
    <w:rsid w:val="001F24FE"/>
    <w:rsid w:val="001F2F99"/>
    <w:rsid w:val="001F3047"/>
    <w:rsid w:val="001F33F8"/>
    <w:rsid w:val="001F5245"/>
    <w:rsid w:val="001F52A2"/>
    <w:rsid w:val="001F686B"/>
    <w:rsid w:val="001F7157"/>
    <w:rsid w:val="001F73F6"/>
    <w:rsid w:val="001F769D"/>
    <w:rsid w:val="001F7F48"/>
    <w:rsid w:val="0020020E"/>
    <w:rsid w:val="00201050"/>
    <w:rsid w:val="00201161"/>
    <w:rsid w:val="00201714"/>
    <w:rsid w:val="00203191"/>
    <w:rsid w:val="002064C7"/>
    <w:rsid w:val="00207500"/>
    <w:rsid w:val="002119BA"/>
    <w:rsid w:val="00211F16"/>
    <w:rsid w:val="002132BA"/>
    <w:rsid w:val="00213E8B"/>
    <w:rsid w:val="002143FA"/>
    <w:rsid w:val="00215BE6"/>
    <w:rsid w:val="00215E85"/>
    <w:rsid w:val="00217399"/>
    <w:rsid w:val="0021751A"/>
    <w:rsid w:val="002206EB"/>
    <w:rsid w:val="00220EAA"/>
    <w:rsid w:val="00220FA1"/>
    <w:rsid w:val="00221091"/>
    <w:rsid w:val="00221C32"/>
    <w:rsid w:val="00221EE7"/>
    <w:rsid w:val="00223360"/>
    <w:rsid w:val="00224F38"/>
    <w:rsid w:val="00226717"/>
    <w:rsid w:val="002300D3"/>
    <w:rsid w:val="00230B6C"/>
    <w:rsid w:val="00231BB6"/>
    <w:rsid w:val="002328FA"/>
    <w:rsid w:val="002347C1"/>
    <w:rsid w:val="00236FE9"/>
    <w:rsid w:val="00237028"/>
    <w:rsid w:val="00240FF9"/>
    <w:rsid w:val="00241177"/>
    <w:rsid w:val="002411FE"/>
    <w:rsid w:val="00241982"/>
    <w:rsid w:val="0024235A"/>
    <w:rsid w:val="00242DD7"/>
    <w:rsid w:val="00245E20"/>
    <w:rsid w:val="002479DB"/>
    <w:rsid w:val="00247BD7"/>
    <w:rsid w:val="002514B3"/>
    <w:rsid w:val="0025227C"/>
    <w:rsid w:val="00252EC6"/>
    <w:rsid w:val="002538C4"/>
    <w:rsid w:val="0025523B"/>
    <w:rsid w:val="00255DEA"/>
    <w:rsid w:val="00256E1E"/>
    <w:rsid w:val="00257195"/>
    <w:rsid w:val="0026106C"/>
    <w:rsid w:val="00261609"/>
    <w:rsid w:val="0026168A"/>
    <w:rsid w:val="0026575C"/>
    <w:rsid w:val="00266EEF"/>
    <w:rsid w:val="0026780F"/>
    <w:rsid w:val="002727C3"/>
    <w:rsid w:val="00273FBB"/>
    <w:rsid w:val="00274B01"/>
    <w:rsid w:val="0027502D"/>
    <w:rsid w:val="002752D0"/>
    <w:rsid w:val="002761A1"/>
    <w:rsid w:val="00277622"/>
    <w:rsid w:val="002813E4"/>
    <w:rsid w:val="002818F6"/>
    <w:rsid w:val="00282028"/>
    <w:rsid w:val="00287BDB"/>
    <w:rsid w:val="00290830"/>
    <w:rsid w:val="00290B25"/>
    <w:rsid w:val="00291539"/>
    <w:rsid w:val="00291590"/>
    <w:rsid w:val="00291EDD"/>
    <w:rsid w:val="002922CE"/>
    <w:rsid w:val="00293692"/>
    <w:rsid w:val="00294C62"/>
    <w:rsid w:val="00296061"/>
    <w:rsid w:val="00296B9A"/>
    <w:rsid w:val="00297502"/>
    <w:rsid w:val="002A2530"/>
    <w:rsid w:val="002A3B6D"/>
    <w:rsid w:val="002A40B4"/>
    <w:rsid w:val="002A6A2A"/>
    <w:rsid w:val="002A745D"/>
    <w:rsid w:val="002B4F9C"/>
    <w:rsid w:val="002B78D8"/>
    <w:rsid w:val="002C1627"/>
    <w:rsid w:val="002C2EC9"/>
    <w:rsid w:val="002C5C60"/>
    <w:rsid w:val="002C660F"/>
    <w:rsid w:val="002C6D85"/>
    <w:rsid w:val="002C7AD3"/>
    <w:rsid w:val="002D4479"/>
    <w:rsid w:val="002D4757"/>
    <w:rsid w:val="002D5ABA"/>
    <w:rsid w:val="002D5FC5"/>
    <w:rsid w:val="002D6D29"/>
    <w:rsid w:val="002D767C"/>
    <w:rsid w:val="002E12D7"/>
    <w:rsid w:val="002E1A21"/>
    <w:rsid w:val="002E2010"/>
    <w:rsid w:val="002E2476"/>
    <w:rsid w:val="002E5902"/>
    <w:rsid w:val="002E5ECC"/>
    <w:rsid w:val="002E7DAE"/>
    <w:rsid w:val="002E7F26"/>
    <w:rsid w:val="002F0596"/>
    <w:rsid w:val="002F27B7"/>
    <w:rsid w:val="002F2F73"/>
    <w:rsid w:val="002F3201"/>
    <w:rsid w:val="002F5B54"/>
    <w:rsid w:val="002F6476"/>
    <w:rsid w:val="002F6760"/>
    <w:rsid w:val="002F6D30"/>
    <w:rsid w:val="002F7316"/>
    <w:rsid w:val="002F7635"/>
    <w:rsid w:val="002F77A8"/>
    <w:rsid w:val="002F7A35"/>
    <w:rsid w:val="00300D8F"/>
    <w:rsid w:val="00301C7A"/>
    <w:rsid w:val="00306CAF"/>
    <w:rsid w:val="003113DB"/>
    <w:rsid w:val="003116E7"/>
    <w:rsid w:val="0031176C"/>
    <w:rsid w:val="00312F61"/>
    <w:rsid w:val="00314147"/>
    <w:rsid w:val="00315FF8"/>
    <w:rsid w:val="00316C42"/>
    <w:rsid w:val="00322D74"/>
    <w:rsid w:val="00323B34"/>
    <w:rsid w:val="003262CD"/>
    <w:rsid w:val="003303F4"/>
    <w:rsid w:val="00331059"/>
    <w:rsid w:val="00331145"/>
    <w:rsid w:val="003321AA"/>
    <w:rsid w:val="003334FC"/>
    <w:rsid w:val="00335A55"/>
    <w:rsid w:val="00335FC1"/>
    <w:rsid w:val="00336223"/>
    <w:rsid w:val="00336246"/>
    <w:rsid w:val="00336A14"/>
    <w:rsid w:val="003373A2"/>
    <w:rsid w:val="00337627"/>
    <w:rsid w:val="003407BE"/>
    <w:rsid w:val="00341172"/>
    <w:rsid w:val="00343406"/>
    <w:rsid w:val="00344268"/>
    <w:rsid w:val="00345147"/>
    <w:rsid w:val="003452FF"/>
    <w:rsid w:val="00346E81"/>
    <w:rsid w:val="00346ECE"/>
    <w:rsid w:val="003477A5"/>
    <w:rsid w:val="003512B8"/>
    <w:rsid w:val="00351684"/>
    <w:rsid w:val="00351BB6"/>
    <w:rsid w:val="00352FF4"/>
    <w:rsid w:val="003547DE"/>
    <w:rsid w:val="00354DD9"/>
    <w:rsid w:val="00360643"/>
    <w:rsid w:val="0036115D"/>
    <w:rsid w:val="00366276"/>
    <w:rsid w:val="003666E6"/>
    <w:rsid w:val="0037181D"/>
    <w:rsid w:val="00371A23"/>
    <w:rsid w:val="00373AE8"/>
    <w:rsid w:val="00374CF5"/>
    <w:rsid w:val="003757FA"/>
    <w:rsid w:val="00375E99"/>
    <w:rsid w:val="00377217"/>
    <w:rsid w:val="00382BED"/>
    <w:rsid w:val="003858D1"/>
    <w:rsid w:val="00386CC8"/>
    <w:rsid w:val="00386F16"/>
    <w:rsid w:val="0038778A"/>
    <w:rsid w:val="00387E65"/>
    <w:rsid w:val="00392F9F"/>
    <w:rsid w:val="00394204"/>
    <w:rsid w:val="00394477"/>
    <w:rsid w:val="00394E3A"/>
    <w:rsid w:val="003A0893"/>
    <w:rsid w:val="003A157E"/>
    <w:rsid w:val="003A1713"/>
    <w:rsid w:val="003A192A"/>
    <w:rsid w:val="003A252A"/>
    <w:rsid w:val="003A3331"/>
    <w:rsid w:val="003A7169"/>
    <w:rsid w:val="003B0157"/>
    <w:rsid w:val="003B0A17"/>
    <w:rsid w:val="003B37A9"/>
    <w:rsid w:val="003B4A55"/>
    <w:rsid w:val="003B657F"/>
    <w:rsid w:val="003B691B"/>
    <w:rsid w:val="003B6DC9"/>
    <w:rsid w:val="003B6F1B"/>
    <w:rsid w:val="003B77F4"/>
    <w:rsid w:val="003C08C5"/>
    <w:rsid w:val="003C17C9"/>
    <w:rsid w:val="003C23EA"/>
    <w:rsid w:val="003C3120"/>
    <w:rsid w:val="003C3D5A"/>
    <w:rsid w:val="003C44C2"/>
    <w:rsid w:val="003C6653"/>
    <w:rsid w:val="003C7266"/>
    <w:rsid w:val="003D2115"/>
    <w:rsid w:val="003D30FD"/>
    <w:rsid w:val="003D408E"/>
    <w:rsid w:val="003D4A9F"/>
    <w:rsid w:val="003D507F"/>
    <w:rsid w:val="003D617F"/>
    <w:rsid w:val="003D6AFD"/>
    <w:rsid w:val="003D70E1"/>
    <w:rsid w:val="003D7B58"/>
    <w:rsid w:val="003E010C"/>
    <w:rsid w:val="003E0ACB"/>
    <w:rsid w:val="003E0C3E"/>
    <w:rsid w:val="003E16C9"/>
    <w:rsid w:val="003E2277"/>
    <w:rsid w:val="003E47EF"/>
    <w:rsid w:val="003E4DD3"/>
    <w:rsid w:val="003E7D47"/>
    <w:rsid w:val="003E7EDA"/>
    <w:rsid w:val="003F0DFD"/>
    <w:rsid w:val="003F3F2C"/>
    <w:rsid w:val="003F5F1E"/>
    <w:rsid w:val="003F6869"/>
    <w:rsid w:val="00400D39"/>
    <w:rsid w:val="004018EF"/>
    <w:rsid w:val="004027C2"/>
    <w:rsid w:val="00403ACB"/>
    <w:rsid w:val="00405F31"/>
    <w:rsid w:val="00411399"/>
    <w:rsid w:val="00412784"/>
    <w:rsid w:val="004127BC"/>
    <w:rsid w:val="00412870"/>
    <w:rsid w:val="00414140"/>
    <w:rsid w:val="004150EC"/>
    <w:rsid w:val="004161C4"/>
    <w:rsid w:val="00416603"/>
    <w:rsid w:val="0041754F"/>
    <w:rsid w:val="00420AD2"/>
    <w:rsid w:val="00422CDF"/>
    <w:rsid w:val="0042458B"/>
    <w:rsid w:val="0042463B"/>
    <w:rsid w:val="00425B1D"/>
    <w:rsid w:val="00426689"/>
    <w:rsid w:val="00426E6E"/>
    <w:rsid w:val="004359B2"/>
    <w:rsid w:val="0043638B"/>
    <w:rsid w:val="00440711"/>
    <w:rsid w:val="00442C9C"/>
    <w:rsid w:val="00444325"/>
    <w:rsid w:val="004471B5"/>
    <w:rsid w:val="004504B9"/>
    <w:rsid w:val="0045131A"/>
    <w:rsid w:val="004519B2"/>
    <w:rsid w:val="00451E90"/>
    <w:rsid w:val="00455CBD"/>
    <w:rsid w:val="00460B50"/>
    <w:rsid w:val="00460BFA"/>
    <w:rsid w:val="00461324"/>
    <w:rsid w:val="00461C0F"/>
    <w:rsid w:val="00462996"/>
    <w:rsid w:val="00465DB3"/>
    <w:rsid w:val="00470AE2"/>
    <w:rsid w:val="00470ED0"/>
    <w:rsid w:val="004712FC"/>
    <w:rsid w:val="00472604"/>
    <w:rsid w:val="00472AE5"/>
    <w:rsid w:val="004742F5"/>
    <w:rsid w:val="00476220"/>
    <w:rsid w:val="004772D8"/>
    <w:rsid w:val="0047735B"/>
    <w:rsid w:val="00477950"/>
    <w:rsid w:val="004818F8"/>
    <w:rsid w:val="00483671"/>
    <w:rsid w:val="00484010"/>
    <w:rsid w:val="0048466D"/>
    <w:rsid w:val="00484787"/>
    <w:rsid w:val="00484881"/>
    <w:rsid w:val="00486582"/>
    <w:rsid w:val="00490E8A"/>
    <w:rsid w:val="004923BD"/>
    <w:rsid w:val="00493EBC"/>
    <w:rsid w:val="00495B8D"/>
    <w:rsid w:val="00495C07"/>
    <w:rsid w:val="00497972"/>
    <w:rsid w:val="004A0D09"/>
    <w:rsid w:val="004A2DA8"/>
    <w:rsid w:val="004A3999"/>
    <w:rsid w:val="004A5067"/>
    <w:rsid w:val="004A6603"/>
    <w:rsid w:val="004A693E"/>
    <w:rsid w:val="004A7296"/>
    <w:rsid w:val="004A7460"/>
    <w:rsid w:val="004B1924"/>
    <w:rsid w:val="004B427F"/>
    <w:rsid w:val="004B55B5"/>
    <w:rsid w:val="004B6190"/>
    <w:rsid w:val="004B64C9"/>
    <w:rsid w:val="004B6C0A"/>
    <w:rsid w:val="004B6CB7"/>
    <w:rsid w:val="004B7F97"/>
    <w:rsid w:val="004C05C9"/>
    <w:rsid w:val="004C080A"/>
    <w:rsid w:val="004C1830"/>
    <w:rsid w:val="004C3C09"/>
    <w:rsid w:val="004C6677"/>
    <w:rsid w:val="004C6BA0"/>
    <w:rsid w:val="004C7E40"/>
    <w:rsid w:val="004C7F78"/>
    <w:rsid w:val="004D3D4F"/>
    <w:rsid w:val="004D4264"/>
    <w:rsid w:val="004D4D56"/>
    <w:rsid w:val="004E026A"/>
    <w:rsid w:val="004E0388"/>
    <w:rsid w:val="004E0A7B"/>
    <w:rsid w:val="004E325C"/>
    <w:rsid w:val="004E32A5"/>
    <w:rsid w:val="004E3E20"/>
    <w:rsid w:val="004E5B10"/>
    <w:rsid w:val="004F0F03"/>
    <w:rsid w:val="004F0F56"/>
    <w:rsid w:val="004F279B"/>
    <w:rsid w:val="004F4518"/>
    <w:rsid w:val="004F4A2C"/>
    <w:rsid w:val="004F4D95"/>
    <w:rsid w:val="004F687E"/>
    <w:rsid w:val="004F765D"/>
    <w:rsid w:val="00500627"/>
    <w:rsid w:val="0050239D"/>
    <w:rsid w:val="005031AD"/>
    <w:rsid w:val="00504D15"/>
    <w:rsid w:val="00506B85"/>
    <w:rsid w:val="00506D9F"/>
    <w:rsid w:val="005073B1"/>
    <w:rsid w:val="00507963"/>
    <w:rsid w:val="00510566"/>
    <w:rsid w:val="00511084"/>
    <w:rsid w:val="005143F5"/>
    <w:rsid w:val="00514C91"/>
    <w:rsid w:val="00515213"/>
    <w:rsid w:val="00516D3E"/>
    <w:rsid w:val="005212BC"/>
    <w:rsid w:val="00525C7F"/>
    <w:rsid w:val="005318C7"/>
    <w:rsid w:val="00532776"/>
    <w:rsid w:val="00537A18"/>
    <w:rsid w:val="00540246"/>
    <w:rsid w:val="00543750"/>
    <w:rsid w:val="005441AC"/>
    <w:rsid w:val="00545287"/>
    <w:rsid w:val="005473D8"/>
    <w:rsid w:val="005504CD"/>
    <w:rsid w:val="00550C5F"/>
    <w:rsid w:val="00551403"/>
    <w:rsid w:val="00551A4A"/>
    <w:rsid w:val="00552092"/>
    <w:rsid w:val="00553973"/>
    <w:rsid w:val="00553D4D"/>
    <w:rsid w:val="005546C3"/>
    <w:rsid w:val="00555278"/>
    <w:rsid w:val="00557390"/>
    <w:rsid w:val="0055798E"/>
    <w:rsid w:val="00560977"/>
    <w:rsid w:val="005642E6"/>
    <w:rsid w:val="005670AC"/>
    <w:rsid w:val="00567767"/>
    <w:rsid w:val="005679AA"/>
    <w:rsid w:val="00570C06"/>
    <w:rsid w:val="00571AE4"/>
    <w:rsid w:val="00573068"/>
    <w:rsid w:val="00575134"/>
    <w:rsid w:val="005753A1"/>
    <w:rsid w:val="0057646F"/>
    <w:rsid w:val="00576622"/>
    <w:rsid w:val="00577829"/>
    <w:rsid w:val="00577D2A"/>
    <w:rsid w:val="00581037"/>
    <w:rsid w:val="005814FB"/>
    <w:rsid w:val="00581FF8"/>
    <w:rsid w:val="005864CE"/>
    <w:rsid w:val="00590EC0"/>
    <w:rsid w:val="00592D2A"/>
    <w:rsid w:val="00592E3A"/>
    <w:rsid w:val="005935EB"/>
    <w:rsid w:val="0059405B"/>
    <w:rsid w:val="005956B1"/>
    <w:rsid w:val="0059612B"/>
    <w:rsid w:val="005963F0"/>
    <w:rsid w:val="00597D51"/>
    <w:rsid w:val="005A0ABD"/>
    <w:rsid w:val="005A3C22"/>
    <w:rsid w:val="005A4318"/>
    <w:rsid w:val="005A4329"/>
    <w:rsid w:val="005A4C88"/>
    <w:rsid w:val="005A6305"/>
    <w:rsid w:val="005A6A7C"/>
    <w:rsid w:val="005A75C2"/>
    <w:rsid w:val="005A7B7D"/>
    <w:rsid w:val="005B09C0"/>
    <w:rsid w:val="005B1258"/>
    <w:rsid w:val="005B2C61"/>
    <w:rsid w:val="005B4A0D"/>
    <w:rsid w:val="005B63D2"/>
    <w:rsid w:val="005B70BC"/>
    <w:rsid w:val="005B7AF6"/>
    <w:rsid w:val="005C03FC"/>
    <w:rsid w:val="005C1EAC"/>
    <w:rsid w:val="005C1FAC"/>
    <w:rsid w:val="005C2EC0"/>
    <w:rsid w:val="005C3F09"/>
    <w:rsid w:val="005C4234"/>
    <w:rsid w:val="005C4919"/>
    <w:rsid w:val="005C57A3"/>
    <w:rsid w:val="005C7D44"/>
    <w:rsid w:val="005D0525"/>
    <w:rsid w:val="005D0CAE"/>
    <w:rsid w:val="005D283D"/>
    <w:rsid w:val="005D3BB4"/>
    <w:rsid w:val="005D4F25"/>
    <w:rsid w:val="005D4F5D"/>
    <w:rsid w:val="005D53BC"/>
    <w:rsid w:val="005D55B3"/>
    <w:rsid w:val="005D55BA"/>
    <w:rsid w:val="005D687C"/>
    <w:rsid w:val="005E25D0"/>
    <w:rsid w:val="005E29D4"/>
    <w:rsid w:val="005E33FB"/>
    <w:rsid w:val="005E454C"/>
    <w:rsid w:val="005E47D2"/>
    <w:rsid w:val="005E5BFC"/>
    <w:rsid w:val="005E5E1A"/>
    <w:rsid w:val="005E6B8D"/>
    <w:rsid w:val="005F2A7B"/>
    <w:rsid w:val="005F32E2"/>
    <w:rsid w:val="005F4BC0"/>
    <w:rsid w:val="00601864"/>
    <w:rsid w:val="00602AB4"/>
    <w:rsid w:val="00602F8A"/>
    <w:rsid w:val="00603017"/>
    <w:rsid w:val="00604A46"/>
    <w:rsid w:val="00604F87"/>
    <w:rsid w:val="00606204"/>
    <w:rsid w:val="006071AF"/>
    <w:rsid w:val="00613360"/>
    <w:rsid w:val="006149C1"/>
    <w:rsid w:val="00615565"/>
    <w:rsid w:val="00615BEA"/>
    <w:rsid w:val="006162D8"/>
    <w:rsid w:val="00616D0A"/>
    <w:rsid w:val="00617423"/>
    <w:rsid w:val="00621AC3"/>
    <w:rsid w:val="006231FE"/>
    <w:rsid w:val="0062522B"/>
    <w:rsid w:val="00625866"/>
    <w:rsid w:val="00626080"/>
    <w:rsid w:val="00627F37"/>
    <w:rsid w:val="0063097C"/>
    <w:rsid w:val="006330F7"/>
    <w:rsid w:val="00633DC1"/>
    <w:rsid w:val="0063481C"/>
    <w:rsid w:val="0063614A"/>
    <w:rsid w:val="006369A7"/>
    <w:rsid w:val="006417ED"/>
    <w:rsid w:val="00641BB1"/>
    <w:rsid w:val="00642187"/>
    <w:rsid w:val="00643063"/>
    <w:rsid w:val="006436D4"/>
    <w:rsid w:val="00643BE0"/>
    <w:rsid w:val="00643E09"/>
    <w:rsid w:val="0064562F"/>
    <w:rsid w:val="00645C7D"/>
    <w:rsid w:val="00646FC3"/>
    <w:rsid w:val="0065128D"/>
    <w:rsid w:val="00652825"/>
    <w:rsid w:val="00656DC1"/>
    <w:rsid w:val="006601CC"/>
    <w:rsid w:val="006611B0"/>
    <w:rsid w:val="006614BE"/>
    <w:rsid w:val="00663852"/>
    <w:rsid w:val="00663F0B"/>
    <w:rsid w:val="006642F7"/>
    <w:rsid w:val="00664DF3"/>
    <w:rsid w:val="00665652"/>
    <w:rsid w:val="006658D7"/>
    <w:rsid w:val="0066658E"/>
    <w:rsid w:val="00666898"/>
    <w:rsid w:val="00667A5F"/>
    <w:rsid w:val="00670AD3"/>
    <w:rsid w:val="00671E72"/>
    <w:rsid w:val="006721DD"/>
    <w:rsid w:val="006722F9"/>
    <w:rsid w:val="00672E04"/>
    <w:rsid w:val="00674434"/>
    <w:rsid w:val="00674DB1"/>
    <w:rsid w:val="00676AF1"/>
    <w:rsid w:val="0068163E"/>
    <w:rsid w:val="00682690"/>
    <w:rsid w:val="0068302A"/>
    <w:rsid w:val="00683E5E"/>
    <w:rsid w:val="00684652"/>
    <w:rsid w:val="006865BA"/>
    <w:rsid w:val="0068703B"/>
    <w:rsid w:val="006910D9"/>
    <w:rsid w:val="00694134"/>
    <w:rsid w:val="00694EC5"/>
    <w:rsid w:val="00695816"/>
    <w:rsid w:val="0069614F"/>
    <w:rsid w:val="006A0D35"/>
    <w:rsid w:val="006A1E45"/>
    <w:rsid w:val="006A5265"/>
    <w:rsid w:val="006A548F"/>
    <w:rsid w:val="006A6682"/>
    <w:rsid w:val="006A68FE"/>
    <w:rsid w:val="006A7044"/>
    <w:rsid w:val="006A76D2"/>
    <w:rsid w:val="006A7E14"/>
    <w:rsid w:val="006B07E8"/>
    <w:rsid w:val="006B16D3"/>
    <w:rsid w:val="006B24C0"/>
    <w:rsid w:val="006B3805"/>
    <w:rsid w:val="006B3E4F"/>
    <w:rsid w:val="006B4219"/>
    <w:rsid w:val="006B5332"/>
    <w:rsid w:val="006B6551"/>
    <w:rsid w:val="006B7E6A"/>
    <w:rsid w:val="006C09D3"/>
    <w:rsid w:val="006C0A30"/>
    <w:rsid w:val="006C0E3D"/>
    <w:rsid w:val="006C1B91"/>
    <w:rsid w:val="006C35A5"/>
    <w:rsid w:val="006C3DD1"/>
    <w:rsid w:val="006C47DE"/>
    <w:rsid w:val="006C52AC"/>
    <w:rsid w:val="006C6038"/>
    <w:rsid w:val="006D09BD"/>
    <w:rsid w:val="006D1852"/>
    <w:rsid w:val="006D1CB7"/>
    <w:rsid w:val="006D237A"/>
    <w:rsid w:val="006D3BF4"/>
    <w:rsid w:val="006D5972"/>
    <w:rsid w:val="006D6134"/>
    <w:rsid w:val="006D6EDC"/>
    <w:rsid w:val="006D73B6"/>
    <w:rsid w:val="006D7C09"/>
    <w:rsid w:val="006D7F9E"/>
    <w:rsid w:val="006E4931"/>
    <w:rsid w:val="006E5697"/>
    <w:rsid w:val="006E5F07"/>
    <w:rsid w:val="006E5FDD"/>
    <w:rsid w:val="006E71F6"/>
    <w:rsid w:val="006E7377"/>
    <w:rsid w:val="006F1458"/>
    <w:rsid w:val="006F15AB"/>
    <w:rsid w:val="006F4355"/>
    <w:rsid w:val="006F486A"/>
    <w:rsid w:val="006F53EC"/>
    <w:rsid w:val="006F55EC"/>
    <w:rsid w:val="006F79E0"/>
    <w:rsid w:val="00702711"/>
    <w:rsid w:val="00702AC3"/>
    <w:rsid w:val="00703D1B"/>
    <w:rsid w:val="00704AAE"/>
    <w:rsid w:val="0070612F"/>
    <w:rsid w:val="007074EB"/>
    <w:rsid w:val="00707A4F"/>
    <w:rsid w:val="00711E79"/>
    <w:rsid w:val="00712BE7"/>
    <w:rsid w:val="007130A5"/>
    <w:rsid w:val="007134CC"/>
    <w:rsid w:val="00717A49"/>
    <w:rsid w:val="0072003A"/>
    <w:rsid w:val="007209BA"/>
    <w:rsid w:val="00723968"/>
    <w:rsid w:val="00727142"/>
    <w:rsid w:val="0073032F"/>
    <w:rsid w:val="00732F8C"/>
    <w:rsid w:val="00733733"/>
    <w:rsid w:val="00733AC6"/>
    <w:rsid w:val="0073610E"/>
    <w:rsid w:val="00736592"/>
    <w:rsid w:val="00737BB2"/>
    <w:rsid w:val="00741502"/>
    <w:rsid w:val="00741B8B"/>
    <w:rsid w:val="00743D51"/>
    <w:rsid w:val="00745B1B"/>
    <w:rsid w:val="007465E7"/>
    <w:rsid w:val="00747FCB"/>
    <w:rsid w:val="00751AF8"/>
    <w:rsid w:val="00751F4D"/>
    <w:rsid w:val="00752B2B"/>
    <w:rsid w:val="00753FFE"/>
    <w:rsid w:val="007545F5"/>
    <w:rsid w:val="00754C4F"/>
    <w:rsid w:val="0075665F"/>
    <w:rsid w:val="00756C25"/>
    <w:rsid w:val="0075706F"/>
    <w:rsid w:val="00760CE1"/>
    <w:rsid w:val="007619D3"/>
    <w:rsid w:val="00762FA4"/>
    <w:rsid w:val="007645CA"/>
    <w:rsid w:val="007653C4"/>
    <w:rsid w:val="00766156"/>
    <w:rsid w:val="007662BD"/>
    <w:rsid w:val="007663D3"/>
    <w:rsid w:val="007664B5"/>
    <w:rsid w:val="00767DE2"/>
    <w:rsid w:val="00773773"/>
    <w:rsid w:val="00773DAB"/>
    <w:rsid w:val="0077521F"/>
    <w:rsid w:val="007752BD"/>
    <w:rsid w:val="00781E5A"/>
    <w:rsid w:val="00782688"/>
    <w:rsid w:val="0078367F"/>
    <w:rsid w:val="00783A81"/>
    <w:rsid w:val="0078545B"/>
    <w:rsid w:val="0078729B"/>
    <w:rsid w:val="00790FBD"/>
    <w:rsid w:val="007919EE"/>
    <w:rsid w:val="007959CD"/>
    <w:rsid w:val="00796959"/>
    <w:rsid w:val="007975BC"/>
    <w:rsid w:val="0079784C"/>
    <w:rsid w:val="007978C2"/>
    <w:rsid w:val="00797BC9"/>
    <w:rsid w:val="007A04CA"/>
    <w:rsid w:val="007A11EA"/>
    <w:rsid w:val="007A1899"/>
    <w:rsid w:val="007A1952"/>
    <w:rsid w:val="007A21E1"/>
    <w:rsid w:val="007A252E"/>
    <w:rsid w:val="007A292B"/>
    <w:rsid w:val="007A4767"/>
    <w:rsid w:val="007A5504"/>
    <w:rsid w:val="007A6DDC"/>
    <w:rsid w:val="007A704C"/>
    <w:rsid w:val="007B1972"/>
    <w:rsid w:val="007B22A2"/>
    <w:rsid w:val="007B4C0E"/>
    <w:rsid w:val="007B4DA0"/>
    <w:rsid w:val="007B6D96"/>
    <w:rsid w:val="007B753D"/>
    <w:rsid w:val="007B75E4"/>
    <w:rsid w:val="007B77B5"/>
    <w:rsid w:val="007C0BC9"/>
    <w:rsid w:val="007C31CF"/>
    <w:rsid w:val="007C337E"/>
    <w:rsid w:val="007C49F3"/>
    <w:rsid w:val="007C65CC"/>
    <w:rsid w:val="007C7269"/>
    <w:rsid w:val="007D0A20"/>
    <w:rsid w:val="007D1982"/>
    <w:rsid w:val="007D2E57"/>
    <w:rsid w:val="007D3BDE"/>
    <w:rsid w:val="007D3DCE"/>
    <w:rsid w:val="007D4BB7"/>
    <w:rsid w:val="007D4CCD"/>
    <w:rsid w:val="007D5738"/>
    <w:rsid w:val="007D5AE0"/>
    <w:rsid w:val="007D68D3"/>
    <w:rsid w:val="007E0536"/>
    <w:rsid w:val="007E0886"/>
    <w:rsid w:val="007E2942"/>
    <w:rsid w:val="007E2C7F"/>
    <w:rsid w:val="007E5425"/>
    <w:rsid w:val="007E5EA9"/>
    <w:rsid w:val="007F0DA0"/>
    <w:rsid w:val="007F1B5C"/>
    <w:rsid w:val="007F7152"/>
    <w:rsid w:val="007F74EF"/>
    <w:rsid w:val="00804214"/>
    <w:rsid w:val="008043F4"/>
    <w:rsid w:val="0080476D"/>
    <w:rsid w:val="00805A8A"/>
    <w:rsid w:val="00805CD7"/>
    <w:rsid w:val="0080748B"/>
    <w:rsid w:val="00807C7C"/>
    <w:rsid w:val="008101D8"/>
    <w:rsid w:val="008107C4"/>
    <w:rsid w:val="008108D6"/>
    <w:rsid w:val="00810F23"/>
    <w:rsid w:val="00810FE4"/>
    <w:rsid w:val="00812D75"/>
    <w:rsid w:val="00814A62"/>
    <w:rsid w:val="00815C7B"/>
    <w:rsid w:val="00815EC2"/>
    <w:rsid w:val="0082248C"/>
    <w:rsid w:val="00823AAB"/>
    <w:rsid w:val="00824950"/>
    <w:rsid w:val="00824D85"/>
    <w:rsid w:val="008254A2"/>
    <w:rsid w:val="00825E59"/>
    <w:rsid w:val="00831D0F"/>
    <w:rsid w:val="00836583"/>
    <w:rsid w:val="008409F8"/>
    <w:rsid w:val="00841DC4"/>
    <w:rsid w:val="00842E5D"/>
    <w:rsid w:val="00844D05"/>
    <w:rsid w:val="0084542F"/>
    <w:rsid w:val="0084622F"/>
    <w:rsid w:val="00846796"/>
    <w:rsid w:val="0085068F"/>
    <w:rsid w:val="008509AC"/>
    <w:rsid w:val="008522AB"/>
    <w:rsid w:val="008522D5"/>
    <w:rsid w:val="00855666"/>
    <w:rsid w:val="008618DD"/>
    <w:rsid w:val="00863F6A"/>
    <w:rsid w:val="00866EC9"/>
    <w:rsid w:val="008679A1"/>
    <w:rsid w:val="00872903"/>
    <w:rsid w:val="00872C91"/>
    <w:rsid w:val="00873DD3"/>
    <w:rsid w:val="0088264C"/>
    <w:rsid w:val="0088536F"/>
    <w:rsid w:val="00892083"/>
    <w:rsid w:val="00892F3C"/>
    <w:rsid w:val="0089596C"/>
    <w:rsid w:val="00895E2F"/>
    <w:rsid w:val="008964FC"/>
    <w:rsid w:val="0089757B"/>
    <w:rsid w:val="008A0D83"/>
    <w:rsid w:val="008A3523"/>
    <w:rsid w:val="008A747B"/>
    <w:rsid w:val="008A7706"/>
    <w:rsid w:val="008A7816"/>
    <w:rsid w:val="008B1E04"/>
    <w:rsid w:val="008B2B9B"/>
    <w:rsid w:val="008B3BDF"/>
    <w:rsid w:val="008B4251"/>
    <w:rsid w:val="008B5D9C"/>
    <w:rsid w:val="008B646D"/>
    <w:rsid w:val="008B722F"/>
    <w:rsid w:val="008C08B2"/>
    <w:rsid w:val="008C1712"/>
    <w:rsid w:val="008C1CAA"/>
    <w:rsid w:val="008C231A"/>
    <w:rsid w:val="008C3E88"/>
    <w:rsid w:val="008C3ECC"/>
    <w:rsid w:val="008C71C6"/>
    <w:rsid w:val="008D01EC"/>
    <w:rsid w:val="008D388D"/>
    <w:rsid w:val="008D4A48"/>
    <w:rsid w:val="008D4D06"/>
    <w:rsid w:val="008D56DC"/>
    <w:rsid w:val="008D7BA7"/>
    <w:rsid w:val="008E028D"/>
    <w:rsid w:val="008E1E28"/>
    <w:rsid w:val="008E344E"/>
    <w:rsid w:val="008E3A72"/>
    <w:rsid w:val="008E4181"/>
    <w:rsid w:val="008E4291"/>
    <w:rsid w:val="008E4575"/>
    <w:rsid w:val="008E462E"/>
    <w:rsid w:val="008E5ADB"/>
    <w:rsid w:val="008E730B"/>
    <w:rsid w:val="008E74A4"/>
    <w:rsid w:val="008E7C47"/>
    <w:rsid w:val="008F0C4C"/>
    <w:rsid w:val="008F3BD7"/>
    <w:rsid w:val="008F48F5"/>
    <w:rsid w:val="008F5DC4"/>
    <w:rsid w:val="008F60B0"/>
    <w:rsid w:val="008F70F4"/>
    <w:rsid w:val="008F7EC9"/>
    <w:rsid w:val="00901343"/>
    <w:rsid w:val="0090219A"/>
    <w:rsid w:val="00902A2C"/>
    <w:rsid w:val="00902D45"/>
    <w:rsid w:val="00910033"/>
    <w:rsid w:val="00910A14"/>
    <w:rsid w:val="009125D1"/>
    <w:rsid w:val="00913CD9"/>
    <w:rsid w:val="00917F00"/>
    <w:rsid w:val="00921C4F"/>
    <w:rsid w:val="0092217F"/>
    <w:rsid w:val="0092477F"/>
    <w:rsid w:val="00927FA5"/>
    <w:rsid w:val="009300D5"/>
    <w:rsid w:val="00932E84"/>
    <w:rsid w:val="0093346D"/>
    <w:rsid w:val="00935779"/>
    <w:rsid w:val="009359CA"/>
    <w:rsid w:val="009374CA"/>
    <w:rsid w:val="00937788"/>
    <w:rsid w:val="009378AF"/>
    <w:rsid w:val="009411C0"/>
    <w:rsid w:val="009412A7"/>
    <w:rsid w:val="00941954"/>
    <w:rsid w:val="00941CFB"/>
    <w:rsid w:val="00941D57"/>
    <w:rsid w:val="00942346"/>
    <w:rsid w:val="009443B5"/>
    <w:rsid w:val="00947BA3"/>
    <w:rsid w:val="009504A6"/>
    <w:rsid w:val="00950DBB"/>
    <w:rsid w:val="00951F83"/>
    <w:rsid w:val="00952683"/>
    <w:rsid w:val="0095325A"/>
    <w:rsid w:val="00953FA8"/>
    <w:rsid w:val="00954344"/>
    <w:rsid w:val="009545EB"/>
    <w:rsid w:val="00955211"/>
    <w:rsid w:val="009557C2"/>
    <w:rsid w:val="00956B6B"/>
    <w:rsid w:val="0096060D"/>
    <w:rsid w:val="00960A16"/>
    <w:rsid w:val="00962094"/>
    <w:rsid w:val="00964F51"/>
    <w:rsid w:val="00965CC2"/>
    <w:rsid w:val="00967AB7"/>
    <w:rsid w:val="00970B40"/>
    <w:rsid w:val="00971159"/>
    <w:rsid w:val="009713B0"/>
    <w:rsid w:val="00972DA5"/>
    <w:rsid w:val="00973E06"/>
    <w:rsid w:val="0097474D"/>
    <w:rsid w:val="00975057"/>
    <w:rsid w:val="00977388"/>
    <w:rsid w:val="00981B36"/>
    <w:rsid w:val="009837FF"/>
    <w:rsid w:val="00983A27"/>
    <w:rsid w:val="009840D0"/>
    <w:rsid w:val="00984ACF"/>
    <w:rsid w:val="00984E16"/>
    <w:rsid w:val="0098716A"/>
    <w:rsid w:val="0099238A"/>
    <w:rsid w:val="00993018"/>
    <w:rsid w:val="00996F40"/>
    <w:rsid w:val="009A00C6"/>
    <w:rsid w:val="009A12D3"/>
    <w:rsid w:val="009A28D8"/>
    <w:rsid w:val="009A359F"/>
    <w:rsid w:val="009A54C5"/>
    <w:rsid w:val="009A5F96"/>
    <w:rsid w:val="009A6D3A"/>
    <w:rsid w:val="009A76BC"/>
    <w:rsid w:val="009A7C6C"/>
    <w:rsid w:val="009B01BC"/>
    <w:rsid w:val="009B10E9"/>
    <w:rsid w:val="009B2200"/>
    <w:rsid w:val="009B2609"/>
    <w:rsid w:val="009B479E"/>
    <w:rsid w:val="009B711F"/>
    <w:rsid w:val="009B7A70"/>
    <w:rsid w:val="009C2889"/>
    <w:rsid w:val="009C331E"/>
    <w:rsid w:val="009C4E52"/>
    <w:rsid w:val="009C6764"/>
    <w:rsid w:val="009C7AA7"/>
    <w:rsid w:val="009C7FAD"/>
    <w:rsid w:val="009D18FF"/>
    <w:rsid w:val="009D44AD"/>
    <w:rsid w:val="009E10B2"/>
    <w:rsid w:val="009E2FFD"/>
    <w:rsid w:val="009E3BE3"/>
    <w:rsid w:val="009E43EE"/>
    <w:rsid w:val="009E4DBF"/>
    <w:rsid w:val="009E61A0"/>
    <w:rsid w:val="009E6EBF"/>
    <w:rsid w:val="009F095F"/>
    <w:rsid w:val="009F33E6"/>
    <w:rsid w:val="009F4255"/>
    <w:rsid w:val="009F77B6"/>
    <w:rsid w:val="009F7B8C"/>
    <w:rsid w:val="009F7EE6"/>
    <w:rsid w:val="00A001EB"/>
    <w:rsid w:val="00A005A0"/>
    <w:rsid w:val="00A02E77"/>
    <w:rsid w:val="00A03FC1"/>
    <w:rsid w:val="00A06CB1"/>
    <w:rsid w:val="00A10CF1"/>
    <w:rsid w:val="00A119C5"/>
    <w:rsid w:val="00A12C87"/>
    <w:rsid w:val="00A13B7C"/>
    <w:rsid w:val="00A17A82"/>
    <w:rsid w:val="00A20B52"/>
    <w:rsid w:val="00A21440"/>
    <w:rsid w:val="00A218F5"/>
    <w:rsid w:val="00A2285D"/>
    <w:rsid w:val="00A22AD7"/>
    <w:rsid w:val="00A2569C"/>
    <w:rsid w:val="00A25EF2"/>
    <w:rsid w:val="00A26C79"/>
    <w:rsid w:val="00A33525"/>
    <w:rsid w:val="00A33659"/>
    <w:rsid w:val="00A34E93"/>
    <w:rsid w:val="00A35B3E"/>
    <w:rsid w:val="00A378AE"/>
    <w:rsid w:val="00A40C8A"/>
    <w:rsid w:val="00A4165F"/>
    <w:rsid w:val="00A45341"/>
    <w:rsid w:val="00A468D6"/>
    <w:rsid w:val="00A46EA6"/>
    <w:rsid w:val="00A51061"/>
    <w:rsid w:val="00A5290F"/>
    <w:rsid w:val="00A53484"/>
    <w:rsid w:val="00A54113"/>
    <w:rsid w:val="00A54140"/>
    <w:rsid w:val="00A5435F"/>
    <w:rsid w:val="00A54385"/>
    <w:rsid w:val="00A56366"/>
    <w:rsid w:val="00A56DB5"/>
    <w:rsid w:val="00A60B76"/>
    <w:rsid w:val="00A61F84"/>
    <w:rsid w:val="00A621DF"/>
    <w:rsid w:val="00A634BC"/>
    <w:rsid w:val="00A63EB8"/>
    <w:rsid w:val="00A65692"/>
    <w:rsid w:val="00A66557"/>
    <w:rsid w:val="00A6736F"/>
    <w:rsid w:val="00A70CD0"/>
    <w:rsid w:val="00A71C4F"/>
    <w:rsid w:val="00A736AD"/>
    <w:rsid w:val="00A74889"/>
    <w:rsid w:val="00A807EF"/>
    <w:rsid w:val="00A80CC7"/>
    <w:rsid w:val="00A81994"/>
    <w:rsid w:val="00A82E10"/>
    <w:rsid w:val="00A83C69"/>
    <w:rsid w:val="00A83D53"/>
    <w:rsid w:val="00A8407D"/>
    <w:rsid w:val="00A8559B"/>
    <w:rsid w:val="00A85720"/>
    <w:rsid w:val="00A85C44"/>
    <w:rsid w:val="00A86B30"/>
    <w:rsid w:val="00A86BF5"/>
    <w:rsid w:val="00A87B94"/>
    <w:rsid w:val="00A90A52"/>
    <w:rsid w:val="00A91530"/>
    <w:rsid w:val="00A93E92"/>
    <w:rsid w:val="00A963B8"/>
    <w:rsid w:val="00A96C8F"/>
    <w:rsid w:val="00AA0E51"/>
    <w:rsid w:val="00AA2490"/>
    <w:rsid w:val="00AA469D"/>
    <w:rsid w:val="00AA5474"/>
    <w:rsid w:val="00AB1487"/>
    <w:rsid w:val="00AB2D56"/>
    <w:rsid w:val="00AB347D"/>
    <w:rsid w:val="00AB467A"/>
    <w:rsid w:val="00AB4F67"/>
    <w:rsid w:val="00AB572F"/>
    <w:rsid w:val="00AB5BE8"/>
    <w:rsid w:val="00AB7916"/>
    <w:rsid w:val="00AB7A8B"/>
    <w:rsid w:val="00AC25C0"/>
    <w:rsid w:val="00AC544A"/>
    <w:rsid w:val="00AC6089"/>
    <w:rsid w:val="00AC63C9"/>
    <w:rsid w:val="00AC73FE"/>
    <w:rsid w:val="00AD053E"/>
    <w:rsid w:val="00AD155C"/>
    <w:rsid w:val="00AD1F4E"/>
    <w:rsid w:val="00AD35E8"/>
    <w:rsid w:val="00AD4005"/>
    <w:rsid w:val="00AD6556"/>
    <w:rsid w:val="00AD7F71"/>
    <w:rsid w:val="00AE032B"/>
    <w:rsid w:val="00AE0A4B"/>
    <w:rsid w:val="00AE1B57"/>
    <w:rsid w:val="00AE2AA3"/>
    <w:rsid w:val="00AE584E"/>
    <w:rsid w:val="00AE60EC"/>
    <w:rsid w:val="00AE6120"/>
    <w:rsid w:val="00AE69A4"/>
    <w:rsid w:val="00AF0652"/>
    <w:rsid w:val="00AF0865"/>
    <w:rsid w:val="00AF3935"/>
    <w:rsid w:val="00AF5BEF"/>
    <w:rsid w:val="00AF6118"/>
    <w:rsid w:val="00AF6A5E"/>
    <w:rsid w:val="00AF73E4"/>
    <w:rsid w:val="00B001C5"/>
    <w:rsid w:val="00B00D0D"/>
    <w:rsid w:val="00B01059"/>
    <w:rsid w:val="00B020B8"/>
    <w:rsid w:val="00B04E7B"/>
    <w:rsid w:val="00B05F1A"/>
    <w:rsid w:val="00B075D9"/>
    <w:rsid w:val="00B100F5"/>
    <w:rsid w:val="00B12ADF"/>
    <w:rsid w:val="00B15E31"/>
    <w:rsid w:val="00B16C34"/>
    <w:rsid w:val="00B176E1"/>
    <w:rsid w:val="00B17742"/>
    <w:rsid w:val="00B17B7A"/>
    <w:rsid w:val="00B20583"/>
    <w:rsid w:val="00B225B1"/>
    <w:rsid w:val="00B229B9"/>
    <w:rsid w:val="00B23B32"/>
    <w:rsid w:val="00B23BA4"/>
    <w:rsid w:val="00B23F17"/>
    <w:rsid w:val="00B2424D"/>
    <w:rsid w:val="00B243D5"/>
    <w:rsid w:val="00B24531"/>
    <w:rsid w:val="00B268FB"/>
    <w:rsid w:val="00B278AA"/>
    <w:rsid w:val="00B30922"/>
    <w:rsid w:val="00B30A0D"/>
    <w:rsid w:val="00B31280"/>
    <w:rsid w:val="00B3152F"/>
    <w:rsid w:val="00B31D09"/>
    <w:rsid w:val="00B32408"/>
    <w:rsid w:val="00B33693"/>
    <w:rsid w:val="00B3407A"/>
    <w:rsid w:val="00B349A7"/>
    <w:rsid w:val="00B34DA0"/>
    <w:rsid w:val="00B352C3"/>
    <w:rsid w:val="00B35493"/>
    <w:rsid w:val="00B36376"/>
    <w:rsid w:val="00B37B9B"/>
    <w:rsid w:val="00B403DD"/>
    <w:rsid w:val="00B43399"/>
    <w:rsid w:val="00B4746A"/>
    <w:rsid w:val="00B479D4"/>
    <w:rsid w:val="00B47A8E"/>
    <w:rsid w:val="00B50152"/>
    <w:rsid w:val="00B51428"/>
    <w:rsid w:val="00B51850"/>
    <w:rsid w:val="00B56AB9"/>
    <w:rsid w:val="00B5755C"/>
    <w:rsid w:val="00B60792"/>
    <w:rsid w:val="00B61991"/>
    <w:rsid w:val="00B621D1"/>
    <w:rsid w:val="00B623BD"/>
    <w:rsid w:val="00B627FD"/>
    <w:rsid w:val="00B65382"/>
    <w:rsid w:val="00B65B0F"/>
    <w:rsid w:val="00B663B5"/>
    <w:rsid w:val="00B671BC"/>
    <w:rsid w:val="00B70A24"/>
    <w:rsid w:val="00B7162A"/>
    <w:rsid w:val="00B72239"/>
    <w:rsid w:val="00B73E2E"/>
    <w:rsid w:val="00B746D8"/>
    <w:rsid w:val="00B7480F"/>
    <w:rsid w:val="00B74A19"/>
    <w:rsid w:val="00B767CB"/>
    <w:rsid w:val="00B77F39"/>
    <w:rsid w:val="00B8078E"/>
    <w:rsid w:val="00B82344"/>
    <w:rsid w:val="00B82EA5"/>
    <w:rsid w:val="00B855DC"/>
    <w:rsid w:val="00B85E00"/>
    <w:rsid w:val="00B9063D"/>
    <w:rsid w:val="00B90876"/>
    <w:rsid w:val="00B91596"/>
    <w:rsid w:val="00B9216E"/>
    <w:rsid w:val="00B925EC"/>
    <w:rsid w:val="00B926E3"/>
    <w:rsid w:val="00B92F3A"/>
    <w:rsid w:val="00B976CF"/>
    <w:rsid w:val="00BA0700"/>
    <w:rsid w:val="00BA19BA"/>
    <w:rsid w:val="00BA2A92"/>
    <w:rsid w:val="00BA2AE1"/>
    <w:rsid w:val="00BA30EF"/>
    <w:rsid w:val="00BA3AEC"/>
    <w:rsid w:val="00BA548C"/>
    <w:rsid w:val="00BA5892"/>
    <w:rsid w:val="00BA597C"/>
    <w:rsid w:val="00BA5EA5"/>
    <w:rsid w:val="00BA77F6"/>
    <w:rsid w:val="00BB0554"/>
    <w:rsid w:val="00BB1271"/>
    <w:rsid w:val="00BB28D6"/>
    <w:rsid w:val="00BB37F2"/>
    <w:rsid w:val="00BB5570"/>
    <w:rsid w:val="00BB59A8"/>
    <w:rsid w:val="00BB6830"/>
    <w:rsid w:val="00BC1C32"/>
    <w:rsid w:val="00BC304A"/>
    <w:rsid w:val="00BC38FD"/>
    <w:rsid w:val="00BC3D83"/>
    <w:rsid w:val="00BC515F"/>
    <w:rsid w:val="00BC5B04"/>
    <w:rsid w:val="00BC731A"/>
    <w:rsid w:val="00BC79B3"/>
    <w:rsid w:val="00BD1092"/>
    <w:rsid w:val="00BD10E6"/>
    <w:rsid w:val="00BE03DC"/>
    <w:rsid w:val="00BE0AD3"/>
    <w:rsid w:val="00BE1849"/>
    <w:rsid w:val="00BE19A0"/>
    <w:rsid w:val="00BE2CD7"/>
    <w:rsid w:val="00BE3D9A"/>
    <w:rsid w:val="00BE48E8"/>
    <w:rsid w:val="00BE4E97"/>
    <w:rsid w:val="00BF2823"/>
    <w:rsid w:val="00BF3F8D"/>
    <w:rsid w:val="00BF4D38"/>
    <w:rsid w:val="00BF6E78"/>
    <w:rsid w:val="00C02B5F"/>
    <w:rsid w:val="00C02D86"/>
    <w:rsid w:val="00C05454"/>
    <w:rsid w:val="00C05D55"/>
    <w:rsid w:val="00C07AE7"/>
    <w:rsid w:val="00C118E2"/>
    <w:rsid w:val="00C1193B"/>
    <w:rsid w:val="00C12AF1"/>
    <w:rsid w:val="00C12C54"/>
    <w:rsid w:val="00C155C1"/>
    <w:rsid w:val="00C1630D"/>
    <w:rsid w:val="00C20871"/>
    <w:rsid w:val="00C2211D"/>
    <w:rsid w:val="00C234E5"/>
    <w:rsid w:val="00C268EF"/>
    <w:rsid w:val="00C27D9A"/>
    <w:rsid w:val="00C30CC4"/>
    <w:rsid w:val="00C323D6"/>
    <w:rsid w:val="00C325DC"/>
    <w:rsid w:val="00C32601"/>
    <w:rsid w:val="00C34D96"/>
    <w:rsid w:val="00C3522B"/>
    <w:rsid w:val="00C35FC5"/>
    <w:rsid w:val="00C36BF7"/>
    <w:rsid w:val="00C37ED4"/>
    <w:rsid w:val="00C37F71"/>
    <w:rsid w:val="00C40295"/>
    <w:rsid w:val="00C407CD"/>
    <w:rsid w:val="00C451CF"/>
    <w:rsid w:val="00C457E2"/>
    <w:rsid w:val="00C473FA"/>
    <w:rsid w:val="00C478DD"/>
    <w:rsid w:val="00C47C2E"/>
    <w:rsid w:val="00C51238"/>
    <w:rsid w:val="00C53D2D"/>
    <w:rsid w:val="00C542B0"/>
    <w:rsid w:val="00C5450F"/>
    <w:rsid w:val="00C55048"/>
    <w:rsid w:val="00C56BBB"/>
    <w:rsid w:val="00C578CA"/>
    <w:rsid w:val="00C60D2D"/>
    <w:rsid w:val="00C6365C"/>
    <w:rsid w:val="00C63805"/>
    <w:rsid w:val="00C63FE6"/>
    <w:rsid w:val="00C65C62"/>
    <w:rsid w:val="00C66E75"/>
    <w:rsid w:val="00C71F57"/>
    <w:rsid w:val="00C75047"/>
    <w:rsid w:val="00C7577F"/>
    <w:rsid w:val="00C814B7"/>
    <w:rsid w:val="00C84079"/>
    <w:rsid w:val="00C841A8"/>
    <w:rsid w:val="00C8632B"/>
    <w:rsid w:val="00C86A84"/>
    <w:rsid w:val="00C87033"/>
    <w:rsid w:val="00C9444F"/>
    <w:rsid w:val="00C9446C"/>
    <w:rsid w:val="00C94A27"/>
    <w:rsid w:val="00C94C57"/>
    <w:rsid w:val="00C95189"/>
    <w:rsid w:val="00C954A4"/>
    <w:rsid w:val="00C969E0"/>
    <w:rsid w:val="00C97A9A"/>
    <w:rsid w:val="00CA3C63"/>
    <w:rsid w:val="00CA69FA"/>
    <w:rsid w:val="00CA6D92"/>
    <w:rsid w:val="00CA77FA"/>
    <w:rsid w:val="00CA7946"/>
    <w:rsid w:val="00CB0332"/>
    <w:rsid w:val="00CB0653"/>
    <w:rsid w:val="00CB0F96"/>
    <w:rsid w:val="00CB1167"/>
    <w:rsid w:val="00CB1173"/>
    <w:rsid w:val="00CB1325"/>
    <w:rsid w:val="00CB2677"/>
    <w:rsid w:val="00CB464A"/>
    <w:rsid w:val="00CB5697"/>
    <w:rsid w:val="00CB704B"/>
    <w:rsid w:val="00CC03A5"/>
    <w:rsid w:val="00CC18F4"/>
    <w:rsid w:val="00CC21EC"/>
    <w:rsid w:val="00CC25AA"/>
    <w:rsid w:val="00CC2C8A"/>
    <w:rsid w:val="00CC44D5"/>
    <w:rsid w:val="00CC5085"/>
    <w:rsid w:val="00CC55B9"/>
    <w:rsid w:val="00CD006A"/>
    <w:rsid w:val="00CD0D16"/>
    <w:rsid w:val="00CD12A8"/>
    <w:rsid w:val="00CD20D6"/>
    <w:rsid w:val="00CD236C"/>
    <w:rsid w:val="00CD291C"/>
    <w:rsid w:val="00CD4CB6"/>
    <w:rsid w:val="00CD7F7A"/>
    <w:rsid w:val="00CE00A4"/>
    <w:rsid w:val="00CE10D8"/>
    <w:rsid w:val="00CE2EC4"/>
    <w:rsid w:val="00CE34F0"/>
    <w:rsid w:val="00CE4711"/>
    <w:rsid w:val="00CE4752"/>
    <w:rsid w:val="00CE60FF"/>
    <w:rsid w:val="00CF079C"/>
    <w:rsid w:val="00CF2556"/>
    <w:rsid w:val="00CF2EA2"/>
    <w:rsid w:val="00CF5BA7"/>
    <w:rsid w:val="00D00387"/>
    <w:rsid w:val="00D02B1D"/>
    <w:rsid w:val="00D042E0"/>
    <w:rsid w:val="00D04A4B"/>
    <w:rsid w:val="00D05336"/>
    <w:rsid w:val="00D05812"/>
    <w:rsid w:val="00D0696C"/>
    <w:rsid w:val="00D11A2F"/>
    <w:rsid w:val="00D13A6C"/>
    <w:rsid w:val="00D151AD"/>
    <w:rsid w:val="00D1736D"/>
    <w:rsid w:val="00D17CA2"/>
    <w:rsid w:val="00D20BFB"/>
    <w:rsid w:val="00D23ADF"/>
    <w:rsid w:val="00D23DB7"/>
    <w:rsid w:val="00D25361"/>
    <w:rsid w:val="00D2599B"/>
    <w:rsid w:val="00D26825"/>
    <w:rsid w:val="00D31210"/>
    <w:rsid w:val="00D32B54"/>
    <w:rsid w:val="00D32CCB"/>
    <w:rsid w:val="00D33431"/>
    <w:rsid w:val="00D35B34"/>
    <w:rsid w:val="00D41713"/>
    <w:rsid w:val="00D42C47"/>
    <w:rsid w:val="00D44A70"/>
    <w:rsid w:val="00D45124"/>
    <w:rsid w:val="00D45908"/>
    <w:rsid w:val="00D46A9C"/>
    <w:rsid w:val="00D47042"/>
    <w:rsid w:val="00D477CE"/>
    <w:rsid w:val="00D50EB9"/>
    <w:rsid w:val="00D5164F"/>
    <w:rsid w:val="00D51AC2"/>
    <w:rsid w:val="00D524EC"/>
    <w:rsid w:val="00D52B71"/>
    <w:rsid w:val="00D53184"/>
    <w:rsid w:val="00D538F4"/>
    <w:rsid w:val="00D5656C"/>
    <w:rsid w:val="00D56AD5"/>
    <w:rsid w:val="00D56EBA"/>
    <w:rsid w:val="00D60EF7"/>
    <w:rsid w:val="00D612A2"/>
    <w:rsid w:val="00D63BDD"/>
    <w:rsid w:val="00D64E82"/>
    <w:rsid w:val="00D65D1D"/>
    <w:rsid w:val="00D67754"/>
    <w:rsid w:val="00D7078C"/>
    <w:rsid w:val="00D731FD"/>
    <w:rsid w:val="00D7383B"/>
    <w:rsid w:val="00D74309"/>
    <w:rsid w:val="00D74C53"/>
    <w:rsid w:val="00D80D86"/>
    <w:rsid w:val="00D83960"/>
    <w:rsid w:val="00D85168"/>
    <w:rsid w:val="00D90F07"/>
    <w:rsid w:val="00D925A2"/>
    <w:rsid w:val="00D93780"/>
    <w:rsid w:val="00D94084"/>
    <w:rsid w:val="00D948B1"/>
    <w:rsid w:val="00D964E0"/>
    <w:rsid w:val="00DA0116"/>
    <w:rsid w:val="00DA0766"/>
    <w:rsid w:val="00DA0EB7"/>
    <w:rsid w:val="00DA0F2E"/>
    <w:rsid w:val="00DA1EE6"/>
    <w:rsid w:val="00DA3429"/>
    <w:rsid w:val="00DA3A94"/>
    <w:rsid w:val="00DA3CE4"/>
    <w:rsid w:val="00DA48AF"/>
    <w:rsid w:val="00DA6DD7"/>
    <w:rsid w:val="00DB1BE3"/>
    <w:rsid w:val="00DB2F10"/>
    <w:rsid w:val="00DB4207"/>
    <w:rsid w:val="00DB4A89"/>
    <w:rsid w:val="00DB5334"/>
    <w:rsid w:val="00DB5D90"/>
    <w:rsid w:val="00DB5F56"/>
    <w:rsid w:val="00DC0B11"/>
    <w:rsid w:val="00DC1964"/>
    <w:rsid w:val="00DC2565"/>
    <w:rsid w:val="00DC2C9A"/>
    <w:rsid w:val="00DC398D"/>
    <w:rsid w:val="00DC4BA5"/>
    <w:rsid w:val="00DC6687"/>
    <w:rsid w:val="00DD35FC"/>
    <w:rsid w:val="00DD38D2"/>
    <w:rsid w:val="00DD4920"/>
    <w:rsid w:val="00DD58A7"/>
    <w:rsid w:val="00DD7919"/>
    <w:rsid w:val="00DE05D9"/>
    <w:rsid w:val="00DE0C56"/>
    <w:rsid w:val="00DE144F"/>
    <w:rsid w:val="00DE16EA"/>
    <w:rsid w:val="00DE283F"/>
    <w:rsid w:val="00DE31AA"/>
    <w:rsid w:val="00DE59BA"/>
    <w:rsid w:val="00DE74F4"/>
    <w:rsid w:val="00DF19F1"/>
    <w:rsid w:val="00DF3946"/>
    <w:rsid w:val="00DF49FA"/>
    <w:rsid w:val="00DF5E9B"/>
    <w:rsid w:val="00DF6150"/>
    <w:rsid w:val="00E03C03"/>
    <w:rsid w:val="00E04573"/>
    <w:rsid w:val="00E05A9A"/>
    <w:rsid w:val="00E06051"/>
    <w:rsid w:val="00E06D2F"/>
    <w:rsid w:val="00E101BC"/>
    <w:rsid w:val="00E10333"/>
    <w:rsid w:val="00E12DDE"/>
    <w:rsid w:val="00E1394B"/>
    <w:rsid w:val="00E153E6"/>
    <w:rsid w:val="00E20443"/>
    <w:rsid w:val="00E20DF2"/>
    <w:rsid w:val="00E26208"/>
    <w:rsid w:val="00E321EF"/>
    <w:rsid w:val="00E332F2"/>
    <w:rsid w:val="00E33713"/>
    <w:rsid w:val="00E33982"/>
    <w:rsid w:val="00E33A22"/>
    <w:rsid w:val="00E33AB3"/>
    <w:rsid w:val="00E35220"/>
    <w:rsid w:val="00E35437"/>
    <w:rsid w:val="00E3672F"/>
    <w:rsid w:val="00E37331"/>
    <w:rsid w:val="00E37B49"/>
    <w:rsid w:val="00E40397"/>
    <w:rsid w:val="00E40B99"/>
    <w:rsid w:val="00E40DDE"/>
    <w:rsid w:val="00E41612"/>
    <w:rsid w:val="00E417C8"/>
    <w:rsid w:val="00E45EAB"/>
    <w:rsid w:val="00E46C6C"/>
    <w:rsid w:val="00E47377"/>
    <w:rsid w:val="00E51792"/>
    <w:rsid w:val="00E520AA"/>
    <w:rsid w:val="00E5283D"/>
    <w:rsid w:val="00E52941"/>
    <w:rsid w:val="00E533F3"/>
    <w:rsid w:val="00E54618"/>
    <w:rsid w:val="00E54651"/>
    <w:rsid w:val="00E54E3A"/>
    <w:rsid w:val="00E5548C"/>
    <w:rsid w:val="00E57B39"/>
    <w:rsid w:val="00E60359"/>
    <w:rsid w:val="00E616BC"/>
    <w:rsid w:val="00E63AC9"/>
    <w:rsid w:val="00E6532F"/>
    <w:rsid w:val="00E66704"/>
    <w:rsid w:val="00E74A30"/>
    <w:rsid w:val="00E75994"/>
    <w:rsid w:val="00E77400"/>
    <w:rsid w:val="00E77942"/>
    <w:rsid w:val="00E82C88"/>
    <w:rsid w:val="00E82FE6"/>
    <w:rsid w:val="00E83809"/>
    <w:rsid w:val="00E84E45"/>
    <w:rsid w:val="00E851EC"/>
    <w:rsid w:val="00E85E59"/>
    <w:rsid w:val="00E86578"/>
    <w:rsid w:val="00E95580"/>
    <w:rsid w:val="00E96011"/>
    <w:rsid w:val="00E973A3"/>
    <w:rsid w:val="00EA1557"/>
    <w:rsid w:val="00EA21C1"/>
    <w:rsid w:val="00EA3412"/>
    <w:rsid w:val="00EA3937"/>
    <w:rsid w:val="00EA506B"/>
    <w:rsid w:val="00EA5F1D"/>
    <w:rsid w:val="00EA6868"/>
    <w:rsid w:val="00EA7809"/>
    <w:rsid w:val="00EB1D40"/>
    <w:rsid w:val="00EB274C"/>
    <w:rsid w:val="00EB40BD"/>
    <w:rsid w:val="00EB46B1"/>
    <w:rsid w:val="00EB4767"/>
    <w:rsid w:val="00EB53EF"/>
    <w:rsid w:val="00EB61B9"/>
    <w:rsid w:val="00EB6BEC"/>
    <w:rsid w:val="00EB6C88"/>
    <w:rsid w:val="00EB6EA4"/>
    <w:rsid w:val="00EB7597"/>
    <w:rsid w:val="00EB7873"/>
    <w:rsid w:val="00EB7DC6"/>
    <w:rsid w:val="00EC110D"/>
    <w:rsid w:val="00EC1B9B"/>
    <w:rsid w:val="00EC4009"/>
    <w:rsid w:val="00EC6408"/>
    <w:rsid w:val="00EC729A"/>
    <w:rsid w:val="00EC79EE"/>
    <w:rsid w:val="00ED0F3E"/>
    <w:rsid w:val="00ED165B"/>
    <w:rsid w:val="00ED36D5"/>
    <w:rsid w:val="00ED386F"/>
    <w:rsid w:val="00ED4B59"/>
    <w:rsid w:val="00EE196A"/>
    <w:rsid w:val="00EE1AB4"/>
    <w:rsid w:val="00EE2B3E"/>
    <w:rsid w:val="00EE517F"/>
    <w:rsid w:val="00EE741D"/>
    <w:rsid w:val="00EE79E5"/>
    <w:rsid w:val="00EE7AD8"/>
    <w:rsid w:val="00EF0F33"/>
    <w:rsid w:val="00EF1050"/>
    <w:rsid w:val="00EF2E1F"/>
    <w:rsid w:val="00EF4051"/>
    <w:rsid w:val="00EF4243"/>
    <w:rsid w:val="00EF4380"/>
    <w:rsid w:val="00EF511B"/>
    <w:rsid w:val="00EF53FE"/>
    <w:rsid w:val="00EF6C1F"/>
    <w:rsid w:val="00EF6F9F"/>
    <w:rsid w:val="00EF721E"/>
    <w:rsid w:val="00EF7249"/>
    <w:rsid w:val="00EF7761"/>
    <w:rsid w:val="00F00EDB"/>
    <w:rsid w:val="00F01D3E"/>
    <w:rsid w:val="00F045C5"/>
    <w:rsid w:val="00F052F0"/>
    <w:rsid w:val="00F0670D"/>
    <w:rsid w:val="00F0685A"/>
    <w:rsid w:val="00F068A5"/>
    <w:rsid w:val="00F06971"/>
    <w:rsid w:val="00F14332"/>
    <w:rsid w:val="00F14BC2"/>
    <w:rsid w:val="00F153CF"/>
    <w:rsid w:val="00F16ADC"/>
    <w:rsid w:val="00F16B84"/>
    <w:rsid w:val="00F1764F"/>
    <w:rsid w:val="00F203D6"/>
    <w:rsid w:val="00F2232E"/>
    <w:rsid w:val="00F2298D"/>
    <w:rsid w:val="00F24ED6"/>
    <w:rsid w:val="00F250CA"/>
    <w:rsid w:val="00F25595"/>
    <w:rsid w:val="00F25E94"/>
    <w:rsid w:val="00F2632A"/>
    <w:rsid w:val="00F26F17"/>
    <w:rsid w:val="00F30150"/>
    <w:rsid w:val="00F3026C"/>
    <w:rsid w:val="00F303AA"/>
    <w:rsid w:val="00F322F8"/>
    <w:rsid w:val="00F324E7"/>
    <w:rsid w:val="00F32AA4"/>
    <w:rsid w:val="00F34433"/>
    <w:rsid w:val="00F347F2"/>
    <w:rsid w:val="00F34D1F"/>
    <w:rsid w:val="00F35244"/>
    <w:rsid w:val="00F35466"/>
    <w:rsid w:val="00F3569E"/>
    <w:rsid w:val="00F43C67"/>
    <w:rsid w:val="00F50032"/>
    <w:rsid w:val="00F50FB2"/>
    <w:rsid w:val="00F512FB"/>
    <w:rsid w:val="00F5131C"/>
    <w:rsid w:val="00F60C15"/>
    <w:rsid w:val="00F61F70"/>
    <w:rsid w:val="00F646FC"/>
    <w:rsid w:val="00F6787E"/>
    <w:rsid w:val="00F67EFC"/>
    <w:rsid w:val="00F71442"/>
    <w:rsid w:val="00F726AD"/>
    <w:rsid w:val="00F76330"/>
    <w:rsid w:val="00F80297"/>
    <w:rsid w:val="00F8051D"/>
    <w:rsid w:val="00F80EDC"/>
    <w:rsid w:val="00F832EA"/>
    <w:rsid w:val="00F85A7C"/>
    <w:rsid w:val="00F86D12"/>
    <w:rsid w:val="00F8732D"/>
    <w:rsid w:val="00F90298"/>
    <w:rsid w:val="00F90A31"/>
    <w:rsid w:val="00F94020"/>
    <w:rsid w:val="00F9419C"/>
    <w:rsid w:val="00F942E9"/>
    <w:rsid w:val="00F94C1B"/>
    <w:rsid w:val="00FA46F0"/>
    <w:rsid w:val="00FA591D"/>
    <w:rsid w:val="00FA6D7D"/>
    <w:rsid w:val="00FB0705"/>
    <w:rsid w:val="00FB092F"/>
    <w:rsid w:val="00FB21A4"/>
    <w:rsid w:val="00FB37E1"/>
    <w:rsid w:val="00FB3A03"/>
    <w:rsid w:val="00FB3C66"/>
    <w:rsid w:val="00FB3F1F"/>
    <w:rsid w:val="00FB76C4"/>
    <w:rsid w:val="00FB7A19"/>
    <w:rsid w:val="00FC015D"/>
    <w:rsid w:val="00FC1E4E"/>
    <w:rsid w:val="00FC22E4"/>
    <w:rsid w:val="00FC2DB5"/>
    <w:rsid w:val="00FC354C"/>
    <w:rsid w:val="00FC63B0"/>
    <w:rsid w:val="00FC6AA9"/>
    <w:rsid w:val="00FC6C78"/>
    <w:rsid w:val="00FC6C85"/>
    <w:rsid w:val="00FC75CD"/>
    <w:rsid w:val="00FD0F87"/>
    <w:rsid w:val="00FD1E4B"/>
    <w:rsid w:val="00FD2B87"/>
    <w:rsid w:val="00FD735D"/>
    <w:rsid w:val="00FE10A3"/>
    <w:rsid w:val="00FE3451"/>
    <w:rsid w:val="00FE3EFD"/>
    <w:rsid w:val="00FE7B70"/>
    <w:rsid w:val="00FF1653"/>
    <w:rsid w:val="00FF5329"/>
    <w:rsid w:val="00FF5543"/>
    <w:rsid w:val="00FF78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8f1e"/>
    </o:shapedefaults>
    <o:shapelayout v:ext="edit">
      <o:idmap v:ext="edit" data="1"/>
    </o:shapelayout>
  </w:shapeDefaults>
  <w:decimalSymbol w:val=","/>
  <w:listSeparator w:val=","/>
  <w14:docId w14:val="1E9DD427"/>
  <w15:docId w15:val="{DC36CD5F-20FC-469E-AB2D-C18C63E1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67754"/>
    <w:pPr>
      <w:spacing w:line="300" w:lineRule="auto"/>
    </w:pPr>
    <w:rPr>
      <w:color w:val="000000" w:themeColor="text1"/>
      <w:szCs w:val="24"/>
      <w:lang w:val="en-US"/>
    </w:rPr>
  </w:style>
  <w:style w:type="paragraph" w:styleId="Heading1">
    <w:name w:val="heading 1"/>
    <w:basedOn w:val="enzo-text"/>
    <w:next w:val="enzo-text"/>
    <w:link w:val="Heading1Char"/>
    <w:uiPriority w:val="9"/>
    <w:qFormat/>
    <w:rsid w:val="00412870"/>
    <w:pPr>
      <w:keepNext/>
      <w:outlineLvl w:val="0"/>
    </w:pPr>
    <w:rPr>
      <w:rFonts w:cs="Arial"/>
      <w:b/>
      <w:bCs/>
    </w:rPr>
  </w:style>
  <w:style w:type="paragraph" w:styleId="Heading2">
    <w:name w:val="heading 2"/>
    <w:basedOn w:val="enzo-text"/>
    <w:next w:val="enzo-text"/>
    <w:link w:val="Heading2Char"/>
    <w:uiPriority w:val="9"/>
    <w:qFormat/>
    <w:rsid w:val="00412870"/>
    <w:pPr>
      <w:keepNext/>
      <w:outlineLvl w:val="1"/>
    </w:pPr>
    <w:rPr>
      <w:b/>
      <w:sz w:val="72"/>
      <w:lang w:val="en-US"/>
    </w:rPr>
  </w:style>
  <w:style w:type="paragraph" w:styleId="Heading3">
    <w:name w:val="heading 3"/>
    <w:basedOn w:val="Normal"/>
    <w:next w:val="Normal"/>
    <w:link w:val="Heading3Char"/>
    <w:semiHidden/>
    <w:unhideWhenUsed/>
    <w:qFormat/>
    <w:rsid w:val="00551A4A"/>
    <w:pPr>
      <w:keepNext/>
      <w:keepLines/>
      <w:spacing w:before="200"/>
      <w:outlineLvl w:val="2"/>
    </w:pPr>
    <w:rPr>
      <w:rFonts w:asciiTheme="majorHAnsi" w:eastAsiaTheme="majorEastAsia" w:hAnsiTheme="majorHAnsi" w:cstheme="majorBidi"/>
      <w:b/>
      <w:bCs/>
      <w:color w:val="9F218B" w:themeColor="accent1"/>
      <w:lang w:val="nl-NL"/>
    </w:rPr>
  </w:style>
  <w:style w:type="paragraph" w:styleId="Heading4">
    <w:name w:val="heading 4"/>
    <w:basedOn w:val="Normal"/>
    <w:next w:val="Normal"/>
    <w:link w:val="Heading4Char"/>
    <w:semiHidden/>
    <w:unhideWhenUsed/>
    <w:qFormat/>
    <w:rsid w:val="00551A4A"/>
    <w:pPr>
      <w:keepNext/>
      <w:keepLines/>
      <w:spacing w:before="200"/>
      <w:outlineLvl w:val="3"/>
    </w:pPr>
    <w:rPr>
      <w:rFonts w:asciiTheme="majorHAnsi" w:eastAsiaTheme="majorEastAsia" w:hAnsiTheme="majorHAnsi" w:cstheme="majorBidi"/>
      <w:b/>
      <w:bCs/>
      <w:i/>
      <w:iCs/>
      <w:color w:val="9F218B" w:themeColor="accent1"/>
    </w:rPr>
  </w:style>
  <w:style w:type="paragraph" w:styleId="Heading5">
    <w:name w:val="heading 5"/>
    <w:basedOn w:val="Normal"/>
    <w:next w:val="Normal"/>
    <w:link w:val="Heading5Char"/>
    <w:semiHidden/>
    <w:unhideWhenUsed/>
    <w:qFormat/>
    <w:rsid w:val="00551A4A"/>
    <w:pPr>
      <w:keepNext/>
      <w:keepLines/>
      <w:spacing w:before="200"/>
      <w:outlineLvl w:val="4"/>
    </w:pPr>
    <w:rPr>
      <w:rFonts w:asciiTheme="majorHAnsi" w:eastAsiaTheme="majorEastAsia" w:hAnsiTheme="majorHAnsi" w:cstheme="majorBidi"/>
      <w:color w:val="4E1044" w:themeColor="accent1" w:themeShade="7F"/>
    </w:rPr>
  </w:style>
  <w:style w:type="paragraph" w:styleId="Heading6">
    <w:name w:val="heading 6"/>
    <w:basedOn w:val="Normal"/>
    <w:next w:val="Normal"/>
    <w:link w:val="Heading6Char"/>
    <w:semiHidden/>
    <w:unhideWhenUsed/>
    <w:qFormat/>
    <w:rsid w:val="00551A4A"/>
    <w:pPr>
      <w:keepNext/>
      <w:keepLines/>
      <w:spacing w:before="200"/>
      <w:outlineLvl w:val="5"/>
    </w:pPr>
    <w:rPr>
      <w:rFonts w:asciiTheme="majorHAnsi" w:eastAsiaTheme="majorEastAsia" w:hAnsiTheme="majorHAnsi" w:cstheme="majorBidi"/>
      <w:i/>
      <w:iCs/>
      <w:color w:val="4E1044" w:themeColor="accent1" w:themeShade="7F"/>
    </w:rPr>
  </w:style>
  <w:style w:type="paragraph" w:styleId="Heading7">
    <w:name w:val="heading 7"/>
    <w:basedOn w:val="Normal"/>
    <w:next w:val="Normal"/>
    <w:link w:val="Heading7Char"/>
    <w:semiHidden/>
    <w:unhideWhenUsed/>
    <w:qFormat/>
    <w:rsid w:val="00551A4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51A4A"/>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51A4A"/>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zo-text">
    <w:name w:val="enzo-text"/>
    <w:basedOn w:val="Normal"/>
    <w:link w:val="enzo-textChar"/>
    <w:qFormat/>
    <w:rsid w:val="00301C7A"/>
    <w:rPr>
      <w:color w:val="000000"/>
      <w:szCs w:val="20"/>
      <w:lang w:val="nl-NL"/>
    </w:rPr>
  </w:style>
  <w:style w:type="table" w:styleId="TableColorful1">
    <w:name w:val="Table Colorful 1"/>
    <w:basedOn w:val="TableNormal"/>
    <w:rsid w:val="00E337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2">
    <w:name w:val="Table Classic 2"/>
    <w:basedOn w:val="TableNormal"/>
    <w:rsid w:val="00E3371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enzo-title">
    <w:name w:val="enzo-title"/>
    <w:basedOn w:val="enzo-text"/>
    <w:link w:val="enzo-titleChar"/>
    <w:qFormat/>
    <w:rsid w:val="00166364"/>
    <w:pPr>
      <w:spacing w:line="240" w:lineRule="auto"/>
    </w:pPr>
    <w:rPr>
      <w:color w:val="F78F1E"/>
      <w:sz w:val="72"/>
      <w:szCs w:val="72"/>
    </w:rPr>
  </w:style>
  <w:style w:type="paragraph" w:customStyle="1" w:styleId="enzo-textsmall">
    <w:name w:val="enzo-text small"/>
    <w:basedOn w:val="enzo-text"/>
    <w:qFormat/>
    <w:rsid w:val="00551A4A"/>
    <w:rPr>
      <w:rFonts w:cs="Arial"/>
      <w:color w:val="455560" w:themeColor="text2"/>
      <w:sz w:val="16"/>
      <w:szCs w:val="16"/>
    </w:rPr>
  </w:style>
  <w:style w:type="character" w:customStyle="1" w:styleId="Heading2Char">
    <w:name w:val="Heading 2 Char"/>
    <w:basedOn w:val="DefaultParagraphFont"/>
    <w:link w:val="Heading2"/>
    <w:uiPriority w:val="9"/>
    <w:rsid w:val="00211F16"/>
    <w:rPr>
      <w:b/>
      <w:color w:val="000000" w:themeColor="text1"/>
      <w:sz w:val="72"/>
      <w:szCs w:val="24"/>
      <w:lang w:val="en-US"/>
    </w:rPr>
  </w:style>
  <w:style w:type="paragraph" w:customStyle="1" w:styleId="enzo-heading1">
    <w:name w:val="enzo-heading 1#"/>
    <w:basedOn w:val="enzo-heading10"/>
    <w:next w:val="enzo-text"/>
    <w:link w:val="enzo-heading1Char"/>
    <w:autoRedefine/>
    <w:qFormat/>
    <w:rsid w:val="005B1258"/>
    <w:pPr>
      <w:numPr>
        <w:numId w:val="23"/>
      </w:numPr>
      <w:spacing w:before="480"/>
      <w:ind w:hanging="822"/>
      <w:outlineLvl w:val="0"/>
    </w:pPr>
    <w:rPr>
      <w:lang w:val="en-US"/>
    </w:rPr>
  </w:style>
  <w:style w:type="paragraph" w:customStyle="1" w:styleId="enzo-heading10">
    <w:name w:val="enzo-heading 1"/>
    <w:basedOn w:val="enzo-text"/>
    <w:next w:val="enzo-text"/>
    <w:qFormat/>
    <w:rsid w:val="00166364"/>
    <w:pPr>
      <w:keepNext/>
      <w:spacing w:before="360" w:after="240"/>
    </w:pPr>
    <w:rPr>
      <w:color w:val="F78F1E"/>
      <w:sz w:val="36"/>
      <w:szCs w:val="48"/>
    </w:rPr>
  </w:style>
  <w:style w:type="character" w:customStyle="1" w:styleId="enzo-textChar">
    <w:name w:val="enzo-text Char"/>
    <w:basedOn w:val="DefaultParagraphFont"/>
    <w:link w:val="enzo-text"/>
    <w:rsid w:val="00301C7A"/>
    <w:rPr>
      <w:color w:val="000000"/>
    </w:rPr>
  </w:style>
  <w:style w:type="character" w:customStyle="1" w:styleId="enzo-heading1Char">
    <w:name w:val="enzo-heading 1# Char"/>
    <w:basedOn w:val="enzo-textChar"/>
    <w:link w:val="enzo-heading1"/>
    <w:rsid w:val="005B1258"/>
    <w:rPr>
      <w:color w:val="F78F1E"/>
      <w:sz w:val="36"/>
      <w:szCs w:val="48"/>
      <w:lang w:val="en-US"/>
    </w:rPr>
  </w:style>
  <w:style w:type="paragraph" w:customStyle="1" w:styleId="enzo-heading20">
    <w:name w:val="enzo-heading 2"/>
    <w:basedOn w:val="enzo-text"/>
    <w:next w:val="enzo-text"/>
    <w:qFormat/>
    <w:rsid w:val="00166364"/>
    <w:pPr>
      <w:keepNext/>
      <w:spacing w:before="240" w:after="120"/>
    </w:pPr>
    <w:rPr>
      <w:color w:val="F78F1E"/>
      <w:sz w:val="24"/>
      <w:szCs w:val="36"/>
      <w:lang w:val="en-US"/>
    </w:rPr>
  </w:style>
  <w:style w:type="paragraph" w:customStyle="1" w:styleId="enzo-heading2">
    <w:name w:val="enzo-heading 2#"/>
    <w:basedOn w:val="enzo-heading20"/>
    <w:next w:val="enzo-text"/>
    <w:qFormat/>
    <w:rsid w:val="00B16C34"/>
    <w:pPr>
      <w:numPr>
        <w:ilvl w:val="1"/>
        <w:numId w:val="23"/>
      </w:numPr>
      <w:tabs>
        <w:tab w:val="clear" w:pos="8477"/>
        <w:tab w:val="num" w:pos="822"/>
      </w:tabs>
      <w:ind w:left="822" w:hanging="822"/>
      <w:outlineLvl w:val="1"/>
    </w:pPr>
  </w:style>
  <w:style w:type="paragraph" w:customStyle="1" w:styleId="enzo-heading30">
    <w:name w:val="enzo-heading 3"/>
    <w:basedOn w:val="enzo-heading20"/>
    <w:next w:val="enzo-text"/>
    <w:qFormat/>
    <w:rsid w:val="00551A4A"/>
    <w:rPr>
      <w:color w:val="455560" w:themeColor="text2"/>
    </w:rPr>
  </w:style>
  <w:style w:type="paragraph" w:customStyle="1" w:styleId="enzo-heading3">
    <w:name w:val="enzo-heading 3#"/>
    <w:basedOn w:val="enzo-heading30"/>
    <w:next w:val="enzo-text"/>
    <w:qFormat/>
    <w:rsid w:val="0036115D"/>
    <w:pPr>
      <w:numPr>
        <w:ilvl w:val="2"/>
        <w:numId w:val="23"/>
      </w:numPr>
      <w:tabs>
        <w:tab w:val="clear" w:pos="596"/>
        <w:tab w:val="left" w:pos="851"/>
      </w:tabs>
      <w:ind w:left="851" w:hanging="851"/>
    </w:pPr>
  </w:style>
  <w:style w:type="numbering" w:customStyle="1" w:styleId="enzo-liststyle">
    <w:name w:val="enzo-liststyle"/>
    <w:uiPriority w:val="99"/>
    <w:rsid w:val="003B77F4"/>
    <w:pPr>
      <w:numPr>
        <w:numId w:val="3"/>
      </w:numPr>
    </w:pPr>
  </w:style>
  <w:style w:type="table" w:styleId="TableContemporary">
    <w:name w:val="Table Contemporary"/>
    <w:aliases w:val="enzo-table"/>
    <w:basedOn w:val="TableNormal"/>
    <w:rsid w:val="00CE34F0"/>
    <w:rPr>
      <w:sz w:val="18"/>
    </w:rPr>
    <w:tblPr>
      <w:tblStyleRowBandSize w:val="1"/>
      <w:tblBorders>
        <w:insideV w:val="single" w:sz="18" w:space="0" w:color="FFFFFF" w:themeColor="background1"/>
      </w:tblBorders>
      <w:tblCellMar>
        <w:top w:w="48" w:type="dxa"/>
        <w:bottom w:w="4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4Char">
    <w:name w:val="Heading 4 Char"/>
    <w:basedOn w:val="DefaultParagraphFont"/>
    <w:link w:val="Heading4"/>
    <w:semiHidden/>
    <w:rsid w:val="00551A4A"/>
    <w:rPr>
      <w:rFonts w:asciiTheme="majorHAnsi" w:eastAsiaTheme="majorEastAsia" w:hAnsiTheme="majorHAnsi" w:cstheme="majorBidi"/>
      <w:b/>
      <w:bCs/>
      <w:i/>
      <w:iCs/>
      <w:color w:val="9F218B" w:themeColor="accent1"/>
      <w:szCs w:val="24"/>
      <w:lang w:val="en-US"/>
    </w:rPr>
  </w:style>
  <w:style w:type="character" w:customStyle="1" w:styleId="Heading5Char">
    <w:name w:val="Heading 5 Char"/>
    <w:basedOn w:val="DefaultParagraphFont"/>
    <w:link w:val="Heading5"/>
    <w:semiHidden/>
    <w:rsid w:val="00551A4A"/>
    <w:rPr>
      <w:rFonts w:asciiTheme="majorHAnsi" w:eastAsiaTheme="majorEastAsia" w:hAnsiTheme="majorHAnsi" w:cstheme="majorBidi"/>
      <w:color w:val="4E1044" w:themeColor="accent1" w:themeShade="7F"/>
      <w:szCs w:val="24"/>
      <w:lang w:val="en-US"/>
    </w:rPr>
  </w:style>
  <w:style w:type="character" w:customStyle="1" w:styleId="Heading6Char">
    <w:name w:val="Heading 6 Char"/>
    <w:basedOn w:val="DefaultParagraphFont"/>
    <w:link w:val="Heading6"/>
    <w:semiHidden/>
    <w:rsid w:val="00551A4A"/>
    <w:rPr>
      <w:rFonts w:asciiTheme="majorHAnsi" w:eastAsiaTheme="majorEastAsia" w:hAnsiTheme="majorHAnsi" w:cstheme="majorBidi"/>
      <w:i/>
      <w:iCs/>
      <w:color w:val="4E1044" w:themeColor="accent1" w:themeShade="7F"/>
      <w:szCs w:val="24"/>
      <w:lang w:val="en-US"/>
    </w:rPr>
  </w:style>
  <w:style w:type="character" w:customStyle="1" w:styleId="Heading7Char">
    <w:name w:val="Heading 7 Char"/>
    <w:basedOn w:val="DefaultParagraphFont"/>
    <w:link w:val="Heading7"/>
    <w:semiHidden/>
    <w:rsid w:val="00551A4A"/>
    <w:rPr>
      <w:rFonts w:asciiTheme="majorHAnsi" w:eastAsiaTheme="majorEastAsia" w:hAnsiTheme="majorHAnsi" w:cstheme="majorBidi"/>
      <w:i/>
      <w:iCs/>
      <w:color w:val="404040" w:themeColor="text1" w:themeTint="BF"/>
      <w:szCs w:val="24"/>
      <w:lang w:val="en-US"/>
    </w:rPr>
  </w:style>
  <w:style w:type="character" w:customStyle="1" w:styleId="Heading8Char">
    <w:name w:val="Heading 8 Char"/>
    <w:basedOn w:val="DefaultParagraphFont"/>
    <w:link w:val="Heading8"/>
    <w:semiHidden/>
    <w:rsid w:val="00551A4A"/>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semiHidden/>
    <w:rsid w:val="00551A4A"/>
    <w:rPr>
      <w:rFonts w:asciiTheme="majorHAnsi" w:eastAsiaTheme="majorEastAsia" w:hAnsiTheme="majorHAnsi" w:cstheme="majorBidi"/>
      <w:i/>
      <w:iCs/>
      <w:color w:val="404040" w:themeColor="text1" w:themeTint="BF"/>
      <w:lang w:val="en-US"/>
    </w:rPr>
  </w:style>
  <w:style w:type="paragraph" w:styleId="BalloonText">
    <w:name w:val="Balloon Text"/>
    <w:basedOn w:val="Normal"/>
    <w:link w:val="BalloonTextChar"/>
    <w:rsid w:val="003B77F4"/>
    <w:rPr>
      <w:rFonts w:ascii="Tahoma" w:hAnsi="Tahoma" w:cs="Tahoma"/>
      <w:sz w:val="16"/>
      <w:szCs w:val="16"/>
    </w:rPr>
  </w:style>
  <w:style w:type="character" w:customStyle="1" w:styleId="BalloonTextChar">
    <w:name w:val="Balloon Text Char"/>
    <w:basedOn w:val="DefaultParagraphFont"/>
    <w:link w:val="BalloonText"/>
    <w:rsid w:val="003B77F4"/>
    <w:rPr>
      <w:rFonts w:ascii="Tahoma" w:hAnsi="Tahoma" w:cs="Tahoma"/>
      <w:color w:val="000000" w:themeColor="text1"/>
      <w:sz w:val="16"/>
      <w:szCs w:val="16"/>
      <w:lang w:val="en-US"/>
    </w:rPr>
  </w:style>
  <w:style w:type="character" w:styleId="Hyperlink">
    <w:name w:val="Hyperlink"/>
    <w:basedOn w:val="DefaultParagraphFont"/>
    <w:uiPriority w:val="99"/>
    <w:unhideWhenUsed/>
    <w:rsid w:val="009F77B6"/>
    <w:rPr>
      <w:color w:val="000000" w:themeColor="hyperlink"/>
      <w:u w:val="single"/>
    </w:rPr>
  </w:style>
  <w:style w:type="table" w:styleId="TableGrid">
    <w:name w:val="Table Grid"/>
    <w:basedOn w:val="TableNormal"/>
    <w:uiPriority w:val="59"/>
    <w:rsid w:val="00EA5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zo-code">
    <w:name w:val="enzo-code"/>
    <w:basedOn w:val="enzo-text"/>
    <w:rsid w:val="007645CA"/>
    <w:pPr>
      <w:shd w:val="clear" w:color="auto" w:fill="F2F2F2" w:themeFill="accent5"/>
      <w:spacing w:line="240" w:lineRule="auto"/>
    </w:pPr>
    <w:rPr>
      <w:rFonts w:ascii="Consolas" w:hAnsi="Consolas" w:cs="Consolas"/>
      <w:sz w:val="18"/>
      <w:szCs w:val="18"/>
      <w:lang w:val="en-US"/>
    </w:rPr>
  </w:style>
  <w:style w:type="numbering" w:customStyle="1" w:styleId="Opmaakprofiel1">
    <w:name w:val="Opmaakprofiel1"/>
    <w:uiPriority w:val="99"/>
    <w:rsid w:val="00CB1173"/>
    <w:pPr>
      <w:numPr>
        <w:numId w:val="2"/>
      </w:numPr>
    </w:pPr>
  </w:style>
  <w:style w:type="paragraph" w:customStyle="1" w:styleId="enzo-list0">
    <w:name w:val="enzo-list"/>
    <w:basedOn w:val="enzo-text"/>
    <w:qFormat/>
    <w:rsid w:val="00551A4A"/>
    <w:pPr>
      <w:numPr>
        <w:numId w:val="24"/>
      </w:numPr>
    </w:pPr>
  </w:style>
  <w:style w:type="paragraph" w:customStyle="1" w:styleId="enzo-list">
    <w:name w:val="enzo-list #"/>
    <w:basedOn w:val="enzo-text"/>
    <w:qFormat/>
    <w:rsid w:val="00551A4A"/>
    <w:pPr>
      <w:numPr>
        <w:numId w:val="25"/>
      </w:numPr>
    </w:pPr>
    <w:rPr>
      <w:lang w:val="en-US"/>
    </w:rPr>
  </w:style>
  <w:style w:type="character" w:customStyle="1" w:styleId="Heading3Char">
    <w:name w:val="Heading 3 Char"/>
    <w:basedOn w:val="DefaultParagraphFont"/>
    <w:link w:val="Heading3"/>
    <w:semiHidden/>
    <w:rsid w:val="00551A4A"/>
    <w:rPr>
      <w:rFonts w:asciiTheme="majorHAnsi" w:eastAsiaTheme="majorEastAsia" w:hAnsiTheme="majorHAnsi" w:cstheme="majorBidi"/>
      <w:b/>
      <w:bCs/>
      <w:color w:val="9F218B" w:themeColor="accent1"/>
      <w:szCs w:val="24"/>
    </w:rPr>
  </w:style>
  <w:style w:type="paragraph" w:styleId="TOC2">
    <w:name w:val="toc 2"/>
    <w:aliases w:val="enzo-toc 2"/>
    <w:basedOn w:val="TOC1"/>
    <w:next w:val="enzo-text"/>
    <w:autoRedefine/>
    <w:uiPriority w:val="39"/>
    <w:rsid w:val="003B77F4"/>
  </w:style>
  <w:style w:type="paragraph" w:styleId="TOC1">
    <w:name w:val="toc 1"/>
    <w:aliases w:val="enzo-toc 1"/>
    <w:basedOn w:val="enzo-text"/>
    <w:next w:val="enzo-text"/>
    <w:autoRedefine/>
    <w:uiPriority w:val="39"/>
    <w:rsid w:val="00203191"/>
    <w:pPr>
      <w:tabs>
        <w:tab w:val="right" w:leader="dot" w:pos="8845"/>
      </w:tabs>
      <w:spacing w:after="100"/>
      <w:ind w:left="680" w:hanging="680"/>
    </w:pPr>
  </w:style>
  <w:style w:type="paragraph" w:styleId="TOC3">
    <w:name w:val="toc 3"/>
    <w:aliases w:val="enzo-toc 3"/>
    <w:basedOn w:val="TOC1"/>
    <w:next w:val="enzo-text"/>
    <w:autoRedefine/>
    <w:uiPriority w:val="39"/>
    <w:rsid w:val="003B77F4"/>
  </w:style>
  <w:style w:type="paragraph" w:styleId="TOCHeading">
    <w:name w:val="TOC Heading"/>
    <w:aliases w:val="enzo-toc title"/>
    <w:basedOn w:val="enzo-title"/>
    <w:next w:val="enzo-text"/>
    <w:uiPriority w:val="39"/>
    <w:unhideWhenUsed/>
    <w:qFormat/>
    <w:rsid w:val="00551A4A"/>
    <w:pPr>
      <w:spacing w:after="240"/>
    </w:pPr>
    <w:rPr>
      <w:color w:val="455560" w:themeColor="text2"/>
    </w:rPr>
  </w:style>
  <w:style w:type="character" w:customStyle="1" w:styleId="enzo-titleChar">
    <w:name w:val="enzo-title Char"/>
    <w:basedOn w:val="enzo-textChar"/>
    <w:link w:val="enzo-title"/>
    <w:rsid w:val="00166364"/>
    <w:rPr>
      <w:color w:val="F78F1E"/>
      <w:sz w:val="72"/>
      <w:szCs w:val="72"/>
    </w:rPr>
  </w:style>
  <w:style w:type="numbering" w:customStyle="1" w:styleId="test-list">
    <w:name w:val="test-list #"/>
    <w:uiPriority w:val="99"/>
    <w:rsid w:val="00747FCB"/>
    <w:pPr>
      <w:numPr>
        <w:numId w:val="5"/>
      </w:numPr>
    </w:pPr>
  </w:style>
  <w:style w:type="paragraph" w:styleId="Header">
    <w:name w:val="header"/>
    <w:basedOn w:val="Normal"/>
    <w:link w:val="HeaderChar"/>
    <w:uiPriority w:val="99"/>
    <w:rsid w:val="004B6C0A"/>
    <w:pPr>
      <w:tabs>
        <w:tab w:val="center" w:pos="4536"/>
        <w:tab w:val="right" w:pos="9072"/>
      </w:tabs>
    </w:pPr>
  </w:style>
  <w:style w:type="character" w:customStyle="1" w:styleId="HeaderChar">
    <w:name w:val="Header Char"/>
    <w:basedOn w:val="DefaultParagraphFont"/>
    <w:link w:val="Header"/>
    <w:uiPriority w:val="99"/>
    <w:rsid w:val="004B6C0A"/>
    <w:rPr>
      <w:color w:val="000000" w:themeColor="text1"/>
      <w:szCs w:val="24"/>
      <w:lang w:val="en-US"/>
    </w:rPr>
  </w:style>
  <w:style w:type="paragraph" w:styleId="Footer">
    <w:name w:val="footer"/>
    <w:basedOn w:val="Normal"/>
    <w:link w:val="FooterChar"/>
    <w:uiPriority w:val="99"/>
    <w:rsid w:val="004B6C0A"/>
    <w:pPr>
      <w:tabs>
        <w:tab w:val="center" w:pos="4536"/>
        <w:tab w:val="right" w:pos="9072"/>
      </w:tabs>
    </w:pPr>
  </w:style>
  <w:style w:type="character" w:customStyle="1" w:styleId="FooterChar">
    <w:name w:val="Footer Char"/>
    <w:basedOn w:val="DefaultParagraphFont"/>
    <w:link w:val="Footer"/>
    <w:uiPriority w:val="99"/>
    <w:rsid w:val="004B6C0A"/>
    <w:rPr>
      <w:color w:val="000000" w:themeColor="text1"/>
      <w:szCs w:val="24"/>
      <w:lang w:val="en-US"/>
    </w:rPr>
  </w:style>
  <w:style w:type="character" w:customStyle="1" w:styleId="A7">
    <w:name w:val="A7"/>
    <w:uiPriority w:val="99"/>
    <w:rsid w:val="00301C7A"/>
    <w:rPr>
      <w:rFonts w:cs="Myriad Pro"/>
      <w:b/>
      <w:bCs/>
      <w:color w:val="000000"/>
      <w:sz w:val="20"/>
      <w:szCs w:val="20"/>
    </w:rPr>
  </w:style>
  <w:style w:type="paragraph" w:customStyle="1" w:styleId="Opmaakprofielenzo-textVet">
    <w:name w:val="Opmaakprofiel enzo-text + Vet"/>
    <w:basedOn w:val="enzo-text"/>
    <w:rsid w:val="0027502D"/>
    <w:pPr>
      <w:spacing w:line="720" w:lineRule="auto"/>
    </w:pPr>
    <w:rPr>
      <w:b/>
      <w:bCs/>
    </w:rPr>
  </w:style>
  <w:style w:type="paragraph" w:styleId="ListParagraph">
    <w:name w:val="List Paragraph"/>
    <w:basedOn w:val="Normal"/>
    <w:uiPriority w:val="34"/>
    <w:rsid w:val="00B349A7"/>
    <w:pPr>
      <w:ind w:left="720"/>
      <w:contextualSpacing/>
    </w:pPr>
  </w:style>
  <w:style w:type="character" w:customStyle="1" w:styleId="Heading1Char">
    <w:name w:val="Heading 1 Char"/>
    <w:basedOn w:val="DefaultParagraphFont"/>
    <w:link w:val="Heading1"/>
    <w:uiPriority w:val="9"/>
    <w:rsid w:val="00F303AA"/>
    <w:rPr>
      <w:rFonts w:cs="Arial"/>
      <w:b/>
      <w:bCs/>
      <w:color w:val="000000"/>
    </w:rPr>
  </w:style>
  <w:style w:type="paragraph" w:styleId="NormalWeb">
    <w:name w:val="Normal (Web)"/>
    <w:basedOn w:val="Normal"/>
    <w:uiPriority w:val="99"/>
    <w:semiHidden/>
    <w:unhideWhenUsed/>
    <w:rsid w:val="00F303AA"/>
    <w:pPr>
      <w:spacing w:before="100" w:beforeAutospacing="1" w:after="100" w:afterAutospacing="1" w:line="240" w:lineRule="auto"/>
    </w:pPr>
    <w:rPr>
      <w:rFonts w:ascii="Times New Roman" w:hAnsi="Times New Roman"/>
      <w:color w:val="auto"/>
      <w:sz w:val="24"/>
    </w:rPr>
  </w:style>
  <w:style w:type="character" w:customStyle="1" w:styleId="apple-tab-span">
    <w:name w:val="apple-tab-span"/>
    <w:basedOn w:val="DefaultParagraphFont"/>
    <w:rsid w:val="00F303AA"/>
  </w:style>
  <w:style w:type="paragraph" w:customStyle="1" w:styleId="Comment">
    <w:name w:val="Comment"/>
    <w:basedOn w:val="Normal"/>
    <w:link w:val="CommentChar"/>
    <w:qFormat/>
    <w:rsid w:val="00A54140"/>
    <w:rPr>
      <w:i/>
      <w:color w:val="CCCCCC" w:themeColor="accent6"/>
    </w:rPr>
  </w:style>
  <w:style w:type="character" w:customStyle="1" w:styleId="CommentChar">
    <w:name w:val="Comment Char"/>
    <w:basedOn w:val="DefaultParagraphFont"/>
    <w:link w:val="Comment"/>
    <w:rsid w:val="00A54140"/>
    <w:rPr>
      <w:i/>
      <w:color w:val="CCCCCC" w:themeColor="accent6"/>
      <w:szCs w:val="24"/>
      <w:lang w:val="en-US"/>
    </w:rPr>
  </w:style>
  <w:style w:type="character" w:customStyle="1" w:styleId="UnresolvedMention1">
    <w:name w:val="Unresolved Mention1"/>
    <w:basedOn w:val="DefaultParagraphFont"/>
    <w:uiPriority w:val="99"/>
    <w:semiHidden/>
    <w:unhideWhenUsed/>
    <w:rsid w:val="00E5283D"/>
    <w:rPr>
      <w:color w:val="605E5C"/>
      <w:shd w:val="clear" w:color="auto" w:fill="E1DFDD"/>
    </w:rPr>
  </w:style>
  <w:style w:type="paragraph" w:styleId="HTMLPreformatted">
    <w:name w:val="HTML Preformatted"/>
    <w:basedOn w:val="Normal"/>
    <w:link w:val="HTMLPreformattedChar"/>
    <w:uiPriority w:val="99"/>
    <w:semiHidden/>
    <w:unhideWhenUsed/>
    <w:rsid w:val="0004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Cs w:val="20"/>
      <w:lang w:val="en-NL" w:eastAsia="en-NL"/>
    </w:rPr>
  </w:style>
  <w:style w:type="character" w:customStyle="1" w:styleId="HTMLPreformattedChar">
    <w:name w:val="HTML Preformatted Char"/>
    <w:basedOn w:val="DefaultParagraphFont"/>
    <w:link w:val="HTMLPreformatted"/>
    <w:uiPriority w:val="99"/>
    <w:semiHidden/>
    <w:rsid w:val="00043A9D"/>
    <w:rPr>
      <w:rFonts w:ascii="Courier New" w:hAnsi="Courier New" w:cs="Courier New"/>
      <w:lang w:val="en-NL" w:eastAsia="en-NL"/>
    </w:rPr>
  </w:style>
  <w:style w:type="character" w:styleId="HTMLCode">
    <w:name w:val="HTML Code"/>
    <w:basedOn w:val="DefaultParagraphFont"/>
    <w:uiPriority w:val="99"/>
    <w:semiHidden/>
    <w:unhideWhenUsed/>
    <w:rsid w:val="00043A9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B1BE3"/>
    <w:rPr>
      <w:color w:val="605E5C"/>
      <w:shd w:val="clear" w:color="auto" w:fill="E1DFDD"/>
    </w:rPr>
  </w:style>
  <w:style w:type="character" w:styleId="Strong">
    <w:name w:val="Strong"/>
    <w:basedOn w:val="DefaultParagraphFont"/>
    <w:uiPriority w:val="22"/>
    <w:qFormat/>
    <w:rsid w:val="00112FFF"/>
    <w:rPr>
      <w:b/>
      <w:bCs/>
    </w:rPr>
  </w:style>
  <w:style w:type="character" w:customStyle="1" w:styleId="line">
    <w:name w:val="line"/>
    <w:basedOn w:val="DefaultParagraphFont"/>
    <w:rsid w:val="00F60C15"/>
  </w:style>
  <w:style w:type="character" w:customStyle="1" w:styleId="na">
    <w:name w:val="na"/>
    <w:basedOn w:val="DefaultParagraphFont"/>
    <w:rsid w:val="00F60C15"/>
  </w:style>
  <w:style w:type="character" w:customStyle="1" w:styleId="pi">
    <w:name w:val="pi"/>
    <w:basedOn w:val="DefaultParagraphFont"/>
    <w:rsid w:val="00F60C15"/>
  </w:style>
  <w:style w:type="character" w:customStyle="1" w:styleId="c1">
    <w:name w:val="c1"/>
    <w:basedOn w:val="DefaultParagraphFont"/>
    <w:rsid w:val="00F60C15"/>
  </w:style>
  <w:style w:type="character" w:customStyle="1" w:styleId="s">
    <w:name w:val="s"/>
    <w:basedOn w:val="DefaultParagraphFont"/>
    <w:rsid w:val="00F60C15"/>
  </w:style>
  <w:style w:type="character" w:customStyle="1" w:styleId="s1">
    <w:name w:val="s1"/>
    <w:basedOn w:val="DefaultParagraphFont"/>
    <w:rsid w:val="00F60C15"/>
  </w:style>
  <w:style w:type="character" w:customStyle="1" w:styleId="nv">
    <w:name w:val="nv"/>
    <w:basedOn w:val="DefaultParagraphFont"/>
    <w:rsid w:val="00F60C15"/>
  </w:style>
  <w:style w:type="character" w:customStyle="1" w:styleId="c">
    <w:name w:val="c"/>
    <w:basedOn w:val="DefaultParagraphFont"/>
    <w:rsid w:val="006A548F"/>
  </w:style>
  <w:style w:type="character" w:customStyle="1" w:styleId="nb">
    <w:name w:val="nb"/>
    <w:basedOn w:val="DefaultParagraphFont"/>
    <w:rsid w:val="006A548F"/>
  </w:style>
  <w:style w:type="character" w:customStyle="1" w:styleId="nt">
    <w:name w:val="nt"/>
    <w:basedOn w:val="DefaultParagraphFont"/>
    <w:rsid w:val="006A548F"/>
  </w:style>
  <w:style w:type="character" w:customStyle="1" w:styleId="o">
    <w:name w:val="o"/>
    <w:basedOn w:val="DefaultParagraphFont"/>
    <w:rsid w:val="006A548F"/>
  </w:style>
  <w:style w:type="character" w:customStyle="1" w:styleId="k">
    <w:name w:val="k"/>
    <w:basedOn w:val="DefaultParagraphFont"/>
    <w:rsid w:val="006A548F"/>
  </w:style>
  <w:style w:type="character" w:customStyle="1" w:styleId="p">
    <w:name w:val="p"/>
    <w:basedOn w:val="DefaultParagraphFont"/>
    <w:rsid w:val="006A548F"/>
  </w:style>
  <w:style w:type="character" w:customStyle="1" w:styleId="s2">
    <w:name w:val="s2"/>
    <w:basedOn w:val="DefaultParagraphFont"/>
    <w:rsid w:val="006A548F"/>
  </w:style>
  <w:style w:type="character" w:customStyle="1" w:styleId="hljs-number">
    <w:name w:val="hljs-number"/>
    <w:basedOn w:val="DefaultParagraphFont"/>
    <w:rsid w:val="008C3ECC"/>
  </w:style>
  <w:style w:type="character" w:customStyle="1" w:styleId="hljs-comment">
    <w:name w:val="hljs-comment"/>
    <w:basedOn w:val="DefaultParagraphFont"/>
    <w:rsid w:val="008C3ECC"/>
  </w:style>
  <w:style w:type="character" w:customStyle="1" w:styleId="hljs-keyword">
    <w:name w:val="hljs-keyword"/>
    <w:basedOn w:val="DefaultParagraphFont"/>
    <w:rsid w:val="008C3ECC"/>
  </w:style>
  <w:style w:type="character" w:customStyle="1" w:styleId="hljs-string">
    <w:name w:val="hljs-string"/>
    <w:basedOn w:val="DefaultParagraphFont"/>
    <w:rsid w:val="008C3ECC"/>
  </w:style>
  <w:style w:type="character" w:customStyle="1" w:styleId="hljs-regexp">
    <w:name w:val="hljs-regexp"/>
    <w:basedOn w:val="DefaultParagraphFont"/>
    <w:rsid w:val="008C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198">
      <w:bodyDiv w:val="1"/>
      <w:marLeft w:val="0"/>
      <w:marRight w:val="0"/>
      <w:marTop w:val="0"/>
      <w:marBottom w:val="0"/>
      <w:divBdr>
        <w:top w:val="none" w:sz="0" w:space="0" w:color="auto"/>
        <w:left w:val="none" w:sz="0" w:space="0" w:color="auto"/>
        <w:bottom w:val="none" w:sz="0" w:space="0" w:color="auto"/>
        <w:right w:val="none" w:sz="0" w:space="0" w:color="auto"/>
      </w:divBdr>
      <w:divsChild>
        <w:div w:id="144318410">
          <w:marLeft w:val="0"/>
          <w:marRight w:val="0"/>
          <w:marTop w:val="0"/>
          <w:marBottom w:val="0"/>
          <w:divBdr>
            <w:top w:val="none" w:sz="0" w:space="0" w:color="auto"/>
            <w:left w:val="none" w:sz="0" w:space="0" w:color="auto"/>
            <w:bottom w:val="none" w:sz="0" w:space="0" w:color="auto"/>
            <w:right w:val="none" w:sz="0" w:space="0" w:color="auto"/>
          </w:divBdr>
          <w:divsChild>
            <w:div w:id="1125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311">
      <w:bodyDiv w:val="1"/>
      <w:marLeft w:val="0"/>
      <w:marRight w:val="0"/>
      <w:marTop w:val="0"/>
      <w:marBottom w:val="0"/>
      <w:divBdr>
        <w:top w:val="none" w:sz="0" w:space="0" w:color="auto"/>
        <w:left w:val="none" w:sz="0" w:space="0" w:color="auto"/>
        <w:bottom w:val="none" w:sz="0" w:space="0" w:color="auto"/>
        <w:right w:val="none" w:sz="0" w:space="0" w:color="auto"/>
      </w:divBdr>
    </w:div>
    <w:div w:id="267860740">
      <w:bodyDiv w:val="1"/>
      <w:marLeft w:val="0"/>
      <w:marRight w:val="0"/>
      <w:marTop w:val="0"/>
      <w:marBottom w:val="0"/>
      <w:divBdr>
        <w:top w:val="none" w:sz="0" w:space="0" w:color="auto"/>
        <w:left w:val="none" w:sz="0" w:space="0" w:color="auto"/>
        <w:bottom w:val="none" w:sz="0" w:space="0" w:color="auto"/>
        <w:right w:val="none" w:sz="0" w:space="0" w:color="auto"/>
      </w:divBdr>
    </w:div>
    <w:div w:id="273295335">
      <w:bodyDiv w:val="1"/>
      <w:marLeft w:val="0"/>
      <w:marRight w:val="0"/>
      <w:marTop w:val="0"/>
      <w:marBottom w:val="0"/>
      <w:divBdr>
        <w:top w:val="none" w:sz="0" w:space="0" w:color="auto"/>
        <w:left w:val="none" w:sz="0" w:space="0" w:color="auto"/>
        <w:bottom w:val="none" w:sz="0" w:space="0" w:color="auto"/>
        <w:right w:val="none" w:sz="0" w:space="0" w:color="auto"/>
      </w:divBdr>
      <w:divsChild>
        <w:div w:id="1211961716">
          <w:marLeft w:val="0"/>
          <w:marRight w:val="0"/>
          <w:marTop w:val="0"/>
          <w:marBottom w:val="0"/>
          <w:divBdr>
            <w:top w:val="none" w:sz="0" w:space="0" w:color="auto"/>
            <w:left w:val="none" w:sz="0" w:space="0" w:color="auto"/>
            <w:bottom w:val="none" w:sz="0" w:space="0" w:color="auto"/>
            <w:right w:val="none" w:sz="0" w:space="0" w:color="auto"/>
          </w:divBdr>
        </w:div>
      </w:divsChild>
    </w:div>
    <w:div w:id="312762674">
      <w:bodyDiv w:val="1"/>
      <w:marLeft w:val="0"/>
      <w:marRight w:val="0"/>
      <w:marTop w:val="0"/>
      <w:marBottom w:val="0"/>
      <w:divBdr>
        <w:top w:val="none" w:sz="0" w:space="0" w:color="auto"/>
        <w:left w:val="none" w:sz="0" w:space="0" w:color="auto"/>
        <w:bottom w:val="none" w:sz="0" w:space="0" w:color="auto"/>
        <w:right w:val="none" w:sz="0" w:space="0" w:color="auto"/>
      </w:divBdr>
    </w:div>
    <w:div w:id="365370746">
      <w:bodyDiv w:val="1"/>
      <w:marLeft w:val="0"/>
      <w:marRight w:val="0"/>
      <w:marTop w:val="0"/>
      <w:marBottom w:val="0"/>
      <w:divBdr>
        <w:top w:val="none" w:sz="0" w:space="0" w:color="auto"/>
        <w:left w:val="none" w:sz="0" w:space="0" w:color="auto"/>
        <w:bottom w:val="none" w:sz="0" w:space="0" w:color="auto"/>
        <w:right w:val="none" w:sz="0" w:space="0" w:color="auto"/>
      </w:divBdr>
    </w:div>
    <w:div w:id="425423184">
      <w:bodyDiv w:val="1"/>
      <w:marLeft w:val="0"/>
      <w:marRight w:val="0"/>
      <w:marTop w:val="0"/>
      <w:marBottom w:val="0"/>
      <w:divBdr>
        <w:top w:val="none" w:sz="0" w:space="0" w:color="auto"/>
        <w:left w:val="none" w:sz="0" w:space="0" w:color="auto"/>
        <w:bottom w:val="none" w:sz="0" w:space="0" w:color="auto"/>
        <w:right w:val="none" w:sz="0" w:space="0" w:color="auto"/>
      </w:divBdr>
    </w:div>
    <w:div w:id="432095244">
      <w:bodyDiv w:val="1"/>
      <w:marLeft w:val="0"/>
      <w:marRight w:val="0"/>
      <w:marTop w:val="0"/>
      <w:marBottom w:val="0"/>
      <w:divBdr>
        <w:top w:val="none" w:sz="0" w:space="0" w:color="auto"/>
        <w:left w:val="none" w:sz="0" w:space="0" w:color="auto"/>
        <w:bottom w:val="none" w:sz="0" w:space="0" w:color="auto"/>
        <w:right w:val="none" w:sz="0" w:space="0" w:color="auto"/>
      </w:divBdr>
    </w:div>
    <w:div w:id="729765728">
      <w:bodyDiv w:val="1"/>
      <w:marLeft w:val="0"/>
      <w:marRight w:val="0"/>
      <w:marTop w:val="0"/>
      <w:marBottom w:val="0"/>
      <w:divBdr>
        <w:top w:val="none" w:sz="0" w:space="0" w:color="auto"/>
        <w:left w:val="none" w:sz="0" w:space="0" w:color="auto"/>
        <w:bottom w:val="none" w:sz="0" w:space="0" w:color="auto"/>
        <w:right w:val="none" w:sz="0" w:space="0" w:color="auto"/>
      </w:divBdr>
    </w:div>
    <w:div w:id="758792357">
      <w:bodyDiv w:val="1"/>
      <w:marLeft w:val="0"/>
      <w:marRight w:val="0"/>
      <w:marTop w:val="0"/>
      <w:marBottom w:val="0"/>
      <w:divBdr>
        <w:top w:val="none" w:sz="0" w:space="0" w:color="auto"/>
        <w:left w:val="none" w:sz="0" w:space="0" w:color="auto"/>
        <w:bottom w:val="none" w:sz="0" w:space="0" w:color="auto"/>
        <w:right w:val="none" w:sz="0" w:space="0" w:color="auto"/>
      </w:divBdr>
    </w:div>
    <w:div w:id="781730286">
      <w:bodyDiv w:val="1"/>
      <w:marLeft w:val="0"/>
      <w:marRight w:val="0"/>
      <w:marTop w:val="0"/>
      <w:marBottom w:val="0"/>
      <w:divBdr>
        <w:top w:val="none" w:sz="0" w:space="0" w:color="auto"/>
        <w:left w:val="none" w:sz="0" w:space="0" w:color="auto"/>
        <w:bottom w:val="none" w:sz="0" w:space="0" w:color="auto"/>
        <w:right w:val="none" w:sz="0" w:space="0" w:color="auto"/>
      </w:divBdr>
    </w:div>
    <w:div w:id="83087803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1019820473">
      <w:bodyDiv w:val="1"/>
      <w:marLeft w:val="0"/>
      <w:marRight w:val="0"/>
      <w:marTop w:val="0"/>
      <w:marBottom w:val="0"/>
      <w:divBdr>
        <w:top w:val="none" w:sz="0" w:space="0" w:color="auto"/>
        <w:left w:val="none" w:sz="0" w:space="0" w:color="auto"/>
        <w:bottom w:val="none" w:sz="0" w:space="0" w:color="auto"/>
        <w:right w:val="none" w:sz="0" w:space="0" w:color="auto"/>
      </w:divBdr>
    </w:div>
    <w:div w:id="1049574773">
      <w:bodyDiv w:val="1"/>
      <w:marLeft w:val="0"/>
      <w:marRight w:val="0"/>
      <w:marTop w:val="0"/>
      <w:marBottom w:val="0"/>
      <w:divBdr>
        <w:top w:val="none" w:sz="0" w:space="0" w:color="auto"/>
        <w:left w:val="none" w:sz="0" w:space="0" w:color="auto"/>
        <w:bottom w:val="none" w:sz="0" w:space="0" w:color="auto"/>
        <w:right w:val="none" w:sz="0" w:space="0" w:color="auto"/>
      </w:divBdr>
    </w:div>
    <w:div w:id="1073047712">
      <w:bodyDiv w:val="1"/>
      <w:marLeft w:val="0"/>
      <w:marRight w:val="0"/>
      <w:marTop w:val="0"/>
      <w:marBottom w:val="0"/>
      <w:divBdr>
        <w:top w:val="none" w:sz="0" w:space="0" w:color="auto"/>
        <w:left w:val="none" w:sz="0" w:space="0" w:color="auto"/>
        <w:bottom w:val="none" w:sz="0" w:space="0" w:color="auto"/>
        <w:right w:val="none" w:sz="0" w:space="0" w:color="auto"/>
      </w:divBdr>
    </w:div>
    <w:div w:id="1151483392">
      <w:bodyDiv w:val="1"/>
      <w:marLeft w:val="0"/>
      <w:marRight w:val="0"/>
      <w:marTop w:val="0"/>
      <w:marBottom w:val="0"/>
      <w:divBdr>
        <w:top w:val="none" w:sz="0" w:space="0" w:color="auto"/>
        <w:left w:val="none" w:sz="0" w:space="0" w:color="auto"/>
        <w:bottom w:val="none" w:sz="0" w:space="0" w:color="auto"/>
        <w:right w:val="none" w:sz="0" w:space="0" w:color="auto"/>
      </w:divBdr>
    </w:div>
    <w:div w:id="1188564783">
      <w:bodyDiv w:val="1"/>
      <w:marLeft w:val="0"/>
      <w:marRight w:val="0"/>
      <w:marTop w:val="0"/>
      <w:marBottom w:val="0"/>
      <w:divBdr>
        <w:top w:val="none" w:sz="0" w:space="0" w:color="auto"/>
        <w:left w:val="none" w:sz="0" w:space="0" w:color="auto"/>
        <w:bottom w:val="none" w:sz="0" w:space="0" w:color="auto"/>
        <w:right w:val="none" w:sz="0" w:space="0" w:color="auto"/>
      </w:divBdr>
    </w:div>
    <w:div w:id="1219707694">
      <w:bodyDiv w:val="1"/>
      <w:marLeft w:val="0"/>
      <w:marRight w:val="0"/>
      <w:marTop w:val="0"/>
      <w:marBottom w:val="0"/>
      <w:divBdr>
        <w:top w:val="none" w:sz="0" w:space="0" w:color="auto"/>
        <w:left w:val="none" w:sz="0" w:space="0" w:color="auto"/>
        <w:bottom w:val="none" w:sz="0" w:space="0" w:color="auto"/>
        <w:right w:val="none" w:sz="0" w:space="0" w:color="auto"/>
      </w:divBdr>
    </w:div>
    <w:div w:id="1342850408">
      <w:bodyDiv w:val="1"/>
      <w:marLeft w:val="0"/>
      <w:marRight w:val="0"/>
      <w:marTop w:val="0"/>
      <w:marBottom w:val="0"/>
      <w:divBdr>
        <w:top w:val="none" w:sz="0" w:space="0" w:color="auto"/>
        <w:left w:val="none" w:sz="0" w:space="0" w:color="auto"/>
        <w:bottom w:val="none" w:sz="0" w:space="0" w:color="auto"/>
        <w:right w:val="none" w:sz="0" w:space="0" w:color="auto"/>
      </w:divBdr>
    </w:div>
    <w:div w:id="1371227724">
      <w:bodyDiv w:val="1"/>
      <w:marLeft w:val="0"/>
      <w:marRight w:val="0"/>
      <w:marTop w:val="0"/>
      <w:marBottom w:val="0"/>
      <w:divBdr>
        <w:top w:val="none" w:sz="0" w:space="0" w:color="auto"/>
        <w:left w:val="none" w:sz="0" w:space="0" w:color="auto"/>
        <w:bottom w:val="none" w:sz="0" w:space="0" w:color="auto"/>
        <w:right w:val="none" w:sz="0" w:space="0" w:color="auto"/>
      </w:divBdr>
    </w:div>
    <w:div w:id="1454398400">
      <w:bodyDiv w:val="1"/>
      <w:marLeft w:val="0"/>
      <w:marRight w:val="0"/>
      <w:marTop w:val="0"/>
      <w:marBottom w:val="0"/>
      <w:divBdr>
        <w:top w:val="none" w:sz="0" w:space="0" w:color="auto"/>
        <w:left w:val="none" w:sz="0" w:space="0" w:color="auto"/>
        <w:bottom w:val="none" w:sz="0" w:space="0" w:color="auto"/>
        <w:right w:val="none" w:sz="0" w:space="0" w:color="auto"/>
      </w:divBdr>
    </w:div>
    <w:div w:id="1493253195">
      <w:bodyDiv w:val="1"/>
      <w:marLeft w:val="0"/>
      <w:marRight w:val="0"/>
      <w:marTop w:val="0"/>
      <w:marBottom w:val="0"/>
      <w:divBdr>
        <w:top w:val="none" w:sz="0" w:space="0" w:color="auto"/>
        <w:left w:val="none" w:sz="0" w:space="0" w:color="auto"/>
        <w:bottom w:val="none" w:sz="0" w:space="0" w:color="auto"/>
        <w:right w:val="none" w:sz="0" w:space="0" w:color="auto"/>
      </w:divBdr>
    </w:div>
    <w:div w:id="1494102042">
      <w:bodyDiv w:val="1"/>
      <w:marLeft w:val="0"/>
      <w:marRight w:val="0"/>
      <w:marTop w:val="0"/>
      <w:marBottom w:val="0"/>
      <w:divBdr>
        <w:top w:val="none" w:sz="0" w:space="0" w:color="auto"/>
        <w:left w:val="none" w:sz="0" w:space="0" w:color="auto"/>
        <w:bottom w:val="none" w:sz="0" w:space="0" w:color="auto"/>
        <w:right w:val="none" w:sz="0" w:space="0" w:color="auto"/>
      </w:divBdr>
    </w:div>
    <w:div w:id="1560941709">
      <w:bodyDiv w:val="1"/>
      <w:marLeft w:val="0"/>
      <w:marRight w:val="0"/>
      <w:marTop w:val="0"/>
      <w:marBottom w:val="0"/>
      <w:divBdr>
        <w:top w:val="none" w:sz="0" w:space="0" w:color="auto"/>
        <w:left w:val="none" w:sz="0" w:space="0" w:color="auto"/>
        <w:bottom w:val="none" w:sz="0" w:space="0" w:color="auto"/>
        <w:right w:val="none" w:sz="0" w:space="0" w:color="auto"/>
      </w:divBdr>
    </w:div>
    <w:div w:id="1693218149">
      <w:bodyDiv w:val="1"/>
      <w:marLeft w:val="0"/>
      <w:marRight w:val="0"/>
      <w:marTop w:val="0"/>
      <w:marBottom w:val="0"/>
      <w:divBdr>
        <w:top w:val="none" w:sz="0" w:space="0" w:color="auto"/>
        <w:left w:val="none" w:sz="0" w:space="0" w:color="auto"/>
        <w:bottom w:val="none" w:sz="0" w:space="0" w:color="auto"/>
        <w:right w:val="none" w:sz="0" w:space="0" w:color="auto"/>
      </w:divBdr>
    </w:div>
    <w:div w:id="1768574035">
      <w:bodyDiv w:val="1"/>
      <w:marLeft w:val="0"/>
      <w:marRight w:val="0"/>
      <w:marTop w:val="0"/>
      <w:marBottom w:val="0"/>
      <w:divBdr>
        <w:top w:val="none" w:sz="0" w:space="0" w:color="auto"/>
        <w:left w:val="none" w:sz="0" w:space="0" w:color="auto"/>
        <w:bottom w:val="none" w:sz="0" w:space="0" w:color="auto"/>
        <w:right w:val="none" w:sz="0" w:space="0" w:color="auto"/>
      </w:divBdr>
    </w:div>
    <w:div w:id="2031490049">
      <w:bodyDiv w:val="1"/>
      <w:marLeft w:val="0"/>
      <w:marRight w:val="0"/>
      <w:marTop w:val="0"/>
      <w:marBottom w:val="0"/>
      <w:divBdr>
        <w:top w:val="none" w:sz="0" w:space="0" w:color="auto"/>
        <w:left w:val="none" w:sz="0" w:space="0" w:color="auto"/>
        <w:bottom w:val="none" w:sz="0" w:space="0" w:color="auto"/>
        <w:right w:val="none" w:sz="0" w:space="0" w:color="auto"/>
      </w:divBdr>
    </w:div>
    <w:div w:id="2042391136">
      <w:bodyDiv w:val="1"/>
      <w:marLeft w:val="0"/>
      <w:marRight w:val="0"/>
      <w:marTop w:val="0"/>
      <w:marBottom w:val="0"/>
      <w:divBdr>
        <w:top w:val="none" w:sz="0" w:space="0" w:color="auto"/>
        <w:left w:val="none" w:sz="0" w:space="0" w:color="auto"/>
        <w:bottom w:val="none" w:sz="0" w:space="0" w:color="auto"/>
        <w:right w:val="none" w:sz="0" w:space="0" w:color="auto"/>
      </w:divBdr>
    </w:div>
    <w:div w:id="2054690368">
      <w:bodyDiv w:val="1"/>
      <w:marLeft w:val="0"/>
      <w:marRight w:val="0"/>
      <w:marTop w:val="0"/>
      <w:marBottom w:val="0"/>
      <w:divBdr>
        <w:top w:val="none" w:sz="0" w:space="0" w:color="auto"/>
        <w:left w:val="none" w:sz="0" w:space="0" w:color="auto"/>
        <w:bottom w:val="none" w:sz="0" w:space="0" w:color="auto"/>
        <w:right w:val="none" w:sz="0" w:space="0" w:color="auto"/>
      </w:divBdr>
    </w:div>
    <w:div w:id="2104838202">
      <w:bodyDiv w:val="1"/>
      <w:marLeft w:val="0"/>
      <w:marRight w:val="0"/>
      <w:marTop w:val="0"/>
      <w:marBottom w:val="0"/>
      <w:divBdr>
        <w:top w:val="none" w:sz="0" w:space="0" w:color="auto"/>
        <w:left w:val="none" w:sz="0" w:space="0" w:color="auto"/>
        <w:bottom w:val="none" w:sz="0" w:space="0" w:color="auto"/>
        <w:right w:val="none" w:sz="0" w:space="0" w:color="auto"/>
      </w:divBdr>
      <w:divsChild>
        <w:div w:id="145301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mailto:info@enzosystem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nzosystems.com" TargetMode="External"/><Relationship Id="rId17" Type="http://schemas.openxmlformats.org/officeDocument/2006/relationships/hyperlink" Target="https://docs.docker.com/engine/reference/builder/" TargetMode="External"/><Relationship Id="rId2" Type="http://schemas.openxmlformats.org/officeDocument/2006/relationships/numbering" Target="numbering.xml"/><Relationship Id="rId16" Type="http://schemas.openxmlformats.org/officeDocument/2006/relationships/hyperlink" Target="https://docs.gitlab.com/ee/ci/pipelines/settings.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enzosystem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www.enzosystem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about.gitlab.com/blog/2020/12/15/deploy-aws/"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B:\Sjablonen\Div\Software%20Design%20Specification.dotx" TargetMode="External"/></Relationships>
</file>

<file path=word/theme/theme1.xml><?xml version="1.0" encoding="utf-8"?>
<a:theme xmlns:a="http://schemas.openxmlformats.org/drawingml/2006/main" name="Office-thema">
  <a:themeElements>
    <a:clrScheme name="enzo-colors">
      <a:dk1>
        <a:sysClr val="windowText" lastClr="000000"/>
      </a:dk1>
      <a:lt1>
        <a:sysClr val="window" lastClr="FFFFFF"/>
      </a:lt1>
      <a:dk2>
        <a:srgbClr val="455560"/>
      </a:dk2>
      <a:lt2>
        <a:srgbClr val="F78F1E"/>
      </a:lt2>
      <a:accent1>
        <a:srgbClr val="9F218B"/>
      </a:accent1>
      <a:accent2>
        <a:srgbClr val="E33535"/>
      </a:accent2>
      <a:accent3>
        <a:srgbClr val="409133"/>
      </a:accent3>
      <a:accent4>
        <a:srgbClr val="305CBF"/>
      </a:accent4>
      <a:accent5>
        <a:srgbClr val="F2F2F2"/>
      </a:accent5>
      <a:accent6>
        <a:srgbClr val="CCCCCC"/>
      </a:accent6>
      <a:hlink>
        <a:srgbClr val="000000"/>
      </a:hlink>
      <a:folHlink>
        <a:srgbClr val="000000"/>
      </a:folHlink>
    </a:clrScheme>
    <a:fontScheme name="enzo-fonts">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6C8D-DF8C-4FB5-A0C2-05DA5431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Specification.dotx</Template>
  <TotalTime>0</TotalTime>
  <Pages>20</Pages>
  <Words>4667</Words>
  <Characters>27421</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Enzo Interactive Media BV</Company>
  <LinksUpToDate>false</LinksUpToDate>
  <CharactersWithSpaces>32024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 Vries</dc:creator>
  <cp:keywords/>
  <dc:description/>
  <cp:lastModifiedBy>Adrien Gonzalez</cp:lastModifiedBy>
  <cp:revision>2</cp:revision>
  <cp:lastPrinted>2019-09-25T11:35:00Z</cp:lastPrinted>
  <dcterms:created xsi:type="dcterms:W3CDTF">2022-05-19T11:03:00Z</dcterms:created>
  <dcterms:modified xsi:type="dcterms:W3CDTF">2022-05-19T11:03:00Z</dcterms:modified>
</cp:coreProperties>
</file>